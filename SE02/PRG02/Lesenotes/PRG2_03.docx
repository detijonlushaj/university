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55479" w14:textId="77777777" w:rsidR="00C30FFF" w:rsidRPr="00E71C92" w:rsidRDefault="00311BDE" w:rsidP="004560A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71C92">
        <w:rPr>
          <w:rFonts w:ascii="Arial" w:hAnsi="Arial" w:cs="Arial"/>
          <w:b/>
          <w:sz w:val="20"/>
          <w:szCs w:val="20"/>
        </w:rPr>
        <w:t>PR2 – Formular für Lesenotizen</w:t>
      </w:r>
    </w:p>
    <w:p w14:paraId="19168784" w14:textId="77777777" w:rsidR="00311BDE" w:rsidRPr="00E71C92" w:rsidRDefault="00311BDE" w:rsidP="004560A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71C92">
        <w:rPr>
          <w:rFonts w:ascii="Arial" w:hAnsi="Arial" w:cs="Arial"/>
          <w:b/>
          <w:sz w:val="20"/>
          <w:szCs w:val="20"/>
        </w:rPr>
        <w:t>SS202</w:t>
      </w:r>
      <w:r w:rsidR="005820C2" w:rsidRPr="00E71C92">
        <w:rPr>
          <w:rFonts w:ascii="Arial" w:hAnsi="Arial" w:cs="Arial"/>
          <w:b/>
          <w:sz w:val="20"/>
          <w:szCs w:val="20"/>
        </w:rPr>
        <w:t>1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2547"/>
        <w:gridCol w:w="2693"/>
        <w:gridCol w:w="2552"/>
        <w:gridCol w:w="2693"/>
      </w:tblGrid>
      <w:tr w:rsidR="00311BDE" w:rsidRPr="00E71C92" w14:paraId="7A2F2040" w14:textId="77777777" w:rsidTr="00D04559">
        <w:trPr>
          <w:trHeight w:val="352"/>
        </w:trPr>
        <w:tc>
          <w:tcPr>
            <w:tcW w:w="2547" w:type="dxa"/>
          </w:tcPr>
          <w:p w14:paraId="10599977" w14:textId="77777777" w:rsidR="00311BDE" w:rsidRPr="00E71C92" w:rsidRDefault="00311BDE" w:rsidP="004560A5">
            <w:pPr>
              <w:rPr>
                <w:rFonts w:ascii="Arial" w:hAnsi="Arial" w:cs="Arial"/>
              </w:rPr>
            </w:pPr>
            <w:r w:rsidRPr="00E71C92">
              <w:rPr>
                <w:rFonts w:ascii="Arial" w:hAnsi="Arial" w:cs="Arial"/>
              </w:rPr>
              <w:t>Nachname</w:t>
            </w:r>
          </w:p>
          <w:p w14:paraId="58611AC8" w14:textId="77777777" w:rsidR="009D55BC" w:rsidRPr="00E71C92" w:rsidRDefault="003F0A23" w:rsidP="004560A5">
            <w:pPr>
              <w:rPr>
                <w:rFonts w:ascii="Arial" w:hAnsi="Arial" w:cs="Arial"/>
              </w:rPr>
            </w:pPr>
            <w:r w:rsidRPr="00E71C92">
              <w:rPr>
                <w:rFonts w:ascii="Arial" w:hAnsi="Arial" w:cs="Arial"/>
              </w:rPr>
              <w:t>Lushaj</w:t>
            </w:r>
          </w:p>
        </w:tc>
        <w:tc>
          <w:tcPr>
            <w:tcW w:w="2693" w:type="dxa"/>
          </w:tcPr>
          <w:p w14:paraId="204D5F79" w14:textId="77777777" w:rsidR="00311BDE" w:rsidRPr="00E71C92" w:rsidRDefault="00311BDE" w:rsidP="004560A5">
            <w:pPr>
              <w:rPr>
                <w:rFonts w:ascii="Arial" w:hAnsi="Arial" w:cs="Arial"/>
              </w:rPr>
            </w:pPr>
            <w:r w:rsidRPr="00E71C92">
              <w:rPr>
                <w:rFonts w:ascii="Arial" w:hAnsi="Arial" w:cs="Arial"/>
              </w:rPr>
              <w:t>Vorname</w:t>
            </w:r>
          </w:p>
          <w:p w14:paraId="53545F40" w14:textId="77777777" w:rsidR="009D55BC" w:rsidRPr="00E71C92" w:rsidRDefault="003F0A23" w:rsidP="004560A5">
            <w:pPr>
              <w:rPr>
                <w:rFonts w:ascii="Arial" w:hAnsi="Arial" w:cs="Arial"/>
              </w:rPr>
            </w:pPr>
            <w:r w:rsidRPr="00E71C92">
              <w:rPr>
                <w:rFonts w:ascii="Arial" w:hAnsi="Arial" w:cs="Arial"/>
              </w:rPr>
              <w:t>Detijon</w:t>
            </w:r>
          </w:p>
        </w:tc>
        <w:tc>
          <w:tcPr>
            <w:tcW w:w="2552" w:type="dxa"/>
          </w:tcPr>
          <w:p w14:paraId="66D7003A" w14:textId="77777777" w:rsidR="003F0A23" w:rsidRPr="00E71C92" w:rsidRDefault="00311BDE" w:rsidP="004560A5">
            <w:pPr>
              <w:rPr>
                <w:rFonts w:ascii="Arial" w:hAnsi="Arial" w:cs="Arial"/>
              </w:rPr>
            </w:pPr>
            <w:r w:rsidRPr="00E71C92">
              <w:rPr>
                <w:rFonts w:ascii="Arial" w:hAnsi="Arial" w:cs="Arial"/>
              </w:rPr>
              <w:t>Matrikelnummer</w:t>
            </w:r>
          </w:p>
          <w:p w14:paraId="61309313" w14:textId="77777777" w:rsidR="009D55BC" w:rsidRPr="00E71C92" w:rsidRDefault="003F0A23" w:rsidP="004560A5">
            <w:pPr>
              <w:rPr>
                <w:rFonts w:ascii="Arial" w:hAnsi="Arial" w:cs="Arial"/>
              </w:rPr>
            </w:pPr>
            <w:r w:rsidRPr="00E71C92">
              <w:rPr>
                <w:rFonts w:ascii="CIDFont+F32" w:hAnsi="CIDFont+F32"/>
              </w:rPr>
              <w:t xml:space="preserve">1630149 </w:t>
            </w:r>
          </w:p>
        </w:tc>
        <w:tc>
          <w:tcPr>
            <w:tcW w:w="2693" w:type="dxa"/>
          </w:tcPr>
          <w:p w14:paraId="1F873039" w14:textId="77777777" w:rsidR="00311BDE" w:rsidRPr="00E71C92" w:rsidRDefault="00311BDE" w:rsidP="004560A5">
            <w:pPr>
              <w:rPr>
                <w:rFonts w:ascii="Arial" w:hAnsi="Arial" w:cs="Arial"/>
              </w:rPr>
            </w:pPr>
            <w:r w:rsidRPr="00E71C92">
              <w:rPr>
                <w:rFonts w:ascii="Arial" w:hAnsi="Arial" w:cs="Arial"/>
              </w:rPr>
              <w:t>Abgabedatum:</w:t>
            </w:r>
          </w:p>
          <w:p w14:paraId="2051B8E6" w14:textId="6CA03A60" w:rsidR="009D55BC" w:rsidRPr="00E71C92" w:rsidRDefault="001C107D" w:rsidP="004560A5">
            <w:pPr>
              <w:rPr>
                <w:rFonts w:ascii="Arial" w:hAnsi="Arial" w:cs="Arial"/>
              </w:rPr>
            </w:pPr>
            <w:r w:rsidRPr="00E71C92">
              <w:rPr>
                <w:rFonts w:ascii="Arial" w:hAnsi="Arial" w:cs="Arial"/>
              </w:rPr>
              <w:fldChar w:fldCharType="begin"/>
            </w:r>
            <w:r w:rsidRPr="00E71C92">
              <w:rPr>
                <w:rFonts w:ascii="Arial" w:hAnsi="Arial" w:cs="Arial"/>
              </w:rPr>
              <w:instrText xml:space="preserve"> TIME \@ "dd.MM.yy" </w:instrText>
            </w:r>
            <w:r w:rsidRPr="00E71C92">
              <w:rPr>
                <w:rFonts w:ascii="Arial" w:hAnsi="Arial" w:cs="Arial"/>
              </w:rPr>
              <w:fldChar w:fldCharType="separate"/>
            </w:r>
            <w:r w:rsidR="001A6AC8">
              <w:rPr>
                <w:rFonts w:ascii="Arial" w:hAnsi="Arial" w:cs="Arial"/>
                <w:noProof/>
              </w:rPr>
              <w:t>29.03.21</w:t>
            </w:r>
            <w:r w:rsidRPr="00E71C92">
              <w:rPr>
                <w:rFonts w:ascii="Arial" w:hAnsi="Arial" w:cs="Arial"/>
              </w:rPr>
              <w:fldChar w:fldCharType="end"/>
            </w:r>
          </w:p>
        </w:tc>
      </w:tr>
    </w:tbl>
    <w:p w14:paraId="7CF52923" w14:textId="004CD9A2" w:rsidR="00311BDE" w:rsidRPr="008977F8" w:rsidRDefault="00311BDE" w:rsidP="004560A5">
      <w:pPr>
        <w:spacing w:after="0" w:line="240" w:lineRule="auto"/>
        <w:rPr>
          <w:rFonts w:ascii="Arial" w:hAnsi="Arial" w:cs="Arial"/>
        </w:rPr>
      </w:pPr>
    </w:p>
    <w:p w14:paraId="363E58DF" w14:textId="77777777" w:rsidR="008B3276" w:rsidRPr="001444CC" w:rsidRDefault="008B3276" w:rsidP="008B3276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1444CC">
        <w:rPr>
          <w:rFonts w:ascii="Arial" w:hAnsi="Arial" w:cs="Arial"/>
          <w:b/>
          <w:bCs/>
          <w:sz w:val="20"/>
          <w:szCs w:val="20"/>
          <w:u w:val="single"/>
        </w:rPr>
        <w:t xml:space="preserve">L.2.5 </w:t>
      </w:r>
      <w:proofErr w:type="spellStart"/>
      <w:r w:rsidRPr="001444CC">
        <w:rPr>
          <w:rFonts w:ascii="Arial" w:hAnsi="Arial" w:cs="Arial"/>
          <w:b/>
          <w:bCs/>
          <w:sz w:val="20"/>
          <w:szCs w:val="20"/>
          <w:u w:val="single"/>
        </w:rPr>
        <w:t>astah</w:t>
      </w:r>
      <w:proofErr w:type="spellEnd"/>
      <w:r w:rsidRPr="001444CC">
        <w:rPr>
          <w:rFonts w:ascii="Arial" w:hAnsi="Arial" w:cs="Arial"/>
          <w:b/>
          <w:bCs/>
          <w:sz w:val="20"/>
          <w:szCs w:val="20"/>
          <w:u w:val="single"/>
        </w:rPr>
        <w:t xml:space="preserve"> UML</w:t>
      </w:r>
    </w:p>
    <w:p w14:paraId="10E42BB2" w14:textId="77777777" w:rsidR="008B3276" w:rsidRPr="001444CC" w:rsidRDefault="008B3276" w:rsidP="008B327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1444CC">
        <w:rPr>
          <w:rFonts w:ascii="Arial" w:hAnsi="Arial" w:cs="Arial"/>
          <w:b/>
          <w:bCs/>
          <w:sz w:val="20"/>
          <w:szCs w:val="20"/>
        </w:rPr>
        <w:t>Ziele und Bedeutung</w:t>
      </w:r>
    </w:p>
    <w:p w14:paraId="1C6D067C" w14:textId="77777777" w:rsidR="008B3276" w:rsidRPr="001444CC" w:rsidRDefault="008B3276" w:rsidP="008B3276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444CC">
        <w:rPr>
          <w:rFonts w:ascii="Arial" w:hAnsi="Arial" w:cs="Arial"/>
          <w:sz w:val="20"/>
          <w:szCs w:val="20"/>
        </w:rPr>
        <w:t>Sprache zur Spezifikation (Beschreibung) von Softwaresystemen</w:t>
      </w:r>
    </w:p>
    <w:p w14:paraId="1D9E8D14" w14:textId="77777777" w:rsidR="008B3276" w:rsidRPr="001444CC" w:rsidRDefault="008B3276" w:rsidP="008B3276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444CC">
        <w:rPr>
          <w:rFonts w:ascii="Arial" w:hAnsi="Arial" w:cs="Arial"/>
          <w:sz w:val="20"/>
          <w:szCs w:val="20"/>
        </w:rPr>
        <w:t xml:space="preserve">UML ist </w:t>
      </w:r>
      <w:r w:rsidRPr="001444CC">
        <w:rPr>
          <w:rFonts w:ascii="Arial" w:hAnsi="Arial" w:cs="Arial"/>
          <w:b/>
          <w:bCs/>
          <w:sz w:val="20"/>
          <w:szCs w:val="20"/>
        </w:rPr>
        <w:t>die</w:t>
      </w:r>
      <w:r w:rsidRPr="001444CC">
        <w:rPr>
          <w:rFonts w:ascii="Arial" w:hAnsi="Arial" w:cs="Arial"/>
          <w:sz w:val="20"/>
          <w:szCs w:val="20"/>
        </w:rPr>
        <w:t xml:space="preserve"> Modellierungssprache für objektorientierte Softwareentwicklung</w:t>
      </w:r>
    </w:p>
    <w:p w14:paraId="6696FD6C" w14:textId="77777777" w:rsidR="008B3276" w:rsidRPr="001444CC" w:rsidRDefault="008B3276" w:rsidP="008B327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850B2D" w14:textId="77777777" w:rsidR="008B3276" w:rsidRPr="001444CC" w:rsidRDefault="008B3276" w:rsidP="008B327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44CC">
        <w:rPr>
          <w:rFonts w:ascii="Arial" w:hAnsi="Arial" w:cs="Arial"/>
          <w:b/>
          <w:bCs/>
          <w:sz w:val="20"/>
          <w:szCs w:val="20"/>
        </w:rPr>
        <w:t>Klassendiagramm</w:t>
      </w:r>
      <w:r w:rsidRPr="001444CC">
        <w:rPr>
          <w:rFonts w:ascii="Arial" w:hAnsi="Arial" w:cs="Arial"/>
          <w:sz w:val="20"/>
          <w:szCs w:val="20"/>
        </w:rPr>
        <w:t>: Grafische Darstellung der statischen Struktur eines Softwaresystems</w:t>
      </w:r>
    </w:p>
    <w:p w14:paraId="100A8941" w14:textId="77777777" w:rsidR="008B3276" w:rsidRPr="001444CC" w:rsidRDefault="008B3276" w:rsidP="008B3276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444CC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59157FC" wp14:editId="43E94AAB">
            <wp:simplePos x="0" y="0"/>
            <wp:positionH relativeFrom="column">
              <wp:posOffset>3808730</wp:posOffset>
            </wp:positionH>
            <wp:positionV relativeFrom="page">
              <wp:posOffset>2435569</wp:posOffset>
            </wp:positionV>
            <wp:extent cx="3319780" cy="95631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44CC">
        <w:rPr>
          <w:rFonts w:ascii="Arial" w:hAnsi="Arial" w:cs="Arial"/>
          <w:sz w:val="20"/>
          <w:szCs w:val="20"/>
        </w:rPr>
        <w:t>Enthält Klassen, Attribute, Methoden und Beziehungen</w:t>
      </w:r>
    </w:p>
    <w:p w14:paraId="7F403629" w14:textId="77777777" w:rsidR="008B3276" w:rsidRPr="001444CC" w:rsidRDefault="008B3276" w:rsidP="008B327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6AC1E6" w14:textId="77777777" w:rsidR="008B3276" w:rsidRPr="001444CC" w:rsidRDefault="008B3276" w:rsidP="008B3276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1444CC">
        <w:rPr>
          <w:rFonts w:ascii="Arial" w:hAnsi="Arial" w:cs="Arial"/>
          <w:b/>
          <w:bCs/>
          <w:sz w:val="20"/>
          <w:szCs w:val="20"/>
          <w:lang w:val="en-US"/>
        </w:rPr>
        <w:t xml:space="preserve">Notation von </w:t>
      </w:r>
      <w:proofErr w:type="spellStart"/>
      <w:r w:rsidRPr="001444CC">
        <w:rPr>
          <w:rFonts w:ascii="Arial" w:hAnsi="Arial" w:cs="Arial"/>
          <w:b/>
          <w:bCs/>
          <w:sz w:val="20"/>
          <w:szCs w:val="20"/>
          <w:lang w:val="en-US"/>
        </w:rPr>
        <w:t>Attributen</w:t>
      </w:r>
      <w:proofErr w:type="spellEnd"/>
      <w:r w:rsidRPr="001444CC">
        <w:rPr>
          <w:rFonts w:ascii="Arial" w:hAnsi="Arial" w:cs="Arial"/>
          <w:b/>
          <w:bCs/>
          <w:sz w:val="20"/>
          <w:szCs w:val="20"/>
          <w:lang w:val="en-US"/>
        </w:rPr>
        <w:t>:</w:t>
      </w:r>
      <w:r w:rsidRPr="001444CC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639D69E5" w14:textId="77777777" w:rsidR="008B3276" w:rsidRPr="001444CC" w:rsidRDefault="008B3276" w:rsidP="008B327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444C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1444CC">
        <w:rPr>
          <w:rFonts w:ascii="Arial" w:hAnsi="Arial" w:cs="Arial"/>
          <w:sz w:val="20"/>
          <w:szCs w:val="20"/>
          <w:lang w:val="en-US"/>
        </w:rPr>
        <w:t>attributName</w:t>
      </w:r>
      <w:proofErr w:type="spellEnd"/>
      <w:r w:rsidRPr="001444CC"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 w:rsidRPr="001444CC">
        <w:rPr>
          <w:rFonts w:ascii="Arial" w:hAnsi="Arial" w:cs="Arial"/>
          <w:sz w:val="20"/>
          <w:szCs w:val="20"/>
          <w:lang w:val="en-US"/>
        </w:rPr>
        <w:t>Typ</w:t>
      </w:r>
      <w:proofErr w:type="spellEnd"/>
      <w:r w:rsidRPr="001444CC">
        <w:rPr>
          <w:rFonts w:ascii="Arial" w:hAnsi="Arial" w:cs="Arial"/>
          <w:sz w:val="20"/>
          <w:szCs w:val="20"/>
          <w:lang w:val="en-US"/>
        </w:rPr>
        <w:t xml:space="preserve"> [= </w:t>
      </w:r>
      <w:proofErr w:type="spellStart"/>
      <w:r w:rsidRPr="001444CC">
        <w:rPr>
          <w:rFonts w:ascii="Arial" w:hAnsi="Arial" w:cs="Arial"/>
          <w:sz w:val="20"/>
          <w:szCs w:val="20"/>
          <w:lang w:val="en-US"/>
        </w:rPr>
        <w:t>Initialwert</w:t>
      </w:r>
      <w:proofErr w:type="spellEnd"/>
      <w:r w:rsidRPr="001444CC">
        <w:rPr>
          <w:rFonts w:ascii="Arial" w:hAnsi="Arial" w:cs="Arial"/>
          <w:sz w:val="20"/>
          <w:szCs w:val="20"/>
          <w:lang w:val="en-US"/>
        </w:rPr>
        <w:t>]</w:t>
      </w:r>
    </w:p>
    <w:p w14:paraId="28F47220" w14:textId="77777777" w:rsidR="008B3276" w:rsidRPr="001444CC" w:rsidRDefault="008B3276" w:rsidP="008B3276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444CC">
        <w:rPr>
          <w:rFonts w:ascii="Arial" w:hAnsi="Arial" w:cs="Arial"/>
          <w:sz w:val="20"/>
          <w:szCs w:val="20"/>
        </w:rPr>
        <w:t>Der Typ steht hier also hinter dem Attributnamen</w:t>
      </w:r>
    </w:p>
    <w:p w14:paraId="44CAF9BC" w14:textId="77777777" w:rsidR="008B3276" w:rsidRPr="001444CC" w:rsidRDefault="008B3276" w:rsidP="008B327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44CC">
        <w:rPr>
          <w:rFonts w:ascii="Arial" w:hAnsi="Arial" w:cs="Arial"/>
          <w:b/>
          <w:bCs/>
          <w:sz w:val="20"/>
          <w:szCs w:val="20"/>
        </w:rPr>
        <w:t>Notation von Methoden</w:t>
      </w:r>
      <w:r w:rsidRPr="001444CC">
        <w:rPr>
          <w:rFonts w:ascii="Arial" w:hAnsi="Arial" w:cs="Arial"/>
          <w:sz w:val="20"/>
          <w:szCs w:val="20"/>
        </w:rPr>
        <w:t>:</w:t>
      </w:r>
    </w:p>
    <w:p w14:paraId="39DB7F68" w14:textId="77777777" w:rsidR="008B3276" w:rsidRPr="001444CC" w:rsidRDefault="008B3276" w:rsidP="008B327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44CC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1444CC">
        <w:rPr>
          <w:rFonts w:ascii="Arial" w:hAnsi="Arial" w:cs="Arial"/>
          <w:sz w:val="20"/>
          <w:szCs w:val="20"/>
        </w:rPr>
        <w:t>methodenName</w:t>
      </w:r>
      <w:proofErr w:type="spellEnd"/>
      <w:r w:rsidRPr="001444CC">
        <w:rPr>
          <w:rFonts w:ascii="Arial" w:hAnsi="Arial" w:cs="Arial"/>
          <w:sz w:val="20"/>
          <w:szCs w:val="20"/>
        </w:rPr>
        <w:t>(</w:t>
      </w:r>
      <w:proofErr w:type="gramEnd"/>
      <w:r w:rsidRPr="001444CC">
        <w:rPr>
          <w:rFonts w:ascii="Arial" w:hAnsi="Arial" w:cs="Arial"/>
          <w:sz w:val="20"/>
          <w:szCs w:val="20"/>
        </w:rPr>
        <w:t>Parameterliste):Ergebnistyp</w:t>
      </w:r>
    </w:p>
    <w:p w14:paraId="34B39804" w14:textId="77777777" w:rsidR="008B3276" w:rsidRPr="001444CC" w:rsidRDefault="008B3276" w:rsidP="008B327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44CC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67E26014" wp14:editId="728CD6EC">
            <wp:simplePos x="0" y="0"/>
            <wp:positionH relativeFrom="column">
              <wp:posOffset>4949471</wp:posOffset>
            </wp:positionH>
            <wp:positionV relativeFrom="paragraph">
              <wp:posOffset>50374</wp:posOffset>
            </wp:positionV>
            <wp:extent cx="1985010" cy="376555"/>
            <wp:effectExtent l="0" t="0" r="0" b="4445"/>
            <wp:wrapSquare wrapText="bothSides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DBA61F" w14:textId="77777777" w:rsidR="008B3276" w:rsidRPr="00A8248B" w:rsidRDefault="008B3276" w:rsidP="008B3276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A8248B">
        <w:rPr>
          <w:rFonts w:ascii="Arial" w:hAnsi="Arial" w:cs="Arial"/>
          <w:b/>
          <w:bCs/>
          <w:sz w:val="20"/>
          <w:szCs w:val="20"/>
          <w:u w:val="single"/>
        </w:rPr>
        <w:t>Beziehungen</w:t>
      </w:r>
    </w:p>
    <w:p w14:paraId="4D80D6D7" w14:textId="77777777" w:rsidR="008B3276" w:rsidRPr="001444CC" w:rsidRDefault="008B3276" w:rsidP="008B327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1444CC">
        <w:rPr>
          <w:rFonts w:ascii="Arial" w:hAnsi="Arial" w:cs="Arial"/>
          <w:b/>
          <w:bCs/>
          <w:sz w:val="20"/>
          <w:szCs w:val="20"/>
        </w:rPr>
        <w:t>Beziehungen in UML</w:t>
      </w:r>
    </w:p>
    <w:p w14:paraId="62BEDF4E" w14:textId="77777777" w:rsidR="008B3276" w:rsidRPr="001444CC" w:rsidRDefault="008B3276" w:rsidP="008B327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44CC">
        <w:rPr>
          <w:rFonts w:ascii="Arial" w:hAnsi="Arial" w:cs="Arial"/>
          <w:sz w:val="20"/>
          <w:szCs w:val="20"/>
        </w:rPr>
        <w:t>– Objekte der Klasse A haben eine Beziehung zu Objekten der Klasse B und umgekehrt.</w:t>
      </w:r>
    </w:p>
    <w:p w14:paraId="4F898E13" w14:textId="77777777" w:rsidR="008B3276" w:rsidRPr="001444CC" w:rsidRDefault="008B3276" w:rsidP="008B327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44CC">
        <w:rPr>
          <w:rFonts w:ascii="Arial" w:hAnsi="Arial" w:cs="Arial"/>
          <w:sz w:val="20"/>
          <w:szCs w:val="20"/>
        </w:rPr>
        <w:t xml:space="preserve">– </w:t>
      </w:r>
      <w:r w:rsidRPr="001444CC">
        <w:rPr>
          <w:rFonts w:ascii="Arial" w:hAnsi="Arial" w:cs="Arial"/>
          <w:b/>
          <w:bCs/>
          <w:sz w:val="20"/>
          <w:szCs w:val="20"/>
        </w:rPr>
        <w:t>Rolle</w:t>
      </w:r>
      <w:r w:rsidRPr="001444CC">
        <w:rPr>
          <w:rFonts w:ascii="Arial" w:hAnsi="Arial" w:cs="Arial"/>
          <w:sz w:val="20"/>
          <w:szCs w:val="20"/>
        </w:rPr>
        <w:t>: (zwei) Namen für eine Beziehung</w:t>
      </w:r>
    </w:p>
    <w:p w14:paraId="6B1C4777" w14:textId="77777777" w:rsidR="008B3276" w:rsidRPr="001444CC" w:rsidRDefault="008B3276" w:rsidP="008B327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44CC">
        <w:rPr>
          <w:rFonts w:ascii="Arial" w:hAnsi="Arial" w:cs="Arial"/>
          <w:sz w:val="20"/>
          <w:szCs w:val="20"/>
        </w:rPr>
        <w:t xml:space="preserve">– </w:t>
      </w:r>
      <w:proofErr w:type="spellStart"/>
      <w:r w:rsidRPr="001444CC">
        <w:rPr>
          <w:rFonts w:ascii="Arial" w:hAnsi="Arial" w:cs="Arial"/>
          <w:b/>
          <w:bCs/>
          <w:sz w:val="20"/>
          <w:szCs w:val="20"/>
        </w:rPr>
        <w:t>Multiplizität</w:t>
      </w:r>
      <w:proofErr w:type="spellEnd"/>
      <w:r w:rsidRPr="001444CC">
        <w:rPr>
          <w:rFonts w:ascii="Arial" w:hAnsi="Arial" w:cs="Arial"/>
          <w:sz w:val="20"/>
          <w:szCs w:val="20"/>
        </w:rPr>
        <w:t xml:space="preserve">: gibt an, mit wie vielen Objekten man in Beziehung steht (sog. </w:t>
      </w:r>
      <w:proofErr w:type="spellStart"/>
      <w:r w:rsidRPr="001444CC">
        <w:rPr>
          <w:rFonts w:ascii="Arial" w:hAnsi="Arial" w:cs="Arial"/>
          <w:sz w:val="20"/>
          <w:szCs w:val="20"/>
        </w:rPr>
        <w:t>Kardinalität</w:t>
      </w:r>
      <w:proofErr w:type="spellEnd"/>
      <w:r w:rsidRPr="001444CC">
        <w:rPr>
          <w:rFonts w:ascii="Arial" w:hAnsi="Arial" w:cs="Arial"/>
          <w:sz w:val="20"/>
          <w:szCs w:val="20"/>
        </w:rPr>
        <w:t>)</w:t>
      </w:r>
    </w:p>
    <w:p w14:paraId="36EE94E5" w14:textId="77777777" w:rsidR="008B3276" w:rsidRPr="001444CC" w:rsidRDefault="008B3276" w:rsidP="008B327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44CC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201E1F03" wp14:editId="3E98728F">
            <wp:simplePos x="0" y="0"/>
            <wp:positionH relativeFrom="column">
              <wp:posOffset>4970145</wp:posOffset>
            </wp:positionH>
            <wp:positionV relativeFrom="paragraph">
              <wp:posOffset>146685</wp:posOffset>
            </wp:positionV>
            <wp:extent cx="1910715" cy="414020"/>
            <wp:effectExtent l="0" t="0" r="0" b="508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44CC">
        <w:rPr>
          <w:rFonts w:ascii="Arial" w:hAnsi="Arial" w:cs="Arial"/>
          <w:sz w:val="20"/>
          <w:szCs w:val="20"/>
        </w:rPr>
        <w:t xml:space="preserve">    • Notation: einfache Zahl (0,</w:t>
      </w:r>
      <w:proofErr w:type="gramStart"/>
      <w:r w:rsidRPr="001444CC">
        <w:rPr>
          <w:rFonts w:ascii="Arial" w:hAnsi="Arial" w:cs="Arial"/>
          <w:sz w:val="20"/>
          <w:szCs w:val="20"/>
        </w:rPr>
        <w:t>1,*</w:t>
      </w:r>
      <w:proofErr w:type="gramEnd"/>
      <w:r w:rsidRPr="001444CC">
        <w:rPr>
          <w:rFonts w:ascii="Arial" w:hAnsi="Arial" w:cs="Arial"/>
          <w:sz w:val="20"/>
          <w:szCs w:val="20"/>
        </w:rPr>
        <w:t xml:space="preserve">) oder Intervall der Form 0..*, 1..5 </w:t>
      </w:r>
    </w:p>
    <w:p w14:paraId="79D2E7FC" w14:textId="77777777" w:rsidR="008B3276" w:rsidRPr="001444CC" w:rsidRDefault="008B3276" w:rsidP="008B327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44CC">
        <w:rPr>
          <w:rFonts w:ascii="Arial" w:hAnsi="Arial" w:cs="Arial"/>
          <w:sz w:val="20"/>
          <w:szCs w:val="20"/>
        </w:rPr>
        <w:t xml:space="preserve">    • Das * steht dabei für eine beliebige Zahl</w:t>
      </w:r>
    </w:p>
    <w:p w14:paraId="2B1AA3BC" w14:textId="77777777" w:rsidR="008B3276" w:rsidRPr="001444CC" w:rsidRDefault="008B3276" w:rsidP="008B327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08406F" w14:textId="77777777" w:rsidR="008B3276" w:rsidRPr="001444CC" w:rsidRDefault="008B3276" w:rsidP="008B327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1444CC">
        <w:rPr>
          <w:rFonts w:ascii="Arial" w:hAnsi="Arial" w:cs="Arial"/>
          <w:b/>
          <w:bCs/>
          <w:sz w:val="20"/>
          <w:szCs w:val="20"/>
        </w:rPr>
        <w:t>Navigierbarkeit</w:t>
      </w:r>
    </w:p>
    <w:p w14:paraId="2F9CB3B3" w14:textId="77777777" w:rsidR="008B3276" w:rsidRPr="001444CC" w:rsidRDefault="008B3276" w:rsidP="008B327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44CC">
        <w:rPr>
          <w:rFonts w:ascii="Arial" w:hAnsi="Arial" w:cs="Arial"/>
          <w:sz w:val="20"/>
          <w:szCs w:val="20"/>
        </w:rPr>
        <w:t xml:space="preserve">Beziehungen können in einer Richtung gerichtet </w:t>
      </w:r>
      <w:proofErr w:type="gramStart"/>
      <w:r w:rsidRPr="001444CC">
        <w:rPr>
          <w:rFonts w:ascii="Arial" w:hAnsi="Arial" w:cs="Arial"/>
          <w:sz w:val="20"/>
          <w:szCs w:val="20"/>
        </w:rPr>
        <w:t>sein</w:t>
      </w:r>
      <w:r>
        <w:rPr>
          <w:rFonts w:ascii="Arial" w:hAnsi="Arial" w:cs="Arial"/>
          <w:sz w:val="20"/>
          <w:szCs w:val="20"/>
        </w:rPr>
        <w:t xml:space="preserve"> </w:t>
      </w:r>
      <w:r w:rsidRPr="001444CC">
        <w:rPr>
          <w:rFonts w:ascii="Arial" w:hAnsi="Arial" w:cs="Arial"/>
          <w:sz w:val="20"/>
          <w:szCs w:val="20"/>
        </w:rPr>
        <w:t>Darstellung</w:t>
      </w:r>
      <w:proofErr w:type="gramEnd"/>
      <w:r w:rsidRPr="001444CC">
        <w:rPr>
          <w:rFonts w:ascii="Arial" w:hAnsi="Arial" w:cs="Arial"/>
          <w:sz w:val="20"/>
          <w:szCs w:val="20"/>
        </w:rPr>
        <w:t xml:space="preserve"> durch einfachen Pfeil (→)</w:t>
      </w:r>
    </w:p>
    <w:p w14:paraId="29A6978C" w14:textId="77777777" w:rsidR="008B3276" w:rsidRPr="001444CC" w:rsidRDefault="008B3276" w:rsidP="008B327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44CC">
        <w:rPr>
          <w:rFonts w:ascii="Arial" w:hAnsi="Arial" w:cs="Arial"/>
          <w:sz w:val="20"/>
          <w:szCs w:val="20"/>
        </w:rPr>
        <w:t>• Die Beziehung wird nur aus einer Richtung benutzt:</w:t>
      </w:r>
    </w:p>
    <w:p w14:paraId="77108E34" w14:textId="77777777" w:rsidR="008B3276" w:rsidRPr="001444CC" w:rsidRDefault="008B3276" w:rsidP="008B327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44CC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96FA1D3" wp14:editId="4AA01F9A">
            <wp:simplePos x="0" y="0"/>
            <wp:positionH relativeFrom="column">
              <wp:posOffset>4796155</wp:posOffset>
            </wp:positionH>
            <wp:positionV relativeFrom="paragraph">
              <wp:posOffset>124429</wp:posOffset>
            </wp:positionV>
            <wp:extent cx="1918335" cy="668655"/>
            <wp:effectExtent l="0" t="0" r="0" b="4445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44CC">
        <w:rPr>
          <w:rFonts w:ascii="Arial" w:hAnsi="Arial" w:cs="Arial"/>
          <w:sz w:val="20"/>
          <w:szCs w:val="20"/>
        </w:rPr>
        <w:t>– Implementierung: Quelle hat Referenz auf Ziel, aber nicht umgekehrt</w:t>
      </w:r>
    </w:p>
    <w:p w14:paraId="512C5182" w14:textId="77777777" w:rsidR="008B3276" w:rsidRPr="001444CC" w:rsidRDefault="008B3276" w:rsidP="008B327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3FC25E" w14:textId="77777777" w:rsidR="008B3276" w:rsidRPr="001444CC" w:rsidRDefault="008B3276" w:rsidP="008B327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1444CC">
        <w:rPr>
          <w:rFonts w:ascii="Arial" w:hAnsi="Arial" w:cs="Arial"/>
          <w:b/>
          <w:bCs/>
          <w:sz w:val="20"/>
          <w:szCs w:val="20"/>
        </w:rPr>
        <w:t>Einwertige / Mehrwertige Beziehungen</w:t>
      </w:r>
    </w:p>
    <w:p w14:paraId="25105755" w14:textId="77777777" w:rsidR="008B3276" w:rsidRPr="001444CC" w:rsidRDefault="008B3276" w:rsidP="008B327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44CC">
        <w:rPr>
          <w:rFonts w:ascii="Arial" w:hAnsi="Arial" w:cs="Arial"/>
          <w:sz w:val="20"/>
          <w:szCs w:val="20"/>
        </w:rPr>
        <w:t>Ein Objekt kann mit einem oder mehreren Objekten einer anderen Klasse in Beziehung stehen.</w:t>
      </w:r>
    </w:p>
    <w:p w14:paraId="7EF320C8" w14:textId="77777777" w:rsidR="008B3276" w:rsidRPr="001444CC" w:rsidRDefault="008B3276" w:rsidP="008B327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3D8EBE" w14:textId="77777777" w:rsidR="008B3276" w:rsidRPr="00A8248B" w:rsidRDefault="008B3276" w:rsidP="008B3276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A8248B">
        <w:rPr>
          <w:rFonts w:ascii="Arial" w:hAnsi="Arial" w:cs="Arial"/>
          <w:noProof/>
          <w:sz w:val="20"/>
          <w:szCs w:val="20"/>
          <w:u w:val="single"/>
        </w:rPr>
        <w:drawing>
          <wp:anchor distT="0" distB="0" distL="114300" distR="114300" simplePos="0" relativeHeight="251663360" behindDoc="0" locked="0" layoutInCell="1" allowOverlap="1" wp14:anchorId="7BE92BD6" wp14:editId="3B43A93A">
            <wp:simplePos x="0" y="0"/>
            <wp:positionH relativeFrom="column">
              <wp:posOffset>4360431</wp:posOffset>
            </wp:positionH>
            <wp:positionV relativeFrom="paragraph">
              <wp:posOffset>121244</wp:posOffset>
            </wp:positionV>
            <wp:extent cx="1386205" cy="213360"/>
            <wp:effectExtent l="0" t="0" r="0" b="254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248B">
        <w:rPr>
          <w:rFonts w:ascii="Arial" w:hAnsi="Arial" w:cs="Arial"/>
          <w:b/>
          <w:bCs/>
          <w:sz w:val="20"/>
          <w:szCs w:val="20"/>
          <w:u w:val="single"/>
        </w:rPr>
        <w:t>Beziehungsstärke</w:t>
      </w:r>
      <w:r w:rsidRPr="00A8248B">
        <w:rPr>
          <w:rFonts w:ascii="Arial" w:hAnsi="Arial" w:cs="Arial"/>
          <w:sz w:val="20"/>
          <w:szCs w:val="20"/>
          <w:u w:val="single"/>
        </w:rPr>
        <w:t xml:space="preserve"> </w:t>
      </w:r>
    </w:p>
    <w:p w14:paraId="6499F30D" w14:textId="77777777" w:rsidR="008B3276" w:rsidRPr="001444CC" w:rsidRDefault="008B3276" w:rsidP="008B327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44CC">
        <w:rPr>
          <w:rFonts w:ascii="Arial" w:hAnsi="Arial" w:cs="Arial"/>
          <w:b/>
          <w:bCs/>
          <w:sz w:val="20"/>
          <w:szCs w:val="20"/>
        </w:rPr>
        <w:t xml:space="preserve">Assoziation </w:t>
      </w:r>
      <w:r w:rsidRPr="001444CC">
        <w:rPr>
          <w:rFonts w:ascii="Arial" w:hAnsi="Arial" w:cs="Arial"/>
          <w:sz w:val="20"/>
          <w:szCs w:val="20"/>
        </w:rPr>
        <w:t>- relativ lose Kopplung, dauerhaft oder temporär - “kennt”</w:t>
      </w:r>
    </w:p>
    <w:p w14:paraId="010E265F" w14:textId="77777777" w:rsidR="008B3276" w:rsidRPr="001444CC" w:rsidRDefault="008B3276" w:rsidP="008B327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44CC">
        <w:rPr>
          <w:rFonts w:ascii="Arial" w:hAnsi="Arial" w:cs="Arial"/>
          <w:sz w:val="20"/>
          <w:szCs w:val="20"/>
        </w:rPr>
        <w:t xml:space="preserve">    Einsetzen, wenn ein Attribut Objekte einer anderen Klasse referenziert</w:t>
      </w:r>
    </w:p>
    <w:p w14:paraId="16E2CC87" w14:textId="77777777" w:rsidR="008B3276" w:rsidRPr="001444CC" w:rsidRDefault="008B3276" w:rsidP="008B327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44CC">
        <w:rPr>
          <w:rFonts w:ascii="Arial" w:hAnsi="Arial" w:cs="Arial"/>
          <w:b/>
          <w:bCs/>
          <w:sz w:val="20"/>
          <w:szCs w:val="20"/>
        </w:rPr>
        <w:t>Abhängigkeit</w:t>
      </w:r>
      <w:r w:rsidRPr="001444CC">
        <w:rPr>
          <w:rFonts w:ascii="Arial" w:hAnsi="Arial" w:cs="Arial"/>
          <w:sz w:val="20"/>
          <w:szCs w:val="20"/>
        </w:rPr>
        <w:t xml:space="preserve"> -“nutzt vorübergehend” - Schwächste Form der Beziehung</w:t>
      </w:r>
    </w:p>
    <w:p w14:paraId="15CD0B7F" w14:textId="77777777" w:rsidR="008B3276" w:rsidRPr="001444CC" w:rsidRDefault="008B3276" w:rsidP="008B327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44CC">
        <w:rPr>
          <w:rFonts w:ascii="Arial" w:hAnsi="Arial" w:cs="Arial"/>
          <w:sz w:val="20"/>
          <w:szCs w:val="20"/>
        </w:rPr>
        <w:t xml:space="preserve">    • Temporäre Abhängigkeit </w:t>
      </w:r>
      <w:r w:rsidRPr="001444CC">
        <w:rPr>
          <w:rFonts w:ascii="Arial" w:hAnsi="Arial" w:cs="Arial"/>
          <w:b/>
          <w:bCs/>
          <w:sz w:val="20"/>
          <w:szCs w:val="20"/>
        </w:rPr>
        <w:t>(z. B. nur für die Dauer eines Methodenaufrufes)</w:t>
      </w:r>
      <w:r w:rsidRPr="001444CC">
        <w:rPr>
          <w:rFonts w:ascii="Arial" w:hAnsi="Arial" w:cs="Arial"/>
          <w:sz w:val="20"/>
          <w:szCs w:val="20"/>
        </w:rPr>
        <w:t xml:space="preserve"> notiert man in UML</w:t>
      </w:r>
      <w:r w:rsidRPr="001444CC">
        <w:rPr>
          <w:rFonts w:ascii="Arial" w:hAnsi="Arial" w:cs="Arial"/>
          <w:sz w:val="20"/>
          <w:szCs w:val="20"/>
        </w:rPr>
        <w:br/>
        <w:t xml:space="preserve">        mit der gestrichelten Linie. </w:t>
      </w:r>
    </w:p>
    <w:p w14:paraId="763ECBCE" w14:textId="77777777" w:rsidR="008B3276" w:rsidRPr="001444CC" w:rsidRDefault="008B3276" w:rsidP="008B327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44CC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2DBFF2E8" wp14:editId="37D68A25">
            <wp:simplePos x="0" y="0"/>
            <wp:positionH relativeFrom="column">
              <wp:posOffset>4428792</wp:posOffset>
            </wp:positionH>
            <wp:positionV relativeFrom="paragraph">
              <wp:posOffset>116289</wp:posOffset>
            </wp:positionV>
            <wp:extent cx="2450465" cy="488950"/>
            <wp:effectExtent l="0" t="0" r="635" b="6350"/>
            <wp:wrapSquare wrapText="bothSides"/>
            <wp:docPr id="6" name="Grafik 6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isch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44CC">
        <w:rPr>
          <w:rFonts w:ascii="Arial" w:hAnsi="Arial" w:cs="Arial"/>
          <w:b/>
          <w:bCs/>
          <w:sz w:val="20"/>
          <w:szCs w:val="20"/>
        </w:rPr>
        <w:t>Komposition</w:t>
      </w:r>
      <w:r w:rsidRPr="001444CC">
        <w:rPr>
          <w:rFonts w:ascii="Arial" w:hAnsi="Arial" w:cs="Arial"/>
          <w:sz w:val="20"/>
          <w:szCs w:val="20"/>
        </w:rPr>
        <w:t xml:space="preserve"> - stärkste Form der Beziehung - “besteht aus“</w:t>
      </w:r>
    </w:p>
    <w:p w14:paraId="621D9D06" w14:textId="77777777" w:rsidR="008B3276" w:rsidRPr="001444CC" w:rsidRDefault="008B3276" w:rsidP="008B327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248B">
        <w:rPr>
          <w:rFonts w:ascii="Arial" w:hAnsi="Arial" w:cs="Arial"/>
          <w:sz w:val="20"/>
          <w:szCs w:val="20"/>
        </w:rPr>
        <w:t xml:space="preserve">    </w:t>
      </w:r>
      <w:r w:rsidRPr="001444CC">
        <w:rPr>
          <w:rFonts w:ascii="Arial" w:hAnsi="Arial" w:cs="Arial"/>
          <w:sz w:val="20"/>
          <w:szCs w:val="20"/>
          <w:lang w:val="en-US"/>
        </w:rPr>
        <w:t xml:space="preserve">• </w:t>
      </w:r>
      <w:proofErr w:type="spellStart"/>
      <w:r w:rsidRPr="001444CC">
        <w:rPr>
          <w:rFonts w:ascii="Arial" w:hAnsi="Arial" w:cs="Arial"/>
          <w:sz w:val="20"/>
          <w:szCs w:val="20"/>
          <w:lang w:val="en-US"/>
        </w:rPr>
        <w:t>Enthalten</w:t>
      </w:r>
      <w:proofErr w:type="spellEnd"/>
      <w:r w:rsidRPr="001444CC">
        <w:rPr>
          <w:rFonts w:ascii="Arial" w:hAnsi="Arial" w:cs="Arial"/>
          <w:sz w:val="20"/>
          <w:szCs w:val="20"/>
          <w:lang w:val="en-US"/>
        </w:rPr>
        <w:t xml:space="preserve"> sein via Wert (containment by value):</w:t>
      </w:r>
    </w:p>
    <w:p w14:paraId="251DE917" w14:textId="77777777" w:rsidR="008B3276" w:rsidRPr="001444CC" w:rsidRDefault="008B3276" w:rsidP="008B327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44CC">
        <w:rPr>
          <w:rFonts w:ascii="Arial" w:hAnsi="Arial" w:cs="Arial"/>
          <w:sz w:val="20"/>
          <w:szCs w:val="20"/>
        </w:rPr>
        <w:t>• Notation in UML:</w:t>
      </w:r>
    </w:p>
    <w:p w14:paraId="0783DF24" w14:textId="77777777" w:rsidR="008B3276" w:rsidRPr="001444CC" w:rsidRDefault="008B3276" w:rsidP="008B327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44CC">
        <w:rPr>
          <w:rFonts w:ascii="Arial" w:hAnsi="Arial" w:cs="Arial"/>
          <w:sz w:val="20"/>
          <w:szCs w:val="20"/>
        </w:rPr>
        <w:t>– Ausgefüllte Raute auf der Seite des Ganzen</w:t>
      </w:r>
    </w:p>
    <w:p w14:paraId="69141C00" w14:textId="54EC1E5C" w:rsidR="008B3276" w:rsidRPr="001444CC" w:rsidRDefault="00A22FA7" w:rsidP="008B327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44CC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3C7E7B71" wp14:editId="2DD98A31">
            <wp:simplePos x="0" y="0"/>
            <wp:positionH relativeFrom="column">
              <wp:posOffset>4061836</wp:posOffset>
            </wp:positionH>
            <wp:positionV relativeFrom="paragraph">
              <wp:posOffset>214375</wp:posOffset>
            </wp:positionV>
            <wp:extent cx="2710180" cy="898525"/>
            <wp:effectExtent l="0" t="0" r="0" b="3175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276" w:rsidRPr="001444CC">
        <w:rPr>
          <w:rFonts w:ascii="Arial" w:hAnsi="Arial" w:cs="Arial"/>
          <w:sz w:val="20"/>
          <w:szCs w:val="20"/>
        </w:rPr>
        <w:t xml:space="preserve">– </w:t>
      </w:r>
      <w:proofErr w:type="spellStart"/>
      <w:r w:rsidR="008B3276" w:rsidRPr="001444CC">
        <w:rPr>
          <w:rFonts w:ascii="Arial" w:hAnsi="Arial" w:cs="Arial"/>
          <w:sz w:val="20"/>
          <w:szCs w:val="20"/>
        </w:rPr>
        <w:t>Multiplizität</w:t>
      </w:r>
      <w:proofErr w:type="spellEnd"/>
      <w:r w:rsidR="008B3276" w:rsidRPr="001444CC">
        <w:rPr>
          <w:rFonts w:ascii="Arial" w:hAnsi="Arial" w:cs="Arial"/>
          <w:sz w:val="20"/>
          <w:szCs w:val="20"/>
        </w:rPr>
        <w:t xml:space="preserve"> auf der Seite des Ganzen ist immer 1 und wird daher häufig weggelassen</w:t>
      </w:r>
    </w:p>
    <w:p w14:paraId="4383277B" w14:textId="321E7144" w:rsidR="008B3276" w:rsidRPr="001444CC" w:rsidRDefault="008B3276" w:rsidP="008B327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98E80B6" w14:textId="77777777" w:rsidR="008B3276" w:rsidRPr="001444CC" w:rsidRDefault="008B3276" w:rsidP="008B327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1444CC">
        <w:rPr>
          <w:rFonts w:ascii="Arial" w:hAnsi="Arial" w:cs="Arial"/>
          <w:b/>
          <w:bCs/>
          <w:sz w:val="20"/>
          <w:szCs w:val="20"/>
        </w:rPr>
        <w:t>Objektdiagramme</w:t>
      </w:r>
    </w:p>
    <w:p w14:paraId="0AEC9698" w14:textId="77777777" w:rsidR="008B3276" w:rsidRPr="001444CC" w:rsidRDefault="008B3276" w:rsidP="008B327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44CC">
        <w:rPr>
          <w:rFonts w:ascii="Arial" w:hAnsi="Arial" w:cs="Arial"/>
          <w:sz w:val="20"/>
          <w:szCs w:val="20"/>
        </w:rPr>
        <w:t>Zur Darstellung der Klassen verwendet man Klassendiagramme.</w:t>
      </w:r>
    </w:p>
    <w:p w14:paraId="3159FBD8" w14:textId="77777777" w:rsidR="008B3276" w:rsidRPr="001444CC" w:rsidRDefault="008B3276" w:rsidP="008B327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41F50E7" w14:textId="77777777" w:rsidR="008B3276" w:rsidRPr="001444CC" w:rsidRDefault="008B3276" w:rsidP="008B327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44CC">
        <w:rPr>
          <w:rFonts w:ascii="Arial" w:hAnsi="Arial" w:cs="Arial"/>
          <w:sz w:val="20"/>
          <w:szCs w:val="20"/>
        </w:rPr>
        <w:t>Zur Darstellung von Objekten verwendet man (selten) Objektdiagramme.</w:t>
      </w:r>
    </w:p>
    <w:p w14:paraId="206F9A0B" w14:textId="5C9EAAA9" w:rsidR="008B3276" w:rsidRPr="001444CC" w:rsidRDefault="008B3276" w:rsidP="008B327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44CC">
        <w:rPr>
          <w:rFonts w:ascii="Arial" w:hAnsi="Arial" w:cs="Arial"/>
          <w:sz w:val="20"/>
          <w:szCs w:val="20"/>
        </w:rPr>
        <w:t>– Deutlich seltener eingesetzt, z. B. zur Verdeutlichung eines komplizierten Objektgeflechts</w:t>
      </w:r>
    </w:p>
    <w:p w14:paraId="74754F97" w14:textId="5FBD58E6" w:rsidR="008B3276" w:rsidRPr="001444CC" w:rsidRDefault="00A22FA7" w:rsidP="008B327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44CC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64F91AF" wp14:editId="21B12250">
            <wp:simplePos x="0" y="0"/>
            <wp:positionH relativeFrom="column">
              <wp:posOffset>4360476</wp:posOffset>
            </wp:positionH>
            <wp:positionV relativeFrom="paragraph">
              <wp:posOffset>-70022</wp:posOffset>
            </wp:positionV>
            <wp:extent cx="2407920" cy="1654175"/>
            <wp:effectExtent l="0" t="0" r="508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276" w:rsidRPr="001444CC">
        <w:rPr>
          <w:rFonts w:ascii="Arial" w:hAnsi="Arial" w:cs="Arial"/>
          <w:sz w:val="20"/>
          <w:szCs w:val="20"/>
        </w:rPr>
        <w:t>– Immer noch statisches Diagramm (Objektzusammenhänge), keine dynamischen Abläufe</w:t>
      </w:r>
    </w:p>
    <w:p w14:paraId="537B4B84" w14:textId="128866CA" w:rsidR="008B3276" w:rsidRDefault="001A6AC8" w:rsidP="008B3276">
      <w:pPr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1C9CC2E" wp14:editId="7E592DF2">
            <wp:simplePos x="0" y="0"/>
            <wp:positionH relativeFrom="column">
              <wp:posOffset>214419</wp:posOffset>
            </wp:positionH>
            <wp:positionV relativeFrom="page">
              <wp:posOffset>9573895</wp:posOffset>
            </wp:positionV>
            <wp:extent cx="2178685" cy="645795"/>
            <wp:effectExtent l="0" t="0" r="5715" b="1905"/>
            <wp:wrapSquare wrapText="bothSides"/>
            <wp:docPr id="14" name="Grafik 1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isch enthält.&#10;&#10;Automatisch generierte Beschreibu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50F0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13B225E0" wp14:editId="7F116A4B">
            <wp:simplePos x="0" y="0"/>
            <wp:positionH relativeFrom="column">
              <wp:posOffset>2394585</wp:posOffset>
            </wp:positionH>
            <wp:positionV relativeFrom="page">
              <wp:posOffset>9107381</wp:posOffset>
            </wp:positionV>
            <wp:extent cx="1423670" cy="1369695"/>
            <wp:effectExtent l="0" t="0" r="0" b="1905"/>
            <wp:wrapNone/>
            <wp:docPr id="13" name="Grafik 1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isch enthält.&#10;&#10;Automatisch generierte Beschreibu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67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276">
        <w:rPr>
          <w:rFonts w:ascii="Arial" w:hAnsi="Arial" w:cs="Arial"/>
          <w:sz w:val="20"/>
          <w:szCs w:val="20"/>
        </w:rPr>
        <w:br w:type="page"/>
      </w:r>
    </w:p>
    <w:p w14:paraId="3C0CE3F1" w14:textId="23333E46" w:rsidR="008B3276" w:rsidRPr="001444CC" w:rsidRDefault="001A6AC8" w:rsidP="008B3276">
      <w:pPr>
        <w:rPr>
          <w:rFonts w:ascii="Arial" w:hAnsi="Arial" w:cs="Arial"/>
          <w:sz w:val="20"/>
          <w:szCs w:val="20"/>
        </w:rPr>
      </w:pPr>
      <w:r w:rsidRPr="001274F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74C4A5" wp14:editId="67BD8CB5">
                <wp:simplePos x="0" y="0"/>
                <wp:positionH relativeFrom="column">
                  <wp:posOffset>3190875</wp:posOffset>
                </wp:positionH>
                <wp:positionV relativeFrom="page">
                  <wp:posOffset>659977</wp:posOffset>
                </wp:positionV>
                <wp:extent cx="3886200" cy="5827416"/>
                <wp:effectExtent l="0" t="0" r="0" b="1905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5827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CE8994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class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Loc {</w:t>
                            </w:r>
                          </w:p>
                          <w:p w14:paraId="0280AF63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private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5454C">
                              <w:rPr>
                                <w:rFonts w:ascii="Miriam" w:hAnsi="Miriam" w:cs="Miriam" w:hint="cs"/>
                                <w:color w:val="0000C0"/>
                                <w:sz w:val="18"/>
                                <w:szCs w:val="18"/>
                                <w:shd w:val="clear" w:color="auto" w:fill="F0D8A8"/>
                                <w:lang w:val="en-US"/>
                              </w:rPr>
                              <w:t>x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DD51A6C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private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5454C">
                              <w:rPr>
                                <w:rFonts w:ascii="Miriam" w:hAnsi="Miriam" w:cs="Miriam" w:hint="c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3635038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4093A8D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Loc(</w:t>
                            </w:r>
                            <w:proofErr w:type="gramEnd"/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initialX</w:t>
                            </w:r>
                            <w:proofErr w:type="spell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initialY</w:t>
                            </w:r>
                            <w:proofErr w:type="spell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) { </w:t>
                            </w:r>
                          </w:p>
                          <w:p w14:paraId="511814A1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setLocation</w:t>
                            </w:r>
                            <w:proofErr w:type="spell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initialX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initialY</w:t>
                            </w:r>
                            <w:proofErr w:type="spellEnd"/>
                            <w:proofErr w:type="gram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23DC436D" w14:textId="77777777" w:rsidR="008B3276" w:rsidRPr="002B79D0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B79D0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4136564" w14:textId="77777777" w:rsidR="008B3276" w:rsidRPr="002B79D0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B79D0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B79D0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2B79D0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B79D0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Loc(</w:t>
                            </w:r>
                            <w:proofErr w:type="gramEnd"/>
                            <w:r w:rsidRPr="002B79D0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) { </w:t>
                            </w:r>
                          </w:p>
                          <w:p w14:paraId="0725A165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</w:rPr>
                            </w:pPr>
                            <w:r w:rsidRPr="002B79D0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B79D0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proofErr w:type="spell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</w:rPr>
                              <w:t xml:space="preserve">0, 0);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3F7F5F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3F7F5F"/>
                                <w:sz w:val="18"/>
                                <w:szCs w:val="18"/>
                                <w:u w:val="single"/>
                              </w:rPr>
                              <w:t>Verkettung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3F7F5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3F7F5F"/>
                                <w:sz w:val="18"/>
                                <w:szCs w:val="18"/>
                                <w:u w:val="single"/>
                              </w:rPr>
                              <w:t>von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3F7F5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3F7F5F"/>
                                <w:sz w:val="18"/>
                                <w:szCs w:val="18"/>
                                <w:u w:val="single"/>
                              </w:rPr>
                              <w:t>Konstruktoren</w:t>
                            </w:r>
                          </w:p>
                          <w:p w14:paraId="49AD6107" w14:textId="77777777" w:rsidR="008B3276" w:rsidRPr="002B79D0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B79D0">
                              <w:rPr>
                                <w:rFonts w:ascii="Miriam" w:hAnsi="Miriam" w:cs="Miriam" w:hint="cs"/>
                                <w:color w:val="3F7F5F"/>
                                <w:sz w:val="18"/>
                                <w:szCs w:val="18"/>
                              </w:rPr>
                              <w:t>//x = 0;</w:t>
                            </w:r>
                            <w:r w:rsidRPr="002B79D0">
                              <w:rPr>
                                <w:rFonts w:ascii="Miriam" w:hAnsi="Miriam" w:cs="Miriam" w:hint="cs"/>
                                <w:color w:val="3F7F5F"/>
                                <w:sz w:val="18"/>
                                <w:szCs w:val="18"/>
                              </w:rPr>
                              <w:tab/>
                              <w:t>//</w:t>
                            </w:r>
                            <w:proofErr w:type="spellStart"/>
                            <w:r w:rsidRPr="002B79D0">
                              <w:rPr>
                                <w:rFonts w:ascii="Miriam" w:hAnsi="Miriam" w:cs="Miriam" w:hint="cs"/>
                                <w:color w:val="3F7F5F"/>
                                <w:sz w:val="18"/>
                                <w:szCs w:val="18"/>
                                <w:u w:val="single"/>
                              </w:rPr>
                              <w:t>Standardkonstruktor</w:t>
                            </w:r>
                            <w:proofErr w:type="spellEnd"/>
                          </w:p>
                          <w:p w14:paraId="1B70325F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B79D0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B79D0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3F7F5F"/>
                                <w:sz w:val="18"/>
                                <w:szCs w:val="18"/>
                                <w:lang w:val="en-US"/>
                              </w:rPr>
                              <w:t xml:space="preserve">//y = </w:t>
                            </w:r>
                            <w:proofErr w:type="gramStart"/>
                            <w:r w:rsidRPr="00C5454C">
                              <w:rPr>
                                <w:rFonts w:ascii="Miriam" w:hAnsi="Miriam" w:cs="Miriam" w:hint="cs"/>
                                <w:color w:val="3F7F5F"/>
                                <w:sz w:val="18"/>
                                <w:szCs w:val="18"/>
                                <w:lang w:val="en-US"/>
                              </w:rPr>
                              <w:t>0;</w:t>
                            </w:r>
                            <w:proofErr w:type="gramEnd"/>
                            <w:r w:rsidRPr="00C5454C">
                              <w:rPr>
                                <w:rFonts w:ascii="Miriam" w:hAnsi="Miriam" w:cs="Miriam" w:hint="cs"/>
                                <w:color w:val="3F7F5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3A491E69" w14:textId="77777777" w:rsidR="008B3276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22068F4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0672511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getX</w:t>
                            </w:r>
                            <w:proofErr w:type="spell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2005E182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5454C">
                              <w:rPr>
                                <w:rFonts w:ascii="Miriam" w:hAnsi="Miriam" w:cs="Miriam" w:hint="cs"/>
                                <w:color w:val="0000C0"/>
                                <w:sz w:val="18"/>
                                <w:szCs w:val="18"/>
                                <w:shd w:val="clear" w:color="auto" w:fill="D4D4D4"/>
                                <w:lang w:val="en-US"/>
                              </w:rPr>
                              <w:t>x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CA8F406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8A63BB6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getY</w:t>
                            </w:r>
                            <w:proofErr w:type="spell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3C4D6B11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5454C">
                              <w:rPr>
                                <w:rFonts w:ascii="Miriam" w:hAnsi="Miriam" w:cs="Miriam" w:hint="c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01113CA1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D4F8A9D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F855D43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draw(</w:t>
                            </w:r>
                            <w:proofErr w:type="gram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Graphics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g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, </w:t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r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7A57A977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12"/>
                              <w:rPr>
                                <w:rFonts w:ascii="Miriam" w:hAnsi="Miriam" w:cs="Miriam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</w:rPr>
                              <w:t>g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</w:rPr>
                              <w:t>.fillOval</w:t>
                            </w:r>
                            <w:proofErr w:type="spellEnd"/>
                            <w:proofErr w:type="gram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C0"/>
                                <w:sz w:val="18"/>
                                <w:szCs w:val="18"/>
                                <w:shd w:val="clear" w:color="auto" w:fill="D4D4D4"/>
                              </w:rPr>
                              <w:t>x</w:t>
                            </w:r>
                            <w:proofErr w:type="spell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C0"/>
                                <w:sz w:val="18"/>
                                <w:szCs w:val="18"/>
                              </w:rPr>
                              <w:t>y</w:t>
                            </w:r>
                            <w:proofErr w:type="spell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</w:rPr>
                              <w:t>r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</w:rPr>
                              <w:t>r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Miriam" w:hAnsi="Miriam" w:cs="Miriam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3F7F5F"/>
                                <w:sz w:val="18"/>
                                <w:szCs w:val="18"/>
                              </w:rPr>
                              <w:t>//</w:t>
                            </w:r>
                            <w:proofErr w:type="spellStart"/>
                            <w:r w:rsidRPr="00C5454C">
                              <w:rPr>
                                <w:rFonts w:ascii="Miriam" w:hAnsi="Miriam" w:cs="Miriam" w:hint="cs"/>
                                <w:color w:val="3F7F5F"/>
                                <w:sz w:val="18"/>
                                <w:szCs w:val="18"/>
                              </w:rPr>
                              <w:t>this</w:t>
                            </w:r>
                            <w:proofErr w:type="spellEnd"/>
                            <w:r w:rsidRPr="00C5454C">
                              <w:rPr>
                                <w:rFonts w:ascii="Miriam" w:hAnsi="Miriam" w:cs="Miriam" w:hint="cs"/>
                                <w:color w:val="3F7F5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3F7F5F"/>
                                <w:sz w:val="18"/>
                                <w:szCs w:val="18"/>
                                <w:u w:val="single"/>
                              </w:rPr>
                              <w:t>greift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3F7F5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3F7F5F"/>
                                <w:sz w:val="18"/>
                                <w:szCs w:val="18"/>
                                <w:u w:val="single"/>
                              </w:rPr>
                              <w:t>auf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3F7F5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3F7F5F"/>
                                <w:sz w:val="18"/>
                                <w:szCs w:val="18"/>
                                <w:u w:val="single"/>
                              </w:rPr>
                              <w:t>das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3F7F5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3F7F5F"/>
                                <w:sz w:val="18"/>
                                <w:szCs w:val="18"/>
                                <w:u w:val="single"/>
                              </w:rPr>
                              <w:t>Objekt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3F7F5F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3F7F5F"/>
                                <w:sz w:val="18"/>
                                <w:szCs w:val="18"/>
                                <w:u w:val="single"/>
                              </w:rPr>
                              <w:t>dem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3F7F5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3F7F5F"/>
                                <w:sz w:val="18"/>
                                <w:szCs w:val="18"/>
                                <w:u w:val="single"/>
                              </w:rPr>
                              <w:t>ich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3F7F5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3F7F5F"/>
                                <w:sz w:val="18"/>
                                <w:szCs w:val="18"/>
                                <w:u w:val="single"/>
                              </w:rPr>
                              <w:t>mich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3F7F5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3F7F5F"/>
                                <w:sz w:val="18"/>
                                <w:szCs w:val="18"/>
                                <w:u w:val="single"/>
                              </w:rPr>
                              <w:t>befinde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3F7F5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3F7F5F"/>
                                <w:sz w:val="18"/>
                                <w:szCs w:val="18"/>
                                <w:u w:val="single"/>
                              </w:rPr>
                              <w:t>zu</w:t>
                            </w:r>
                          </w:p>
                          <w:p w14:paraId="100D45C0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g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.drawString</w:t>
                            </w:r>
                            <w:proofErr w:type="spellEnd"/>
                            <w:proofErr w:type="gram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proofErr w:type="spell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(),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C0"/>
                                <w:sz w:val="18"/>
                                <w:szCs w:val="18"/>
                                <w:shd w:val="clear" w:color="auto" w:fill="D4D4D4"/>
                                <w:lang w:val="en-US"/>
                              </w:rPr>
                              <w:t>x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6839929E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3BA9643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8233A2B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setLocation</w:t>
                            </w:r>
                            <w:proofErr w:type="spell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6A7B5571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proofErr w:type="gram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&lt; 0 ||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&lt; 00) {</w:t>
                            </w:r>
                          </w:p>
                          <w:p w14:paraId="1889B761" w14:textId="77777777" w:rsidR="008B3276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iriam" w:hAnsi="Miriam" w:cs="Miriam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</w:t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throw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new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IllegalArgumentException</w:t>
                            </w:r>
                            <w:proofErr w:type="spell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5454C">
                              <w:rPr>
                                <w:rFonts w:ascii="Miriam" w:hAnsi="Miriam" w:cs="Miriam" w:hint="c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 xml:space="preserve">"x </w:t>
                            </w:r>
                            <w:proofErr w:type="spellStart"/>
                            <w:r w:rsidRPr="00C5454C">
                              <w:rPr>
                                <w:rFonts w:ascii="Miriam" w:hAnsi="Miriam" w:cs="Miriam" w:hint="c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und</w:t>
                            </w:r>
                            <w:proofErr w:type="spellEnd"/>
                            <w:r w:rsidRPr="00C5454C">
                              <w:rPr>
                                <w:rFonts w:ascii="Miriam" w:hAnsi="Miriam" w:cs="Miriam" w:hint="c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 xml:space="preserve"> y </w:t>
                            </w:r>
                          </w:p>
                          <w:p w14:paraId="764CCA38" w14:textId="77777777" w:rsidR="008B3276" w:rsidRPr="00046BE6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24" w:firstLine="708"/>
                              <w:rPr>
                                <w:rFonts w:ascii="Miriam" w:hAnsi="Miriam" w:cs="Miriam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46BE6">
                              <w:rPr>
                                <w:rFonts w:ascii="Miriam" w:hAnsi="Miriam" w:cs="Miriam" w:hint="cs"/>
                                <w:color w:val="2A00FF"/>
                                <w:sz w:val="18"/>
                                <w:szCs w:val="18"/>
                              </w:rPr>
                              <w:t>muessen</w:t>
                            </w:r>
                            <w:proofErr w:type="spellEnd"/>
                            <w:r w:rsidRPr="00046BE6">
                              <w:rPr>
                                <w:rFonts w:ascii="Miriam" w:hAnsi="Miriam" w:cs="Miriam" w:hint="cs"/>
                                <w:color w:val="2A00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46BE6">
                              <w:rPr>
                                <w:rFonts w:ascii="Miriam" w:hAnsi="Miriam" w:cs="Miriam" w:hint="cs"/>
                                <w:color w:val="2A00FF"/>
                                <w:sz w:val="18"/>
                                <w:szCs w:val="18"/>
                              </w:rPr>
                              <w:t>groesser</w:t>
                            </w:r>
                            <w:proofErr w:type="spellEnd"/>
                            <w:r w:rsidRPr="00046BE6">
                              <w:rPr>
                                <w:rFonts w:ascii="Miriam" w:hAnsi="Miriam" w:cs="Miriam" w:hint="cs"/>
                                <w:color w:val="2A00FF"/>
                                <w:sz w:val="18"/>
                                <w:szCs w:val="18"/>
                              </w:rPr>
                              <w:t xml:space="preserve"> null sein"</w:t>
                            </w:r>
                            <w:r w:rsidRPr="00046BE6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AF6B935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</w:rPr>
                            </w:pPr>
                            <w:r w:rsidRPr="00046BE6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46BE6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62C11A0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C0"/>
                                <w:sz w:val="18"/>
                                <w:szCs w:val="18"/>
                                <w:shd w:val="clear" w:color="auto" w:fill="F0D8A8"/>
                              </w:rPr>
                              <w:t>x</w:t>
                            </w:r>
                            <w:proofErr w:type="spell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</w:rPr>
                              <w:t>x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3F7F5F"/>
                                <w:sz w:val="18"/>
                                <w:szCs w:val="18"/>
                              </w:rPr>
                              <w:t>//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3F7F5F"/>
                                <w:sz w:val="18"/>
                                <w:szCs w:val="18"/>
                                <w:u w:val="single"/>
                              </w:rPr>
                              <w:t>Hier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3F7F5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3F7F5F"/>
                                <w:sz w:val="18"/>
                                <w:szCs w:val="18"/>
                                <w:u w:val="single"/>
                              </w:rPr>
                              <w:t>ist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3F7F5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3F7F5F"/>
                                <w:sz w:val="18"/>
                                <w:szCs w:val="18"/>
                                <w:u w:val="single"/>
                              </w:rPr>
                              <w:t>ein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3F7F5F"/>
                                <w:sz w:val="18"/>
                                <w:szCs w:val="18"/>
                              </w:rPr>
                              <w:t xml:space="preserve"> This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3F7F5F"/>
                                <w:sz w:val="18"/>
                                <w:szCs w:val="18"/>
                                <w:u w:val="single"/>
                              </w:rPr>
                              <w:t>notwendig</w:t>
                            </w:r>
                          </w:p>
                          <w:p w14:paraId="43AD0C34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this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proofErr w:type="spellEnd"/>
                            <w:proofErr w:type="gram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60BA0200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AEBB568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F9B36D7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transelate</w:t>
                            </w:r>
                            <w:proofErr w:type="spell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dx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dy</w:t>
                            </w:r>
                            <w:proofErr w:type="spell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2093AAB4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setLocation</w:t>
                            </w:r>
                            <w:proofErr w:type="spell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5454C">
                              <w:rPr>
                                <w:rFonts w:ascii="Miriam" w:hAnsi="Miriam" w:cs="Miriam" w:hint="cs"/>
                                <w:color w:val="0000C0"/>
                                <w:sz w:val="18"/>
                                <w:szCs w:val="18"/>
                                <w:shd w:val="clear" w:color="auto" w:fill="D4D4D4"/>
                                <w:lang w:val="en-US"/>
                              </w:rPr>
                              <w:t>x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dx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proofErr w:type="spell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dy</w:t>
                            </w:r>
                            <w:proofErr w:type="spell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5C0871A3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AFC6789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double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distance(</w:t>
                            </w:r>
                            <w:proofErr w:type="gram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Loc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501CCD22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Math.</w:t>
                            </w:r>
                            <w:r w:rsidRPr="00C5454C">
                              <w:rPr>
                                <w:rFonts w:ascii="Miriam" w:hAnsi="Miriam" w:cs="Miriam" w:hint="cs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sqrt</w:t>
                            </w:r>
                            <w:proofErr w:type="spell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Math.</w:t>
                            </w:r>
                            <w:r w:rsidRPr="00C5454C">
                              <w:rPr>
                                <w:rFonts w:ascii="Miriam" w:hAnsi="Miriam" w:cs="Miriam" w:hint="cs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pow</w:t>
                            </w:r>
                            <w:proofErr w:type="spell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C0"/>
                                <w:sz w:val="18"/>
                                <w:szCs w:val="18"/>
                                <w:shd w:val="clear" w:color="auto" w:fill="D4D4D4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C0"/>
                                <w:sz w:val="18"/>
                                <w:szCs w:val="18"/>
                                <w:shd w:val="clear" w:color="auto" w:fill="D4D4D4"/>
                                <w:lang w:val="en-US"/>
                              </w:rPr>
                              <w:t>x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), </w:t>
                            </w:r>
                            <w:proofErr w:type="gramStart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2)+</w:t>
                            </w:r>
                            <w:proofErr w:type="spellStart"/>
                            <w:proofErr w:type="gram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Math.</w:t>
                            </w:r>
                            <w:r w:rsidRPr="00C5454C">
                              <w:rPr>
                                <w:rFonts w:ascii="Miriam" w:hAnsi="Miriam" w:cs="Miriam" w:hint="cs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pow</w:t>
                            </w:r>
                            <w:proofErr w:type="spell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proofErr w:type="spell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2)));</w:t>
                            </w:r>
                          </w:p>
                          <w:p w14:paraId="7BF66D6F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7D14498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double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distanceFromOrgin</w:t>
                            </w:r>
                            <w:proofErr w:type="spell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Graphics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g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, </w:t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r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72414C10" w14:textId="77777777" w:rsidR="008B3276" w:rsidRPr="003A7421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421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Math.</w:t>
                            </w:r>
                            <w:r w:rsidRPr="003A7421">
                              <w:rPr>
                                <w:rFonts w:ascii="Miriam" w:hAnsi="Miriam" w:cs="Miriam" w:hint="cs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sqrt</w:t>
                            </w:r>
                            <w:proofErr w:type="spellEnd"/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Math.</w:t>
                            </w:r>
                            <w:r w:rsidRPr="003A7421">
                              <w:rPr>
                                <w:rFonts w:ascii="Miriam" w:hAnsi="Miriam" w:cs="Miriam" w:hint="cs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pow</w:t>
                            </w:r>
                            <w:proofErr w:type="spellEnd"/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A7421">
                              <w:rPr>
                                <w:rFonts w:ascii="Miriam" w:hAnsi="Miriam" w:cs="Miriam" w:hint="cs"/>
                                <w:color w:val="0000C0"/>
                                <w:sz w:val="18"/>
                                <w:szCs w:val="18"/>
                                <w:shd w:val="clear" w:color="auto" w:fill="D4D4D4"/>
                                <w:lang w:val="en-US"/>
                              </w:rPr>
                              <w:t>x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2)+</w:t>
                            </w:r>
                            <w:proofErr w:type="spellStart"/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Math.</w:t>
                            </w:r>
                            <w:r w:rsidRPr="003A7421">
                              <w:rPr>
                                <w:rFonts w:ascii="Miriam" w:hAnsi="Miriam" w:cs="Miriam" w:hint="cs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pow</w:t>
                            </w:r>
                            <w:proofErr w:type="spellEnd"/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2)));</w:t>
                            </w:r>
                          </w:p>
                          <w:p w14:paraId="4E1001A4" w14:textId="77777777" w:rsidR="008B3276" w:rsidRPr="003A7421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71BC5EC" w14:textId="77777777" w:rsidR="008B3276" w:rsidRPr="003A7421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F84C44D" w14:textId="77777777" w:rsidR="008B3276" w:rsidRPr="003A7421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421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proofErr w:type="spellEnd"/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036BA873" w14:textId="77777777" w:rsidR="008B3276" w:rsidRPr="003A7421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421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"("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+ 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C0"/>
                                <w:sz w:val="18"/>
                                <w:szCs w:val="18"/>
                                <w:shd w:val="clear" w:color="auto" w:fill="D4D4D4"/>
                                <w:lang w:val="en-US"/>
                              </w:rPr>
                              <w:t>x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+ 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", "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+ 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+ 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")</w:t>
                            </w:r>
                            <w:proofErr w:type="gramStart"/>
                            <w:r w:rsidRPr="003A7421">
                              <w:rPr>
                                <w:rFonts w:ascii="Miriam" w:hAnsi="Miriam" w:cs="Miriam" w:hint="c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5429FB86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</w:rPr>
                            </w:pP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9A322E9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</w:rPr>
                            </w:pPr>
                          </w:p>
                          <w:p w14:paraId="327F3FAE" w14:textId="77777777" w:rsidR="008B3276" w:rsidRPr="00C5454C" w:rsidRDefault="008B3276" w:rsidP="008B3276">
                            <w:pPr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Miriam" w:hAnsi="Miriam" w:cs="Miriam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4C4A5" id="_x0000_t202" coordsize="21600,21600" o:spt="202" path="m,l,21600r21600,l21600,xe">
                <v:stroke joinstyle="miter"/>
                <v:path gradientshapeok="t" o:connecttype="rect"/>
              </v:shapetype>
              <v:shape id="Textfeld 12" o:spid="_x0000_s1026" type="#_x0000_t202" style="position:absolute;margin-left:251.25pt;margin-top:51.95pt;width:306pt;height:458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" fillcolor="white [3201]" stroked="f" strokeweight=".5pt">
                <v:textbox>
                  <w:txbxContent>
                    <w:p w14:paraId="04CE8994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class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Loc {</w:t>
                      </w:r>
                    </w:p>
                    <w:p w14:paraId="0280AF63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private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C5454C">
                        <w:rPr>
                          <w:rFonts w:ascii="Miriam" w:hAnsi="Miriam" w:cs="Miriam" w:hint="cs"/>
                          <w:color w:val="0000C0"/>
                          <w:sz w:val="18"/>
                          <w:szCs w:val="18"/>
                          <w:shd w:val="clear" w:color="auto" w:fill="F0D8A8"/>
                          <w:lang w:val="en-US"/>
                        </w:rPr>
                        <w:t>x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proofErr w:type="gramEnd"/>
                    </w:p>
                    <w:p w14:paraId="1DD51A6C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private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C5454C">
                        <w:rPr>
                          <w:rFonts w:ascii="Miriam" w:hAnsi="Miriam" w:cs="Miriam" w:hint="cs"/>
                          <w:color w:val="0000C0"/>
                          <w:sz w:val="18"/>
                          <w:szCs w:val="18"/>
                          <w:lang w:val="en-US"/>
                        </w:rPr>
                        <w:t>y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proofErr w:type="gramEnd"/>
                    </w:p>
                    <w:p w14:paraId="13635038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</w:p>
                    <w:p w14:paraId="64093A8D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Loc(</w:t>
                      </w:r>
                      <w:proofErr w:type="gramEnd"/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initialX</w:t>
                      </w:r>
                      <w:proofErr w:type="spell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initialY</w:t>
                      </w:r>
                      <w:proofErr w:type="spell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) { </w:t>
                      </w:r>
                    </w:p>
                    <w:p w14:paraId="511814A1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setLocation</w:t>
                      </w:r>
                      <w:proofErr w:type="spell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initialX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initialY</w:t>
                      </w:r>
                      <w:proofErr w:type="spellEnd"/>
                      <w:proofErr w:type="gram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23DC436D" w14:textId="77777777" w:rsidR="008B3276" w:rsidRPr="002B79D0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2B79D0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}</w:t>
                      </w:r>
                    </w:p>
                    <w:p w14:paraId="54136564" w14:textId="77777777" w:rsidR="008B3276" w:rsidRPr="002B79D0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2B79D0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B79D0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2B79D0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2B79D0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Loc(</w:t>
                      </w:r>
                      <w:proofErr w:type="gramEnd"/>
                      <w:r w:rsidRPr="002B79D0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) { </w:t>
                      </w:r>
                    </w:p>
                    <w:p w14:paraId="0725A165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</w:rPr>
                      </w:pPr>
                      <w:r w:rsidRPr="002B79D0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B79D0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proofErr w:type="spell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</w:rPr>
                        <w:t xml:space="preserve">0, 0); </w:t>
                      </w:r>
                      <w:r w:rsidRPr="00C5454C">
                        <w:rPr>
                          <w:rFonts w:ascii="Miriam" w:hAnsi="Miriam" w:cs="Miriam" w:hint="cs"/>
                          <w:color w:val="3F7F5F"/>
                          <w:sz w:val="18"/>
                          <w:szCs w:val="18"/>
                        </w:rPr>
                        <w:t xml:space="preserve">// </w:t>
                      </w:r>
                      <w:r w:rsidRPr="00C5454C">
                        <w:rPr>
                          <w:rFonts w:ascii="Miriam" w:hAnsi="Miriam" w:cs="Miriam" w:hint="cs"/>
                          <w:color w:val="3F7F5F"/>
                          <w:sz w:val="18"/>
                          <w:szCs w:val="18"/>
                          <w:u w:val="single"/>
                        </w:rPr>
                        <w:t>Verkettung</w:t>
                      </w:r>
                      <w:r w:rsidRPr="00C5454C">
                        <w:rPr>
                          <w:rFonts w:ascii="Miriam" w:hAnsi="Miriam" w:cs="Miriam" w:hint="cs"/>
                          <w:color w:val="3F7F5F"/>
                          <w:sz w:val="18"/>
                          <w:szCs w:val="18"/>
                        </w:rPr>
                        <w:t xml:space="preserve"> </w:t>
                      </w:r>
                      <w:r w:rsidRPr="00C5454C">
                        <w:rPr>
                          <w:rFonts w:ascii="Miriam" w:hAnsi="Miriam" w:cs="Miriam" w:hint="cs"/>
                          <w:color w:val="3F7F5F"/>
                          <w:sz w:val="18"/>
                          <w:szCs w:val="18"/>
                          <w:u w:val="single"/>
                        </w:rPr>
                        <w:t>von</w:t>
                      </w:r>
                      <w:r w:rsidRPr="00C5454C">
                        <w:rPr>
                          <w:rFonts w:ascii="Miriam" w:hAnsi="Miriam" w:cs="Miriam" w:hint="cs"/>
                          <w:color w:val="3F7F5F"/>
                          <w:sz w:val="18"/>
                          <w:szCs w:val="18"/>
                        </w:rPr>
                        <w:t xml:space="preserve"> </w:t>
                      </w:r>
                      <w:r w:rsidRPr="00C5454C">
                        <w:rPr>
                          <w:rFonts w:ascii="Miriam" w:hAnsi="Miriam" w:cs="Miriam" w:hint="cs"/>
                          <w:color w:val="3F7F5F"/>
                          <w:sz w:val="18"/>
                          <w:szCs w:val="18"/>
                          <w:u w:val="single"/>
                        </w:rPr>
                        <w:t>Konstruktoren</w:t>
                      </w:r>
                    </w:p>
                    <w:p w14:paraId="49AD6107" w14:textId="77777777" w:rsidR="008B3276" w:rsidRPr="002B79D0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B79D0">
                        <w:rPr>
                          <w:rFonts w:ascii="Miriam" w:hAnsi="Miriam" w:cs="Miriam" w:hint="cs"/>
                          <w:color w:val="3F7F5F"/>
                          <w:sz w:val="18"/>
                          <w:szCs w:val="18"/>
                        </w:rPr>
                        <w:t>//x = 0;</w:t>
                      </w:r>
                      <w:r w:rsidRPr="002B79D0">
                        <w:rPr>
                          <w:rFonts w:ascii="Miriam" w:hAnsi="Miriam" w:cs="Miriam" w:hint="cs"/>
                          <w:color w:val="3F7F5F"/>
                          <w:sz w:val="18"/>
                          <w:szCs w:val="18"/>
                        </w:rPr>
                        <w:tab/>
                        <w:t>//</w:t>
                      </w:r>
                      <w:proofErr w:type="spellStart"/>
                      <w:r w:rsidRPr="002B79D0">
                        <w:rPr>
                          <w:rFonts w:ascii="Miriam" w:hAnsi="Miriam" w:cs="Miriam" w:hint="cs"/>
                          <w:color w:val="3F7F5F"/>
                          <w:sz w:val="18"/>
                          <w:szCs w:val="18"/>
                          <w:u w:val="single"/>
                        </w:rPr>
                        <w:t>Standardkonstruktor</w:t>
                      </w:r>
                      <w:proofErr w:type="spellEnd"/>
                    </w:p>
                    <w:p w14:paraId="1B70325F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2B79D0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B79D0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color w:val="3F7F5F"/>
                          <w:sz w:val="18"/>
                          <w:szCs w:val="18"/>
                          <w:lang w:val="en-US"/>
                        </w:rPr>
                        <w:t xml:space="preserve">//y = </w:t>
                      </w:r>
                      <w:proofErr w:type="gramStart"/>
                      <w:r w:rsidRPr="00C5454C">
                        <w:rPr>
                          <w:rFonts w:ascii="Miriam" w:hAnsi="Miriam" w:cs="Miriam" w:hint="cs"/>
                          <w:color w:val="3F7F5F"/>
                          <w:sz w:val="18"/>
                          <w:szCs w:val="18"/>
                          <w:lang w:val="en-US"/>
                        </w:rPr>
                        <w:t>0;</w:t>
                      </w:r>
                      <w:proofErr w:type="gramEnd"/>
                      <w:r w:rsidRPr="00C5454C">
                        <w:rPr>
                          <w:rFonts w:ascii="Miriam" w:hAnsi="Miriam" w:cs="Miriam" w:hint="cs"/>
                          <w:color w:val="3F7F5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3A491E69" w14:textId="77777777" w:rsidR="008B3276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}</w:t>
                      </w:r>
                    </w:p>
                    <w:p w14:paraId="222068F4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</w:p>
                    <w:p w14:paraId="50672511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getX</w:t>
                      </w:r>
                      <w:proofErr w:type="spell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2005E182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C5454C">
                        <w:rPr>
                          <w:rFonts w:ascii="Miriam" w:hAnsi="Miriam" w:cs="Miriam" w:hint="cs"/>
                          <w:color w:val="0000C0"/>
                          <w:sz w:val="18"/>
                          <w:szCs w:val="18"/>
                          <w:shd w:val="clear" w:color="auto" w:fill="D4D4D4"/>
                          <w:lang w:val="en-US"/>
                        </w:rPr>
                        <w:t>x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proofErr w:type="gramEnd"/>
                    </w:p>
                    <w:p w14:paraId="1CA8F406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}</w:t>
                      </w:r>
                    </w:p>
                    <w:p w14:paraId="18A63BB6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getY</w:t>
                      </w:r>
                      <w:proofErr w:type="spell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3C4D6B11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C5454C">
                        <w:rPr>
                          <w:rFonts w:ascii="Miriam" w:hAnsi="Miriam" w:cs="Miriam" w:hint="cs"/>
                          <w:color w:val="0000C0"/>
                          <w:sz w:val="18"/>
                          <w:szCs w:val="18"/>
                          <w:lang w:val="en-US"/>
                        </w:rPr>
                        <w:t>y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proofErr w:type="gramEnd"/>
                    </w:p>
                    <w:p w14:paraId="01113CA1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}</w:t>
                      </w:r>
                    </w:p>
                    <w:p w14:paraId="0D4F8A9D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</w:p>
                    <w:p w14:paraId="3F855D43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void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draw(</w:t>
                      </w:r>
                      <w:proofErr w:type="gram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Graphics </w:t>
                      </w:r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g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, </w:t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r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7A57A977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12"/>
                        <w:rPr>
                          <w:rFonts w:ascii="Miriam" w:hAnsi="Miriam" w:cs="Miriam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</w:rPr>
                        <w:t>g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</w:rPr>
                        <w:t>.fillOval</w:t>
                      </w:r>
                      <w:proofErr w:type="spellEnd"/>
                      <w:proofErr w:type="gram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5454C">
                        <w:rPr>
                          <w:rFonts w:ascii="Miriam" w:hAnsi="Miriam" w:cs="Miriam" w:hint="cs"/>
                          <w:color w:val="0000C0"/>
                          <w:sz w:val="18"/>
                          <w:szCs w:val="18"/>
                          <w:shd w:val="clear" w:color="auto" w:fill="D4D4D4"/>
                        </w:rPr>
                        <w:t>x</w:t>
                      </w:r>
                      <w:proofErr w:type="spell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5454C">
                        <w:rPr>
                          <w:rFonts w:ascii="Miriam" w:hAnsi="Miriam" w:cs="Miriam" w:hint="cs"/>
                          <w:color w:val="0000C0"/>
                          <w:sz w:val="18"/>
                          <w:szCs w:val="18"/>
                        </w:rPr>
                        <w:t>y</w:t>
                      </w:r>
                      <w:proofErr w:type="spell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</w:rPr>
                        <w:t>r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</w:rPr>
                        <w:t>r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Miriam" w:hAnsi="Miriam" w:cs="Miriam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C5454C">
                        <w:rPr>
                          <w:rFonts w:ascii="Miriam" w:hAnsi="Miriam" w:cs="Miriam" w:hint="cs"/>
                          <w:color w:val="3F7F5F"/>
                          <w:sz w:val="18"/>
                          <w:szCs w:val="18"/>
                        </w:rPr>
                        <w:t>//</w:t>
                      </w:r>
                      <w:proofErr w:type="spellStart"/>
                      <w:r w:rsidRPr="00C5454C">
                        <w:rPr>
                          <w:rFonts w:ascii="Miriam" w:hAnsi="Miriam" w:cs="Miriam" w:hint="cs"/>
                          <w:color w:val="3F7F5F"/>
                          <w:sz w:val="18"/>
                          <w:szCs w:val="18"/>
                        </w:rPr>
                        <w:t>this</w:t>
                      </w:r>
                      <w:proofErr w:type="spellEnd"/>
                      <w:r w:rsidRPr="00C5454C">
                        <w:rPr>
                          <w:rFonts w:ascii="Miriam" w:hAnsi="Miriam" w:cs="Miriam" w:hint="cs"/>
                          <w:color w:val="3F7F5F"/>
                          <w:sz w:val="18"/>
                          <w:szCs w:val="18"/>
                        </w:rPr>
                        <w:t xml:space="preserve"> </w:t>
                      </w:r>
                      <w:r w:rsidRPr="00C5454C">
                        <w:rPr>
                          <w:rFonts w:ascii="Miriam" w:hAnsi="Miriam" w:cs="Miriam" w:hint="cs"/>
                          <w:color w:val="3F7F5F"/>
                          <w:sz w:val="18"/>
                          <w:szCs w:val="18"/>
                          <w:u w:val="single"/>
                        </w:rPr>
                        <w:t>greift</w:t>
                      </w:r>
                      <w:r w:rsidRPr="00C5454C">
                        <w:rPr>
                          <w:rFonts w:ascii="Miriam" w:hAnsi="Miriam" w:cs="Miriam" w:hint="cs"/>
                          <w:color w:val="3F7F5F"/>
                          <w:sz w:val="18"/>
                          <w:szCs w:val="18"/>
                        </w:rPr>
                        <w:t xml:space="preserve"> </w:t>
                      </w:r>
                      <w:r w:rsidRPr="00C5454C">
                        <w:rPr>
                          <w:rFonts w:ascii="Miriam" w:hAnsi="Miriam" w:cs="Miriam" w:hint="cs"/>
                          <w:color w:val="3F7F5F"/>
                          <w:sz w:val="18"/>
                          <w:szCs w:val="18"/>
                          <w:u w:val="single"/>
                        </w:rPr>
                        <w:t>auf</w:t>
                      </w:r>
                      <w:r w:rsidRPr="00C5454C">
                        <w:rPr>
                          <w:rFonts w:ascii="Miriam" w:hAnsi="Miriam" w:cs="Miriam" w:hint="cs"/>
                          <w:color w:val="3F7F5F"/>
                          <w:sz w:val="18"/>
                          <w:szCs w:val="18"/>
                        </w:rPr>
                        <w:t xml:space="preserve"> </w:t>
                      </w:r>
                      <w:r w:rsidRPr="00C5454C">
                        <w:rPr>
                          <w:rFonts w:ascii="Miriam" w:hAnsi="Miriam" w:cs="Miriam" w:hint="cs"/>
                          <w:color w:val="3F7F5F"/>
                          <w:sz w:val="18"/>
                          <w:szCs w:val="18"/>
                          <w:u w:val="single"/>
                        </w:rPr>
                        <w:t>das</w:t>
                      </w:r>
                      <w:r w:rsidRPr="00C5454C">
                        <w:rPr>
                          <w:rFonts w:ascii="Miriam" w:hAnsi="Miriam" w:cs="Miriam" w:hint="cs"/>
                          <w:color w:val="3F7F5F"/>
                          <w:sz w:val="18"/>
                          <w:szCs w:val="18"/>
                        </w:rPr>
                        <w:t xml:space="preserve"> </w:t>
                      </w:r>
                      <w:r w:rsidRPr="00C5454C">
                        <w:rPr>
                          <w:rFonts w:ascii="Miriam" w:hAnsi="Miriam" w:cs="Miriam" w:hint="cs"/>
                          <w:color w:val="3F7F5F"/>
                          <w:sz w:val="18"/>
                          <w:szCs w:val="18"/>
                          <w:u w:val="single"/>
                        </w:rPr>
                        <w:t>Objekt</w:t>
                      </w:r>
                      <w:r w:rsidRPr="00C5454C">
                        <w:rPr>
                          <w:rFonts w:ascii="Miriam" w:hAnsi="Miriam" w:cs="Miriam" w:hint="cs"/>
                          <w:color w:val="3F7F5F"/>
                          <w:sz w:val="18"/>
                          <w:szCs w:val="18"/>
                        </w:rPr>
                        <w:t xml:space="preserve"> in </w:t>
                      </w:r>
                      <w:r w:rsidRPr="00C5454C">
                        <w:rPr>
                          <w:rFonts w:ascii="Miriam" w:hAnsi="Miriam" w:cs="Miriam" w:hint="cs"/>
                          <w:color w:val="3F7F5F"/>
                          <w:sz w:val="18"/>
                          <w:szCs w:val="18"/>
                          <w:u w:val="single"/>
                        </w:rPr>
                        <w:t>dem</w:t>
                      </w:r>
                      <w:r w:rsidRPr="00C5454C">
                        <w:rPr>
                          <w:rFonts w:ascii="Miriam" w:hAnsi="Miriam" w:cs="Miriam" w:hint="cs"/>
                          <w:color w:val="3F7F5F"/>
                          <w:sz w:val="18"/>
                          <w:szCs w:val="18"/>
                        </w:rPr>
                        <w:t xml:space="preserve">  </w:t>
                      </w:r>
                      <w:r w:rsidRPr="00C5454C">
                        <w:rPr>
                          <w:rFonts w:ascii="Miriam" w:hAnsi="Miriam" w:cs="Miriam" w:hint="cs"/>
                          <w:color w:val="3F7F5F"/>
                          <w:sz w:val="18"/>
                          <w:szCs w:val="18"/>
                          <w:u w:val="single"/>
                        </w:rPr>
                        <w:t>ich</w:t>
                      </w:r>
                      <w:r w:rsidRPr="00C5454C">
                        <w:rPr>
                          <w:rFonts w:ascii="Miriam" w:hAnsi="Miriam" w:cs="Miriam" w:hint="cs"/>
                          <w:color w:val="3F7F5F"/>
                          <w:sz w:val="18"/>
                          <w:szCs w:val="18"/>
                        </w:rPr>
                        <w:t xml:space="preserve"> </w:t>
                      </w:r>
                      <w:r w:rsidRPr="00C5454C">
                        <w:rPr>
                          <w:rFonts w:ascii="Miriam" w:hAnsi="Miriam" w:cs="Miriam" w:hint="cs"/>
                          <w:color w:val="3F7F5F"/>
                          <w:sz w:val="18"/>
                          <w:szCs w:val="18"/>
                          <w:u w:val="single"/>
                        </w:rPr>
                        <w:t>mich</w:t>
                      </w:r>
                      <w:r w:rsidRPr="00C5454C">
                        <w:rPr>
                          <w:rFonts w:ascii="Miriam" w:hAnsi="Miriam" w:cs="Miriam" w:hint="cs"/>
                          <w:color w:val="3F7F5F"/>
                          <w:sz w:val="18"/>
                          <w:szCs w:val="18"/>
                        </w:rPr>
                        <w:t xml:space="preserve"> </w:t>
                      </w:r>
                      <w:r w:rsidRPr="00C5454C">
                        <w:rPr>
                          <w:rFonts w:ascii="Miriam" w:hAnsi="Miriam" w:cs="Miriam" w:hint="cs"/>
                          <w:color w:val="3F7F5F"/>
                          <w:sz w:val="18"/>
                          <w:szCs w:val="18"/>
                          <w:u w:val="single"/>
                        </w:rPr>
                        <w:t>befinde</w:t>
                      </w:r>
                      <w:r w:rsidRPr="00C5454C">
                        <w:rPr>
                          <w:rFonts w:ascii="Miriam" w:hAnsi="Miriam" w:cs="Miriam" w:hint="cs"/>
                          <w:color w:val="3F7F5F"/>
                          <w:sz w:val="18"/>
                          <w:szCs w:val="18"/>
                        </w:rPr>
                        <w:t xml:space="preserve"> </w:t>
                      </w:r>
                      <w:r w:rsidRPr="00C5454C">
                        <w:rPr>
                          <w:rFonts w:ascii="Miriam" w:hAnsi="Miriam" w:cs="Miriam" w:hint="cs"/>
                          <w:color w:val="3F7F5F"/>
                          <w:sz w:val="18"/>
                          <w:szCs w:val="18"/>
                          <w:u w:val="single"/>
                        </w:rPr>
                        <w:t>zu</w:t>
                      </w:r>
                    </w:p>
                    <w:p w14:paraId="100D45C0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g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.drawString</w:t>
                      </w:r>
                      <w:proofErr w:type="spellEnd"/>
                      <w:proofErr w:type="gram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toString</w:t>
                      </w:r>
                      <w:proofErr w:type="spell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(), </w:t>
                      </w:r>
                      <w:r w:rsidRPr="00C5454C">
                        <w:rPr>
                          <w:rFonts w:ascii="Miriam" w:hAnsi="Miriam" w:cs="Miriam" w:hint="cs"/>
                          <w:color w:val="0000C0"/>
                          <w:sz w:val="18"/>
                          <w:szCs w:val="18"/>
                          <w:shd w:val="clear" w:color="auto" w:fill="D4D4D4"/>
                          <w:lang w:val="en-US"/>
                        </w:rPr>
                        <w:t>x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C5454C">
                        <w:rPr>
                          <w:rFonts w:ascii="Miriam" w:hAnsi="Miriam" w:cs="Miriam" w:hint="cs"/>
                          <w:color w:val="0000C0"/>
                          <w:sz w:val="18"/>
                          <w:szCs w:val="18"/>
                          <w:lang w:val="en-US"/>
                        </w:rPr>
                        <w:t>y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6839929E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}</w:t>
                      </w:r>
                    </w:p>
                    <w:p w14:paraId="03BA9643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</w:p>
                    <w:p w14:paraId="28233A2B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void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setLocation</w:t>
                      </w:r>
                      <w:proofErr w:type="spell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x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y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6A7B5571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x</w:t>
                      </w:r>
                      <w:proofErr w:type="gram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&lt; 0 || </w:t>
                      </w:r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y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&lt; 00) {</w:t>
                      </w:r>
                    </w:p>
                    <w:p w14:paraId="1889B761" w14:textId="77777777" w:rsidR="008B3276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color w:val="2A00FF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Miriam" w:hAnsi="Miriam" w:cs="Miriam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</w:t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throw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new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IllegalArgumentException</w:t>
                      </w:r>
                      <w:proofErr w:type="spell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C5454C">
                        <w:rPr>
                          <w:rFonts w:ascii="Miriam" w:hAnsi="Miriam" w:cs="Miriam" w:hint="cs"/>
                          <w:color w:val="2A00FF"/>
                          <w:sz w:val="18"/>
                          <w:szCs w:val="18"/>
                          <w:lang w:val="en-US"/>
                        </w:rPr>
                        <w:t xml:space="preserve">"x </w:t>
                      </w:r>
                      <w:proofErr w:type="spellStart"/>
                      <w:r w:rsidRPr="00C5454C">
                        <w:rPr>
                          <w:rFonts w:ascii="Miriam" w:hAnsi="Miriam" w:cs="Miriam" w:hint="cs"/>
                          <w:color w:val="2A00FF"/>
                          <w:sz w:val="18"/>
                          <w:szCs w:val="18"/>
                          <w:lang w:val="en-US"/>
                        </w:rPr>
                        <w:t>und</w:t>
                      </w:r>
                      <w:proofErr w:type="spellEnd"/>
                      <w:r w:rsidRPr="00C5454C">
                        <w:rPr>
                          <w:rFonts w:ascii="Miriam" w:hAnsi="Miriam" w:cs="Miriam" w:hint="cs"/>
                          <w:color w:val="2A00FF"/>
                          <w:sz w:val="18"/>
                          <w:szCs w:val="18"/>
                          <w:lang w:val="en-US"/>
                        </w:rPr>
                        <w:t xml:space="preserve"> y </w:t>
                      </w:r>
                    </w:p>
                    <w:p w14:paraId="764CCA38" w14:textId="77777777" w:rsidR="008B3276" w:rsidRPr="00046BE6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24" w:firstLine="708"/>
                        <w:rPr>
                          <w:rFonts w:ascii="Miriam" w:hAnsi="Miriam" w:cs="Miriam"/>
                          <w:sz w:val="18"/>
                          <w:szCs w:val="18"/>
                        </w:rPr>
                      </w:pPr>
                      <w:proofErr w:type="spellStart"/>
                      <w:r w:rsidRPr="00046BE6">
                        <w:rPr>
                          <w:rFonts w:ascii="Miriam" w:hAnsi="Miriam" w:cs="Miriam" w:hint="cs"/>
                          <w:color w:val="2A00FF"/>
                          <w:sz w:val="18"/>
                          <w:szCs w:val="18"/>
                        </w:rPr>
                        <w:t>muessen</w:t>
                      </w:r>
                      <w:proofErr w:type="spellEnd"/>
                      <w:r w:rsidRPr="00046BE6">
                        <w:rPr>
                          <w:rFonts w:ascii="Miriam" w:hAnsi="Miriam" w:cs="Miriam" w:hint="cs"/>
                          <w:color w:val="2A00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46BE6">
                        <w:rPr>
                          <w:rFonts w:ascii="Miriam" w:hAnsi="Miriam" w:cs="Miriam" w:hint="cs"/>
                          <w:color w:val="2A00FF"/>
                          <w:sz w:val="18"/>
                          <w:szCs w:val="18"/>
                        </w:rPr>
                        <w:t>groesser</w:t>
                      </w:r>
                      <w:proofErr w:type="spellEnd"/>
                      <w:r w:rsidRPr="00046BE6">
                        <w:rPr>
                          <w:rFonts w:ascii="Miriam" w:hAnsi="Miriam" w:cs="Miriam" w:hint="cs"/>
                          <w:color w:val="2A00FF"/>
                          <w:sz w:val="18"/>
                          <w:szCs w:val="18"/>
                        </w:rPr>
                        <w:t xml:space="preserve"> null sein"</w:t>
                      </w:r>
                      <w:r w:rsidRPr="00046BE6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7AF6B935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</w:rPr>
                      </w:pPr>
                      <w:r w:rsidRPr="00046BE6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46BE6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662C11A0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5454C">
                        <w:rPr>
                          <w:rFonts w:ascii="Miriam" w:hAnsi="Miriam" w:cs="Miriam" w:hint="cs"/>
                          <w:color w:val="0000C0"/>
                          <w:sz w:val="18"/>
                          <w:szCs w:val="18"/>
                          <w:shd w:val="clear" w:color="auto" w:fill="F0D8A8"/>
                        </w:rPr>
                        <w:t>x</w:t>
                      </w:r>
                      <w:proofErr w:type="spell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</w:rPr>
                        <w:t>x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color w:val="3F7F5F"/>
                          <w:sz w:val="18"/>
                          <w:szCs w:val="18"/>
                        </w:rPr>
                        <w:t>//</w:t>
                      </w:r>
                      <w:r w:rsidRPr="00C5454C">
                        <w:rPr>
                          <w:rFonts w:ascii="Miriam" w:hAnsi="Miriam" w:cs="Miriam" w:hint="cs"/>
                          <w:color w:val="3F7F5F"/>
                          <w:sz w:val="18"/>
                          <w:szCs w:val="18"/>
                          <w:u w:val="single"/>
                        </w:rPr>
                        <w:t>Hier</w:t>
                      </w:r>
                      <w:r w:rsidRPr="00C5454C">
                        <w:rPr>
                          <w:rFonts w:ascii="Miriam" w:hAnsi="Miriam" w:cs="Miriam" w:hint="cs"/>
                          <w:color w:val="3F7F5F"/>
                          <w:sz w:val="18"/>
                          <w:szCs w:val="18"/>
                        </w:rPr>
                        <w:t xml:space="preserve"> </w:t>
                      </w:r>
                      <w:r w:rsidRPr="00C5454C">
                        <w:rPr>
                          <w:rFonts w:ascii="Miriam" w:hAnsi="Miriam" w:cs="Miriam" w:hint="cs"/>
                          <w:color w:val="3F7F5F"/>
                          <w:sz w:val="18"/>
                          <w:szCs w:val="18"/>
                          <w:u w:val="single"/>
                        </w:rPr>
                        <w:t>ist</w:t>
                      </w:r>
                      <w:r w:rsidRPr="00C5454C">
                        <w:rPr>
                          <w:rFonts w:ascii="Miriam" w:hAnsi="Miriam" w:cs="Miriam" w:hint="cs"/>
                          <w:color w:val="3F7F5F"/>
                          <w:sz w:val="18"/>
                          <w:szCs w:val="18"/>
                        </w:rPr>
                        <w:t xml:space="preserve"> </w:t>
                      </w:r>
                      <w:r w:rsidRPr="00C5454C">
                        <w:rPr>
                          <w:rFonts w:ascii="Miriam" w:hAnsi="Miriam" w:cs="Miriam" w:hint="cs"/>
                          <w:color w:val="3F7F5F"/>
                          <w:sz w:val="18"/>
                          <w:szCs w:val="18"/>
                          <w:u w:val="single"/>
                        </w:rPr>
                        <w:t>ein</w:t>
                      </w:r>
                      <w:r w:rsidRPr="00C5454C">
                        <w:rPr>
                          <w:rFonts w:ascii="Miriam" w:hAnsi="Miriam" w:cs="Miriam" w:hint="cs"/>
                          <w:color w:val="3F7F5F"/>
                          <w:sz w:val="18"/>
                          <w:szCs w:val="18"/>
                        </w:rPr>
                        <w:t xml:space="preserve"> This </w:t>
                      </w:r>
                      <w:r w:rsidRPr="00C5454C">
                        <w:rPr>
                          <w:rFonts w:ascii="Miriam" w:hAnsi="Miriam" w:cs="Miriam" w:hint="cs"/>
                          <w:color w:val="3F7F5F"/>
                          <w:sz w:val="18"/>
                          <w:szCs w:val="18"/>
                          <w:u w:val="single"/>
                        </w:rPr>
                        <w:t>notwendig</w:t>
                      </w:r>
                    </w:p>
                    <w:p w14:paraId="43AD0C34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this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C5454C">
                        <w:rPr>
                          <w:rFonts w:ascii="Miriam" w:hAnsi="Miriam" w:cs="Miriam" w:hint="cs"/>
                          <w:color w:val="0000C0"/>
                          <w:sz w:val="18"/>
                          <w:szCs w:val="18"/>
                          <w:lang w:val="en-US"/>
                        </w:rPr>
                        <w:t>y</w:t>
                      </w:r>
                      <w:proofErr w:type="spellEnd"/>
                      <w:proofErr w:type="gram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y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60BA0200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}</w:t>
                      </w:r>
                    </w:p>
                    <w:p w14:paraId="5AEBB568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</w:p>
                    <w:p w14:paraId="1F9B36D7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void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transelate</w:t>
                      </w:r>
                      <w:proofErr w:type="spell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dx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dy</w:t>
                      </w:r>
                      <w:proofErr w:type="spell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2093AAB4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setLocation</w:t>
                      </w:r>
                      <w:proofErr w:type="spell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C5454C">
                        <w:rPr>
                          <w:rFonts w:ascii="Miriam" w:hAnsi="Miriam" w:cs="Miriam" w:hint="cs"/>
                          <w:color w:val="0000C0"/>
                          <w:sz w:val="18"/>
                          <w:szCs w:val="18"/>
                          <w:shd w:val="clear" w:color="auto" w:fill="D4D4D4"/>
                          <w:lang w:val="en-US"/>
                        </w:rPr>
                        <w:t>x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+ </w:t>
                      </w:r>
                      <w:proofErr w:type="spellStart"/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dx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C5454C">
                        <w:rPr>
                          <w:rFonts w:ascii="Miriam" w:hAnsi="Miriam" w:cs="Miriam" w:hint="cs"/>
                          <w:color w:val="0000C0"/>
                          <w:sz w:val="18"/>
                          <w:szCs w:val="18"/>
                          <w:lang w:val="en-US"/>
                        </w:rPr>
                        <w:t>y</w:t>
                      </w:r>
                      <w:proofErr w:type="spell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+ </w:t>
                      </w:r>
                      <w:proofErr w:type="spellStart"/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dy</w:t>
                      </w:r>
                      <w:proofErr w:type="spell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5C0871A3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}</w:t>
                      </w:r>
                    </w:p>
                    <w:p w14:paraId="4AFC6789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double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distance(</w:t>
                      </w:r>
                      <w:proofErr w:type="gram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Loc </w:t>
                      </w:r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b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501CCD22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proofErr w:type="spellStart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Math.</w:t>
                      </w:r>
                      <w:r w:rsidRPr="00C5454C">
                        <w:rPr>
                          <w:rFonts w:ascii="Miriam" w:hAnsi="Miriam" w:cs="Miriam" w:hint="cs"/>
                          <w:i/>
                          <w:iCs/>
                          <w:color w:val="000000"/>
                          <w:sz w:val="18"/>
                          <w:szCs w:val="18"/>
                          <w:lang w:val="en-US"/>
                        </w:rPr>
                        <w:t>sqrt</w:t>
                      </w:r>
                      <w:proofErr w:type="spell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Math.</w:t>
                      </w:r>
                      <w:r w:rsidRPr="00C5454C">
                        <w:rPr>
                          <w:rFonts w:ascii="Miriam" w:hAnsi="Miriam" w:cs="Miriam" w:hint="cs"/>
                          <w:i/>
                          <w:iCs/>
                          <w:color w:val="000000"/>
                          <w:sz w:val="18"/>
                          <w:szCs w:val="18"/>
                          <w:lang w:val="en-US"/>
                        </w:rPr>
                        <w:t>pow</w:t>
                      </w:r>
                      <w:proofErr w:type="spell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((</w:t>
                      </w:r>
                      <w:proofErr w:type="spellStart"/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b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C5454C">
                        <w:rPr>
                          <w:rFonts w:ascii="Miriam" w:hAnsi="Miriam" w:cs="Miriam" w:hint="cs"/>
                          <w:color w:val="0000C0"/>
                          <w:sz w:val="18"/>
                          <w:szCs w:val="18"/>
                          <w:shd w:val="clear" w:color="auto" w:fill="D4D4D4"/>
                          <w:lang w:val="en-US"/>
                        </w:rPr>
                        <w:t>x</w:t>
                      </w:r>
                      <w:proofErr w:type="spell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-</w:t>
                      </w:r>
                      <w:r w:rsidRPr="00C5454C">
                        <w:rPr>
                          <w:rFonts w:ascii="Miriam" w:hAnsi="Miriam" w:cs="Miriam" w:hint="cs"/>
                          <w:color w:val="0000C0"/>
                          <w:sz w:val="18"/>
                          <w:szCs w:val="18"/>
                          <w:shd w:val="clear" w:color="auto" w:fill="D4D4D4"/>
                          <w:lang w:val="en-US"/>
                        </w:rPr>
                        <w:t>x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), </w:t>
                      </w:r>
                      <w:proofErr w:type="gramStart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2)+</w:t>
                      </w:r>
                      <w:proofErr w:type="spellStart"/>
                      <w:proofErr w:type="gram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Math.</w:t>
                      </w:r>
                      <w:r w:rsidRPr="00C5454C">
                        <w:rPr>
                          <w:rFonts w:ascii="Miriam" w:hAnsi="Miriam" w:cs="Miriam" w:hint="cs"/>
                          <w:i/>
                          <w:iCs/>
                          <w:color w:val="000000"/>
                          <w:sz w:val="18"/>
                          <w:szCs w:val="18"/>
                          <w:lang w:val="en-US"/>
                        </w:rPr>
                        <w:t>pow</w:t>
                      </w:r>
                      <w:proofErr w:type="spell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b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C5454C">
                        <w:rPr>
                          <w:rFonts w:ascii="Miriam" w:hAnsi="Miriam" w:cs="Miriam" w:hint="cs"/>
                          <w:color w:val="0000C0"/>
                          <w:sz w:val="18"/>
                          <w:szCs w:val="18"/>
                          <w:lang w:val="en-US"/>
                        </w:rPr>
                        <w:t>y</w:t>
                      </w:r>
                      <w:proofErr w:type="spell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-</w:t>
                      </w:r>
                      <w:r w:rsidRPr="00C5454C">
                        <w:rPr>
                          <w:rFonts w:ascii="Miriam" w:hAnsi="Miriam" w:cs="Miriam" w:hint="cs"/>
                          <w:color w:val="0000C0"/>
                          <w:sz w:val="18"/>
                          <w:szCs w:val="18"/>
                          <w:lang w:val="en-US"/>
                        </w:rPr>
                        <w:t>y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, 2)));</w:t>
                      </w:r>
                    </w:p>
                    <w:p w14:paraId="7BF66D6F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}</w:t>
                      </w:r>
                    </w:p>
                    <w:p w14:paraId="37D14498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double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distanceFromOrgin</w:t>
                      </w:r>
                      <w:proofErr w:type="spell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Graphics </w:t>
                      </w:r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g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, </w:t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r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72414C10" w14:textId="77777777" w:rsidR="008B3276" w:rsidRPr="003A7421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421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proofErr w:type="spellStart"/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Math.</w:t>
                      </w:r>
                      <w:r w:rsidRPr="003A7421">
                        <w:rPr>
                          <w:rFonts w:ascii="Miriam" w:hAnsi="Miriam" w:cs="Miriam" w:hint="cs"/>
                          <w:i/>
                          <w:iCs/>
                          <w:color w:val="000000"/>
                          <w:sz w:val="18"/>
                          <w:szCs w:val="18"/>
                          <w:lang w:val="en-US"/>
                        </w:rPr>
                        <w:t>sqrt</w:t>
                      </w:r>
                      <w:proofErr w:type="spellEnd"/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Math.</w:t>
                      </w:r>
                      <w:r w:rsidRPr="003A7421">
                        <w:rPr>
                          <w:rFonts w:ascii="Miriam" w:hAnsi="Miriam" w:cs="Miriam" w:hint="cs"/>
                          <w:i/>
                          <w:iCs/>
                          <w:color w:val="000000"/>
                          <w:sz w:val="18"/>
                          <w:szCs w:val="18"/>
                          <w:lang w:val="en-US"/>
                        </w:rPr>
                        <w:t>pow</w:t>
                      </w:r>
                      <w:proofErr w:type="spellEnd"/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3A7421">
                        <w:rPr>
                          <w:rFonts w:ascii="Miriam" w:hAnsi="Miriam" w:cs="Miriam" w:hint="cs"/>
                          <w:color w:val="0000C0"/>
                          <w:sz w:val="18"/>
                          <w:szCs w:val="18"/>
                          <w:shd w:val="clear" w:color="auto" w:fill="D4D4D4"/>
                          <w:lang w:val="en-US"/>
                        </w:rPr>
                        <w:t>x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, 2)+</w:t>
                      </w:r>
                      <w:proofErr w:type="spellStart"/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Math.</w:t>
                      </w:r>
                      <w:r w:rsidRPr="003A7421">
                        <w:rPr>
                          <w:rFonts w:ascii="Miriam" w:hAnsi="Miriam" w:cs="Miriam" w:hint="cs"/>
                          <w:i/>
                          <w:iCs/>
                          <w:color w:val="000000"/>
                          <w:sz w:val="18"/>
                          <w:szCs w:val="18"/>
                          <w:lang w:val="en-US"/>
                        </w:rPr>
                        <w:t>pow</w:t>
                      </w:r>
                      <w:proofErr w:type="spellEnd"/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3A7421">
                        <w:rPr>
                          <w:rFonts w:ascii="Miriam" w:hAnsi="Miriam" w:cs="Miriam" w:hint="cs"/>
                          <w:color w:val="0000C0"/>
                          <w:sz w:val="18"/>
                          <w:szCs w:val="18"/>
                          <w:lang w:val="en-US"/>
                        </w:rPr>
                        <w:t>y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, 2)));</w:t>
                      </w:r>
                    </w:p>
                    <w:p w14:paraId="4E1001A4" w14:textId="77777777" w:rsidR="008B3276" w:rsidRPr="003A7421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</w:p>
                    <w:p w14:paraId="571BC5EC" w14:textId="77777777" w:rsidR="008B3276" w:rsidRPr="003A7421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}</w:t>
                      </w:r>
                    </w:p>
                    <w:p w14:paraId="5F84C44D" w14:textId="77777777" w:rsidR="008B3276" w:rsidRPr="003A7421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421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String </w:t>
                      </w:r>
                      <w:proofErr w:type="spellStart"/>
                      <w:proofErr w:type="gramStart"/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toString</w:t>
                      </w:r>
                      <w:proofErr w:type="spellEnd"/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036BA873" w14:textId="77777777" w:rsidR="008B3276" w:rsidRPr="003A7421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421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A7421">
                        <w:rPr>
                          <w:rFonts w:ascii="Miriam" w:hAnsi="Miriam" w:cs="Miriam" w:hint="cs"/>
                          <w:color w:val="2A00FF"/>
                          <w:sz w:val="18"/>
                          <w:szCs w:val="18"/>
                          <w:lang w:val="en-US"/>
                        </w:rPr>
                        <w:t>"("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+ </w:t>
                      </w:r>
                      <w:r w:rsidRPr="003A7421">
                        <w:rPr>
                          <w:rFonts w:ascii="Miriam" w:hAnsi="Miriam" w:cs="Miriam" w:hint="cs"/>
                          <w:color w:val="0000C0"/>
                          <w:sz w:val="18"/>
                          <w:szCs w:val="18"/>
                          <w:shd w:val="clear" w:color="auto" w:fill="D4D4D4"/>
                          <w:lang w:val="en-US"/>
                        </w:rPr>
                        <w:t>x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+ </w:t>
                      </w:r>
                      <w:r w:rsidRPr="003A7421">
                        <w:rPr>
                          <w:rFonts w:ascii="Miriam" w:hAnsi="Miriam" w:cs="Miriam" w:hint="cs"/>
                          <w:color w:val="2A00FF"/>
                          <w:sz w:val="18"/>
                          <w:szCs w:val="18"/>
                          <w:lang w:val="en-US"/>
                        </w:rPr>
                        <w:t>", "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+ </w:t>
                      </w:r>
                      <w:r w:rsidRPr="003A7421">
                        <w:rPr>
                          <w:rFonts w:ascii="Miriam" w:hAnsi="Miriam" w:cs="Miriam" w:hint="cs"/>
                          <w:color w:val="0000C0"/>
                          <w:sz w:val="18"/>
                          <w:szCs w:val="18"/>
                          <w:lang w:val="en-US"/>
                        </w:rPr>
                        <w:t>y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+ </w:t>
                      </w:r>
                      <w:r w:rsidRPr="003A7421">
                        <w:rPr>
                          <w:rFonts w:ascii="Miriam" w:hAnsi="Miriam" w:cs="Miriam" w:hint="cs"/>
                          <w:color w:val="2A00FF"/>
                          <w:sz w:val="18"/>
                          <w:szCs w:val="18"/>
                          <w:lang w:val="en-US"/>
                        </w:rPr>
                        <w:t>")</w:t>
                      </w:r>
                      <w:proofErr w:type="gramStart"/>
                      <w:r w:rsidRPr="003A7421">
                        <w:rPr>
                          <w:rFonts w:ascii="Miriam" w:hAnsi="Miriam" w:cs="Miriam" w:hint="cs"/>
                          <w:color w:val="2A00FF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proofErr w:type="gramEnd"/>
                    </w:p>
                    <w:p w14:paraId="5429FB86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</w:rPr>
                      </w:pP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69A322E9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</w:rPr>
                      </w:pPr>
                    </w:p>
                    <w:p w14:paraId="327F3FAE" w14:textId="77777777" w:rsidR="008B3276" w:rsidRPr="00C5454C" w:rsidRDefault="008B3276" w:rsidP="008B3276">
                      <w:pPr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ascii="Miriam" w:hAnsi="Miriam" w:cs="Miriam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1274F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013065" wp14:editId="22B06BC7">
                <wp:simplePos x="0" y="0"/>
                <wp:positionH relativeFrom="column">
                  <wp:posOffset>-287232</wp:posOffset>
                </wp:positionH>
                <wp:positionV relativeFrom="page">
                  <wp:posOffset>736600</wp:posOffset>
                </wp:positionV>
                <wp:extent cx="3890645" cy="5825067"/>
                <wp:effectExtent l="0" t="0" r="8255" b="1714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0645" cy="5825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BAB36D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class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Sender {</w:t>
                            </w:r>
                          </w:p>
                          <w:p w14:paraId="538245CC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static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String[] </w:t>
                            </w:r>
                            <w:proofErr w:type="spellStart"/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) </w:t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throws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FileNotFoundException</w:t>
                            </w:r>
                            <w:proofErr w:type="spell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47BC7DD9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Scanner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input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new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new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File(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"Cities.txt"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));</w:t>
                            </w:r>
                          </w:p>
                          <w:p w14:paraId="2534C666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Loc[</w:t>
                            </w:r>
                            <w:proofErr w:type="gram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]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cities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5454C">
                              <w:rPr>
                                <w:rFonts w:ascii="Miriam" w:hAnsi="Miriam" w:cs="Miriam" w:hint="cs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readCities</w:t>
                            </w:r>
                            <w:proofErr w:type="spell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input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74AC055A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input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.close</w:t>
                            </w:r>
                            <w:proofErr w:type="spellEnd"/>
                            <w:proofErr w:type="gram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14:paraId="065646C9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6E62E83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DrawingPanel</w:t>
                            </w:r>
                            <w:proofErr w:type="spell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panel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new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DrawingPanel</w:t>
                            </w:r>
                            <w:proofErr w:type="spell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200, 200); </w:t>
                            </w:r>
                          </w:p>
                          <w:p w14:paraId="379338D9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Graphics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g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panel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.getGraphics</w:t>
                            </w:r>
                            <w:proofErr w:type="spellEnd"/>
                            <w:proofErr w:type="gram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14:paraId="25F8ADD5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5454C">
                              <w:rPr>
                                <w:rFonts w:ascii="Miriam" w:hAnsi="Miriam" w:cs="Miriam" w:hint="cs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drawCities</w:t>
                            </w:r>
                            <w:proofErr w:type="spell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cities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g</w:t>
                            </w:r>
                            <w:proofErr w:type="spellEnd"/>
                            <w:proofErr w:type="gram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5031856A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6D826D3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Scanner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console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new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System.</w:t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in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;</w:t>
                            </w:r>
                          </w:p>
                          <w:p w14:paraId="7D563508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Loc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sender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new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Loc(</w:t>
                            </w:r>
                            <w:proofErr w:type="gram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6F3D5F93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System.</w:t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.print</w:t>
                            </w:r>
                            <w:proofErr w:type="spell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"Sender x?"</w:t>
                            </w:r>
                            <w:proofErr w:type="gramStart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20888B5B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console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.nextInt</w:t>
                            </w:r>
                            <w:proofErr w:type="spellEnd"/>
                            <w:proofErr w:type="gram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14:paraId="3156ECC3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System.</w:t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.print</w:t>
                            </w:r>
                            <w:proofErr w:type="spell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"Sender y?"</w:t>
                            </w:r>
                            <w:proofErr w:type="gramStart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6EC5D259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console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.nextInt</w:t>
                            </w:r>
                            <w:proofErr w:type="spellEnd"/>
                            <w:proofErr w:type="gram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14:paraId="3623948C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sender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.setLocation</w:t>
                            </w:r>
                            <w:proofErr w:type="spellEnd"/>
                            <w:proofErr w:type="gram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0E068E36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System.</w:t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.print</w:t>
                            </w:r>
                            <w:proofErr w:type="spell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"Radius?"</w:t>
                            </w:r>
                            <w:proofErr w:type="gramStart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2C8A6ECE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r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console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.nextInt</w:t>
                            </w:r>
                            <w:proofErr w:type="spellEnd"/>
                            <w:proofErr w:type="gram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14:paraId="55C9AFB9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console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.close</w:t>
                            </w:r>
                            <w:proofErr w:type="spellEnd"/>
                            <w:proofErr w:type="gram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14:paraId="356732B6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5454C">
                              <w:rPr>
                                <w:rFonts w:ascii="Miriam" w:hAnsi="Miriam" w:cs="Miriam" w:hint="cs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check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sender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,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r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cities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g</w:t>
                            </w:r>
                            <w:proofErr w:type="spell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5311362D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6582FD1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static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check</w:t>
                            </w:r>
                            <w:proofErr w:type="gram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(Loc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sender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r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Loc[]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cities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, Graphics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g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102F4C1B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g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.setColor</w:t>
                            </w:r>
                            <w:proofErr w:type="spellEnd"/>
                            <w:proofErr w:type="gram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Color.</w:t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YELLOW</w:t>
                            </w:r>
                            <w:proofErr w:type="spell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01875FDC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g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.drawOval</w:t>
                            </w:r>
                            <w:proofErr w:type="spellEnd"/>
                            <w:proofErr w:type="gram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sender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.getX</w:t>
                            </w:r>
                            <w:proofErr w:type="spell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() -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r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sender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.getY</w:t>
                            </w:r>
                            <w:proofErr w:type="spell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() -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r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,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r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*2, 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r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*2);</w:t>
                            </w:r>
                          </w:p>
                          <w:p w14:paraId="4175294D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 w:rsidRPr="00C5454C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</w:t>
                            </w:r>
                            <w:proofErr w:type="gramStart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0 ;</w:t>
                            </w:r>
                            <w:proofErr w:type="gram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cities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length</w:t>
                            </w:r>
                            <w:proofErr w:type="spell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C5454C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++) {</w:t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46BE5986" w14:textId="77777777" w:rsidR="008B3276" w:rsidRPr="003A7421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421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double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distance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cities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3A7421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].distance</w:t>
                            </w:r>
                            <w:proofErr w:type="gramEnd"/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sender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0F7D33DD" w14:textId="77777777" w:rsidR="008B3276" w:rsidRPr="003A7421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421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distance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&lt;= 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r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513B5204" w14:textId="77777777" w:rsidR="008B3276" w:rsidRPr="003A7421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cities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3A7421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].draw</w:t>
                            </w:r>
                            <w:proofErr w:type="gramEnd"/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g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3);</w:t>
                            </w:r>
                          </w:p>
                          <w:p w14:paraId="6BC64E26" w14:textId="77777777" w:rsidR="008B3276" w:rsidRPr="003A7421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1B0FAD2" w14:textId="77777777" w:rsidR="008B3276" w:rsidRPr="003A7421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D931D3B" w14:textId="77777777" w:rsidR="008B3276" w:rsidRPr="003A7421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FD5638F" w14:textId="77777777" w:rsidR="008B3276" w:rsidRPr="003A7421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421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A7421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static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A7421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drawCities</w:t>
                            </w:r>
                            <w:proofErr w:type="spellEnd"/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Loc[] 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cities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Graphics 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g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785939FD" w14:textId="77777777" w:rsidR="008B3276" w:rsidRPr="003A7421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A7421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g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.setColor</w:t>
                            </w:r>
                            <w:proofErr w:type="spellEnd"/>
                            <w:proofErr w:type="gramEnd"/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Color.</w:t>
                            </w:r>
                            <w:r w:rsidRPr="003A7421">
                              <w:rPr>
                                <w:rFonts w:ascii="Miriam" w:hAnsi="Miriam" w:cs="Miriam" w:hint="c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BLACK</w:t>
                            </w:r>
                            <w:proofErr w:type="spellEnd"/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1212A556" w14:textId="77777777" w:rsidR="008B3276" w:rsidRPr="003A7421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421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 w:rsidRPr="003A7421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7421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3A7421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3A7421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cities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length</w:t>
                            </w:r>
                            <w:proofErr w:type="gramEnd"/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++) {</w:t>
                            </w:r>
                          </w:p>
                          <w:p w14:paraId="705D829F" w14:textId="77777777" w:rsidR="008B3276" w:rsidRPr="003A7421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cities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3A7421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].draw</w:t>
                            </w:r>
                            <w:proofErr w:type="gramEnd"/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g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3);</w:t>
                            </w:r>
                          </w:p>
                          <w:p w14:paraId="4E68F84F" w14:textId="77777777" w:rsidR="008B3276" w:rsidRPr="003A7421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2C0AD3EE" w14:textId="77777777" w:rsidR="008B3276" w:rsidRPr="003A7421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36711426" w14:textId="77777777" w:rsidR="008B3276" w:rsidRPr="003A7421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421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A7421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static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Loc[</w:t>
                            </w:r>
                            <w:proofErr w:type="gramEnd"/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readCities</w:t>
                            </w:r>
                            <w:proofErr w:type="spellEnd"/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(Scanner 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input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2B1EC29C" w14:textId="77777777" w:rsidR="008B3276" w:rsidRPr="003A7421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421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num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A7421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input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.nextInt</w:t>
                            </w:r>
                            <w:proofErr w:type="spellEnd"/>
                            <w:proofErr w:type="gramEnd"/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14:paraId="561C951D" w14:textId="77777777" w:rsidR="008B3276" w:rsidRPr="003A7421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Loc[</w:t>
                            </w:r>
                            <w:proofErr w:type="gramEnd"/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] 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cities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3A7421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new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Loc[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num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];</w:t>
                            </w:r>
                          </w:p>
                          <w:p w14:paraId="21916D74" w14:textId="77777777" w:rsidR="008B3276" w:rsidRPr="003A7421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421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 w:rsidRPr="003A7421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7421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3A7421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num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3A7421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++) {</w:t>
                            </w:r>
                          </w:p>
                          <w:p w14:paraId="6320AE8A" w14:textId="77777777" w:rsidR="008B3276" w:rsidRPr="003A7421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Loc </w:t>
                            </w:r>
                            <w:proofErr w:type="spellStart"/>
                            <w:r w:rsidRPr="003A7421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loc</w:t>
                            </w:r>
                            <w:proofErr w:type="spellEnd"/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3A7421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new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Loc(</w:t>
                            </w:r>
                            <w:proofErr w:type="gramEnd"/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1F29C47C" w14:textId="77777777" w:rsidR="008B3276" w:rsidRPr="003A7421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421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A7421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input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.nextInt</w:t>
                            </w:r>
                            <w:proofErr w:type="spellEnd"/>
                            <w:proofErr w:type="gramEnd"/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14:paraId="20639853" w14:textId="77777777" w:rsidR="008B3276" w:rsidRPr="003A7421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421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A7421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input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.nextInt</w:t>
                            </w:r>
                            <w:proofErr w:type="spellEnd"/>
                            <w:proofErr w:type="gramEnd"/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14:paraId="27D76260" w14:textId="77777777" w:rsidR="008B3276" w:rsidRPr="003A7421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A7421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loc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.setLocation</w:t>
                            </w:r>
                            <w:proofErr w:type="spellEnd"/>
                            <w:proofErr w:type="gramEnd"/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0CE5B586" w14:textId="77777777" w:rsidR="008B3276" w:rsidRPr="003A7421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cities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3A7421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] = </w:t>
                            </w:r>
                            <w:proofErr w:type="gramStart"/>
                            <w:r w:rsidRPr="003A7421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loc</w:t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proofErr w:type="gramEnd"/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63719571" w14:textId="77777777" w:rsidR="008B3276" w:rsidRPr="001A6AC8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A7421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A6AC8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177EFFFF" w14:textId="77777777" w:rsidR="008B3276" w:rsidRPr="001A6AC8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A6AC8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A6AC8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A6AC8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1A6AC8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A6AC8">
                              <w:rPr>
                                <w:rFonts w:ascii="Miriam" w:hAnsi="Miriam" w:cs="Miriam" w:hint="c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cities</w:t>
                            </w:r>
                            <w:r w:rsidRPr="001A6AC8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7E2F9B58" w14:textId="77777777" w:rsidR="008B3276" w:rsidRPr="00C5454C" w:rsidRDefault="008B3276" w:rsidP="008B32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</w:rPr>
                            </w:pPr>
                            <w:r w:rsidRPr="001A6AC8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3678AA4" w14:textId="77777777" w:rsidR="008B3276" w:rsidRPr="00C5454C" w:rsidRDefault="008B3276" w:rsidP="008B3276">
                            <w:pPr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</w:rPr>
                            </w:pPr>
                            <w:r w:rsidRPr="00C5454C">
                              <w:rPr>
                                <w:rFonts w:ascii="Miriam" w:hAnsi="Miriam" w:cs="Miriam" w:hint="c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13065" id="Textfeld 8" o:spid="_x0000_s1027" type="#_x0000_t202" style="position:absolute;margin-left:-22.6pt;margin-top:58pt;width:306.35pt;height:458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" fillcolor="white [3201]" strokeweight=".5pt">
                <v:textbox>
                  <w:txbxContent>
                    <w:p w14:paraId="56BAB36D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class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Sender {</w:t>
                      </w:r>
                    </w:p>
                    <w:p w14:paraId="538245CC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static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void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main(</w:t>
                      </w:r>
                      <w:proofErr w:type="gram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String[] </w:t>
                      </w:r>
                      <w:proofErr w:type="spellStart"/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args</w:t>
                      </w:r>
                      <w:proofErr w:type="spell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) </w:t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throws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FileNotFoundException</w:t>
                      </w:r>
                      <w:proofErr w:type="spell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47BC7DD9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 xml:space="preserve">Scanner </w:t>
                      </w:r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input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new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Scanner(</w:t>
                      </w:r>
                      <w:proofErr w:type="gramEnd"/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new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File(</w:t>
                      </w:r>
                      <w:r w:rsidRPr="00C5454C">
                        <w:rPr>
                          <w:rFonts w:ascii="Miriam" w:hAnsi="Miriam" w:cs="Miriam" w:hint="cs"/>
                          <w:color w:val="2A00FF"/>
                          <w:sz w:val="18"/>
                          <w:szCs w:val="18"/>
                          <w:lang w:val="en-US"/>
                        </w:rPr>
                        <w:t>"Cities.txt"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));</w:t>
                      </w:r>
                    </w:p>
                    <w:p w14:paraId="2534C666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gramStart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Loc[</w:t>
                      </w:r>
                      <w:proofErr w:type="gram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] </w:t>
                      </w:r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cities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C5454C">
                        <w:rPr>
                          <w:rFonts w:ascii="Miriam" w:hAnsi="Miriam" w:cs="Miriam" w:hint="cs"/>
                          <w:i/>
                          <w:iCs/>
                          <w:color w:val="000000"/>
                          <w:sz w:val="18"/>
                          <w:szCs w:val="18"/>
                          <w:lang w:val="en-US"/>
                        </w:rPr>
                        <w:t>readCities</w:t>
                      </w:r>
                      <w:proofErr w:type="spell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input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74AC055A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input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.close</w:t>
                      </w:r>
                      <w:proofErr w:type="spellEnd"/>
                      <w:proofErr w:type="gram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065646C9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</w:p>
                    <w:p w14:paraId="36E62E83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DrawingPanel</w:t>
                      </w:r>
                      <w:proofErr w:type="spell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panel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new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DrawingPanel</w:t>
                      </w:r>
                      <w:proofErr w:type="spell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200, 200); </w:t>
                      </w:r>
                    </w:p>
                    <w:p w14:paraId="379338D9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 xml:space="preserve">Graphics </w:t>
                      </w:r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g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proofErr w:type="spellStart"/>
                      <w:proofErr w:type="gramStart"/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panel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.getGraphics</w:t>
                      </w:r>
                      <w:proofErr w:type="spellEnd"/>
                      <w:proofErr w:type="gram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25F8ADD5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C5454C">
                        <w:rPr>
                          <w:rFonts w:ascii="Miriam" w:hAnsi="Miriam" w:cs="Miriam" w:hint="cs"/>
                          <w:i/>
                          <w:iCs/>
                          <w:color w:val="000000"/>
                          <w:sz w:val="18"/>
                          <w:szCs w:val="18"/>
                          <w:lang w:val="en-US"/>
                        </w:rPr>
                        <w:t>drawCities</w:t>
                      </w:r>
                      <w:proofErr w:type="spell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cities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g</w:t>
                      </w:r>
                      <w:proofErr w:type="spellEnd"/>
                      <w:proofErr w:type="gram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5031856A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</w:p>
                    <w:p w14:paraId="16D826D3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 xml:space="preserve">Scanner </w:t>
                      </w:r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console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new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Scanner(</w:t>
                      </w:r>
                      <w:proofErr w:type="gram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System.</w:t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in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) ;</w:t>
                      </w:r>
                    </w:p>
                    <w:p w14:paraId="7D563508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 xml:space="preserve">Loc </w:t>
                      </w:r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sender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new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Loc(</w:t>
                      </w:r>
                      <w:proofErr w:type="gram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6F3D5F93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System.</w:t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.print</w:t>
                      </w:r>
                      <w:proofErr w:type="spell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C5454C">
                        <w:rPr>
                          <w:rFonts w:ascii="Miriam" w:hAnsi="Miriam" w:cs="Miriam" w:hint="cs"/>
                          <w:color w:val="2A00FF"/>
                          <w:sz w:val="18"/>
                          <w:szCs w:val="18"/>
                          <w:lang w:val="en-US"/>
                        </w:rPr>
                        <w:t>"Sender x?"</w:t>
                      </w:r>
                      <w:proofErr w:type="gramStart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proofErr w:type="gramEnd"/>
                    </w:p>
                    <w:p w14:paraId="20888B5B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x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console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.nextInt</w:t>
                      </w:r>
                      <w:proofErr w:type="spellEnd"/>
                      <w:proofErr w:type="gram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3156ECC3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System.</w:t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.print</w:t>
                      </w:r>
                      <w:proofErr w:type="spell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C5454C">
                        <w:rPr>
                          <w:rFonts w:ascii="Miriam" w:hAnsi="Miriam" w:cs="Miriam" w:hint="cs"/>
                          <w:color w:val="2A00FF"/>
                          <w:sz w:val="18"/>
                          <w:szCs w:val="18"/>
                          <w:lang w:val="en-US"/>
                        </w:rPr>
                        <w:t>"Sender y?"</w:t>
                      </w:r>
                      <w:proofErr w:type="gramStart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proofErr w:type="gramEnd"/>
                    </w:p>
                    <w:p w14:paraId="6EC5D259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y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proofErr w:type="spellStart"/>
                      <w:proofErr w:type="gramStart"/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console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.nextInt</w:t>
                      </w:r>
                      <w:proofErr w:type="spellEnd"/>
                      <w:proofErr w:type="gram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3623948C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sender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.setLocation</w:t>
                      </w:r>
                      <w:proofErr w:type="spellEnd"/>
                      <w:proofErr w:type="gram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x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y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0E068E36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System.</w:t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.print</w:t>
                      </w:r>
                      <w:proofErr w:type="spell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C5454C">
                        <w:rPr>
                          <w:rFonts w:ascii="Miriam" w:hAnsi="Miriam" w:cs="Miriam" w:hint="cs"/>
                          <w:color w:val="2A00FF"/>
                          <w:sz w:val="18"/>
                          <w:szCs w:val="18"/>
                          <w:lang w:val="en-US"/>
                        </w:rPr>
                        <w:t>"Radius?"</w:t>
                      </w:r>
                      <w:proofErr w:type="gramStart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proofErr w:type="gramEnd"/>
                    </w:p>
                    <w:p w14:paraId="2C8A6ECE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r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console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.nextInt</w:t>
                      </w:r>
                      <w:proofErr w:type="spellEnd"/>
                      <w:proofErr w:type="gram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55C9AFB9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console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.close</w:t>
                      </w:r>
                      <w:proofErr w:type="spellEnd"/>
                      <w:proofErr w:type="gram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356732B6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gramStart"/>
                      <w:r w:rsidRPr="00C5454C">
                        <w:rPr>
                          <w:rFonts w:ascii="Miriam" w:hAnsi="Miriam" w:cs="Miriam" w:hint="cs"/>
                          <w:i/>
                          <w:iCs/>
                          <w:color w:val="000000"/>
                          <w:sz w:val="18"/>
                          <w:szCs w:val="18"/>
                          <w:lang w:val="en-US"/>
                        </w:rPr>
                        <w:t>check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sender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, </w:t>
                      </w:r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r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cities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g</w:t>
                      </w:r>
                      <w:proofErr w:type="spell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5311362D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}</w:t>
                      </w:r>
                    </w:p>
                    <w:p w14:paraId="56582FD1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static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void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check</w:t>
                      </w:r>
                      <w:proofErr w:type="gram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(Loc </w:t>
                      </w:r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sender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r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Loc[] </w:t>
                      </w:r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cities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, Graphics </w:t>
                      </w:r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g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102F4C1B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g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.setColor</w:t>
                      </w:r>
                      <w:proofErr w:type="spellEnd"/>
                      <w:proofErr w:type="gram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Color.</w:t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YELLOW</w:t>
                      </w:r>
                      <w:proofErr w:type="spell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01875FDC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g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.drawOval</w:t>
                      </w:r>
                      <w:proofErr w:type="spellEnd"/>
                      <w:proofErr w:type="gram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sender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.getX</w:t>
                      </w:r>
                      <w:proofErr w:type="spell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() - </w:t>
                      </w:r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r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sender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.getY</w:t>
                      </w:r>
                      <w:proofErr w:type="spell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() -</w:t>
                      </w:r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r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, </w:t>
                      </w:r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r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*2, </w:t>
                      </w:r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r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*2);</w:t>
                      </w:r>
                    </w:p>
                    <w:p w14:paraId="4175294D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for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r w:rsidRPr="00C5454C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</w:t>
                      </w:r>
                      <w:proofErr w:type="gramStart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0 ;</w:t>
                      </w:r>
                      <w:proofErr w:type="gram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&lt; </w:t>
                      </w:r>
                      <w:proofErr w:type="spellStart"/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cities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C5454C">
                        <w:rPr>
                          <w:rFonts w:ascii="Miriam" w:hAnsi="Miriam" w:cs="Miriam" w:hint="cs"/>
                          <w:color w:val="0000C0"/>
                          <w:sz w:val="18"/>
                          <w:szCs w:val="18"/>
                          <w:lang w:val="en-US"/>
                        </w:rPr>
                        <w:t>length</w:t>
                      </w:r>
                      <w:proofErr w:type="spell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proofErr w:type="spellStart"/>
                      <w:r w:rsidRPr="00C5454C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++) {</w:t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46BE5986" w14:textId="77777777" w:rsidR="008B3276" w:rsidRPr="003A7421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421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double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A7421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distance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3A7421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cities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proofErr w:type="spellStart"/>
                      <w:r w:rsidRPr="003A7421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].distance</w:t>
                      </w:r>
                      <w:proofErr w:type="gramEnd"/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3A7421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sender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0F7D33DD" w14:textId="77777777" w:rsidR="008B3276" w:rsidRPr="003A7421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421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r w:rsidRPr="003A7421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distance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&lt;= </w:t>
                      </w:r>
                      <w:r w:rsidRPr="003A7421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r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513B5204" w14:textId="77777777" w:rsidR="008B3276" w:rsidRPr="003A7421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421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cities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proofErr w:type="spellStart"/>
                      <w:r w:rsidRPr="003A7421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].draw</w:t>
                      </w:r>
                      <w:proofErr w:type="gramEnd"/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3A7421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g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, 3);</w:t>
                      </w:r>
                    </w:p>
                    <w:p w14:paraId="6BC64E26" w14:textId="77777777" w:rsidR="008B3276" w:rsidRPr="003A7421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}</w:t>
                      </w:r>
                    </w:p>
                    <w:p w14:paraId="31B0FAD2" w14:textId="77777777" w:rsidR="008B3276" w:rsidRPr="003A7421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}</w:t>
                      </w:r>
                    </w:p>
                    <w:p w14:paraId="6D931D3B" w14:textId="77777777" w:rsidR="008B3276" w:rsidRPr="003A7421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}</w:t>
                      </w:r>
                    </w:p>
                    <w:p w14:paraId="3FD5638F" w14:textId="77777777" w:rsidR="008B3276" w:rsidRPr="003A7421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421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A7421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static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A7421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void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drawCities</w:t>
                      </w:r>
                      <w:proofErr w:type="spellEnd"/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Loc[] </w:t>
                      </w:r>
                      <w:r w:rsidRPr="003A7421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cities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Graphics </w:t>
                      </w:r>
                      <w:r w:rsidRPr="003A7421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g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785939FD" w14:textId="77777777" w:rsidR="008B3276" w:rsidRPr="003A7421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A7421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g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.setColor</w:t>
                      </w:r>
                      <w:proofErr w:type="spellEnd"/>
                      <w:proofErr w:type="gramEnd"/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Color.</w:t>
                      </w:r>
                      <w:r w:rsidRPr="003A7421">
                        <w:rPr>
                          <w:rFonts w:ascii="Miriam" w:hAnsi="Miriam" w:cs="Miriam" w:hint="c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BLACK</w:t>
                      </w:r>
                      <w:proofErr w:type="spellEnd"/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1212A556" w14:textId="77777777" w:rsidR="008B3276" w:rsidRPr="003A7421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421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for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r w:rsidRPr="003A7421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3A7421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0; </w:t>
                      </w:r>
                      <w:proofErr w:type="spellStart"/>
                      <w:r w:rsidRPr="003A7421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3A7421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cities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3A7421">
                        <w:rPr>
                          <w:rFonts w:ascii="Miriam" w:hAnsi="Miriam" w:cs="Miriam" w:hint="cs"/>
                          <w:color w:val="0000C0"/>
                          <w:sz w:val="18"/>
                          <w:szCs w:val="18"/>
                          <w:lang w:val="en-US"/>
                        </w:rPr>
                        <w:t>length</w:t>
                      </w:r>
                      <w:proofErr w:type="gramEnd"/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3A7421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++) {</w:t>
                      </w:r>
                    </w:p>
                    <w:p w14:paraId="705D829F" w14:textId="77777777" w:rsidR="008B3276" w:rsidRPr="003A7421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421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cities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proofErr w:type="spellStart"/>
                      <w:r w:rsidRPr="003A7421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].draw</w:t>
                      </w:r>
                      <w:proofErr w:type="gramEnd"/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3A7421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g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, 3);</w:t>
                      </w:r>
                    </w:p>
                    <w:p w14:paraId="4E68F84F" w14:textId="77777777" w:rsidR="008B3276" w:rsidRPr="003A7421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}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2C0AD3EE" w14:textId="77777777" w:rsidR="008B3276" w:rsidRPr="003A7421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}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36711426" w14:textId="77777777" w:rsidR="008B3276" w:rsidRPr="003A7421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421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A7421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static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Loc[</w:t>
                      </w:r>
                      <w:proofErr w:type="gramEnd"/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] </w:t>
                      </w:r>
                      <w:proofErr w:type="spellStart"/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readCities</w:t>
                      </w:r>
                      <w:proofErr w:type="spellEnd"/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(Scanner </w:t>
                      </w:r>
                      <w:r w:rsidRPr="003A7421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input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2B1EC29C" w14:textId="77777777" w:rsidR="008B3276" w:rsidRPr="003A7421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421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A7421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num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3A7421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input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.nextInt</w:t>
                      </w:r>
                      <w:proofErr w:type="spellEnd"/>
                      <w:proofErr w:type="gramEnd"/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561C951D" w14:textId="77777777" w:rsidR="008B3276" w:rsidRPr="003A7421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gramStart"/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Loc[</w:t>
                      </w:r>
                      <w:proofErr w:type="gramEnd"/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] </w:t>
                      </w:r>
                      <w:r w:rsidRPr="003A7421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cities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3A7421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new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Loc[</w:t>
                      </w:r>
                      <w:r w:rsidRPr="003A7421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num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];</w:t>
                      </w:r>
                    </w:p>
                    <w:p w14:paraId="21916D74" w14:textId="77777777" w:rsidR="008B3276" w:rsidRPr="003A7421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421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for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r w:rsidRPr="003A7421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3A7421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0; </w:t>
                      </w:r>
                      <w:proofErr w:type="spellStart"/>
                      <w:r w:rsidRPr="003A7421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&lt;</w:t>
                      </w:r>
                      <w:r w:rsidRPr="003A7421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num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proofErr w:type="spellStart"/>
                      <w:r w:rsidRPr="003A7421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++) {</w:t>
                      </w:r>
                    </w:p>
                    <w:p w14:paraId="6320AE8A" w14:textId="77777777" w:rsidR="008B3276" w:rsidRPr="003A7421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 xml:space="preserve">Loc </w:t>
                      </w:r>
                      <w:proofErr w:type="spellStart"/>
                      <w:r w:rsidRPr="003A7421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loc</w:t>
                      </w:r>
                      <w:proofErr w:type="spellEnd"/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3A7421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new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Loc(</w:t>
                      </w:r>
                      <w:proofErr w:type="gramEnd"/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1F29C47C" w14:textId="77777777" w:rsidR="008B3276" w:rsidRPr="003A7421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421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A7421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x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3A7421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input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.nextInt</w:t>
                      </w:r>
                      <w:proofErr w:type="spellEnd"/>
                      <w:proofErr w:type="gramEnd"/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20639853" w14:textId="77777777" w:rsidR="008B3276" w:rsidRPr="003A7421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421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A7421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y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3A7421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input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.nextInt</w:t>
                      </w:r>
                      <w:proofErr w:type="spellEnd"/>
                      <w:proofErr w:type="gramEnd"/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27D76260" w14:textId="77777777" w:rsidR="008B3276" w:rsidRPr="003A7421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A7421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loc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.setLocation</w:t>
                      </w:r>
                      <w:proofErr w:type="spellEnd"/>
                      <w:proofErr w:type="gramEnd"/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3A7421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x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3A7421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y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0CE5B586" w14:textId="77777777" w:rsidR="008B3276" w:rsidRPr="003A7421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421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cities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proofErr w:type="spellStart"/>
                      <w:r w:rsidRPr="003A7421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] = </w:t>
                      </w:r>
                      <w:proofErr w:type="gramStart"/>
                      <w:r w:rsidRPr="003A7421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loc</w:t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proofErr w:type="gramEnd"/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63719571" w14:textId="77777777" w:rsidR="008B3276" w:rsidRPr="001A6AC8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A7421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A6AC8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177EFFFF" w14:textId="77777777" w:rsidR="008B3276" w:rsidRPr="001A6AC8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1A6AC8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A6AC8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A6AC8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1A6AC8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1A6AC8">
                        <w:rPr>
                          <w:rFonts w:ascii="Miriam" w:hAnsi="Miriam" w:cs="Miriam" w:hint="cs"/>
                          <w:color w:val="6A3E3E"/>
                          <w:sz w:val="18"/>
                          <w:szCs w:val="18"/>
                          <w:lang w:val="en-US"/>
                        </w:rPr>
                        <w:t>cities</w:t>
                      </w:r>
                      <w:r w:rsidRPr="001A6AC8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proofErr w:type="gramEnd"/>
                    </w:p>
                    <w:p w14:paraId="7E2F9B58" w14:textId="77777777" w:rsidR="008B3276" w:rsidRPr="00C5454C" w:rsidRDefault="008B3276" w:rsidP="008B32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</w:rPr>
                      </w:pPr>
                      <w:r w:rsidRPr="001A6AC8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03678AA4" w14:textId="77777777" w:rsidR="008B3276" w:rsidRPr="00C5454C" w:rsidRDefault="008B3276" w:rsidP="008B3276">
                      <w:pPr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</w:rPr>
                      </w:pPr>
                      <w:r w:rsidRPr="00C5454C">
                        <w:rPr>
                          <w:rFonts w:ascii="Miriam" w:hAnsi="Miriam" w:cs="Miriam" w:hint="c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477CCCE" w14:textId="7AA8DC70" w:rsidR="000E7232" w:rsidRDefault="000E7232" w:rsidP="008B3276">
      <w:pPr>
        <w:spacing w:after="0" w:line="240" w:lineRule="auto"/>
        <w:rPr>
          <w:rFonts w:ascii="Arial" w:hAnsi="Arial" w:cs="Arial"/>
        </w:rPr>
      </w:pPr>
    </w:p>
    <w:p w14:paraId="3B1DB869" w14:textId="728F7183" w:rsidR="001A6AC8" w:rsidRDefault="001A6AC8" w:rsidP="008B3276">
      <w:pPr>
        <w:spacing w:after="0" w:line="240" w:lineRule="auto"/>
        <w:rPr>
          <w:rFonts w:ascii="Arial" w:hAnsi="Arial" w:cs="Arial"/>
        </w:rPr>
      </w:pPr>
    </w:p>
    <w:p w14:paraId="0402A355" w14:textId="7440A75A" w:rsidR="001A6AC8" w:rsidRDefault="001A6AC8" w:rsidP="008B3276">
      <w:pPr>
        <w:spacing w:after="0" w:line="240" w:lineRule="auto"/>
        <w:rPr>
          <w:rFonts w:ascii="Arial" w:hAnsi="Arial" w:cs="Arial"/>
        </w:rPr>
      </w:pPr>
    </w:p>
    <w:p w14:paraId="6F611FBA" w14:textId="7C0B2278" w:rsidR="001A6AC8" w:rsidRDefault="001A6AC8" w:rsidP="008B3276">
      <w:pPr>
        <w:spacing w:after="0" w:line="240" w:lineRule="auto"/>
        <w:rPr>
          <w:rFonts w:ascii="Arial" w:hAnsi="Arial" w:cs="Arial"/>
        </w:rPr>
      </w:pPr>
    </w:p>
    <w:p w14:paraId="52365831" w14:textId="09E240B9" w:rsidR="001A6AC8" w:rsidRDefault="001A6AC8" w:rsidP="008B3276">
      <w:pPr>
        <w:spacing w:after="0" w:line="240" w:lineRule="auto"/>
        <w:rPr>
          <w:rFonts w:ascii="Arial" w:hAnsi="Arial" w:cs="Arial"/>
        </w:rPr>
      </w:pPr>
    </w:p>
    <w:p w14:paraId="47D9A26B" w14:textId="0338B8F8" w:rsidR="001A6AC8" w:rsidRDefault="001A6AC8" w:rsidP="008B3276">
      <w:pPr>
        <w:spacing w:after="0" w:line="240" w:lineRule="auto"/>
        <w:rPr>
          <w:rFonts w:ascii="Arial" w:hAnsi="Arial" w:cs="Arial"/>
        </w:rPr>
      </w:pPr>
    </w:p>
    <w:p w14:paraId="321CAA42" w14:textId="10BC673F" w:rsidR="001A6AC8" w:rsidRDefault="001A6AC8" w:rsidP="008B3276">
      <w:pPr>
        <w:spacing w:after="0" w:line="240" w:lineRule="auto"/>
        <w:rPr>
          <w:rFonts w:ascii="Arial" w:hAnsi="Arial" w:cs="Arial"/>
        </w:rPr>
      </w:pPr>
    </w:p>
    <w:p w14:paraId="26D18805" w14:textId="4F5C0121" w:rsidR="001A6AC8" w:rsidRDefault="001A6AC8" w:rsidP="008B3276">
      <w:pPr>
        <w:spacing w:after="0" w:line="240" w:lineRule="auto"/>
        <w:rPr>
          <w:rFonts w:ascii="Arial" w:hAnsi="Arial" w:cs="Arial"/>
        </w:rPr>
      </w:pPr>
    </w:p>
    <w:p w14:paraId="17A43C9C" w14:textId="12B5FC8C" w:rsidR="001A6AC8" w:rsidRDefault="001A6AC8" w:rsidP="008B3276">
      <w:pPr>
        <w:spacing w:after="0" w:line="240" w:lineRule="auto"/>
        <w:rPr>
          <w:rFonts w:ascii="Arial" w:hAnsi="Arial" w:cs="Arial"/>
        </w:rPr>
      </w:pPr>
    </w:p>
    <w:p w14:paraId="6AA65276" w14:textId="09B65D46" w:rsidR="001A6AC8" w:rsidRDefault="001A6AC8" w:rsidP="008B3276">
      <w:pPr>
        <w:spacing w:after="0" w:line="240" w:lineRule="auto"/>
        <w:rPr>
          <w:rFonts w:ascii="Arial" w:hAnsi="Arial" w:cs="Arial"/>
        </w:rPr>
      </w:pPr>
    </w:p>
    <w:p w14:paraId="34250931" w14:textId="0BDE7093" w:rsidR="001A6AC8" w:rsidRDefault="001A6AC8" w:rsidP="008B3276">
      <w:pPr>
        <w:spacing w:after="0" w:line="240" w:lineRule="auto"/>
        <w:rPr>
          <w:rFonts w:ascii="Arial" w:hAnsi="Arial" w:cs="Arial"/>
        </w:rPr>
      </w:pPr>
    </w:p>
    <w:p w14:paraId="6F916DB9" w14:textId="392B467F" w:rsidR="001A6AC8" w:rsidRDefault="001A6AC8" w:rsidP="008B3276">
      <w:pPr>
        <w:spacing w:after="0" w:line="240" w:lineRule="auto"/>
        <w:rPr>
          <w:rFonts w:ascii="Arial" w:hAnsi="Arial" w:cs="Arial"/>
        </w:rPr>
      </w:pPr>
    </w:p>
    <w:p w14:paraId="4C3C4C61" w14:textId="404B01B3" w:rsidR="001A6AC8" w:rsidRDefault="001A6AC8" w:rsidP="008B3276">
      <w:pPr>
        <w:spacing w:after="0" w:line="240" w:lineRule="auto"/>
        <w:rPr>
          <w:rFonts w:ascii="Arial" w:hAnsi="Arial" w:cs="Arial"/>
        </w:rPr>
      </w:pPr>
    </w:p>
    <w:p w14:paraId="188D0F6A" w14:textId="769511BF" w:rsidR="001A6AC8" w:rsidRDefault="001A6AC8" w:rsidP="008B3276">
      <w:pPr>
        <w:spacing w:after="0" w:line="240" w:lineRule="auto"/>
        <w:rPr>
          <w:rFonts w:ascii="Arial" w:hAnsi="Arial" w:cs="Arial"/>
        </w:rPr>
      </w:pPr>
    </w:p>
    <w:p w14:paraId="4FD6CE16" w14:textId="7EAD0C03" w:rsidR="001A6AC8" w:rsidRDefault="001A6AC8" w:rsidP="008B3276">
      <w:pPr>
        <w:spacing w:after="0" w:line="240" w:lineRule="auto"/>
        <w:rPr>
          <w:rFonts w:ascii="Arial" w:hAnsi="Arial" w:cs="Arial"/>
        </w:rPr>
      </w:pPr>
    </w:p>
    <w:p w14:paraId="4FB2D01E" w14:textId="19E6E0A6" w:rsidR="001A6AC8" w:rsidRDefault="001A6AC8" w:rsidP="008B3276">
      <w:pPr>
        <w:spacing w:after="0" w:line="240" w:lineRule="auto"/>
        <w:rPr>
          <w:rFonts w:ascii="Arial" w:hAnsi="Arial" w:cs="Arial"/>
        </w:rPr>
      </w:pPr>
    </w:p>
    <w:p w14:paraId="4944FA4D" w14:textId="76432613" w:rsidR="001A6AC8" w:rsidRDefault="001A6AC8" w:rsidP="008B3276">
      <w:pPr>
        <w:spacing w:after="0" w:line="240" w:lineRule="auto"/>
        <w:rPr>
          <w:rFonts w:ascii="Arial" w:hAnsi="Arial" w:cs="Arial"/>
        </w:rPr>
      </w:pPr>
    </w:p>
    <w:p w14:paraId="09189965" w14:textId="0FC18026" w:rsidR="001A6AC8" w:rsidRDefault="001A6AC8" w:rsidP="008B3276">
      <w:pPr>
        <w:spacing w:after="0" w:line="240" w:lineRule="auto"/>
        <w:rPr>
          <w:rFonts w:ascii="Arial" w:hAnsi="Arial" w:cs="Arial"/>
        </w:rPr>
      </w:pPr>
    </w:p>
    <w:p w14:paraId="0D5DFE16" w14:textId="69E94205" w:rsidR="001A6AC8" w:rsidRDefault="001A6AC8" w:rsidP="008B3276">
      <w:pPr>
        <w:spacing w:after="0" w:line="240" w:lineRule="auto"/>
        <w:rPr>
          <w:rFonts w:ascii="Arial" w:hAnsi="Arial" w:cs="Arial"/>
        </w:rPr>
      </w:pPr>
    </w:p>
    <w:p w14:paraId="3496A437" w14:textId="1226A920" w:rsidR="001A6AC8" w:rsidRDefault="001A6AC8" w:rsidP="008B3276">
      <w:pPr>
        <w:spacing w:after="0" w:line="240" w:lineRule="auto"/>
        <w:rPr>
          <w:rFonts w:ascii="Arial" w:hAnsi="Arial" w:cs="Arial"/>
        </w:rPr>
      </w:pPr>
    </w:p>
    <w:p w14:paraId="7032ED9D" w14:textId="6CD29AB1" w:rsidR="001A6AC8" w:rsidRDefault="001A6AC8" w:rsidP="008B3276">
      <w:pPr>
        <w:spacing w:after="0" w:line="240" w:lineRule="auto"/>
        <w:rPr>
          <w:rFonts w:ascii="Arial" w:hAnsi="Arial" w:cs="Arial"/>
        </w:rPr>
      </w:pPr>
    </w:p>
    <w:p w14:paraId="66855F7A" w14:textId="25ACA9CF" w:rsidR="001A6AC8" w:rsidRDefault="001A6AC8" w:rsidP="008B3276">
      <w:pPr>
        <w:spacing w:after="0" w:line="240" w:lineRule="auto"/>
        <w:rPr>
          <w:rFonts w:ascii="Arial" w:hAnsi="Arial" w:cs="Arial"/>
        </w:rPr>
      </w:pPr>
    </w:p>
    <w:p w14:paraId="6BFB1F8C" w14:textId="1BF6244A" w:rsidR="001A6AC8" w:rsidRDefault="001A6AC8" w:rsidP="008B3276">
      <w:pPr>
        <w:spacing w:after="0" w:line="240" w:lineRule="auto"/>
        <w:rPr>
          <w:rFonts w:ascii="Arial" w:hAnsi="Arial" w:cs="Arial"/>
        </w:rPr>
      </w:pPr>
    </w:p>
    <w:p w14:paraId="4CDAEA0C" w14:textId="0551ACEC" w:rsidR="001A6AC8" w:rsidRDefault="001A6AC8" w:rsidP="008B3276">
      <w:pPr>
        <w:spacing w:after="0" w:line="240" w:lineRule="auto"/>
        <w:rPr>
          <w:rFonts w:ascii="Arial" w:hAnsi="Arial" w:cs="Arial"/>
        </w:rPr>
      </w:pPr>
    </w:p>
    <w:p w14:paraId="2963960E" w14:textId="6C805307" w:rsidR="001A6AC8" w:rsidRDefault="001A6AC8" w:rsidP="008B3276">
      <w:pPr>
        <w:spacing w:after="0" w:line="240" w:lineRule="auto"/>
        <w:rPr>
          <w:rFonts w:ascii="Arial" w:hAnsi="Arial" w:cs="Arial"/>
        </w:rPr>
      </w:pPr>
    </w:p>
    <w:p w14:paraId="11FE1960" w14:textId="5C2025A8" w:rsidR="001A6AC8" w:rsidRDefault="001A6AC8" w:rsidP="008B3276">
      <w:pPr>
        <w:spacing w:after="0" w:line="240" w:lineRule="auto"/>
        <w:rPr>
          <w:rFonts w:ascii="Arial" w:hAnsi="Arial" w:cs="Arial"/>
        </w:rPr>
      </w:pPr>
    </w:p>
    <w:p w14:paraId="58517732" w14:textId="485698D9" w:rsidR="001A6AC8" w:rsidRDefault="001A6AC8" w:rsidP="008B3276">
      <w:pPr>
        <w:spacing w:after="0" w:line="240" w:lineRule="auto"/>
        <w:rPr>
          <w:rFonts w:ascii="Arial" w:hAnsi="Arial" w:cs="Arial"/>
        </w:rPr>
      </w:pPr>
    </w:p>
    <w:p w14:paraId="3D3294F3" w14:textId="5888F921" w:rsidR="001A6AC8" w:rsidRDefault="001A6AC8" w:rsidP="008B3276">
      <w:pPr>
        <w:spacing w:after="0" w:line="240" w:lineRule="auto"/>
        <w:rPr>
          <w:rFonts w:ascii="Arial" w:hAnsi="Arial" w:cs="Arial"/>
        </w:rPr>
      </w:pPr>
    </w:p>
    <w:p w14:paraId="19CA5270" w14:textId="01C9584D" w:rsidR="001A6AC8" w:rsidRDefault="001A6AC8" w:rsidP="008B3276">
      <w:pPr>
        <w:spacing w:after="0" w:line="240" w:lineRule="auto"/>
        <w:rPr>
          <w:rFonts w:ascii="Arial" w:hAnsi="Arial" w:cs="Arial"/>
        </w:rPr>
      </w:pPr>
    </w:p>
    <w:p w14:paraId="244D2BA3" w14:textId="3F8FBF65" w:rsidR="001A6AC8" w:rsidRDefault="001A6AC8" w:rsidP="008B3276">
      <w:pPr>
        <w:spacing w:after="0" w:line="240" w:lineRule="auto"/>
        <w:rPr>
          <w:rFonts w:ascii="Arial" w:hAnsi="Arial" w:cs="Arial"/>
        </w:rPr>
      </w:pPr>
    </w:p>
    <w:p w14:paraId="08AE527F" w14:textId="229F8C95" w:rsidR="001A6AC8" w:rsidRDefault="001A6AC8" w:rsidP="008B3276">
      <w:pPr>
        <w:spacing w:after="0" w:line="240" w:lineRule="auto"/>
        <w:rPr>
          <w:rFonts w:ascii="Arial" w:hAnsi="Arial" w:cs="Arial"/>
        </w:rPr>
      </w:pPr>
    </w:p>
    <w:p w14:paraId="5DE0FDAE" w14:textId="1B70D5FA" w:rsidR="001A6AC8" w:rsidRDefault="001A6AC8" w:rsidP="008B3276">
      <w:pPr>
        <w:spacing w:after="0" w:line="240" w:lineRule="auto"/>
        <w:rPr>
          <w:rFonts w:ascii="Arial" w:hAnsi="Arial" w:cs="Arial"/>
        </w:rPr>
      </w:pPr>
    </w:p>
    <w:p w14:paraId="52CDA286" w14:textId="35E0CC31" w:rsidR="001A6AC8" w:rsidRDefault="001A6AC8" w:rsidP="008B3276">
      <w:pPr>
        <w:spacing w:after="0" w:line="240" w:lineRule="auto"/>
        <w:rPr>
          <w:rFonts w:ascii="Arial" w:hAnsi="Arial" w:cs="Arial"/>
        </w:rPr>
      </w:pPr>
    </w:p>
    <w:p w14:paraId="0C0641A8" w14:textId="671172F1" w:rsidR="001A6AC8" w:rsidRDefault="001A6AC8" w:rsidP="008B3276">
      <w:pPr>
        <w:spacing w:after="0" w:line="240" w:lineRule="auto"/>
        <w:rPr>
          <w:rFonts w:ascii="Arial" w:hAnsi="Arial" w:cs="Arial"/>
        </w:rPr>
      </w:pPr>
    </w:p>
    <w:p w14:paraId="23736823" w14:textId="1D6EBF5D" w:rsidR="001A6AC8" w:rsidRDefault="001A6AC8" w:rsidP="008B3276">
      <w:pPr>
        <w:spacing w:after="0" w:line="240" w:lineRule="auto"/>
        <w:rPr>
          <w:rFonts w:ascii="Arial" w:hAnsi="Arial" w:cs="Arial"/>
        </w:rPr>
      </w:pPr>
    </w:p>
    <w:p w14:paraId="10C1C48D" w14:textId="749E1429" w:rsidR="001A6AC8" w:rsidRDefault="001A6AC8" w:rsidP="008B3276">
      <w:pPr>
        <w:spacing w:after="0" w:line="240" w:lineRule="auto"/>
        <w:rPr>
          <w:rFonts w:ascii="Arial" w:hAnsi="Arial" w:cs="Arial"/>
        </w:rPr>
      </w:pPr>
    </w:p>
    <w:p w14:paraId="76F7D1C3" w14:textId="77777777" w:rsidR="001A6AC8" w:rsidRPr="007465FC" w:rsidRDefault="001A6AC8" w:rsidP="001A6AC8">
      <w:pPr>
        <w:spacing w:after="0" w:line="240" w:lineRule="auto"/>
        <w:rPr>
          <w:rFonts w:ascii="Arial" w:hAnsi="Arial" w:cs="Arial"/>
          <w:b/>
          <w:bCs/>
        </w:rPr>
      </w:pPr>
      <w:r w:rsidRPr="007465FC">
        <w:rPr>
          <w:rFonts w:ascii="Arial" w:hAnsi="Arial" w:cs="Arial"/>
          <w:b/>
          <w:bCs/>
        </w:rPr>
        <w:t>L.3 Vererbung</w:t>
      </w:r>
    </w:p>
    <w:p w14:paraId="1C370E11" w14:textId="77777777" w:rsidR="001A6AC8" w:rsidRDefault="001A6AC8" w:rsidP="001A6AC8">
      <w:pPr>
        <w:spacing w:after="0" w:line="240" w:lineRule="auto"/>
        <w:rPr>
          <w:rFonts w:ascii="Arial" w:hAnsi="Arial" w:cs="Arial"/>
        </w:rPr>
      </w:pPr>
      <w:r w:rsidRPr="007465FC">
        <w:rPr>
          <w:rFonts w:ascii="Arial" w:hAnsi="Arial" w:cs="Arial"/>
          <w:b/>
          <w:bCs/>
        </w:rPr>
        <w:t xml:space="preserve">Code </w:t>
      </w:r>
      <w:proofErr w:type="spellStart"/>
      <w:r w:rsidRPr="007465FC">
        <w:rPr>
          <w:rFonts w:ascii="Arial" w:hAnsi="Arial" w:cs="Arial"/>
          <w:b/>
          <w:bCs/>
        </w:rPr>
        <w:t>reuse</w:t>
      </w:r>
      <w:proofErr w:type="spellEnd"/>
      <w:r w:rsidRPr="007465FC">
        <w:rPr>
          <w:rFonts w:ascii="Arial" w:hAnsi="Arial" w:cs="Arial"/>
          <w:b/>
          <w:bCs/>
        </w:rPr>
        <w:t xml:space="preserve"> / Code-Wiederverwendung</w:t>
      </w:r>
      <w:r w:rsidRPr="007465FC">
        <w:rPr>
          <w:rFonts w:ascii="Arial" w:hAnsi="Arial" w:cs="Arial"/>
        </w:rPr>
        <w:t>: Die Praxis, Code so zu schreiben, dass man ihn in verschiedenen Kontexten einsetzen kann.</w:t>
      </w:r>
    </w:p>
    <w:p w14:paraId="07236F22" w14:textId="77777777" w:rsidR="001A6AC8" w:rsidRDefault="001A6AC8" w:rsidP="001A6AC8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7465FC">
        <w:rPr>
          <w:rFonts w:ascii="Arial" w:hAnsi="Arial" w:cs="Arial"/>
        </w:rPr>
        <w:t>Allgemeine Regeln sind nützlich (großes Handbuch).</w:t>
      </w:r>
    </w:p>
    <w:p w14:paraId="756B0D5E" w14:textId="77777777" w:rsidR="001A6AC8" w:rsidRDefault="001A6AC8" w:rsidP="001A6AC8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7465FC">
        <w:rPr>
          <w:rFonts w:ascii="Arial" w:hAnsi="Arial" w:cs="Arial"/>
        </w:rPr>
        <w:t>Spezielle Regeln, die Vorrang vor allgemeinen Regeln haben, sind ebenfalls nützlich.</w:t>
      </w:r>
    </w:p>
    <w:p w14:paraId="26ECBAD2" w14:textId="77777777" w:rsidR="001A6AC8" w:rsidRDefault="001A6AC8" w:rsidP="001A6AC8">
      <w:pPr>
        <w:spacing w:after="0" w:line="240" w:lineRule="auto"/>
        <w:rPr>
          <w:rFonts w:ascii="Arial" w:hAnsi="Arial" w:cs="Arial"/>
        </w:rPr>
      </w:pPr>
    </w:p>
    <w:p w14:paraId="62C7E4E0" w14:textId="77777777" w:rsidR="001A6AC8" w:rsidRPr="00A93BB5" w:rsidRDefault="001A6AC8" w:rsidP="001A6AC8">
      <w:pPr>
        <w:spacing w:after="0" w:line="240" w:lineRule="auto"/>
        <w:rPr>
          <w:rFonts w:ascii="Arial" w:hAnsi="Arial" w:cs="Arial"/>
          <w:b/>
          <w:bCs/>
          <w:u w:val="single"/>
        </w:rPr>
      </w:pPr>
      <w:r w:rsidRPr="00A93BB5">
        <w:rPr>
          <w:rFonts w:ascii="Arial" w:hAnsi="Arial" w:cs="Arial"/>
          <w:b/>
          <w:bCs/>
          <w:u w:val="single"/>
        </w:rPr>
        <w:t>Ist-ein-Beziehung und Hierarchien</w:t>
      </w:r>
    </w:p>
    <w:p w14:paraId="29A4565E" w14:textId="77777777" w:rsidR="001A6AC8" w:rsidRPr="00A93BB5" w:rsidRDefault="001A6AC8" w:rsidP="001A6AC8">
      <w:pPr>
        <w:spacing w:after="0" w:line="240" w:lineRule="auto"/>
        <w:rPr>
          <w:rFonts w:ascii="Arial" w:hAnsi="Arial" w:cs="Arial"/>
        </w:rPr>
      </w:pPr>
      <w:r w:rsidRPr="00D345A8">
        <w:rPr>
          <w:rFonts w:ascii="Arial" w:hAnsi="Arial" w:cs="Arial"/>
          <w:b/>
          <w:bCs/>
          <w:u w:val="single"/>
        </w:rPr>
        <w:t>„Ist-ein“-Beziehung</w:t>
      </w:r>
      <w:r w:rsidRPr="00A93BB5">
        <w:rPr>
          <w:rFonts w:ascii="Arial" w:hAnsi="Arial" w:cs="Arial"/>
          <w:b/>
          <w:bCs/>
        </w:rPr>
        <w:t xml:space="preserve"> (</w:t>
      </w:r>
      <w:proofErr w:type="spellStart"/>
      <w:r w:rsidRPr="00A93BB5">
        <w:rPr>
          <w:rFonts w:ascii="Arial" w:hAnsi="Arial" w:cs="Arial"/>
          <w:b/>
          <w:bCs/>
        </w:rPr>
        <w:t>is</w:t>
      </w:r>
      <w:proofErr w:type="spellEnd"/>
      <w:r w:rsidRPr="00A93BB5">
        <w:rPr>
          <w:rFonts w:ascii="Arial" w:hAnsi="Arial" w:cs="Arial"/>
          <w:b/>
          <w:bCs/>
        </w:rPr>
        <w:t xml:space="preserve">-a </w:t>
      </w:r>
      <w:proofErr w:type="spellStart"/>
      <w:r w:rsidRPr="00A93BB5">
        <w:rPr>
          <w:rFonts w:ascii="Arial" w:hAnsi="Arial" w:cs="Arial"/>
          <w:b/>
          <w:bCs/>
        </w:rPr>
        <w:t>relationship</w:t>
      </w:r>
      <w:proofErr w:type="spellEnd"/>
      <w:r w:rsidRPr="00A93BB5">
        <w:rPr>
          <w:rFonts w:ascii="Arial" w:hAnsi="Arial" w:cs="Arial"/>
          <w:b/>
          <w:bCs/>
        </w:rPr>
        <w:t xml:space="preserve">): </w:t>
      </w:r>
      <w:r w:rsidRPr="00A93BB5">
        <w:rPr>
          <w:rFonts w:ascii="Arial" w:hAnsi="Arial" w:cs="Arial"/>
        </w:rPr>
        <w:t xml:space="preserve">Eine hierarchische Verbindung zwischen Kategorien, wobei eine </w:t>
      </w:r>
      <w:r>
        <w:rPr>
          <w:rFonts w:ascii="Arial" w:hAnsi="Arial" w:cs="Arial"/>
        </w:rPr>
        <w:br/>
        <w:t xml:space="preserve">     </w:t>
      </w:r>
      <w:r w:rsidRPr="00A93BB5">
        <w:rPr>
          <w:rFonts w:ascii="Arial" w:hAnsi="Arial" w:cs="Arial"/>
        </w:rPr>
        <w:t>Kategorie eine spezielle Version der anderen ist.</w:t>
      </w:r>
    </w:p>
    <w:p w14:paraId="20922AB1" w14:textId="0012476F" w:rsidR="001A6AC8" w:rsidRDefault="001A6AC8" w:rsidP="001A6AC8">
      <w:pPr>
        <w:spacing w:after="0" w:line="240" w:lineRule="auto"/>
        <w:rPr>
          <w:rFonts w:ascii="Arial" w:hAnsi="Arial" w:cs="Arial"/>
        </w:rPr>
      </w:pPr>
      <w:r w:rsidRPr="00A93BB5">
        <w:rPr>
          <w:rFonts w:ascii="Arial" w:hAnsi="Arial" w:cs="Arial"/>
          <w:b/>
          <w:bCs/>
        </w:rPr>
        <w:t>Vererbungshierarchie (</w:t>
      </w:r>
      <w:proofErr w:type="spellStart"/>
      <w:r w:rsidRPr="00A93BB5">
        <w:rPr>
          <w:rFonts w:ascii="Arial" w:hAnsi="Arial" w:cs="Arial"/>
          <w:b/>
          <w:bCs/>
        </w:rPr>
        <w:t>inheritance</w:t>
      </w:r>
      <w:proofErr w:type="spellEnd"/>
      <w:r w:rsidRPr="00A93BB5">
        <w:rPr>
          <w:rFonts w:ascii="Arial" w:hAnsi="Arial" w:cs="Arial"/>
          <w:b/>
          <w:bCs/>
        </w:rPr>
        <w:t xml:space="preserve"> </w:t>
      </w:r>
      <w:proofErr w:type="spellStart"/>
      <w:r w:rsidRPr="00A93BB5">
        <w:rPr>
          <w:rFonts w:ascii="Arial" w:hAnsi="Arial" w:cs="Arial"/>
          <w:b/>
          <w:bCs/>
        </w:rPr>
        <w:t>hierarchy</w:t>
      </w:r>
      <w:proofErr w:type="spellEnd"/>
      <w:r w:rsidRPr="00A93BB5">
        <w:rPr>
          <w:rFonts w:ascii="Arial" w:hAnsi="Arial" w:cs="Arial"/>
          <w:b/>
          <w:bCs/>
        </w:rPr>
        <w:t>):</w:t>
      </w:r>
      <w:r w:rsidRPr="00A93BB5">
        <w:rPr>
          <w:rFonts w:ascii="Arial" w:hAnsi="Arial" w:cs="Arial"/>
        </w:rPr>
        <w:t xml:space="preserve"> Eine Menge von Klassen, die durch Ist-ein-Beziehungen </w:t>
      </w:r>
      <w:r>
        <w:rPr>
          <w:rFonts w:ascii="Arial" w:hAnsi="Arial" w:cs="Arial"/>
        </w:rPr>
        <w:br/>
        <w:t xml:space="preserve">     </w:t>
      </w:r>
      <w:r w:rsidRPr="00A93BB5">
        <w:rPr>
          <w:rFonts w:ascii="Arial" w:hAnsi="Arial" w:cs="Arial"/>
        </w:rPr>
        <w:t>verbunden sind und dadurch gemeinsamen Code teilen.</w:t>
      </w:r>
    </w:p>
    <w:p w14:paraId="584B199B" w14:textId="33AB21D2" w:rsidR="001A6AC8" w:rsidRDefault="001A6AC8" w:rsidP="001A6AC8">
      <w:pPr>
        <w:spacing w:after="0" w:line="240" w:lineRule="auto"/>
        <w:rPr>
          <w:rFonts w:ascii="Arial" w:hAnsi="Arial" w:cs="Arial"/>
        </w:rPr>
      </w:pPr>
      <w:r w:rsidRPr="00D345A8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291C82A9" wp14:editId="35172014">
            <wp:simplePos x="0" y="0"/>
            <wp:positionH relativeFrom="column">
              <wp:posOffset>5392632</wp:posOffset>
            </wp:positionH>
            <wp:positionV relativeFrom="paragraph">
              <wp:posOffset>89323</wp:posOffset>
            </wp:positionV>
            <wp:extent cx="1423670" cy="1447800"/>
            <wp:effectExtent l="0" t="0" r="0" b="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67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91C9A" w14:textId="4325E40F" w:rsidR="001A6AC8" w:rsidRPr="00A93BB5" w:rsidRDefault="001A6AC8" w:rsidP="001A6AC8">
      <w:pPr>
        <w:spacing w:after="0" w:line="240" w:lineRule="auto"/>
        <w:rPr>
          <w:rFonts w:ascii="Arial" w:hAnsi="Arial" w:cs="Arial"/>
          <w:b/>
          <w:bCs/>
          <w:u w:val="single"/>
        </w:rPr>
      </w:pPr>
      <w:r w:rsidRPr="00A93BB5">
        <w:rPr>
          <w:rFonts w:ascii="Arial" w:hAnsi="Arial" w:cs="Arial"/>
          <w:b/>
          <w:bCs/>
          <w:u w:val="single"/>
        </w:rPr>
        <w:t>Vererbung</w:t>
      </w:r>
      <w:r>
        <w:rPr>
          <w:rFonts w:ascii="Arial" w:hAnsi="Arial" w:cs="Arial"/>
          <w:b/>
          <w:bCs/>
          <w:u w:val="single"/>
        </w:rPr>
        <w:t xml:space="preserve"> – </w:t>
      </w:r>
      <w:r w:rsidRPr="00D345A8">
        <w:rPr>
          <w:rFonts w:ascii="Arial" w:hAnsi="Arial" w:cs="Arial"/>
          <w:u w:val="single"/>
        </w:rPr>
        <w:t>einmal schreiben und Wiederverwenden</w:t>
      </w:r>
      <w:r>
        <w:rPr>
          <w:rFonts w:ascii="Arial" w:hAnsi="Arial" w:cs="Arial"/>
          <w:b/>
          <w:bCs/>
          <w:u w:val="single"/>
        </w:rPr>
        <w:t xml:space="preserve"> nur bei </w:t>
      </w:r>
      <w:r w:rsidRPr="00D345A8">
        <w:rPr>
          <w:rFonts w:ascii="Arial" w:hAnsi="Arial" w:cs="Arial"/>
          <w:b/>
          <w:bCs/>
          <w:u w:val="single"/>
        </w:rPr>
        <w:t>„Ist-ein“-Beziehung</w:t>
      </w:r>
      <w:r>
        <w:rPr>
          <w:rFonts w:ascii="Arial" w:hAnsi="Arial" w:cs="Arial"/>
          <w:b/>
          <w:bCs/>
          <w:u w:val="single"/>
        </w:rPr>
        <w:t>!</w:t>
      </w:r>
    </w:p>
    <w:p w14:paraId="11BB15BE" w14:textId="6234215B" w:rsidR="001A6AC8" w:rsidRDefault="001A6AC8" w:rsidP="001A6AC8">
      <w:pPr>
        <w:spacing w:after="0" w:line="240" w:lineRule="auto"/>
        <w:rPr>
          <w:rFonts w:ascii="Arial" w:hAnsi="Arial" w:cs="Arial"/>
        </w:rPr>
      </w:pPr>
      <w:r w:rsidRPr="00A93BB5">
        <w:rPr>
          <w:rFonts w:ascii="Arial" w:hAnsi="Arial" w:cs="Arial"/>
          <w:b/>
          <w:bCs/>
        </w:rPr>
        <w:t>Vererbung (</w:t>
      </w:r>
      <w:proofErr w:type="spellStart"/>
      <w:r w:rsidRPr="00A93BB5">
        <w:rPr>
          <w:rFonts w:ascii="Arial" w:hAnsi="Arial" w:cs="Arial"/>
          <w:b/>
          <w:bCs/>
        </w:rPr>
        <w:t>inheritance</w:t>
      </w:r>
      <w:proofErr w:type="spellEnd"/>
      <w:r w:rsidRPr="00A93BB5">
        <w:rPr>
          <w:rFonts w:ascii="Arial" w:hAnsi="Arial" w:cs="Arial"/>
          <w:b/>
          <w:bCs/>
        </w:rPr>
        <w:t>):</w:t>
      </w:r>
      <w:r w:rsidRPr="00A93BB5">
        <w:rPr>
          <w:rFonts w:ascii="Arial" w:hAnsi="Arial" w:cs="Arial"/>
        </w:rPr>
        <w:t xml:space="preserve"> Bildung einer neuen Klasse, die auf einer existierenden Klasse basiert, wobei </w:t>
      </w:r>
      <w:r>
        <w:rPr>
          <w:rFonts w:ascii="Arial" w:hAnsi="Arial" w:cs="Arial"/>
        </w:rPr>
        <w:br/>
        <w:t xml:space="preserve">    </w:t>
      </w:r>
      <w:r w:rsidRPr="00A93BB5">
        <w:rPr>
          <w:rFonts w:ascii="Arial" w:hAnsi="Arial" w:cs="Arial"/>
        </w:rPr>
        <w:t>Attribute und Verhalten der existierenden Klasse übernommen werden.</w:t>
      </w:r>
    </w:p>
    <w:p w14:paraId="513DCCAD" w14:textId="16C8D862" w:rsidR="001A6AC8" w:rsidRPr="00A93BB5" w:rsidRDefault="001A6AC8" w:rsidP="001A6AC8">
      <w:pPr>
        <w:spacing w:after="0" w:line="240" w:lineRule="auto"/>
        <w:rPr>
          <w:rFonts w:ascii="Arial" w:hAnsi="Arial" w:cs="Arial"/>
        </w:rPr>
      </w:pPr>
      <w:r w:rsidRPr="00A93BB5">
        <w:rPr>
          <w:rFonts w:ascii="Arial" w:hAnsi="Arial" w:cs="Arial"/>
        </w:rPr>
        <w:t>• Vererbung ist ein Mechanismus,</w:t>
      </w:r>
    </w:p>
    <w:p w14:paraId="4AE1DA98" w14:textId="0C6949AE" w:rsidR="001A6AC8" w:rsidRDefault="001A6AC8" w:rsidP="001A6AC8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93BB5">
        <w:rPr>
          <w:rFonts w:ascii="Arial" w:hAnsi="Arial" w:cs="Arial"/>
        </w:rPr>
        <w:t>um verwandte Klassen zu gruppieren,</w:t>
      </w:r>
      <w:r>
        <w:rPr>
          <w:rFonts w:ascii="Arial" w:hAnsi="Arial" w:cs="Arial"/>
        </w:rPr>
        <w:t xml:space="preserve"> </w:t>
      </w:r>
      <w:r w:rsidRPr="00A93BB5">
        <w:rPr>
          <w:rFonts w:ascii="Arial" w:hAnsi="Arial" w:cs="Arial"/>
        </w:rPr>
        <w:t xml:space="preserve">um Code verwandter Klassen gemeinsam zu nutzen: </w:t>
      </w:r>
      <w:r w:rsidRPr="00D345A8">
        <w:rPr>
          <w:rFonts w:ascii="Arial" w:hAnsi="Arial" w:cs="Arial"/>
          <w:b/>
          <w:bCs/>
        </w:rPr>
        <w:t>Code-Redundanz vermeiden</w:t>
      </w:r>
    </w:p>
    <w:p w14:paraId="558BD993" w14:textId="77777777" w:rsidR="001A6AC8" w:rsidRPr="00A93BB5" w:rsidRDefault="001A6AC8" w:rsidP="001A6AC8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93BB5">
        <w:rPr>
          <w:rFonts w:ascii="Arial" w:hAnsi="Arial" w:cs="Arial"/>
        </w:rPr>
        <w:t>Eine Klasse erweitert eine andere Klasse um spezielles Verhalten.</w:t>
      </w:r>
    </w:p>
    <w:p w14:paraId="3F93FEF7" w14:textId="69E941B1" w:rsidR="001A6AC8" w:rsidRDefault="001A6AC8" w:rsidP="001A6AC8">
      <w:pPr>
        <w:spacing w:after="0" w:line="240" w:lineRule="auto"/>
        <w:rPr>
          <w:rFonts w:ascii="Arial" w:hAnsi="Arial" w:cs="Arial"/>
        </w:rPr>
      </w:pPr>
    </w:p>
    <w:p w14:paraId="02EF07ED" w14:textId="396F7653" w:rsidR="001A6AC8" w:rsidRPr="004F1D31" w:rsidRDefault="001A6AC8" w:rsidP="008B3276">
      <w:pPr>
        <w:spacing w:after="0" w:line="240" w:lineRule="auto"/>
        <w:rPr>
          <w:rFonts w:ascii="Arial" w:hAnsi="Arial" w:cs="Arial"/>
        </w:rPr>
      </w:pPr>
    </w:p>
    <w:sectPr w:rsidR="001A6AC8" w:rsidRPr="004F1D31" w:rsidSect="00D04559">
      <w:headerReference w:type="default" r:id="rId1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A6AD1" w14:textId="77777777" w:rsidR="000B23DD" w:rsidRDefault="000B23DD" w:rsidP="00311BDE">
      <w:pPr>
        <w:spacing w:after="0" w:line="240" w:lineRule="auto"/>
      </w:pPr>
      <w:r>
        <w:separator/>
      </w:r>
    </w:p>
  </w:endnote>
  <w:endnote w:type="continuationSeparator" w:id="0">
    <w:p w14:paraId="1F11A74F" w14:textId="77777777" w:rsidR="000B23DD" w:rsidRDefault="000B23DD" w:rsidP="00311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IDFont+F32">
    <w:altName w:val="Cambria"/>
    <w:panose1 w:val="020B0604020202020204"/>
    <w:charset w:val="00"/>
    <w:family w:val="roman"/>
    <w:notTrueType/>
    <w:pitch w:val="default"/>
  </w:font>
  <w:font w:name="Miriam">
    <w:panose1 w:val="020B05020501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17B09" w14:textId="77777777" w:rsidR="000B23DD" w:rsidRDefault="000B23DD" w:rsidP="00311BDE">
      <w:pPr>
        <w:spacing w:after="0" w:line="240" w:lineRule="auto"/>
      </w:pPr>
      <w:r>
        <w:separator/>
      </w:r>
    </w:p>
  </w:footnote>
  <w:footnote w:type="continuationSeparator" w:id="0">
    <w:p w14:paraId="7BBA55B6" w14:textId="77777777" w:rsidR="000B23DD" w:rsidRDefault="000B23DD" w:rsidP="00311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56670" w14:textId="77777777" w:rsidR="00311BDE" w:rsidRPr="00311BDE" w:rsidRDefault="00311BDE" w:rsidP="00311BDE">
    <w:pPr>
      <w:pStyle w:val="Kopfzeile"/>
      <w:pBdr>
        <w:bottom w:val="single" w:sz="4" w:space="1" w:color="auto"/>
      </w:pBdr>
      <w:rPr>
        <w:rFonts w:ascii="Arial" w:hAnsi="Arial" w:cs="Arial"/>
        <w:sz w:val="16"/>
        <w:szCs w:val="16"/>
      </w:rPr>
    </w:pPr>
    <w:r w:rsidRPr="00311BDE">
      <w:rPr>
        <w:rFonts w:ascii="Arial" w:hAnsi="Arial" w:cs="Arial"/>
        <w:sz w:val="16"/>
        <w:szCs w:val="16"/>
      </w:rPr>
      <w:t xml:space="preserve">Prof. Dr. Robert </w:t>
    </w:r>
    <w:proofErr w:type="spellStart"/>
    <w:r w:rsidRPr="00311BDE">
      <w:rPr>
        <w:rFonts w:ascii="Arial" w:hAnsi="Arial" w:cs="Arial"/>
        <w:sz w:val="16"/>
        <w:szCs w:val="16"/>
      </w:rPr>
      <w:t>Garmann</w:t>
    </w:r>
    <w:proofErr w:type="spellEnd"/>
    <w:r w:rsidRPr="00311BDE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311BDE">
      <w:rPr>
        <w:rFonts w:ascii="Arial" w:hAnsi="Arial" w:cs="Arial"/>
        <w:sz w:val="16"/>
        <w:szCs w:val="16"/>
      </w:rPr>
      <w:t xml:space="preserve">Programmieren 2 (PR2) - Formular für </w:t>
    </w:r>
    <w:proofErr w:type="gramStart"/>
    <w:r w:rsidRPr="00311BDE">
      <w:rPr>
        <w:rFonts w:ascii="Arial" w:hAnsi="Arial" w:cs="Arial"/>
        <w:sz w:val="16"/>
        <w:szCs w:val="16"/>
      </w:rPr>
      <w:t>Lesenotizen  -</w:t>
    </w:r>
    <w:proofErr w:type="gramEnd"/>
    <w:r w:rsidRPr="00311BDE">
      <w:rPr>
        <w:rFonts w:ascii="Arial" w:hAnsi="Arial" w:cs="Arial"/>
        <w:sz w:val="16"/>
        <w:szCs w:val="16"/>
      </w:rPr>
      <w:t xml:space="preserve"> SS202</w:t>
    </w:r>
    <w:r w:rsidR="005820C2">
      <w:rPr>
        <w:rFonts w:ascii="Arial" w:hAnsi="Arial" w:cs="Arial"/>
        <w:sz w:val="16"/>
        <w:szCs w:val="16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56FBC"/>
    <w:multiLevelType w:val="multilevel"/>
    <w:tmpl w:val="9432D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D4B7E"/>
    <w:multiLevelType w:val="hybridMultilevel"/>
    <w:tmpl w:val="89EEDBF6"/>
    <w:lvl w:ilvl="0" w:tplc="7AEC4118">
      <w:start w:val="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3148D"/>
    <w:multiLevelType w:val="hybridMultilevel"/>
    <w:tmpl w:val="7076ED66"/>
    <w:lvl w:ilvl="0" w:tplc="43FCA7EA">
      <w:start w:val="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11DED"/>
    <w:multiLevelType w:val="hybridMultilevel"/>
    <w:tmpl w:val="908CEB40"/>
    <w:lvl w:ilvl="0" w:tplc="D2FE090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4C4"/>
    <w:rsid w:val="00007253"/>
    <w:rsid w:val="00027568"/>
    <w:rsid w:val="00062987"/>
    <w:rsid w:val="00070A58"/>
    <w:rsid w:val="000B23DD"/>
    <w:rsid w:val="000E7232"/>
    <w:rsid w:val="001634C4"/>
    <w:rsid w:val="001A6AC8"/>
    <w:rsid w:val="001C107D"/>
    <w:rsid w:val="002A3348"/>
    <w:rsid w:val="00311BDE"/>
    <w:rsid w:val="00324B96"/>
    <w:rsid w:val="003F0A23"/>
    <w:rsid w:val="003F5BEE"/>
    <w:rsid w:val="004560A5"/>
    <w:rsid w:val="0049777A"/>
    <w:rsid w:val="004F1D31"/>
    <w:rsid w:val="005820C2"/>
    <w:rsid w:val="00584A6C"/>
    <w:rsid w:val="00636DFA"/>
    <w:rsid w:val="00682785"/>
    <w:rsid w:val="006F3796"/>
    <w:rsid w:val="008977F8"/>
    <w:rsid w:val="008B3276"/>
    <w:rsid w:val="008E3251"/>
    <w:rsid w:val="009D55BC"/>
    <w:rsid w:val="00A22FA7"/>
    <w:rsid w:val="00A740E5"/>
    <w:rsid w:val="00A8248B"/>
    <w:rsid w:val="00B16B79"/>
    <w:rsid w:val="00C30FFF"/>
    <w:rsid w:val="00D04559"/>
    <w:rsid w:val="00E71C92"/>
    <w:rsid w:val="00EB36C0"/>
    <w:rsid w:val="00F62297"/>
    <w:rsid w:val="00FE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99C1BD"/>
  <w15:chartTrackingRefBased/>
  <w15:docId w15:val="{A9EBBBC0-E8E9-DF4D-9552-84529195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311BDE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1BDE"/>
  </w:style>
  <w:style w:type="paragraph" w:styleId="Fuzeile">
    <w:name w:val="footer"/>
    <w:basedOn w:val="Standard"/>
    <w:link w:val="Fu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1BDE"/>
  </w:style>
  <w:style w:type="paragraph" w:styleId="StandardWeb">
    <w:name w:val="Normal (Web)"/>
    <w:basedOn w:val="Standard"/>
    <w:uiPriority w:val="99"/>
    <w:unhideWhenUsed/>
    <w:rsid w:val="003F0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0E7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1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7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51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2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2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2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4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0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ushaj/Library/Group%20Containers/UBF8T346G9.Office/User%20Content.localized/Templates.localized/PR2_FormularLesenotizen_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PR2_FormularLesenotizen_Template.dotx</Template>
  <TotalTime>0</TotalTime>
  <Pages>2</Pages>
  <Words>474</Words>
  <Characters>2990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Detijon Lushaj</dc:creator>
  <cp:keywords/>
  <dc:description/>
  <cp:lastModifiedBy>Detijon Lushaj</cp:lastModifiedBy>
  <cp:revision>3</cp:revision>
  <cp:lastPrinted>2021-03-29T09:38:00Z</cp:lastPrinted>
  <dcterms:created xsi:type="dcterms:W3CDTF">2021-03-29T09:38:00Z</dcterms:created>
  <dcterms:modified xsi:type="dcterms:W3CDTF">2021-03-29T09:38:00Z</dcterms:modified>
</cp:coreProperties>
</file>