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DF3FE" w14:textId="17A10410" w:rsidR="00C30FFF" w:rsidRPr="00311BDE" w:rsidRDefault="00311BDE" w:rsidP="004560A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PR2 – Formular für Lesenotizen</w:t>
      </w:r>
    </w:p>
    <w:p w14:paraId="63E62965" w14:textId="396CA61A" w:rsidR="00311BDE" w:rsidRPr="003F0A23" w:rsidRDefault="00311BDE" w:rsidP="004560A5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 w:rsidRPr="00311BDE">
        <w:rPr>
          <w:rFonts w:ascii="Arial" w:hAnsi="Arial" w:cs="Arial"/>
          <w:b/>
          <w:sz w:val="24"/>
          <w:szCs w:val="32"/>
        </w:rPr>
        <w:t>SS202</w:t>
      </w:r>
      <w:r w:rsidR="005820C2">
        <w:rPr>
          <w:rFonts w:ascii="Arial" w:hAnsi="Arial" w:cs="Arial"/>
          <w:b/>
          <w:sz w:val="24"/>
          <w:szCs w:val="32"/>
        </w:rPr>
        <w:t>1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93"/>
      </w:tblGrid>
      <w:tr w:rsidR="00311BDE" w:rsidRPr="00311BDE" w14:paraId="1FAFBB2B" w14:textId="77777777" w:rsidTr="00D04559">
        <w:trPr>
          <w:trHeight w:val="352"/>
        </w:trPr>
        <w:tc>
          <w:tcPr>
            <w:tcW w:w="2547" w:type="dxa"/>
          </w:tcPr>
          <w:p w14:paraId="0FCEE488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Nachname</w:t>
            </w:r>
          </w:p>
          <w:p w14:paraId="0F21EAE9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Lushaj</w:t>
            </w:r>
          </w:p>
        </w:tc>
        <w:tc>
          <w:tcPr>
            <w:tcW w:w="2693" w:type="dxa"/>
          </w:tcPr>
          <w:p w14:paraId="233D9449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Vorname</w:t>
            </w:r>
          </w:p>
          <w:p w14:paraId="0C6E6B5F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Detijon</w:t>
            </w:r>
          </w:p>
        </w:tc>
        <w:tc>
          <w:tcPr>
            <w:tcW w:w="2552" w:type="dxa"/>
          </w:tcPr>
          <w:p w14:paraId="0319CD7E" w14:textId="77777777" w:rsidR="003F0A23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Matrikelnummer</w:t>
            </w:r>
          </w:p>
          <w:p w14:paraId="0FED142C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CIDFont+F32" w:hAnsi="CIDFont+F32"/>
                <w:sz w:val="24"/>
                <w:szCs w:val="24"/>
              </w:rPr>
              <w:t xml:space="preserve">1630149 </w:t>
            </w:r>
          </w:p>
        </w:tc>
        <w:tc>
          <w:tcPr>
            <w:tcW w:w="2693" w:type="dxa"/>
          </w:tcPr>
          <w:p w14:paraId="152B94B6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Abgabedatum:</w:t>
            </w:r>
          </w:p>
          <w:p w14:paraId="43F4C17D" w14:textId="1FBDC58D" w:rsidR="009D55BC" w:rsidRPr="003F0A23" w:rsidRDefault="001C107D" w:rsidP="00456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TIME \@ "dd.MM.yy"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B6A27">
              <w:rPr>
                <w:rFonts w:ascii="Arial" w:hAnsi="Arial" w:cs="Arial"/>
                <w:noProof/>
                <w:sz w:val="24"/>
                <w:szCs w:val="24"/>
              </w:rPr>
              <w:t>22.05.21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33AC2388" w14:textId="3FE6FB8F" w:rsidR="00311BDE" w:rsidRPr="000F1676" w:rsidRDefault="00311BDE" w:rsidP="004560A5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6699A87A" w14:textId="4DDC4425" w:rsidR="00E87316" w:rsidRPr="00A5406B" w:rsidRDefault="00E87316" w:rsidP="004560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A5406B">
        <w:rPr>
          <w:rFonts w:ascii="Arial" w:hAnsi="Arial" w:cs="Arial"/>
          <w:b/>
          <w:bCs/>
          <w:sz w:val="24"/>
          <w:szCs w:val="24"/>
          <w:u w:val="single"/>
        </w:rPr>
        <w:t>Fehlerhafte Eingabe behandeln</w:t>
      </w:r>
    </w:p>
    <w:p w14:paraId="22D0BEF6" w14:textId="61CAE551" w:rsidR="00AE6931" w:rsidRPr="005D7C4C" w:rsidRDefault="00AE6931" w:rsidP="00957B64">
      <w:pPr>
        <w:spacing w:after="0" w:line="240" w:lineRule="auto"/>
        <w:rPr>
          <w:rFonts w:ascii="Arial" w:hAnsi="Arial" w:cs="Arial"/>
        </w:rPr>
      </w:pPr>
      <w:r w:rsidRPr="00A5406B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B4F51BE" wp14:editId="7A1B1B54">
            <wp:simplePos x="0" y="0"/>
            <wp:positionH relativeFrom="column">
              <wp:posOffset>5243132</wp:posOffset>
            </wp:positionH>
            <wp:positionV relativeFrom="paragraph">
              <wp:posOffset>1177827</wp:posOffset>
            </wp:positionV>
            <wp:extent cx="1798285" cy="1287194"/>
            <wp:effectExtent l="0" t="0" r="571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14" cy="1291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8F3B5" wp14:editId="7CF45382">
                <wp:simplePos x="0" y="0"/>
                <wp:positionH relativeFrom="column">
                  <wp:posOffset>3438525</wp:posOffset>
                </wp:positionH>
                <wp:positionV relativeFrom="paragraph">
                  <wp:posOffset>248773</wp:posOffset>
                </wp:positionV>
                <wp:extent cx="3656624" cy="822960"/>
                <wp:effectExtent l="0" t="0" r="1397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624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21F4C" w14:textId="77777777" w:rsidR="00AE6931" w:rsidRPr="00AE6931" w:rsidRDefault="00AE6931" w:rsidP="00AE69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Icons</w:t>
                            </w:r>
                          </w:p>
                          <w:p w14:paraId="75879234" w14:textId="77777777" w:rsidR="00AE6931" w:rsidRPr="00AE6931" w:rsidRDefault="00AE6931" w:rsidP="00AE69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69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Vorgehen</w:t>
                            </w:r>
                            <w:proofErr w:type="spellEnd"/>
                            <w:r w:rsidRPr="00AE69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6D00CECC" w14:textId="77777777" w:rsidR="00AE6931" w:rsidRPr="00AE6931" w:rsidRDefault="00AE6931" w:rsidP="00AE693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 xml:space="preserve">Image </w:t>
                            </w:r>
                            <w:proofErr w:type="spell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imageCalc</w:t>
                            </w:r>
                            <w:proofErr w:type="spellEnd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Image(</w:t>
                            </w:r>
                            <w:proofErr w:type="gramEnd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new File("calc.png").</w:t>
                            </w:r>
                            <w:proofErr w:type="spell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toURI</w:t>
                            </w:r>
                            <w:proofErr w:type="spellEnd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 xml:space="preserve">()); </w:t>
                            </w:r>
                          </w:p>
                          <w:p w14:paraId="530A5654" w14:textId="77777777" w:rsidR="00AE6931" w:rsidRPr="00AE6931" w:rsidRDefault="00AE6931" w:rsidP="00AE693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btnCalc</w:t>
                            </w:r>
                            <w:proofErr w:type="spellEnd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 xml:space="preserve">= new </w:t>
                            </w:r>
                            <w:proofErr w:type="gram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Button(</w:t>
                            </w:r>
                            <w:proofErr w:type="gramEnd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 xml:space="preserve">"Calculate", new </w:t>
                            </w:r>
                            <w:proofErr w:type="spell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ImageView</w:t>
                            </w:r>
                            <w:proofErr w:type="spellEnd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imageCalc</w:t>
                            </w:r>
                            <w:proofErr w:type="spellEnd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));</w:t>
                            </w:r>
                          </w:p>
                          <w:p w14:paraId="4E9EB5D9" w14:textId="77777777" w:rsidR="00AE6931" w:rsidRPr="00AE6931" w:rsidRDefault="00AE6931" w:rsidP="00AE69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Position </w:t>
                            </w:r>
                            <w:proofErr w:type="spellStart"/>
                            <w:r w:rsidRPr="00AE69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ändern</w:t>
                            </w:r>
                            <w:proofErr w:type="spellEnd"/>
                            <w:r w:rsidRPr="00AE69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39B31DCC" w14:textId="77777777" w:rsidR="00AE6931" w:rsidRPr="00AE6931" w:rsidRDefault="00AE6931" w:rsidP="00AE693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btnCalc.setContentDisplay</w:t>
                            </w:r>
                            <w:proofErr w:type="spellEnd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ContentDisplay.TOP</w:t>
                            </w:r>
                            <w:proofErr w:type="spellEnd"/>
                            <w:proofErr w:type="gramStart"/>
                            <w:r w:rsidRPr="00AE6931">
                              <w:rPr>
                                <w:rFonts w:ascii="Courier New" w:hAnsi="Courier New" w:cs="Courier New"/>
                                <w:sz w:val="13"/>
                                <w:szCs w:val="13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0597C38" w14:textId="77777777" w:rsidR="00AE6931" w:rsidRPr="00AE6931" w:rsidRDefault="00AE693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8F3B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70.75pt;margin-top:19.6pt;width:287.9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" fillcolor="white [3201]" strokeweight=".5pt">
                <v:textbox>
                  <w:txbxContent>
                    <w:p w14:paraId="7C521F4C" w14:textId="77777777" w:rsidR="00AE6931" w:rsidRPr="00AE6931" w:rsidRDefault="00AE6931" w:rsidP="00AE693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AE693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Icons</w:t>
                      </w:r>
                    </w:p>
                    <w:p w14:paraId="75879234" w14:textId="77777777" w:rsidR="00AE6931" w:rsidRPr="00AE6931" w:rsidRDefault="00AE6931" w:rsidP="00AE6931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693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Vorgehen</w:t>
                      </w:r>
                      <w:proofErr w:type="spellEnd"/>
                      <w:r w:rsidRPr="00AE693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6D00CECC" w14:textId="77777777" w:rsidR="00AE6931" w:rsidRPr="00AE6931" w:rsidRDefault="00AE6931" w:rsidP="00AE693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</w:pPr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 xml:space="preserve">Image </w:t>
                      </w:r>
                      <w:proofErr w:type="spell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imageCalc</w:t>
                      </w:r>
                      <w:proofErr w:type="spellEnd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 xml:space="preserve"> = new </w:t>
                      </w:r>
                      <w:proofErr w:type="gram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Image(</w:t>
                      </w:r>
                      <w:proofErr w:type="gramEnd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new File("calc.png").</w:t>
                      </w:r>
                      <w:proofErr w:type="spell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toURI</w:t>
                      </w:r>
                      <w:proofErr w:type="spellEnd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().</w:t>
                      </w:r>
                      <w:proofErr w:type="spell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toString</w:t>
                      </w:r>
                      <w:proofErr w:type="spellEnd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 xml:space="preserve">()); </w:t>
                      </w:r>
                    </w:p>
                    <w:p w14:paraId="530A5654" w14:textId="77777777" w:rsidR="00AE6931" w:rsidRPr="00AE6931" w:rsidRDefault="00AE6931" w:rsidP="00AE693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btnCalc</w:t>
                      </w:r>
                      <w:proofErr w:type="spellEnd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 xml:space="preserve">= new </w:t>
                      </w:r>
                      <w:proofErr w:type="gram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Button(</w:t>
                      </w:r>
                      <w:proofErr w:type="gramEnd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 xml:space="preserve">"Calculate", new </w:t>
                      </w:r>
                      <w:proofErr w:type="spell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ImageView</w:t>
                      </w:r>
                      <w:proofErr w:type="spellEnd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(</w:t>
                      </w:r>
                      <w:proofErr w:type="spell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imageCalc</w:t>
                      </w:r>
                      <w:proofErr w:type="spellEnd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));</w:t>
                      </w:r>
                    </w:p>
                    <w:p w14:paraId="4E9EB5D9" w14:textId="77777777" w:rsidR="00AE6931" w:rsidRPr="00AE6931" w:rsidRDefault="00AE6931" w:rsidP="00AE6931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E693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Position </w:t>
                      </w:r>
                      <w:proofErr w:type="spellStart"/>
                      <w:r w:rsidRPr="00AE693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ändern</w:t>
                      </w:r>
                      <w:proofErr w:type="spellEnd"/>
                      <w:r w:rsidRPr="00AE693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39B31DCC" w14:textId="77777777" w:rsidR="00AE6931" w:rsidRPr="00AE6931" w:rsidRDefault="00AE6931" w:rsidP="00AE693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btnCalc.setContentDisplay</w:t>
                      </w:r>
                      <w:proofErr w:type="spellEnd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(</w:t>
                      </w:r>
                      <w:proofErr w:type="spell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ContentDisplay.TOP</w:t>
                      </w:r>
                      <w:proofErr w:type="spellEnd"/>
                      <w:proofErr w:type="gramStart"/>
                      <w:r w:rsidRPr="00AE6931">
                        <w:rPr>
                          <w:rFonts w:ascii="Courier New" w:hAnsi="Courier New" w:cs="Courier New"/>
                          <w:sz w:val="13"/>
                          <w:szCs w:val="13"/>
                          <w:lang w:val="en-US"/>
                        </w:rPr>
                        <w:t>);</w:t>
                      </w:r>
                      <w:proofErr w:type="gramEnd"/>
                    </w:p>
                    <w:p w14:paraId="40597C38" w14:textId="77777777" w:rsidR="00AE6931" w:rsidRPr="00AE6931" w:rsidRDefault="00AE693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406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87E6E" wp14:editId="443494F1">
                <wp:simplePos x="0" y="0"/>
                <wp:positionH relativeFrom="column">
                  <wp:posOffset>-217805</wp:posOffset>
                </wp:positionH>
                <wp:positionV relativeFrom="paragraph">
                  <wp:posOffset>180340</wp:posOffset>
                </wp:positionV>
                <wp:extent cx="6196330" cy="4773600"/>
                <wp:effectExtent l="0" t="0" r="0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47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8FA77" w14:textId="773FF381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class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Main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extends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Application {</w:t>
                            </w:r>
                          </w:p>
                          <w:p w14:paraId="098D8EEF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private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TextField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6B1294A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private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Button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btnCalc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589B3C8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EventHandler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ActionEvent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&gt; 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handler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EC2C677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Label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lblStatus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1448FA9" w14:textId="77777777" w:rsidR="009A1E80" w:rsidRPr="00CC212E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1"/>
                                <w:szCs w:val="11"/>
                                <w:lang w:val="en-US"/>
                              </w:rPr>
                            </w:pPr>
                          </w:p>
                          <w:p w14:paraId="3E48045C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A5406B">
                              <w:rPr>
                                <w:rFonts w:ascii="Menlo" w:hAnsi="Menlo" w:cs="Menlo"/>
                                <w:color w:val="646464"/>
                                <w:sz w:val="15"/>
                                <w:szCs w:val="15"/>
                                <w:lang w:val="en-US"/>
                              </w:rPr>
                              <w:t>@Override</w:t>
                            </w:r>
                          </w:p>
                          <w:p w14:paraId="6BDC1F94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void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Stage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primaryStage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 {</w:t>
                            </w:r>
                          </w:p>
                          <w:p w14:paraId="4328461B" w14:textId="7036F1FC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7B165644" w14:textId="4D962A28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Label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lbl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Label(</w:t>
                            </w:r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"Number"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2F87474" w14:textId="606A80EC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TextField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</w:p>
                          <w:p w14:paraId="30984276" w14:textId="1FD38984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btnCalc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Button(</w:t>
                            </w:r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"Calculate"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DF78CF2" w14:textId="13053ECA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</w:rPr>
                              <w:t>btnCalc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.setMnemonicParsing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);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//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Alt+C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 zum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ausfuehren</w:t>
                            </w:r>
                            <w:proofErr w:type="spellEnd"/>
                          </w:p>
                          <w:p w14:paraId="14149CF3" w14:textId="40463581" w:rsidR="009A1E80" w:rsidRPr="00AE6931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 w:rsidRPr="00A5406B"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  <w:t>...</w:t>
                            </w:r>
                          </w:p>
                          <w:p w14:paraId="51592809" w14:textId="607F5B2C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461D4BB" w14:textId="69723B9E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lblStatus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Label(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""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);     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fuer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 den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BottomText</w:t>
                            </w:r>
                            <w:proofErr w:type="spellEnd"/>
                          </w:p>
                          <w:p w14:paraId="182B069E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5A99877" w14:textId="5E661BC6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BorderPane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bp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BorderPane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);  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anstatt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 root</w:t>
                            </w:r>
                          </w:p>
                          <w:p w14:paraId="164AE87F" w14:textId="12F7A5FF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bp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.setTop</w:t>
                            </w:r>
                            <w:proofErr w:type="spellEnd"/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inp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</w:p>
                          <w:p w14:paraId="52C60CC1" w14:textId="3B91BC3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bp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.setCenter</w:t>
                            </w:r>
                            <w:proofErr w:type="spellEnd"/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</w:p>
                          <w:p w14:paraId="12E41FEF" w14:textId="1396A02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bp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.setBottom</w:t>
                            </w:r>
                            <w:proofErr w:type="spellEnd"/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lblStatus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</w:p>
                          <w:p w14:paraId="54A9C2CE" w14:textId="25ECB1C1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30B0908" w14:textId="72FE26FD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</w:rPr>
                              <w:t>btnCalc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.setOnAction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</w:rPr>
                              <w:t>handler</w:t>
                            </w:r>
                            <w:proofErr w:type="spellEnd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);   </w:t>
                            </w:r>
                            <w:proofErr w:type="gramEnd"/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//gibt andere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Eventhaelnder</w:t>
                            </w:r>
                            <w:proofErr w:type="spellEnd"/>
                          </w:p>
                          <w:p w14:paraId="4966592A" w14:textId="4E8A5D71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</w:rPr>
                              <w:t>tfNumber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.setOnAction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</w:rPr>
                              <w:t>handler</w:t>
                            </w:r>
                            <w:proofErr w:type="spellEnd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); 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proofErr w:type="gramEnd"/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//im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feld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 selbst</w:t>
                            </w:r>
                          </w:p>
                          <w:p w14:paraId="76777141" w14:textId="5AC07BBF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.setOnKeyReleased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ev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checkInput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 ); </w:t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lambdaausdruck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Eventhaendler</w:t>
                            </w:r>
                            <w:proofErr w:type="spellEnd"/>
                          </w:p>
                          <w:p w14:paraId="5F40B203" w14:textId="136D1B7B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checkInput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);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//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fuer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 die erste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pruefung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 damit keine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eingabe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ungueltig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 ist</w:t>
                            </w:r>
                          </w:p>
                          <w:p w14:paraId="47542E29" w14:textId="4E54819B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8"/>
                                <w:szCs w:val="8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         </w:t>
                            </w:r>
                          </w:p>
                          <w:p w14:paraId="037BC692" w14:textId="44BB0BD5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.setTooltip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Tooltip(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"Enter an int number pls"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));</w:t>
                            </w:r>
                          </w:p>
                          <w:p w14:paraId="3E7D8331" w14:textId="56C1D048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btnCalc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.setTooltip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Tooltip(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rechne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));</w:t>
                            </w:r>
                          </w:p>
                          <w:p w14:paraId="701EB275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7D12BA26" w14:textId="1D08358D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Scene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scene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new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Scene(</w:t>
                            </w:r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bp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);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anstatt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 root nun bp</w:t>
                            </w:r>
                          </w:p>
                          <w:p w14:paraId="51B790C5" w14:textId="1AFD01EF" w:rsidR="009A1E80" w:rsidRPr="00A5406B" w:rsidRDefault="00A5406B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r w:rsidR="009A1E80"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...</w:t>
                            </w:r>
                          </w:p>
                          <w:p w14:paraId="429E840F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7B69D2" w14:textId="5FFD7B71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private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void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checkInput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 {</w:t>
                            </w:r>
                            <w:r w:rsidR="000902CA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="000902CA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="000902CA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="000902CA" w:rsidRPr="000902CA">
                              <w:rPr>
                                <w:rFonts w:ascii="Menlo" w:hAnsi="Menlo" w:cs="Menlo"/>
                                <w:b/>
                                <w:bCs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God method</w:t>
                            </w:r>
                          </w:p>
                          <w:p w14:paraId="19973DD0" w14:textId="77777777" w:rsidR="009A1E80" w:rsidRPr="00AE6931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  <w:lang w:val="en-US"/>
                              </w:rPr>
                              <w:t>eingabe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.getText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A2B0198" w14:textId="5EFB2116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(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6A3E3E"/>
                                <w:sz w:val="15"/>
                                <w:szCs w:val="15"/>
                              </w:rPr>
                              <w:t>eingabe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.matches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</w:rPr>
                              <w:t>"[0-9]+"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)) {  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//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ausdruecke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 von 0-9</w:t>
                            </w:r>
                          </w:p>
                          <w:p w14:paraId="3EE90FEE" w14:textId="6331320A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</w:rPr>
                              <w:t>tfNumber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.setStyle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</w:rPr>
                              <w:t>""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);   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//normale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farbe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 wenn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gueltig</w:t>
                            </w:r>
                            <w:proofErr w:type="spellEnd"/>
                          </w:p>
                          <w:p w14:paraId="0E14E83E" w14:textId="71599CCB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</w:rPr>
                              <w:t>btnCalc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.setDisable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</w:rPr>
                              <w:t>false</w:t>
                            </w:r>
                            <w:proofErr w:type="spellEnd"/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);   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//man kann auf den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>button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</w:rPr>
                              <w:t xml:space="preserve"> klicken </w:t>
                            </w:r>
                          </w:p>
                          <w:p w14:paraId="531E50A3" w14:textId="15E11EEB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.setOnAction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handler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); 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//exception </w:t>
                            </w:r>
                          </w:p>
                          <w:p w14:paraId="57563F59" w14:textId="786BEAEB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lblStatus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.setText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""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</w:t>
                            </w:r>
                            <w:r w:rsidR="00CC212E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ab/>
                            </w:r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// bottom text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wird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veraendert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</w:p>
                          <w:p w14:paraId="22C91665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} 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else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{</w:t>
                            </w:r>
                          </w:p>
                          <w:p w14:paraId="176CEB19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.setStyle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-focus-color: red;"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  <w:proofErr w:type="gram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</w:p>
                          <w:p w14:paraId="4883DFB8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btnCalc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.setDisable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true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62A742F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.setOnAction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null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5B7D67D" w14:textId="7777777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5406B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lblStatus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.setText</w:t>
                            </w:r>
                            <w:proofErr w:type="spellEnd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5406B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"Integer number expected"</w:t>
                            </w:r>
                            <w:proofErr w:type="gramStart"/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EFB5FB5" w14:textId="41BD7BC7" w:rsidR="009A1E80" w:rsidRPr="00A5406B" w:rsidRDefault="009A1E80" w:rsidP="009A1E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r w:rsidRPr="00A5406B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}}</w:t>
                            </w:r>
                          </w:p>
                          <w:p w14:paraId="2EB7DCA7" w14:textId="77777777" w:rsidR="00E80CE6" w:rsidRPr="00A5406B" w:rsidRDefault="00E80CE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7E6E" id="Textfeld 1" o:spid="_x0000_s1027" type="#_x0000_t202" style="position:absolute;margin-left:-17.15pt;margin-top:14.2pt;width:487.9pt;height:375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" filled="f" stroked="f" strokeweight=".5pt">
                <v:textbox>
                  <w:txbxContent>
                    <w:p w14:paraId="6D58FA77" w14:textId="773FF381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public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class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Main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extends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Application {</w:t>
                      </w:r>
                    </w:p>
                    <w:p w14:paraId="098D8EEF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private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TextField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;</w:t>
                      </w:r>
                      <w:proofErr w:type="gramEnd"/>
                    </w:p>
                    <w:p w14:paraId="16B1294A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private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Button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btnCalc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;</w:t>
                      </w:r>
                      <w:proofErr w:type="gramEnd"/>
                    </w:p>
                    <w:p w14:paraId="2589B3C8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EventHandler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&lt;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ActionEvent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&gt; 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handler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;</w:t>
                      </w:r>
                      <w:proofErr w:type="gramEnd"/>
                    </w:p>
                    <w:p w14:paraId="2EC2C677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Label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lblStatus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;</w:t>
                      </w:r>
                      <w:proofErr w:type="gramEnd"/>
                    </w:p>
                    <w:p w14:paraId="01448FA9" w14:textId="77777777" w:rsidR="009A1E80" w:rsidRPr="00CC212E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1"/>
                          <w:szCs w:val="11"/>
                          <w:lang w:val="en-US"/>
                        </w:rPr>
                      </w:pPr>
                    </w:p>
                    <w:p w14:paraId="3E48045C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</w:t>
                      </w:r>
                      <w:r w:rsidRPr="00A5406B">
                        <w:rPr>
                          <w:rFonts w:ascii="Menlo" w:hAnsi="Menlo" w:cs="Menlo"/>
                          <w:color w:val="646464"/>
                          <w:sz w:val="15"/>
                          <w:szCs w:val="15"/>
                          <w:lang w:val="en-US"/>
                        </w:rPr>
                        <w:t>@Override</w:t>
                      </w:r>
                    </w:p>
                    <w:p w14:paraId="6BDC1F94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public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void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start(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Stage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primaryStage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 {</w:t>
                      </w:r>
                    </w:p>
                    <w:p w14:paraId="4328461B" w14:textId="7036F1FC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4"/>
                          <w:szCs w:val="4"/>
                          <w:lang w:val="en-US"/>
                        </w:rPr>
                      </w:pPr>
                    </w:p>
                    <w:p w14:paraId="7B165644" w14:textId="4D962A28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Label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lbl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new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Label(</w:t>
                      </w:r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"Number"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  <w:proofErr w:type="gramEnd"/>
                    </w:p>
                    <w:p w14:paraId="22F87474" w14:textId="606A80EC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new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TextField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</w:p>
                    <w:p w14:paraId="30984276" w14:textId="1FD38984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btnCalc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new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Button(</w:t>
                      </w:r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"Calculate"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  <w:proofErr w:type="gramEnd"/>
                    </w:p>
                    <w:p w14:paraId="3DF78CF2" w14:textId="13053ECA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</w:rPr>
                        <w:t>btnCalc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.setMnemonicParsing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</w:rPr>
                        <w:t>true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);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//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Alt+C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 zum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ausfuehren</w:t>
                      </w:r>
                      <w:proofErr w:type="spellEnd"/>
                    </w:p>
                    <w:p w14:paraId="14149CF3" w14:textId="40463581" w:rsidR="009A1E80" w:rsidRPr="00AE6931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E6931">
                        <w:rPr>
                          <w:rFonts w:ascii="Menlo" w:hAnsi="Menlo" w:cs="Menlo"/>
                          <w:sz w:val="15"/>
                          <w:szCs w:val="15"/>
                        </w:rPr>
                        <w:t xml:space="preserve">       </w:t>
                      </w:r>
                      <w:r w:rsidRPr="00A5406B"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  <w:t>...</w:t>
                      </w:r>
                    </w:p>
                    <w:p w14:paraId="51592809" w14:textId="607F5B2C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4"/>
                          <w:szCs w:val="4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</w:p>
                    <w:p w14:paraId="6461D4BB" w14:textId="69723B9E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lblStatus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new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Label(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""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);     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//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fuer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 den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BottomText</w:t>
                      </w:r>
                      <w:proofErr w:type="spellEnd"/>
                    </w:p>
                    <w:p w14:paraId="182B069E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8"/>
                          <w:szCs w:val="8"/>
                          <w:lang w:val="en-US"/>
                        </w:rPr>
                      </w:pPr>
                    </w:p>
                    <w:p w14:paraId="45A99877" w14:textId="5E661BC6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BorderPane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bp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new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BorderPane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);  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//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anstatt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 root</w:t>
                      </w:r>
                    </w:p>
                    <w:p w14:paraId="164AE87F" w14:textId="12F7A5FF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bp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.setTop</w:t>
                      </w:r>
                      <w:proofErr w:type="spellEnd"/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inp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</w:p>
                    <w:p w14:paraId="52C60CC1" w14:textId="3B91BC3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bp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.setCenter</w:t>
                      </w:r>
                      <w:proofErr w:type="spellEnd"/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sp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</w:p>
                    <w:p w14:paraId="12E41FEF" w14:textId="1396A02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bp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.setBottom</w:t>
                      </w:r>
                      <w:proofErr w:type="spellEnd"/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lblStatus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</w:p>
                    <w:p w14:paraId="54A9C2CE" w14:textId="25ECB1C1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8"/>
                          <w:szCs w:val="8"/>
                          <w:lang w:val="en-US"/>
                        </w:rPr>
                      </w:pPr>
                    </w:p>
                    <w:p w14:paraId="330B0908" w14:textId="72FE26FD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</w:rPr>
                        <w:t>btnCalc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.setOnAction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</w:rPr>
                        <w:t>handler</w:t>
                      </w:r>
                      <w:proofErr w:type="spellEnd"/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);   </w:t>
                      </w:r>
                      <w:proofErr w:type="gramEnd"/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//gibt andere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Eventhaelnder</w:t>
                      </w:r>
                      <w:proofErr w:type="spellEnd"/>
                    </w:p>
                    <w:p w14:paraId="4966592A" w14:textId="4E8A5D71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</w:rPr>
                        <w:t>tfNumber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.setOnAction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</w:rPr>
                        <w:t>handler</w:t>
                      </w:r>
                      <w:proofErr w:type="spellEnd"/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); 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proofErr w:type="gramEnd"/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//im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feld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 selbst</w:t>
                      </w:r>
                    </w:p>
                    <w:p w14:paraId="76777141" w14:textId="5AC07BBF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.setOnKeyReleased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ev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-&gt;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checkInput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) ); </w:t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//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lambdaausdruck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Eventhaendler</w:t>
                      </w:r>
                      <w:proofErr w:type="spellEnd"/>
                    </w:p>
                    <w:p w14:paraId="5F40B203" w14:textId="136D1B7B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checkInput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);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//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fuer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 die erste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pruefung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 damit keine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eingabe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ungueltig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 ist</w:t>
                      </w:r>
                    </w:p>
                    <w:p w14:paraId="47542E29" w14:textId="4E54819B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8"/>
                          <w:szCs w:val="8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         </w:t>
                      </w:r>
                    </w:p>
                    <w:p w14:paraId="037BC692" w14:textId="44BB0BD5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.setTooltip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new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Tooltip(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"Enter an int number pls"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));</w:t>
                      </w:r>
                    </w:p>
                    <w:p w14:paraId="3E7D8331" w14:textId="56C1D048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btnCalc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.setTooltip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new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Tooltip(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rechne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aus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));</w:t>
                      </w:r>
                    </w:p>
                    <w:p w14:paraId="701EB275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0"/>
                          <w:szCs w:val="10"/>
                          <w:lang w:val="en-US"/>
                        </w:rPr>
                      </w:pPr>
                    </w:p>
                    <w:p w14:paraId="7D12BA26" w14:textId="1D08358D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Scene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scene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new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Scene(</w:t>
                      </w:r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bp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);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//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anstatt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 root nun bp</w:t>
                      </w:r>
                    </w:p>
                    <w:p w14:paraId="51B790C5" w14:textId="1AFD01EF" w:rsidR="009A1E80" w:rsidRPr="00A5406B" w:rsidRDefault="00A5406B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r w:rsidR="009A1E80"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...</w:t>
                      </w:r>
                    </w:p>
                    <w:p w14:paraId="429E840F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}</w:t>
                      </w:r>
                    </w:p>
                    <w:p w14:paraId="007B69D2" w14:textId="5FFD7B71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private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void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checkInput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 {</w:t>
                      </w:r>
                      <w:r w:rsidR="000902CA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r w:rsidR="000902CA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r w:rsidR="000902CA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r w:rsidR="000902CA" w:rsidRPr="000902CA">
                        <w:rPr>
                          <w:rFonts w:ascii="Menlo" w:hAnsi="Menlo" w:cs="Menlo"/>
                          <w:b/>
                          <w:bCs/>
                          <w:color w:val="0070C0"/>
                          <w:sz w:val="18"/>
                          <w:szCs w:val="18"/>
                          <w:lang w:val="en-US"/>
                        </w:rPr>
                        <w:t>God method</w:t>
                      </w:r>
                    </w:p>
                    <w:p w14:paraId="19973DD0" w14:textId="77777777" w:rsidR="009A1E80" w:rsidRPr="00AE6931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String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  <w:lang w:val="en-US"/>
                        </w:rPr>
                        <w:t>eingabe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.getText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Start"/>
                      <w:r w:rsidRPr="00AE6931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  <w:proofErr w:type="gramEnd"/>
                    </w:p>
                    <w:p w14:paraId="5A2B0198" w14:textId="5EFB2116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(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6A3E3E"/>
                          <w:sz w:val="15"/>
                          <w:szCs w:val="15"/>
                        </w:rPr>
                        <w:t>eingabe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.matches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</w:rPr>
                        <w:t>"[0-9]+"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)) {  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//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ausdruecke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 von 0-9</w:t>
                      </w:r>
                    </w:p>
                    <w:p w14:paraId="3EE90FEE" w14:textId="6331320A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</w:rPr>
                        <w:t>tfNumber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.setStyle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</w:rPr>
                        <w:t>""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);   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     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//normale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farbe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 wenn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gueltig</w:t>
                      </w:r>
                      <w:proofErr w:type="spellEnd"/>
                    </w:p>
                    <w:p w14:paraId="0E14E83E" w14:textId="71599CCB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</w:rPr>
                        <w:t>btnCalc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.setDisable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</w:rPr>
                        <w:t>false</w:t>
                      </w:r>
                      <w:proofErr w:type="spellEnd"/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);   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 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//man kann auf den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>button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</w:rPr>
                        <w:t xml:space="preserve"> klicken </w:t>
                      </w:r>
                    </w:p>
                    <w:p w14:paraId="531E50A3" w14:textId="15E11EEB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.setOnAction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handler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); 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//exception </w:t>
                      </w:r>
                    </w:p>
                    <w:p w14:paraId="57563F59" w14:textId="786BEAEB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lblStatus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.setText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""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);   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</w:t>
                      </w:r>
                      <w:r w:rsidR="00CC212E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ab/>
                      </w:r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// bottom text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wird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veraendert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</w:p>
                    <w:p w14:paraId="22C91665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} 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else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{</w:t>
                      </w:r>
                    </w:p>
                    <w:p w14:paraId="176CEB19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.setStyle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"-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fx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-focus-color: red;"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  <w:proofErr w:type="gram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</w:p>
                    <w:p w14:paraId="4883DFB8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btnCalc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.setDisable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true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  <w:proofErr w:type="gramEnd"/>
                    </w:p>
                    <w:p w14:paraId="062A742F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.setOnAction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b/>
                          <w:bCs/>
                          <w:color w:val="7F0055"/>
                          <w:sz w:val="15"/>
                          <w:szCs w:val="15"/>
                          <w:lang w:val="en-US"/>
                        </w:rPr>
                        <w:t>null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  <w:proofErr w:type="gramEnd"/>
                    </w:p>
                    <w:p w14:paraId="25B7D67D" w14:textId="7777777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5406B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lblStatus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.setText</w:t>
                      </w:r>
                      <w:proofErr w:type="spellEnd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5406B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"Integer number expected"</w:t>
                      </w:r>
                      <w:proofErr w:type="gramStart"/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  <w:proofErr w:type="gramEnd"/>
                    </w:p>
                    <w:p w14:paraId="7EFB5FB5" w14:textId="41BD7BC7" w:rsidR="009A1E80" w:rsidRPr="00A5406B" w:rsidRDefault="009A1E80" w:rsidP="009A1E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</w:t>
                      </w:r>
                      <w:r w:rsidRPr="00A5406B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}}</w:t>
                      </w:r>
                    </w:p>
                    <w:p w14:paraId="2EB7DCA7" w14:textId="77777777" w:rsidR="00E80CE6" w:rsidRPr="00A5406B" w:rsidRDefault="00E80CE6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9A1E80" w:rsidRPr="009A1E80">
        <w:rPr>
          <w:rFonts w:ascii="Arial" w:hAnsi="Arial" w:cs="Arial"/>
          <w:b/>
          <w:bCs/>
        </w:rPr>
        <w:t>Tooltip</w:t>
      </w:r>
      <w:proofErr w:type="spellEnd"/>
      <w:r w:rsidR="009A1E80" w:rsidRPr="009A1E80">
        <w:rPr>
          <w:rFonts w:ascii="Arial" w:hAnsi="Arial" w:cs="Arial"/>
        </w:rPr>
        <w:t>: kleines Pop-up-Fenster mit einer Beschreibung eines Dialogelementes.</w:t>
      </w:r>
    </w:p>
    <w:p w14:paraId="45E710D0" w14:textId="77777777" w:rsidR="00615EFA" w:rsidRPr="00AE6931" w:rsidRDefault="00615EFA" w:rsidP="00957B64">
      <w:pPr>
        <w:spacing w:after="0" w:line="240" w:lineRule="auto"/>
        <w:rPr>
          <w:rFonts w:ascii="Arial" w:hAnsi="Arial" w:cs="Arial"/>
          <w:sz w:val="11"/>
          <w:szCs w:val="11"/>
        </w:rPr>
      </w:pPr>
    </w:p>
    <w:p w14:paraId="2E71C9A5" w14:textId="16EB68F5" w:rsidR="0038454A" w:rsidRPr="00AE6931" w:rsidRDefault="00AE6931" w:rsidP="00957B64">
      <w:pPr>
        <w:spacing w:after="0" w:line="240" w:lineRule="auto"/>
        <w:rPr>
          <w:rFonts w:ascii="Arial" w:hAnsi="Arial" w:cs="Arial"/>
          <w:b/>
          <w:bCs/>
        </w:rPr>
      </w:pPr>
      <w:r w:rsidRPr="00AE6931">
        <w:rPr>
          <w:rFonts w:ascii="Arial" w:hAnsi="Arial" w:cs="Arial"/>
          <w:b/>
          <w:bCs/>
        </w:rPr>
        <w:t>Properties</w:t>
      </w:r>
      <w:r w:rsidR="0038454A" w:rsidRPr="00AE6931">
        <w:rPr>
          <w:rFonts w:ascii="Arial" w:hAnsi="Arial" w:cs="Arial"/>
          <w:b/>
          <w:bCs/>
        </w:rPr>
        <w:t xml:space="preserve"> </w:t>
      </w:r>
    </w:p>
    <w:p w14:paraId="16D0792C" w14:textId="7575300D" w:rsidR="00AE6931" w:rsidRPr="00AE6931" w:rsidRDefault="00AE6931" w:rsidP="00AE6931">
      <w:pPr>
        <w:spacing w:after="0" w:line="240" w:lineRule="auto"/>
        <w:rPr>
          <w:rFonts w:ascii="Arial" w:hAnsi="Arial" w:cs="Arial"/>
        </w:rPr>
      </w:pPr>
      <w:r w:rsidRPr="00AE6931">
        <w:rPr>
          <w:rFonts w:ascii="Arial" w:hAnsi="Arial" w:cs="Arial"/>
        </w:rPr>
        <w:t xml:space="preserve">Properties in Java werden durch Methoden mit Namenskonvention realisiert. – zueinander passende </w:t>
      </w:r>
      <w:proofErr w:type="spellStart"/>
      <w:r w:rsidRPr="00AE6931">
        <w:rPr>
          <w:rFonts w:ascii="Arial" w:hAnsi="Arial" w:cs="Arial"/>
        </w:rPr>
        <w:t>getXxx</w:t>
      </w:r>
      <w:proofErr w:type="spellEnd"/>
      <w:r w:rsidRPr="00AE6931">
        <w:rPr>
          <w:rFonts w:ascii="Arial" w:hAnsi="Arial" w:cs="Arial"/>
        </w:rPr>
        <w:t xml:space="preserve">- und </w:t>
      </w:r>
      <w:proofErr w:type="spellStart"/>
      <w:r w:rsidRPr="00AE6931">
        <w:rPr>
          <w:rFonts w:ascii="Arial" w:hAnsi="Arial" w:cs="Arial"/>
        </w:rPr>
        <w:t>setXxx</w:t>
      </w:r>
      <w:proofErr w:type="spellEnd"/>
      <w:r w:rsidRPr="00AE6931">
        <w:rPr>
          <w:rFonts w:ascii="Arial" w:hAnsi="Arial" w:cs="Arial"/>
        </w:rPr>
        <w:t>-Methoden („alter Hut“)</w:t>
      </w:r>
    </w:p>
    <w:p w14:paraId="1689C114" w14:textId="0596D86C" w:rsidR="00AE6931" w:rsidRDefault="00AE6931" w:rsidP="00AE693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94D87" wp14:editId="3042BEFD">
                <wp:simplePos x="0" y="0"/>
                <wp:positionH relativeFrom="column">
                  <wp:posOffset>4072597</wp:posOffset>
                </wp:positionH>
                <wp:positionV relativeFrom="paragraph">
                  <wp:posOffset>887730</wp:posOffset>
                </wp:positionV>
                <wp:extent cx="3200400" cy="837028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37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FE973" w14:textId="77777777" w:rsidR="00AE6931" w:rsidRPr="00AE6931" w:rsidRDefault="00AE6931" w:rsidP="00AE693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69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 Vorteil: anwendungsnäher.</w:t>
                            </w:r>
                          </w:p>
                          <w:p w14:paraId="7F7BDDE7" w14:textId="77777777" w:rsidR="00AE6931" w:rsidRPr="00AE6931" w:rsidRDefault="00AE6931" w:rsidP="00AE693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69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 Andere Eingabemöglichkeiten (Spracheingabe, Gestensteuerung, etc.) sind nun automatisch abgedeckt.</w:t>
                            </w:r>
                          </w:p>
                          <w:p w14:paraId="4F750D78" w14:textId="77777777" w:rsidR="00AE6931" w:rsidRPr="00AE6931" w:rsidRDefault="00AE69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4D87" id="Textfeld 5" o:spid="_x0000_s1028" type="#_x0000_t202" style="position:absolute;margin-left:320.7pt;margin-top:69.9pt;width:252pt;height:6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" filled="f" stroked="f" strokeweight=".5pt">
                <v:textbox>
                  <w:txbxContent>
                    <w:p w14:paraId="6A0FE973" w14:textId="77777777" w:rsidR="00AE6931" w:rsidRPr="00AE6931" w:rsidRDefault="00AE6931" w:rsidP="00AE6931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6931">
                        <w:rPr>
                          <w:rFonts w:ascii="Arial" w:hAnsi="Arial" w:cs="Arial"/>
                          <w:sz w:val="20"/>
                          <w:szCs w:val="20"/>
                        </w:rPr>
                        <w:t>• Vorteil: anwendungsnäher.</w:t>
                      </w:r>
                    </w:p>
                    <w:p w14:paraId="7F7BDDE7" w14:textId="77777777" w:rsidR="00AE6931" w:rsidRPr="00AE6931" w:rsidRDefault="00AE6931" w:rsidP="00AE6931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6931">
                        <w:rPr>
                          <w:rFonts w:ascii="Arial" w:hAnsi="Arial" w:cs="Arial"/>
                          <w:sz w:val="20"/>
                          <w:szCs w:val="20"/>
                        </w:rPr>
                        <w:t>• Andere Eingabemöglichkeiten (Spracheingabe, Gestensteuerung, etc.) sind nun automatisch abgedeckt.</w:t>
                      </w:r>
                    </w:p>
                    <w:p w14:paraId="4F750D78" w14:textId="77777777" w:rsidR="00AE6931" w:rsidRPr="00AE6931" w:rsidRDefault="00AE693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4D57A" wp14:editId="0BA5B6CC">
                <wp:simplePos x="0" y="0"/>
                <wp:positionH relativeFrom="column">
                  <wp:posOffset>-49530</wp:posOffset>
                </wp:positionH>
                <wp:positionV relativeFrom="paragraph">
                  <wp:posOffset>191135</wp:posOffset>
                </wp:positionV>
                <wp:extent cx="6196330" cy="1800225"/>
                <wp:effectExtent l="0" t="0" r="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E9A06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tfNumber.textProperty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addListener</w:t>
                            </w:r>
                            <w:proofErr w:type="spellEnd"/>
                            <w:proofErr w:type="gram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( </w:t>
                            </w:r>
                          </w:p>
                          <w:p w14:paraId="6B378C41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(</w:t>
                            </w:r>
                            <w:proofErr w:type="gram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property</w:t>
                            </w:r>
                            <w:proofErr w:type="gram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oldVal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newVal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) -&gt; { </w:t>
                            </w:r>
                          </w:p>
                          <w:p w14:paraId="4D0C7CAB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newVal</w:t>
                            </w:r>
                            <w:proofErr w:type="spellEnd"/>
                            <w:proofErr w:type="gram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 }</w:t>
                            </w:r>
                            <w:proofErr w:type="gram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);  </w:t>
                            </w:r>
                            <w:r w:rsidRPr="00AE6931">
                              <w:rPr>
                                <w:rFonts w:ascii="Menlo" w:hAnsi="Menlo" w:cs="Menlo"/>
                                <w:color w:val="3F7F5F"/>
                                <w:sz w:val="16"/>
                                <w:szCs w:val="16"/>
                              </w:rPr>
                              <w:t xml:space="preserve">//wenn sich was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3F7F5F"/>
                                <w:sz w:val="16"/>
                                <w:szCs w:val="16"/>
                              </w:rPr>
                              <w:t>verandert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3F7F5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3F7F5F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3F7F5F"/>
                                <w:sz w:val="16"/>
                                <w:szCs w:val="16"/>
                              </w:rPr>
                              <w:t xml:space="preserve"> das</w:t>
                            </w:r>
                          </w:p>
                          <w:p w14:paraId="693E773E" w14:textId="7715A606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tfNumber.setText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AE6931">
                              <w:rPr>
                                <w:rFonts w:ascii="Menlo" w:hAnsi="Menlo" w:cs="Menlo"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"Hallo Welt"</w:t>
                            </w:r>
                            <w:proofErr w:type="gram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C7179BD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485816EF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tfNumber.textProperty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addListener</w:t>
                            </w:r>
                            <w:proofErr w:type="spellEnd"/>
                            <w:proofErr w:type="gram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</w:p>
                          <w:p w14:paraId="7674AF67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AE6931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ChangeListener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&lt;String</w:t>
                            </w:r>
                            <w:proofErr w:type="gram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757A07CA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AE6931">
                              <w:rPr>
                                <w:rFonts w:ascii="Menlo" w:hAnsi="Menlo" w:cs="Menlo"/>
                                <w:color w:val="646464"/>
                                <w:sz w:val="16"/>
                                <w:szCs w:val="16"/>
                                <w:lang w:val="en-US"/>
                              </w:rPr>
                              <w:t>@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Override </w:t>
                            </w:r>
                            <w:r w:rsidRPr="00AE6931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E6931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changed(</w:t>
                            </w:r>
                            <w:proofErr w:type="gramEnd"/>
                          </w:p>
                          <w:p w14:paraId="08F04192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ObservableValue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&lt;? </w:t>
                            </w:r>
                            <w:r w:rsidRPr="00AE6931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extends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String&gt; property, </w:t>
                            </w:r>
                          </w:p>
                          <w:p w14:paraId="6589B682" w14:textId="22D02455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oldVal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14:paraId="6F2B893E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String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newVal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743CFE90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newVal</w:t>
                            </w:r>
                            <w:proofErr w:type="spellEnd"/>
                            <w:proofErr w:type="gram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2FEE201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7313EC4" w14:textId="77777777" w:rsidR="00AE6931" w:rsidRPr="00AE6931" w:rsidRDefault="00AE6931" w:rsidP="00AE69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});</w:t>
                            </w:r>
                          </w:p>
                          <w:p w14:paraId="6741CF73" w14:textId="77777777" w:rsidR="00AE6931" w:rsidRPr="00AE6931" w:rsidRDefault="00AE6931" w:rsidP="00AE69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fNumber.setText</w:t>
                            </w:r>
                            <w:proofErr w:type="spellEnd"/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AE6931">
                              <w:rPr>
                                <w:rFonts w:ascii="Menlo" w:hAnsi="Menlo" w:cs="Menlo"/>
                                <w:color w:val="2A00FF"/>
                                <w:sz w:val="16"/>
                                <w:szCs w:val="16"/>
                              </w:rPr>
                              <w:t>"Hallo Welt"</w:t>
                            </w:r>
                            <w:r w:rsidRPr="00AE6931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D40E8B5" w14:textId="77777777" w:rsidR="00AE6931" w:rsidRPr="00AE6931" w:rsidRDefault="00AE6931" w:rsidP="00AE6931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D57A" id="Textfeld 4" o:spid="_x0000_s1029" type="#_x0000_t202" style="position:absolute;margin-left:-3.9pt;margin-top:15.05pt;width:487.9pt;height:14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" filled="f" stroked="f" strokeweight=".5pt">
                <v:textbox>
                  <w:txbxContent>
                    <w:p w14:paraId="200E9A06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tfNumber.textProperty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).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addListener</w:t>
                      </w:r>
                      <w:proofErr w:type="spellEnd"/>
                      <w:proofErr w:type="gram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( </w:t>
                      </w:r>
                    </w:p>
                    <w:p w14:paraId="6B378C41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(</w:t>
                      </w:r>
                      <w:proofErr w:type="gram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property</w:t>
                      </w:r>
                      <w:proofErr w:type="gram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oldVal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newVal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) -&gt; { </w:t>
                      </w:r>
                    </w:p>
                    <w:p w14:paraId="4D0C7CAB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newVal</w:t>
                      </w:r>
                      <w:proofErr w:type="spellEnd"/>
                      <w:proofErr w:type="gram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 }</w:t>
                      </w:r>
                      <w:proofErr w:type="gram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);  </w:t>
                      </w:r>
                      <w:r w:rsidRPr="00AE6931">
                        <w:rPr>
                          <w:rFonts w:ascii="Menlo" w:hAnsi="Menlo" w:cs="Menlo"/>
                          <w:color w:val="3F7F5F"/>
                          <w:sz w:val="16"/>
                          <w:szCs w:val="16"/>
                        </w:rPr>
                        <w:t xml:space="preserve">//wenn sich was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3F7F5F"/>
                          <w:sz w:val="16"/>
                          <w:szCs w:val="16"/>
                        </w:rPr>
                        <w:t>verandert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3F7F5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3F7F5F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3F7F5F"/>
                          <w:sz w:val="16"/>
                          <w:szCs w:val="16"/>
                        </w:rPr>
                        <w:t xml:space="preserve"> das</w:t>
                      </w:r>
                    </w:p>
                    <w:p w14:paraId="693E773E" w14:textId="7715A606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tfNumber.setText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AE6931">
                        <w:rPr>
                          <w:rFonts w:ascii="Menlo" w:hAnsi="Menlo" w:cs="Menlo"/>
                          <w:color w:val="2A00FF"/>
                          <w:sz w:val="16"/>
                          <w:szCs w:val="16"/>
                          <w:lang w:val="en-US"/>
                        </w:rPr>
                        <w:t>"Hallo Welt"</w:t>
                      </w:r>
                      <w:proofErr w:type="gram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proofErr w:type="gramEnd"/>
                    </w:p>
                    <w:p w14:paraId="1C7179BD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4"/>
                          <w:szCs w:val="4"/>
                          <w:lang w:val="en-US"/>
                        </w:rPr>
                      </w:pPr>
                    </w:p>
                    <w:p w14:paraId="485816EF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tfNumber.textProperty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).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addListener</w:t>
                      </w:r>
                      <w:proofErr w:type="spellEnd"/>
                      <w:proofErr w:type="gram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</w:p>
                    <w:p w14:paraId="7674AF67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AE6931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ChangeListener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&lt;String</w:t>
                      </w:r>
                      <w:proofErr w:type="gram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&gt;(</w:t>
                      </w:r>
                      <w:proofErr w:type="gram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757A07CA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AE6931">
                        <w:rPr>
                          <w:rFonts w:ascii="Menlo" w:hAnsi="Menlo" w:cs="Menlo"/>
                          <w:color w:val="646464"/>
                          <w:sz w:val="16"/>
                          <w:szCs w:val="16"/>
                          <w:lang w:val="en-US"/>
                        </w:rPr>
                        <w:t>@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Override </w:t>
                      </w:r>
                      <w:r w:rsidRPr="00AE6931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E6931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changed(</w:t>
                      </w:r>
                      <w:proofErr w:type="gramEnd"/>
                    </w:p>
                    <w:p w14:paraId="08F04192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ObservableValue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&lt;? </w:t>
                      </w:r>
                      <w:r w:rsidRPr="00AE6931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extends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String&gt; property, </w:t>
                      </w:r>
                    </w:p>
                    <w:p w14:paraId="6589B682" w14:textId="22D02455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String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oldVal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14:paraId="6F2B893E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String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newVal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743CFE90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System.out.println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newVal</w:t>
                      </w:r>
                      <w:proofErr w:type="spellEnd"/>
                      <w:proofErr w:type="gram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proofErr w:type="gramEnd"/>
                    </w:p>
                    <w:p w14:paraId="62FEE201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67313EC4" w14:textId="77777777" w:rsidR="00AE6931" w:rsidRPr="00AE6931" w:rsidRDefault="00AE6931" w:rsidP="00AE69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});</w:t>
                      </w:r>
                    </w:p>
                    <w:p w14:paraId="6741CF73" w14:textId="77777777" w:rsidR="00AE6931" w:rsidRPr="00AE6931" w:rsidRDefault="00AE6931" w:rsidP="00AE6931">
                      <w:pPr>
                        <w:spacing w:after="0" w:line="240" w:lineRule="auto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proofErr w:type="spellStart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fNumber.setText</w:t>
                      </w:r>
                      <w:proofErr w:type="spellEnd"/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AE6931">
                        <w:rPr>
                          <w:rFonts w:ascii="Menlo" w:hAnsi="Menlo" w:cs="Menlo"/>
                          <w:color w:val="2A00FF"/>
                          <w:sz w:val="16"/>
                          <w:szCs w:val="16"/>
                        </w:rPr>
                        <w:t>"Hallo Welt"</w:t>
                      </w:r>
                      <w:r w:rsidRPr="00AE6931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D40E8B5" w14:textId="77777777" w:rsidR="00AE6931" w:rsidRPr="00AE6931" w:rsidRDefault="00AE6931" w:rsidP="00AE6931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6931">
        <w:rPr>
          <w:rFonts w:ascii="Arial" w:hAnsi="Arial" w:cs="Arial"/>
        </w:rPr>
        <w:t xml:space="preserve">– zzgl. </w:t>
      </w:r>
      <w:proofErr w:type="spellStart"/>
      <w:r w:rsidRPr="00AE6931">
        <w:rPr>
          <w:rFonts w:ascii="Arial" w:hAnsi="Arial" w:cs="Arial"/>
        </w:rPr>
        <w:t>xxxProperty</w:t>
      </w:r>
      <w:proofErr w:type="spellEnd"/>
      <w:r w:rsidRPr="00AE6931">
        <w:rPr>
          <w:rFonts w:ascii="Arial" w:hAnsi="Arial" w:cs="Arial"/>
        </w:rPr>
        <w:t xml:space="preserve">-Methode </w:t>
      </w:r>
      <w:proofErr w:type="gramStart"/>
      <w:r w:rsidRPr="00AE6931">
        <w:rPr>
          <w:rFonts w:ascii="Arial" w:hAnsi="Arial" w:cs="Arial"/>
        </w:rPr>
        <w:t>( &lt;</w:t>
      </w:r>
      <w:proofErr w:type="gramEnd"/>
      <w:r w:rsidRPr="00AE6931">
        <w:rPr>
          <w:rFonts w:ascii="Arial" w:hAnsi="Arial" w:cs="Arial"/>
        </w:rPr>
        <w:t>- das ist neu! )</w:t>
      </w:r>
    </w:p>
    <w:p w14:paraId="0ED30A73" w14:textId="57A5F4C1" w:rsidR="00AE6931" w:rsidRDefault="00AE6931" w:rsidP="00AE6931">
      <w:pPr>
        <w:spacing w:after="0" w:line="276" w:lineRule="auto"/>
        <w:rPr>
          <w:rFonts w:ascii="Arial" w:hAnsi="Arial" w:cs="Arial"/>
        </w:rPr>
      </w:pPr>
    </w:p>
    <w:p w14:paraId="7BB75F38" w14:textId="77777777" w:rsidR="00AE6931" w:rsidRPr="00AE6931" w:rsidRDefault="00AE6931" w:rsidP="00AE6931">
      <w:pPr>
        <w:spacing w:after="0" w:line="276" w:lineRule="auto"/>
        <w:rPr>
          <w:rFonts w:ascii="Arial" w:hAnsi="Arial" w:cs="Arial"/>
          <w:b/>
          <w:bCs/>
        </w:rPr>
      </w:pPr>
      <w:r w:rsidRPr="00AE6931">
        <w:rPr>
          <w:rFonts w:ascii="Arial" w:hAnsi="Arial" w:cs="Arial"/>
          <w:b/>
          <w:bCs/>
        </w:rPr>
        <w:t>Nun ersetzen wir das hier:</w:t>
      </w:r>
    </w:p>
    <w:p w14:paraId="44CCF2EF" w14:textId="77777777" w:rsidR="00AE6931" w:rsidRPr="00AE6931" w:rsidRDefault="00AE6931" w:rsidP="00AE6931">
      <w:pPr>
        <w:spacing w:after="0" w:line="276" w:lineRule="auto"/>
        <w:rPr>
          <w:rFonts w:ascii="Courier New" w:hAnsi="Courier New" w:cs="Courier New"/>
          <w:lang w:val="en-US"/>
        </w:rPr>
      </w:pPr>
      <w:proofErr w:type="spellStart"/>
      <w:r w:rsidRPr="00AE6931">
        <w:rPr>
          <w:rFonts w:ascii="Courier New" w:hAnsi="Courier New" w:cs="Courier New"/>
          <w:lang w:val="en-US"/>
        </w:rPr>
        <w:t>tfNumber.setOnKeyReleased</w:t>
      </w:r>
      <w:proofErr w:type="spellEnd"/>
      <w:proofErr w:type="gramStart"/>
      <w:r w:rsidRPr="00AE6931">
        <w:rPr>
          <w:rFonts w:ascii="Courier New" w:hAnsi="Courier New" w:cs="Courier New"/>
          <w:lang w:val="en-US"/>
        </w:rPr>
        <w:t xml:space="preserve">( </w:t>
      </w:r>
      <w:proofErr w:type="spellStart"/>
      <w:r w:rsidRPr="00AE6931">
        <w:rPr>
          <w:rFonts w:ascii="Courier New" w:hAnsi="Courier New" w:cs="Courier New"/>
          <w:lang w:val="en-US"/>
        </w:rPr>
        <w:t>ev</w:t>
      </w:r>
      <w:proofErr w:type="spellEnd"/>
      <w:proofErr w:type="gramEnd"/>
      <w:r w:rsidRPr="00AE6931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AE6931">
        <w:rPr>
          <w:rFonts w:ascii="Courier New" w:hAnsi="Courier New" w:cs="Courier New"/>
          <w:lang w:val="en-US"/>
        </w:rPr>
        <w:t>checkInput</w:t>
      </w:r>
      <w:proofErr w:type="spellEnd"/>
      <w:r w:rsidRPr="00AE6931">
        <w:rPr>
          <w:rFonts w:ascii="Courier New" w:hAnsi="Courier New" w:cs="Courier New"/>
          <w:lang w:val="en-US"/>
        </w:rPr>
        <w:t>() );</w:t>
      </w:r>
    </w:p>
    <w:p w14:paraId="0590A3F4" w14:textId="77777777" w:rsidR="00AE6931" w:rsidRPr="00AE6931" w:rsidRDefault="00AE6931" w:rsidP="00AE6931">
      <w:pPr>
        <w:spacing w:after="0" w:line="276" w:lineRule="auto"/>
        <w:rPr>
          <w:rFonts w:ascii="Arial" w:hAnsi="Arial" w:cs="Arial"/>
          <w:b/>
          <w:bCs/>
          <w:lang w:val="en-US"/>
        </w:rPr>
      </w:pPr>
      <w:r w:rsidRPr="00AE6931">
        <w:rPr>
          <w:rFonts w:ascii="Arial" w:hAnsi="Arial" w:cs="Arial"/>
          <w:b/>
          <w:bCs/>
          <w:lang w:val="en-US"/>
        </w:rPr>
        <w:t xml:space="preserve">• </w:t>
      </w:r>
      <w:proofErr w:type="spellStart"/>
      <w:r w:rsidRPr="00AE6931">
        <w:rPr>
          <w:rFonts w:ascii="Arial" w:hAnsi="Arial" w:cs="Arial"/>
          <w:b/>
          <w:bCs/>
          <w:lang w:val="en-US"/>
        </w:rPr>
        <w:t>Durch</w:t>
      </w:r>
      <w:proofErr w:type="spellEnd"/>
      <w:r w:rsidRPr="00AE6931">
        <w:rPr>
          <w:rFonts w:ascii="Arial" w:hAnsi="Arial" w:cs="Arial"/>
          <w:b/>
          <w:bCs/>
          <w:lang w:val="en-US"/>
        </w:rPr>
        <w:t xml:space="preserve"> das </w:t>
      </w:r>
      <w:proofErr w:type="spellStart"/>
      <w:r w:rsidRPr="00AE6931">
        <w:rPr>
          <w:rFonts w:ascii="Arial" w:hAnsi="Arial" w:cs="Arial"/>
          <w:b/>
          <w:bCs/>
          <w:lang w:val="en-US"/>
        </w:rPr>
        <w:t>hier</w:t>
      </w:r>
      <w:proofErr w:type="spellEnd"/>
      <w:r w:rsidRPr="00AE6931">
        <w:rPr>
          <w:rFonts w:ascii="Arial" w:hAnsi="Arial" w:cs="Arial"/>
          <w:b/>
          <w:bCs/>
          <w:lang w:val="en-US"/>
        </w:rPr>
        <w:t>:</w:t>
      </w:r>
    </w:p>
    <w:p w14:paraId="18EE750D" w14:textId="77777777" w:rsidR="00AE6931" w:rsidRPr="00AE6931" w:rsidRDefault="00AE6931" w:rsidP="00AE6931">
      <w:pPr>
        <w:spacing w:after="0" w:line="276" w:lineRule="auto"/>
        <w:rPr>
          <w:rFonts w:ascii="Courier New" w:hAnsi="Courier New" w:cs="Courier New"/>
          <w:lang w:val="en-US"/>
        </w:rPr>
      </w:pPr>
      <w:proofErr w:type="spellStart"/>
      <w:r w:rsidRPr="00AE6931">
        <w:rPr>
          <w:rFonts w:ascii="Courier New" w:hAnsi="Courier New" w:cs="Courier New"/>
          <w:lang w:val="en-US"/>
        </w:rPr>
        <w:t>tfNumber.textProperty</w:t>
      </w:r>
      <w:proofErr w:type="spellEnd"/>
      <w:r w:rsidRPr="00AE6931">
        <w:rPr>
          <w:rFonts w:ascii="Courier New" w:hAnsi="Courier New" w:cs="Courier New"/>
          <w:lang w:val="en-US"/>
        </w:rPr>
        <w:t>(</w:t>
      </w:r>
      <w:proofErr w:type="gramStart"/>
      <w:r w:rsidRPr="00AE6931">
        <w:rPr>
          <w:rFonts w:ascii="Courier New" w:hAnsi="Courier New" w:cs="Courier New"/>
          <w:lang w:val="en-US"/>
        </w:rPr>
        <w:t>).</w:t>
      </w:r>
      <w:proofErr w:type="spellStart"/>
      <w:r w:rsidRPr="00AE6931">
        <w:rPr>
          <w:rFonts w:ascii="Courier New" w:hAnsi="Courier New" w:cs="Courier New"/>
          <w:lang w:val="en-US"/>
        </w:rPr>
        <w:t>addListener</w:t>
      </w:r>
      <w:proofErr w:type="spellEnd"/>
      <w:proofErr w:type="gramEnd"/>
      <w:r w:rsidRPr="00AE6931">
        <w:rPr>
          <w:rFonts w:ascii="Courier New" w:hAnsi="Courier New" w:cs="Courier New"/>
          <w:lang w:val="en-US"/>
        </w:rPr>
        <w:t>((</w:t>
      </w:r>
      <w:proofErr w:type="spellStart"/>
      <w:r w:rsidRPr="00AE6931">
        <w:rPr>
          <w:rFonts w:ascii="Courier New" w:hAnsi="Courier New" w:cs="Courier New"/>
          <w:lang w:val="en-US"/>
        </w:rPr>
        <w:t>obs,ov,nv</w:t>
      </w:r>
      <w:proofErr w:type="spellEnd"/>
      <w:r w:rsidRPr="00AE6931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AE6931">
        <w:rPr>
          <w:rFonts w:ascii="Courier New" w:hAnsi="Courier New" w:cs="Courier New"/>
          <w:lang w:val="en-US"/>
        </w:rPr>
        <w:t>checkInput</w:t>
      </w:r>
      <w:proofErr w:type="spellEnd"/>
      <w:r w:rsidRPr="00AE6931">
        <w:rPr>
          <w:rFonts w:ascii="Courier New" w:hAnsi="Courier New" w:cs="Courier New"/>
          <w:lang w:val="en-US"/>
        </w:rPr>
        <w:t>());</w:t>
      </w:r>
    </w:p>
    <w:p w14:paraId="0B64962B" w14:textId="4A07D727" w:rsidR="00AE6931" w:rsidRPr="00A7671C" w:rsidRDefault="00AE6931">
      <w:pPr>
        <w:rPr>
          <w:rFonts w:ascii="Arial" w:hAnsi="Arial" w:cs="Arial"/>
          <w:lang w:val="en-US"/>
        </w:rPr>
      </w:pPr>
      <w:r w:rsidRPr="00A7671C">
        <w:rPr>
          <w:rFonts w:ascii="Arial" w:hAnsi="Arial" w:cs="Arial"/>
          <w:lang w:val="en-US"/>
        </w:rPr>
        <w:br w:type="page"/>
      </w:r>
    </w:p>
    <w:p w14:paraId="29D5C644" w14:textId="1587DC02" w:rsidR="00AE6931" w:rsidRPr="00A7671C" w:rsidRDefault="00A7671C">
      <w:pPr>
        <w:spacing w:after="0" w:line="276" w:lineRule="auto"/>
        <w:rPr>
          <w:rFonts w:ascii="Arial" w:hAnsi="Arial" w:cs="Arial"/>
          <w:b/>
          <w:bCs/>
          <w:lang w:val="en-US"/>
        </w:rPr>
      </w:pPr>
      <w:r w:rsidRPr="00A7671C">
        <w:rPr>
          <w:rFonts w:ascii="Arial" w:hAnsi="Arial" w:cs="Arial"/>
          <w:b/>
          <w:bCs/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E7A068D" wp14:editId="6F625D24">
            <wp:simplePos x="0" y="0"/>
            <wp:positionH relativeFrom="column">
              <wp:posOffset>3664097</wp:posOffset>
            </wp:positionH>
            <wp:positionV relativeFrom="paragraph">
              <wp:posOffset>84455</wp:posOffset>
            </wp:positionV>
            <wp:extent cx="3338830" cy="556260"/>
            <wp:effectExtent l="0" t="0" r="1270" b="254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71C">
        <w:rPr>
          <w:rFonts w:ascii="Arial" w:hAnsi="Arial" w:cs="Arial"/>
          <w:b/>
          <w:bCs/>
          <w:lang w:val="en-US"/>
        </w:rPr>
        <w:t>Bindings</w:t>
      </w:r>
    </w:p>
    <w:p w14:paraId="600CD997" w14:textId="5F471998" w:rsidR="00A7671C" w:rsidRDefault="00A7671C" w:rsidP="00A7671C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A7671C">
        <w:rPr>
          <w:rFonts w:ascii="Arial" w:hAnsi="Arial" w:cs="Arial"/>
        </w:rPr>
        <w:t>Ein Binding bindet ein beobachtetes Merkmal (rechts) an ein zu aktualisierendes anderes Merkmal (links)</w:t>
      </w:r>
    </w:p>
    <w:p w14:paraId="35548887" w14:textId="54ABAE2C" w:rsidR="00A7671C" w:rsidRPr="00A7671C" w:rsidRDefault="0077760C" w:rsidP="00A7671C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5AD24" wp14:editId="2B9C0E4A">
                <wp:simplePos x="0" y="0"/>
                <wp:positionH relativeFrom="column">
                  <wp:posOffset>3319878</wp:posOffset>
                </wp:positionH>
                <wp:positionV relativeFrom="paragraph">
                  <wp:posOffset>905900</wp:posOffset>
                </wp:positionV>
                <wp:extent cx="3880094" cy="956604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094" cy="956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9D5B2" w14:textId="77777777" w:rsidR="0077760C" w:rsidRPr="0077760C" w:rsidRDefault="0077760C" w:rsidP="0077760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7760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Gefahr:</w:t>
                            </w:r>
                            <w:r w:rsidRPr="0077760C">
                              <w:rPr>
                                <w:sz w:val="20"/>
                                <w:szCs w:val="20"/>
                              </w:rPr>
                              <w:t xml:space="preserve"> „Ravioli-Code“</w:t>
                            </w:r>
                          </w:p>
                          <w:p w14:paraId="3D08039A" w14:textId="10CA14D1" w:rsidR="0077760C" w:rsidRPr="0077760C" w:rsidRDefault="0077760C" w:rsidP="0077760C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7760C">
                              <w:rPr>
                                <w:sz w:val="20"/>
                                <w:szCs w:val="20"/>
                              </w:rPr>
                              <w:t>Es entstehen schnell hunderte kleiner Klassen und Objekte.</w:t>
                            </w:r>
                          </w:p>
                          <w:p w14:paraId="20B9991F" w14:textId="4F11E273" w:rsidR="0077760C" w:rsidRPr="0077760C" w:rsidRDefault="0077760C" w:rsidP="0077760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7760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Wichtig also</w:t>
                            </w:r>
                            <w:r w:rsidRPr="0077760C">
                              <w:rPr>
                                <w:sz w:val="20"/>
                                <w:szCs w:val="20"/>
                              </w:rPr>
                              <w:t xml:space="preserve">: Ordnung halten! Z. B. durch Projekt-Richtlinien, in welchen Klassen / Softwareschichten </w:t>
                            </w:r>
                            <w:proofErr w:type="spellStart"/>
                            <w:r w:rsidRPr="0077760C">
                              <w:rPr>
                                <w:sz w:val="20"/>
                                <w:szCs w:val="20"/>
                              </w:rPr>
                              <w:t>Bindings</w:t>
                            </w:r>
                            <w:proofErr w:type="spellEnd"/>
                            <w:r w:rsidRPr="0077760C">
                              <w:rPr>
                                <w:sz w:val="20"/>
                                <w:szCs w:val="20"/>
                              </w:rPr>
                              <w:t xml:space="preserve"> erstellt werden dürfen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AD24" id="Textfeld 10" o:spid="_x0000_s1030" type="#_x0000_t202" style="position:absolute;left:0;text-align:left;margin-left:261.4pt;margin-top:71.35pt;width:305.5pt;height:7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" filled="f" stroked="f" strokeweight=".5pt">
                <v:textbox>
                  <w:txbxContent>
                    <w:p w14:paraId="6079D5B2" w14:textId="77777777" w:rsidR="0077760C" w:rsidRPr="0077760C" w:rsidRDefault="0077760C" w:rsidP="0077760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7760C">
                        <w:rPr>
                          <w:b/>
                          <w:bCs/>
                          <w:sz w:val="20"/>
                          <w:szCs w:val="20"/>
                        </w:rPr>
                        <w:t>Gefahr:</w:t>
                      </w:r>
                      <w:r w:rsidRPr="0077760C">
                        <w:rPr>
                          <w:sz w:val="20"/>
                          <w:szCs w:val="20"/>
                        </w:rPr>
                        <w:t xml:space="preserve"> „Ravioli-Code“</w:t>
                      </w:r>
                    </w:p>
                    <w:p w14:paraId="3D08039A" w14:textId="10CA14D1" w:rsidR="0077760C" w:rsidRPr="0077760C" w:rsidRDefault="0077760C" w:rsidP="0077760C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7760C">
                        <w:rPr>
                          <w:sz w:val="20"/>
                          <w:szCs w:val="20"/>
                        </w:rPr>
                        <w:t>Es entstehen schnell hunderte kleiner Klassen und Objekte.</w:t>
                      </w:r>
                    </w:p>
                    <w:p w14:paraId="20B9991F" w14:textId="4F11E273" w:rsidR="0077760C" w:rsidRPr="0077760C" w:rsidRDefault="0077760C" w:rsidP="0077760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7760C">
                        <w:rPr>
                          <w:b/>
                          <w:bCs/>
                          <w:sz w:val="20"/>
                          <w:szCs w:val="20"/>
                        </w:rPr>
                        <w:t>Wichtig also</w:t>
                      </w:r>
                      <w:r w:rsidRPr="0077760C">
                        <w:rPr>
                          <w:sz w:val="20"/>
                          <w:szCs w:val="20"/>
                        </w:rPr>
                        <w:t xml:space="preserve">: Ordnung halten! Z. B. durch Projekt-Richtlinien, in welchen Klassen / Softwareschichten </w:t>
                      </w:r>
                      <w:proofErr w:type="spellStart"/>
                      <w:r w:rsidRPr="0077760C">
                        <w:rPr>
                          <w:sz w:val="20"/>
                          <w:szCs w:val="20"/>
                        </w:rPr>
                        <w:t>Bindings</w:t>
                      </w:r>
                      <w:proofErr w:type="spellEnd"/>
                      <w:r w:rsidRPr="0077760C">
                        <w:rPr>
                          <w:sz w:val="20"/>
                          <w:szCs w:val="20"/>
                        </w:rPr>
                        <w:t xml:space="preserve"> erstellt werden dürfen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0D916D2A" wp14:editId="1CDCE90D">
            <wp:simplePos x="0" y="0"/>
            <wp:positionH relativeFrom="column">
              <wp:posOffset>3924886</wp:posOffset>
            </wp:positionH>
            <wp:positionV relativeFrom="paragraph">
              <wp:posOffset>519234</wp:posOffset>
            </wp:positionV>
            <wp:extent cx="3017520" cy="327816"/>
            <wp:effectExtent l="0" t="0" r="0" b="254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27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71C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4DF5918" wp14:editId="61E56C17">
            <wp:simplePos x="0" y="0"/>
            <wp:positionH relativeFrom="column">
              <wp:posOffset>4227195</wp:posOffset>
            </wp:positionH>
            <wp:positionV relativeFrom="paragraph">
              <wp:posOffset>1968500</wp:posOffset>
            </wp:positionV>
            <wp:extent cx="2589167" cy="520505"/>
            <wp:effectExtent l="0" t="0" r="1905" b="63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167" cy="52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71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CF9B4" wp14:editId="39709C6D">
                <wp:simplePos x="0" y="0"/>
                <wp:positionH relativeFrom="column">
                  <wp:posOffset>-120015</wp:posOffset>
                </wp:positionH>
                <wp:positionV relativeFrom="paragraph">
                  <wp:posOffset>392430</wp:posOffset>
                </wp:positionV>
                <wp:extent cx="3734435" cy="225742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435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B0092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BooleanBinding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inputOk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Bindings.</w:t>
                            </w:r>
                            <w:r w:rsidRPr="00A7671C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createBooleanBinding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</w:p>
                          <w:p w14:paraId="23818814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() -&gt;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.getText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).matches</w:t>
                            </w:r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"[0-9]+"</w:t>
                            </w: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), </w:t>
                            </w:r>
                          </w:p>
                          <w:p w14:paraId="3B4E3318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tfNumber</w:t>
                            </w: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.textProperty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()</w:t>
                            </w:r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20AF2AA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 w14:paraId="390C4085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BooleanBinding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notInputOk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Bindings.createBooleanBinding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</w:p>
                          <w:p w14:paraId="26140336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//     </w:t>
                            </w:r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) -&gt; !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inputOk.getValue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(),</w:t>
                            </w:r>
                          </w:p>
                          <w:p w14:paraId="68CC00BD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 xml:space="preserve">//      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inputOk</w:t>
                            </w:r>
                            <w:proofErr w:type="spellEnd"/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3F7F5F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5452F7E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 w14:paraId="7A3BF6FF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 w14:paraId="697F8926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BooleanBinding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notInputOk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inputOk</w:t>
                            </w: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.not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</w:p>
                          <w:p w14:paraId="5CBD6207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btnCalc.disableProperty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).bind</w:t>
                            </w:r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notInputOk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</w:t>
                            </w:r>
                          </w:p>
                          <w:p w14:paraId="68667D9C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 w14:paraId="3EEDA60F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 w14:paraId="3E0865DD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tfNumber.styleProperty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).bind</w:t>
                            </w:r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Bindings.when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inputOk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</w:t>
                            </w:r>
                          </w:p>
                          <w:p w14:paraId="6338B603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.then</w:t>
                            </w:r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""</w:t>
                            </w: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</w:t>
                            </w:r>
                          </w:p>
                          <w:p w14:paraId="11AB6C0E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.otherwise</w:t>
                            </w:r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-focus-color: red;"</w:t>
                            </w: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)); </w:t>
                            </w:r>
                          </w:p>
                          <w:p w14:paraId="785D1C31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lblStatus.textProperty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).bind</w:t>
                            </w:r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</w:p>
                          <w:p w14:paraId="270F6C1A" w14:textId="77777777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Bindings.when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inputOk</w:t>
                            </w:r>
                            <w:proofErr w:type="spellEnd"/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 .then</w:t>
                            </w:r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""</w:t>
                            </w: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</w:t>
                            </w:r>
                          </w:p>
                          <w:p w14:paraId="5B42D0CA" w14:textId="780D1129" w:rsidR="00A7671C" w:rsidRPr="00A7671C" w:rsidRDefault="00A7671C" w:rsidP="00A76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</w:rPr>
                            </w:pP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otherwise</w:t>
                            </w:r>
                            <w:proofErr w:type="spellEnd"/>
                            <w:proofErr w:type="gramEnd"/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</w:rPr>
                              <w:t xml:space="preserve">"Integer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</w:rPr>
                              <w:t>number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</w:rPr>
                              <w:t>expected</w:t>
                            </w:r>
                            <w:proofErr w:type="spellEnd"/>
                            <w:r w:rsidRPr="00A7671C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</w:rPr>
                              <w:t>"</w:t>
                            </w:r>
                            <w:r w:rsidRPr="00A7671C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F9B4" id="Textfeld 7" o:spid="_x0000_s1031" type="#_x0000_t202" style="position:absolute;left:0;text-align:left;margin-left:-9.45pt;margin-top:30.9pt;width:294.05pt;height:17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" filled="f" stroked="f" strokeweight=".5pt">
                <v:textbox>
                  <w:txbxContent>
                    <w:p w14:paraId="05EB0092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BooleanBinding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inputOk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Bindings.</w:t>
                      </w:r>
                      <w:r w:rsidRPr="00A7671C">
                        <w:rPr>
                          <w:rFonts w:ascii="Menlo" w:hAnsi="Menlo" w:cs="Menlo"/>
                          <w:i/>
                          <w:iCs/>
                          <w:color w:val="000000"/>
                          <w:sz w:val="15"/>
                          <w:szCs w:val="15"/>
                          <w:lang w:val="en-US"/>
                        </w:rPr>
                        <w:t>createBooleanBinding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</w:p>
                    <w:p w14:paraId="23818814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() -&gt;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.getText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).matches</w:t>
                      </w:r>
                      <w:proofErr w:type="gram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"[0-9]+"</w:t>
                      </w: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), </w:t>
                      </w:r>
                    </w:p>
                    <w:p w14:paraId="3B4E3318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tfNumber</w:t>
                      </w: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.textProperty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()</w:t>
                      </w:r>
                      <w:proofErr w:type="gram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  <w:proofErr w:type="gramEnd"/>
                    </w:p>
                    <w:p w14:paraId="420AF2AA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</w:p>
                    <w:p w14:paraId="390C4085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//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BooleanBinding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notInputOk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=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Bindings.createBooleanBinding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(</w:t>
                      </w:r>
                    </w:p>
                    <w:p w14:paraId="26140336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//     </w:t>
                      </w:r>
                      <w:proofErr w:type="gramStart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   (</w:t>
                      </w:r>
                      <w:proofErr w:type="gramEnd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) -&gt; !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inputOk.getValue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(),</w:t>
                      </w:r>
                    </w:p>
                    <w:p w14:paraId="68CC00BD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 xml:space="preserve">//      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inputOk</w:t>
                      </w:r>
                      <w:proofErr w:type="spellEnd"/>
                      <w:proofErr w:type="gramStart"/>
                      <w:r w:rsidRPr="00A7671C">
                        <w:rPr>
                          <w:rFonts w:ascii="Menlo" w:hAnsi="Menlo" w:cs="Menlo"/>
                          <w:color w:val="3F7F5F"/>
                          <w:sz w:val="15"/>
                          <w:szCs w:val="15"/>
                          <w:lang w:val="en-US"/>
                        </w:rPr>
                        <w:t>);</w:t>
                      </w:r>
                      <w:proofErr w:type="gramEnd"/>
                    </w:p>
                    <w:p w14:paraId="75452F7E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</w:p>
                    <w:p w14:paraId="7A3BF6FF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</w:p>
                    <w:p w14:paraId="697F8926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BooleanBinding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notInputOk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A7671C">
                        <w:rPr>
                          <w:rFonts w:ascii="Menlo" w:hAnsi="Menlo" w:cs="Menlo"/>
                          <w:color w:val="0000C0"/>
                          <w:sz w:val="15"/>
                          <w:szCs w:val="15"/>
                          <w:lang w:val="en-US"/>
                        </w:rPr>
                        <w:t>inputOk</w:t>
                      </w: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.not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</w:p>
                    <w:p w14:paraId="5CBD6207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btnCalc.disableProperty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).bind</w:t>
                      </w:r>
                      <w:proofErr w:type="gram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notInputOk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);</w:t>
                      </w:r>
                    </w:p>
                    <w:p w14:paraId="68667D9C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</w:p>
                    <w:p w14:paraId="3EEDA60F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</w:p>
                    <w:p w14:paraId="3E0865DD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tfNumber.styleProperty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).bind</w:t>
                      </w:r>
                      <w:proofErr w:type="gram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(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Bindings.when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inputOk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</w:t>
                      </w:r>
                    </w:p>
                    <w:p w14:paraId="6338B603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</w:t>
                      </w:r>
                      <w:proofErr w:type="gram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.then</w:t>
                      </w:r>
                      <w:proofErr w:type="gram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""</w:t>
                      </w: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</w:t>
                      </w:r>
                    </w:p>
                    <w:p w14:paraId="11AB6C0E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</w:t>
                      </w:r>
                      <w:proofErr w:type="gram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.otherwise</w:t>
                      </w:r>
                      <w:proofErr w:type="gram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"-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fx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-focus-color: red;"</w:t>
                      </w: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)); </w:t>
                      </w:r>
                    </w:p>
                    <w:p w14:paraId="785D1C31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lblStatus.textProperty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).bind</w:t>
                      </w:r>
                      <w:proofErr w:type="gram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</w:p>
                    <w:p w14:paraId="270F6C1A" w14:textId="77777777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  <w:lang w:val="en-US"/>
                        </w:rPr>
                      </w:pP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Bindings.when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inputOk</w:t>
                      </w:r>
                      <w:proofErr w:type="spellEnd"/>
                      <w:proofErr w:type="gram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 .then</w:t>
                      </w:r>
                      <w:proofErr w:type="gram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  <w:lang w:val="en-US"/>
                        </w:rPr>
                        <w:t>""</w:t>
                      </w: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>)</w:t>
                      </w:r>
                    </w:p>
                    <w:p w14:paraId="5B42D0CA" w14:textId="780D1129" w:rsidR="00A7671C" w:rsidRPr="00A7671C" w:rsidRDefault="00A7671C" w:rsidP="00A767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5"/>
                          <w:szCs w:val="15"/>
                        </w:rPr>
                      </w:pP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</w:t>
                      </w:r>
                      <w:proofErr w:type="gram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otherwise</w:t>
                      </w:r>
                      <w:proofErr w:type="spellEnd"/>
                      <w:proofErr w:type="gramEnd"/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(</w:t>
                      </w:r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</w:rPr>
                        <w:t xml:space="preserve">"Integer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</w:rPr>
                        <w:t>number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</w:rPr>
                        <w:t>expected</w:t>
                      </w:r>
                      <w:proofErr w:type="spellEnd"/>
                      <w:r w:rsidRPr="00A7671C">
                        <w:rPr>
                          <w:rFonts w:ascii="Menlo" w:hAnsi="Menlo" w:cs="Menlo"/>
                          <w:color w:val="2A00FF"/>
                          <w:sz w:val="15"/>
                          <w:szCs w:val="15"/>
                        </w:rPr>
                        <w:t>"</w:t>
                      </w:r>
                      <w:r w:rsidRPr="00A7671C">
                        <w:rPr>
                          <w:rFonts w:ascii="Menlo" w:hAnsi="Menlo" w:cs="Menlo"/>
                          <w:color w:val="000000"/>
                          <w:sz w:val="15"/>
                          <w:szCs w:val="15"/>
                        </w:rPr>
                        <w:t>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671C" w:rsidRPr="00A7671C">
        <w:rPr>
          <w:rFonts w:ascii="Arial" w:hAnsi="Arial" w:cs="Arial"/>
        </w:rPr>
        <w:t xml:space="preserve">Das Binding-Objekt registriert sich rechts als </w:t>
      </w:r>
      <w:proofErr w:type="spellStart"/>
      <w:r w:rsidR="00A7671C" w:rsidRPr="00A7671C">
        <w:rPr>
          <w:rFonts w:ascii="Arial" w:hAnsi="Arial" w:cs="Arial"/>
        </w:rPr>
        <w:t>ChangeListener</w:t>
      </w:r>
      <w:proofErr w:type="spellEnd"/>
      <w:r w:rsidR="00A7671C" w:rsidRPr="00A7671C">
        <w:rPr>
          <w:rFonts w:ascii="Arial" w:hAnsi="Arial" w:cs="Arial"/>
        </w:rPr>
        <w:t xml:space="preserve"> und wird deshalb</w:t>
      </w:r>
      <w:r w:rsidR="00A7671C">
        <w:rPr>
          <w:rFonts w:ascii="Arial" w:hAnsi="Arial" w:cs="Arial"/>
        </w:rPr>
        <w:t xml:space="preserve"> </w:t>
      </w:r>
      <w:r w:rsidR="00A7671C" w:rsidRPr="00A7671C">
        <w:rPr>
          <w:rFonts w:ascii="Arial" w:hAnsi="Arial" w:cs="Arial"/>
        </w:rPr>
        <w:t>über Wertänderungen informiert.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7760C" w14:paraId="14CAED24" w14:textId="77777777" w:rsidTr="0077760C">
        <w:tc>
          <w:tcPr>
            <w:tcW w:w="5228" w:type="dxa"/>
          </w:tcPr>
          <w:p w14:paraId="488C310A" w14:textId="162C5DA1" w:rsidR="0077760C" w:rsidRDefault="0077760C" w:rsidP="0077760C">
            <w:pPr>
              <w:spacing w:line="276" w:lineRule="auto"/>
              <w:rPr>
                <w:rFonts w:ascii="Arial" w:hAnsi="Arial" w:cs="Arial"/>
              </w:rPr>
            </w:pPr>
            <w:r w:rsidRPr="0077760C">
              <w:rPr>
                <w:rFonts w:ascii="Arial" w:hAnsi="Arial" w:cs="Arial"/>
              </w:rPr>
              <w:t>– „</w:t>
            </w:r>
            <w:proofErr w:type="spellStart"/>
            <w:r w:rsidRPr="0077760C">
              <w:rPr>
                <w:rFonts w:ascii="Arial" w:hAnsi="Arial" w:cs="Arial"/>
              </w:rPr>
              <w:t>God-Method</w:t>
            </w:r>
            <w:proofErr w:type="spellEnd"/>
            <w:r w:rsidRPr="0077760C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 xml:space="preserve"> </w:t>
            </w:r>
            <w:r w:rsidRPr="0077760C">
              <w:rPr>
                <w:rFonts w:ascii="Arial" w:hAnsi="Arial" w:cs="Arial"/>
              </w:rPr>
              <w:t>+ leichteres Debugging</w:t>
            </w:r>
          </w:p>
        </w:tc>
        <w:tc>
          <w:tcPr>
            <w:tcW w:w="5228" w:type="dxa"/>
          </w:tcPr>
          <w:p w14:paraId="45421FCE" w14:textId="2EB1245B" w:rsidR="0077760C" w:rsidRDefault="0077760C" w:rsidP="0077760C">
            <w:pPr>
              <w:spacing w:line="276" w:lineRule="auto"/>
              <w:rPr>
                <w:rFonts w:ascii="Arial" w:hAnsi="Arial" w:cs="Arial"/>
              </w:rPr>
            </w:pPr>
            <w:r w:rsidRPr="0077760C">
              <w:rPr>
                <w:rFonts w:ascii="Arial" w:hAnsi="Arial" w:cs="Arial"/>
              </w:rPr>
              <w:t>– „Ravioli-Code“.</w:t>
            </w:r>
            <w:r>
              <w:rPr>
                <w:rFonts w:ascii="Arial" w:hAnsi="Arial" w:cs="Arial"/>
              </w:rPr>
              <w:t xml:space="preserve"> </w:t>
            </w:r>
            <w:r w:rsidRPr="0077760C">
              <w:rPr>
                <w:rFonts w:ascii="Arial" w:hAnsi="Arial" w:cs="Arial"/>
              </w:rPr>
              <w:t xml:space="preserve">+ verteilte Verantwortung </w:t>
            </w:r>
          </w:p>
        </w:tc>
      </w:tr>
    </w:tbl>
    <w:p w14:paraId="7B9C9126" w14:textId="3F10B039" w:rsidR="0077760C" w:rsidRDefault="0077760C" w:rsidP="0077760C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</w:rPr>
      </w:pPr>
    </w:p>
    <w:p w14:paraId="483A5291" w14:textId="2CC5913E" w:rsidR="00EB6A27" w:rsidRPr="00774EF5" w:rsidRDefault="00EB6A27" w:rsidP="0077760C">
      <w:pPr>
        <w:spacing w:after="0" w:line="276" w:lineRule="auto"/>
        <w:rPr>
          <w:rFonts w:ascii="Arial" w:hAnsi="Arial" w:cs="Arial"/>
          <w:sz w:val="6"/>
          <w:szCs w:val="6"/>
        </w:rPr>
      </w:pPr>
    </w:p>
    <w:p w14:paraId="3261BFB8" w14:textId="309AD4A8" w:rsidR="00EB6A27" w:rsidRPr="00774EF5" w:rsidRDefault="00774EF5" w:rsidP="0077760C">
      <w:pPr>
        <w:spacing w:after="0" w:line="276" w:lineRule="auto"/>
        <w:rPr>
          <w:rFonts w:ascii="Arial" w:hAnsi="Arial" w:cs="Arial"/>
          <w:b/>
          <w:bCs/>
          <w:u w:val="single"/>
        </w:rPr>
      </w:pPr>
      <w:r w:rsidRPr="00774EF5">
        <w:rPr>
          <w:rFonts w:ascii="Arial" w:hAnsi="Arial" w:cs="Arial"/>
          <w:b/>
          <w:bCs/>
          <w:u w:val="single"/>
        </w:rPr>
        <w:t xml:space="preserve">Threads in </w:t>
      </w:r>
      <w:proofErr w:type="spellStart"/>
      <w:r w:rsidRPr="00774EF5">
        <w:rPr>
          <w:rFonts w:ascii="Arial" w:hAnsi="Arial" w:cs="Arial"/>
          <w:b/>
          <w:bCs/>
          <w:u w:val="single"/>
        </w:rPr>
        <w:t>JavaFX</w:t>
      </w:r>
      <w:proofErr w:type="spellEnd"/>
    </w:p>
    <w:p w14:paraId="59F0EB23" w14:textId="0A799215" w:rsidR="00774EF5" w:rsidRPr="00774EF5" w:rsidRDefault="00774EF5" w:rsidP="0077760C">
      <w:pPr>
        <w:spacing w:after="0" w:line="276" w:lineRule="auto"/>
        <w:rPr>
          <w:rFonts w:ascii="Arial" w:hAnsi="Arial" w:cs="Arial"/>
          <w:sz w:val="6"/>
          <w:szCs w:val="6"/>
        </w:rPr>
      </w:pPr>
    </w:p>
    <w:p w14:paraId="3CC0A626" w14:textId="1BEFE610" w:rsidR="00774EF5" w:rsidRPr="00774EF5" w:rsidRDefault="00774EF5" w:rsidP="00774EF5">
      <w:pPr>
        <w:spacing w:after="0" w:line="276" w:lineRule="auto"/>
        <w:rPr>
          <w:rFonts w:ascii="Arial" w:hAnsi="Arial" w:cs="Arial"/>
          <w:b/>
          <w:bCs/>
          <w:color w:val="0070C0"/>
          <w:sz w:val="20"/>
          <w:szCs w:val="20"/>
        </w:rPr>
      </w:pPr>
      <w:r w:rsidRPr="00774EF5">
        <w:rPr>
          <w:rFonts w:ascii="Arial" w:hAnsi="Arial" w:cs="Arial"/>
          <w:b/>
          <w:bCs/>
          <w:color w:val="0070C0"/>
          <w:sz w:val="20"/>
          <w:szCs w:val="20"/>
        </w:rPr>
        <w:t>UI-</w:t>
      </w:r>
      <w:proofErr w:type="gramStart"/>
      <w:r w:rsidRPr="00774EF5">
        <w:rPr>
          <w:rFonts w:ascii="Arial" w:hAnsi="Arial" w:cs="Arial"/>
          <w:b/>
          <w:bCs/>
          <w:color w:val="0070C0"/>
          <w:sz w:val="20"/>
          <w:szCs w:val="20"/>
        </w:rPr>
        <w:t>Thread(</w:t>
      </w:r>
      <w:proofErr w:type="gramEnd"/>
      <w:r w:rsidRPr="00774EF5">
        <w:rPr>
          <w:rFonts w:ascii="Arial" w:hAnsi="Arial" w:cs="Arial"/>
          <w:b/>
          <w:bCs/>
          <w:color w:val="0070C0"/>
          <w:sz w:val="20"/>
          <w:szCs w:val="20"/>
        </w:rPr>
        <w:t>UIT):</w:t>
      </w:r>
    </w:p>
    <w:p w14:paraId="45B2C9E9" w14:textId="79CBCEDD" w:rsidR="00774EF5" w:rsidRPr="00774EF5" w:rsidRDefault="00774EF5" w:rsidP="00774EF5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774EF5">
        <w:rPr>
          <w:rFonts w:ascii="Arial" w:hAnsi="Arial" w:cs="Arial"/>
          <w:sz w:val="20"/>
          <w:szCs w:val="20"/>
        </w:rPr>
        <w:t>Hier wird jegliche Ereignisbehandlung ausgeführt.</w:t>
      </w:r>
      <w:r w:rsidRPr="00774EF5">
        <w:rPr>
          <w:rFonts w:ascii="Arial" w:hAnsi="Arial" w:cs="Arial"/>
          <w:sz w:val="20"/>
          <w:szCs w:val="20"/>
        </w:rPr>
        <w:t xml:space="preserve"> (minimieren, </w:t>
      </w:r>
      <w:proofErr w:type="spellStart"/>
      <w:r w:rsidRPr="00774EF5">
        <w:rPr>
          <w:rFonts w:ascii="Arial" w:hAnsi="Arial" w:cs="Arial"/>
          <w:sz w:val="20"/>
          <w:szCs w:val="20"/>
        </w:rPr>
        <w:t>clicken</w:t>
      </w:r>
      <w:proofErr w:type="spellEnd"/>
      <w:r w:rsidRPr="00774EF5">
        <w:rPr>
          <w:rFonts w:ascii="Arial" w:hAnsi="Arial" w:cs="Arial"/>
          <w:sz w:val="20"/>
          <w:szCs w:val="20"/>
        </w:rPr>
        <w:t xml:space="preserve"> etc.)</w:t>
      </w:r>
    </w:p>
    <w:p w14:paraId="3F486363" w14:textId="43940AAE" w:rsidR="00774EF5" w:rsidRPr="00774EF5" w:rsidRDefault="00774EF5" w:rsidP="00774EF5">
      <w:pPr>
        <w:pStyle w:val="Listenabsatz"/>
        <w:numPr>
          <w:ilvl w:val="0"/>
          <w:numId w:val="4"/>
        </w:numPr>
        <w:spacing w:after="0" w:line="276" w:lineRule="auto"/>
        <w:rPr>
          <w:rFonts w:ascii="Arial" w:hAnsi="Arial" w:cs="Arial"/>
          <w:b/>
          <w:bCs/>
          <w:color w:val="0070C0"/>
          <w:sz w:val="20"/>
          <w:szCs w:val="20"/>
        </w:rPr>
      </w:pPr>
      <w:r w:rsidRPr="00774EF5">
        <w:rPr>
          <w:rFonts w:ascii="Arial" w:hAnsi="Arial" w:cs="Arial"/>
          <w:sz w:val="20"/>
          <w:szCs w:val="20"/>
        </w:rPr>
        <w:t xml:space="preserve">UIT entnimmt </w:t>
      </w:r>
      <w:proofErr w:type="spellStart"/>
      <w:r w:rsidRPr="00774EF5">
        <w:rPr>
          <w:rFonts w:ascii="Arial" w:hAnsi="Arial" w:cs="Arial"/>
          <w:sz w:val="20"/>
          <w:szCs w:val="20"/>
        </w:rPr>
        <w:t>Runnable</w:t>
      </w:r>
      <w:proofErr w:type="spellEnd"/>
      <w:r w:rsidRPr="00774EF5">
        <w:rPr>
          <w:rFonts w:ascii="Arial" w:hAnsi="Arial" w:cs="Arial"/>
          <w:sz w:val="20"/>
          <w:szCs w:val="20"/>
        </w:rPr>
        <w:t xml:space="preserve">-Objekte (jeweils mit </w:t>
      </w:r>
      <w:proofErr w:type="spellStart"/>
      <w:r w:rsidRPr="00774EF5">
        <w:rPr>
          <w:rFonts w:ascii="Arial" w:hAnsi="Arial" w:cs="Arial"/>
          <w:sz w:val="20"/>
          <w:szCs w:val="20"/>
        </w:rPr>
        <w:t>run</w:t>
      </w:r>
      <w:proofErr w:type="spellEnd"/>
      <w:r w:rsidRPr="00774EF5">
        <w:rPr>
          <w:rFonts w:ascii="Arial" w:hAnsi="Arial" w:cs="Arial"/>
          <w:sz w:val="20"/>
          <w:szCs w:val="20"/>
        </w:rPr>
        <w:t xml:space="preserve">-Methode) aus sog. </w:t>
      </w:r>
      <w:r w:rsidRPr="00774EF5">
        <w:rPr>
          <w:rFonts w:ascii="Arial" w:hAnsi="Arial" w:cs="Arial"/>
          <w:b/>
          <w:bCs/>
          <w:color w:val="0070C0"/>
          <w:sz w:val="20"/>
          <w:szCs w:val="20"/>
        </w:rPr>
        <w:t>Event</w:t>
      </w:r>
      <w:r w:rsidRPr="00774EF5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r w:rsidRPr="00774EF5">
        <w:rPr>
          <w:rFonts w:ascii="Arial" w:hAnsi="Arial" w:cs="Arial"/>
          <w:b/>
          <w:bCs/>
          <w:color w:val="0070C0"/>
          <w:sz w:val="20"/>
          <w:szCs w:val="20"/>
        </w:rPr>
        <w:t xml:space="preserve">Queue (EQ) </w:t>
      </w:r>
      <w:r w:rsidRPr="00774EF5">
        <w:rPr>
          <w:rFonts w:ascii="Arial" w:hAnsi="Arial" w:cs="Arial"/>
          <w:sz w:val="20"/>
          <w:szCs w:val="20"/>
        </w:rPr>
        <w:t>und verarbeitet sie.</w:t>
      </w:r>
    </w:p>
    <w:p w14:paraId="3B83B786" w14:textId="5B60953F" w:rsidR="00774EF5" w:rsidRPr="00774EF5" w:rsidRDefault="00956638" w:rsidP="00774EF5">
      <w:pPr>
        <w:spacing w:after="0" w:line="276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060BAC" wp14:editId="10907575">
                <wp:simplePos x="0" y="0"/>
                <wp:positionH relativeFrom="column">
                  <wp:posOffset>3786847</wp:posOffset>
                </wp:positionH>
                <wp:positionV relativeFrom="paragraph">
                  <wp:posOffset>46355</wp:posOffset>
                </wp:positionV>
                <wp:extent cx="3215640" cy="583565"/>
                <wp:effectExtent l="0" t="0" r="0" b="635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583565"/>
                          <a:chOff x="0" y="0"/>
                          <a:chExt cx="3215640" cy="58356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40" cy="583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6173" y="182880"/>
                            <a:ext cx="365760" cy="218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1E319B" id="Gruppieren 13" o:spid="_x0000_s1026" style="position:absolute;margin-left:298.2pt;margin-top:3.65pt;width:253.2pt;height:45.95pt;z-index:251672576" coordsize="32156,58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width:32156;height:58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">
                  <v:imagedata r:id="rId13" o:title=""/>
                </v:shape>
                <v:shape id="Grafik 12" o:spid="_x0000_s1028" type="#_x0000_t75" style="position:absolute;left:19061;top:1828;width:3658;height:21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">
                  <v:imagedata r:id="rId14" o:title=""/>
                </v:shape>
              </v:group>
            </w:pict>
          </mc:Fallback>
        </mc:AlternateContent>
      </w:r>
    </w:p>
    <w:p w14:paraId="4AFB1821" w14:textId="475C915E" w:rsidR="00774EF5" w:rsidRPr="00956638" w:rsidRDefault="00956638" w:rsidP="00774EF5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956638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71B73" wp14:editId="00BA8CE3">
                <wp:simplePos x="0" y="0"/>
                <wp:positionH relativeFrom="column">
                  <wp:posOffset>3446585</wp:posOffset>
                </wp:positionH>
                <wp:positionV relativeFrom="paragraph">
                  <wp:posOffset>19246</wp:posOffset>
                </wp:positionV>
                <wp:extent cx="2257180" cy="137502"/>
                <wp:effectExtent l="0" t="0" r="54610" b="40640"/>
                <wp:wrapNone/>
                <wp:docPr id="14" name="Gekrümmt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180" cy="137502"/>
                        </a:xfrm>
                        <a:prstGeom prst="curvedConnector3">
                          <a:avLst>
                            <a:gd name="adj1" fmla="val 98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902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 Verbindung 14" o:spid="_x0000_s1026" type="#_x0000_t38" style="position:absolute;margin-left:271.4pt;margin-top:1.5pt;width:177.75pt;height:1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" adj="21228" strokecolor="#5b9bd5 [3204]" strokeweight=".5pt">
                <v:stroke endarrow="block" joinstyle="miter"/>
              </v:shape>
            </w:pict>
          </mc:Fallback>
        </mc:AlternateContent>
      </w:r>
      <w:r w:rsidR="00774EF5" w:rsidRPr="00956638">
        <w:rPr>
          <w:rFonts w:ascii="Arial" w:hAnsi="Arial" w:cs="Arial"/>
          <w:sz w:val="16"/>
          <w:szCs w:val="16"/>
        </w:rPr>
        <w:t xml:space="preserve">Langlaufende </w:t>
      </w:r>
      <w:proofErr w:type="spellStart"/>
      <w:r w:rsidR="00774EF5" w:rsidRPr="00956638">
        <w:rPr>
          <w:rFonts w:ascii="Arial" w:hAnsi="Arial" w:cs="Arial"/>
          <w:sz w:val="16"/>
          <w:szCs w:val="16"/>
        </w:rPr>
        <w:t>run</w:t>
      </w:r>
      <w:proofErr w:type="spellEnd"/>
      <w:r w:rsidR="00774EF5" w:rsidRPr="00956638">
        <w:rPr>
          <w:rFonts w:ascii="Arial" w:hAnsi="Arial" w:cs="Arial"/>
          <w:sz w:val="16"/>
          <w:szCs w:val="16"/>
        </w:rPr>
        <w:t>-Methode blockiert nachfolgende Ereignisverarbeitungen</w:t>
      </w:r>
    </w:p>
    <w:p w14:paraId="3D02BDC2" w14:textId="5D25770B" w:rsidR="00774EF5" w:rsidRDefault="00956638" w:rsidP="00774EF5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956638">
        <w:rPr>
          <w:rFonts w:ascii="Arial" w:hAnsi="Arial" w:cs="Arial"/>
          <w:b/>
          <w:bCs/>
          <w:sz w:val="21"/>
          <w:szCs w:val="21"/>
        </w:rPr>
        <w:sym w:font="Wingdings" w:char="F0E0"/>
      </w:r>
      <w:r>
        <w:rPr>
          <w:rFonts w:ascii="Arial" w:hAnsi="Arial" w:cs="Arial"/>
          <w:sz w:val="21"/>
          <w:szCs w:val="21"/>
        </w:rPr>
        <w:t xml:space="preserve"> </w:t>
      </w:r>
      <w:r w:rsidRPr="00956638">
        <w:rPr>
          <w:rFonts w:ascii="Arial" w:hAnsi="Arial" w:cs="Arial"/>
          <w:sz w:val="21"/>
          <w:szCs w:val="21"/>
        </w:rPr>
        <w:t xml:space="preserve">Wenn im Ereignis-Behandler aufwändige Berechnungen </w:t>
      </w:r>
      <w:r>
        <w:rPr>
          <w:rFonts w:ascii="Arial" w:hAnsi="Arial" w:cs="Arial"/>
          <w:sz w:val="21"/>
          <w:szCs w:val="21"/>
        </w:rPr>
        <w:br/>
      </w:r>
      <w:r w:rsidRPr="00956638">
        <w:rPr>
          <w:rFonts w:ascii="Arial" w:hAnsi="Arial" w:cs="Arial"/>
          <w:sz w:val="21"/>
          <w:szCs w:val="21"/>
        </w:rPr>
        <w:t xml:space="preserve">anstehen, </w:t>
      </w:r>
      <w:r w:rsidRPr="00956638">
        <w:rPr>
          <w:rFonts w:ascii="Arial" w:hAnsi="Arial" w:cs="Arial"/>
          <w:b/>
          <w:bCs/>
          <w:sz w:val="21"/>
          <w:szCs w:val="21"/>
        </w:rPr>
        <w:t>verlagern in einen eigenen Hintergrund-Thread.</w:t>
      </w:r>
    </w:p>
    <w:p w14:paraId="7E9D14CB" w14:textId="531FA4E0" w:rsidR="00956638" w:rsidRPr="009D7094" w:rsidRDefault="00956638" w:rsidP="00774EF5">
      <w:pPr>
        <w:spacing w:after="0" w:line="276" w:lineRule="auto"/>
        <w:rPr>
          <w:rFonts w:ascii="Arial" w:hAnsi="Arial" w:cs="Arial"/>
          <w:sz w:val="16"/>
          <w:szCs w:val="16"/>
        </w:rPr>
      </w:pPr>
    </w:p>
    <w:p w14:paraId="2F7B7CC5" w14:textId="30C4D78C" w:rsidR="00956638" w:rsidRPr="009D7094" w:rsidRDefault="009D7094" w:rsidP="00774EF5">
      <w:pPr>
        <w:spacing w:after="0" w:line="276" w:lineRule="auto"/>
        <w:rPr>
          <w:rFonts w:ascii="Arial" w:hAnsi="Arial" w:cs="Arial"/>
          <w:b/>
          <w:bCs/>
          <w:sz w:val="21"/>
          <w:szCs w:val="21"/>
        </w:rPr>
      </w:pPr>
      <w:r w:rsidRPr="009D7094">
        <w:rPr>
          <w:rFonts w:ascii="Arial" w:hAnsi="Arial" w:cs="Arial"/>
          <w:b/>
          <w:bCs/>
          <w:sz w:val="21"/>
          <w:szCs w:val="21"/>
        </w:rPr>
        <w:t xml:space="preserve">Um eine </w:t>
      </w:r>
      <w:proofErr w:type="spellStart"/>
      <w:r w:rsidRPr="009D7094">
        <w:rPr>
          <w:rFonts w:ascii="Arial" w:hAnsi="Arial" w:cs="Arial"/>
          <w:b/>
          <w:bCs/>
          <w:sz w:val="21"/>
          <w:szCs w:val="21"/>
        </w:rPr>
        <w:t>JavaFX</w:t>
      </w:r>
      <w:proofErr w:type="spellEnd"/>
      <w:r w:rsidRPr="009D7094">
        <w:rPr>
          <w:rFonts w:ascii="Arial" w:hAnsi="Arial" w:cs="Arial"/>
          <w:b/>
          <w:bCs/>
          <w:sz w:val="21"/>
          <w:szCs w:val="21"/>
        </w:rPr>
        <w:t xml:space="preserve">-Anwendung mit gutem Antwortzeitverhalten zu erhalten, muss man aufwändige Berechnungen in </w:t>
      </w:r>
      <w:proofErr w:type="spellStart"/>
      <w:r w:rsidRPr="009D7094">
        <w:rPr>
          <w:rFonts w:ascii="Arial" w:hAnsi="Arial" w:cs="Arial"/>
          <w:b/>
          <w:bCs/>
          <w:sz w:val="21"/>
          <w:szCs w:val="21"/>
        </w:rPr>
        <w:t>Hintergrundthreads</w:t>
      </w:r>
      <w:proofErr w:type="spellEnd"/>
      <w:r w:rsidRPr="009D7094">
        <w:rPr>
          <w:rFonts w:ascii="Arial" w:hAnsi="Arial" w:cs="Arial"/>
          <w:b/>
          <w:bCs/>
          <w:sz w:val="21"/>
          <w:szCs w:val="21"/>
        </w:rPr>
        <w:t xml:space="preserve"> verlagern.</w:t>
      </w:r>
      <w:r w:rsidRPr="009D7094">
        <w:rPr>
          <w:rFonts w:ascii="Arial" w:hAnsi="Arial" w:cs="Arial"/>
          <w:b/>
          <w:bCs/>
          <w:sz w:val="21"/>
          <w:szCs w:val="21"/>
        </w:rPr>
        <w:drawing>
          <wp:anchor distT="0" distB="0" distL="114300" distR="114300" simplePos="0" relativeHeight="251675648" behindDoc="0" locked="0" layoutInCell="1" allowOverlap="1" wp14:anchorId="75F3D80F" wp14:editId="58811B1C">
            <wp:simplePos x="0" y="0"/>
            <wp:positionH relativeFrom="column">
              <wp:posOffset>4051495</wp:posOffset>
            </wp:positionH>
            <wp:positionV relativeFrom="paragraph">
              <wp:posOffset>24325</wp:posOffset>
            </wp:positionV>
            <wp:extent cx="2820572" cy="557593"/>
            <wp:effectExtent l="0" t="0" r="0" b="127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572" cy="557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906E2" w14:textId="77777777" w:rsidR="009D7094" w:rsidRPr="009D7094" w:rsidRDefault="009D7094" w:rsidP="00774EF5">
      <w:pPr>
        <w:spacing w:after="0" w:line="276" w:lineRule="auto"/>
        <w:rPr>
          <w:rFonts w:ascii="Arial" w:hAnsi="Arial" w:cs="Arial"/>
          <w:sz w:val="15"/>
          <w:szCs w:val="15"/>
        </w:rPr>
      </w:pPr>
    </w:p>
    <w:p w14:paraId="7D6A4E04" w14:textId="1CEE8D19" w:rsidR="009D7094" w:rsidRPr="009D7094" w:rsidRDefault="009D7094" w:rsidP="009D7094">
      <w:pPr>
        <w:spacing w:after="0" w:line="276" w:lineRule="auto"/>
        <w:rPr>
          <w:rFonts w:ascii="Arial" w:hAnsi="Arial" w:cs="Arial"/>
          <w:b/>
          <w:bCs/>
          <w:sz w:val="21"/>
          <w:szCs w:val="21"/>
          <w:u w:val="single"/>
        </w:rPr>
      </w:pPr>
      <w:proofErr w:type="spellStart"/>
      <w:r w:rsidRPr="009D7094">
        <w:rPr>
          <w:rFonts w:ascii="Arial" w:hAnsi="Arial" w:cs="Arial"/>
          <w:b/>
          <w:bCs/>
          <w:sz w:val="21"/>
          <w:szCs w:val="21"/>
          <w:u w:val="single"/>
        </w:rPr>
        <w:t>JavaFX</w:t>
      </w:r>
      <w:proofErr w:type="spellEnd"/>
      <w:r w:rsidRPr="009D7094">
        <w:rPr>
          <w:rFonts w:ascii="Arial" w:hAnsi="Arial" w:cs="Arial"/>
          <w:b/>
          <w:bCs/>
          <w:sz w:val="21"/>
          <w:szCs w:val="21"/>
          <w:u w:val="single"/>
        </w:rPr>
        <w:t xml:space="preserve"> ist nicht threadsicher</w:t>
      </w:r>
    </w:p>
    <w:p w14:paraId="39BF5618" w14:textId="65AD215D" w:rsidR="00956638" w:rsidRPr="009D7094" w:rsidRDefault="009D7094" w:rsidP="009D7094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9D7094">
        <w:rPr>
          <w:rFonts w:ascii="Arial" w:hAnsi="Arial" w:cs="Arial"/>
          <w:sz w:val="20"/>
          <w:szCs w:val="20"/>
        </w:rPr>
        <w:t xml:space="preserve">• Alle Methoden auf dem </w:t>
      </w:r>
      <w:proofErr w:type="spellStart"/>
      <w:r w:rsidRPr="009D7094">
        <w:rPr>
          <w:rFonts w:ascii="Arial" w:hAnsi="Arial" w:cs="Arial"/>
          <w:sz w:val="20"/>
          <w:szCs w:val="20"/>
        </w:rPr>
        <w:t>Scenegraph</w:t>
      </w:r>
      <w:proofErr w:type="spellEnd"/>
      <w:r w:rsidRPr="009D7094">
        <w:rPr>
          <w:rFonts w:ascii="Arial" w:hAnsi="Arial" w:cs="Arial"/>
          <w:sz w:val="20"/>
          <w:szCs w:val="20"/>
        </w:rPr>
        <w:t xml:space="preserve"> müssen im UI </w:t>
      </w:r>
      <w:proofErr w:type="spellStart"/>
      <w:r w:rsidRPr="009D7094">
        <w:rPr>
          <w:rFonts w:ascii="Arial" w:hAnsi="Arial" w:cs="Arial"/>
          <w:sz w:val="20"/>
          <w:szCs w:val="20"/>
        </w:rPr>
        <w:t>thread</w:t>
      </w:r>
      <w:proofErr w:type="spellEnd"/>
      <w:r w:rsidRPr="009D7094">
        <w:rPr>
          <w:rFonts w:ascii="Arial" w:hAnsi="Arial" w:cs="Arial"/>
          <w:sz w:val="20"/>
          <w:szCs w:val="20"/>
        </w:rPr>
        <w:t xml:space="preserve"> (UIT) aufgerufen werden.</w:t>
      </w:r>
    </w:p>
    <w:p w14:paraId="0CB73827" w14:textId="262E9E23" w:rsidR="009D7094" w:rsidRPr="009D7094" w:rsidRDefault="009D7094" w:rsidP="009D7094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9D7094">
        <w:rPr>
          <w:rFonts w:ascii="Arial" w:hAnsi="Arial" w:cs="Arial"/>
          <w:b/>
          <w:bCs/>
          <w:sz w:val="20"/>
          <w:szCs w:val="20"/>
        </w:rPr>
        <w:t>Aufruf in den UIT zu verlagern:</w:t>
      </w:r>
    </w:p>
    <w:p w14:paraId="6BF1F5A0" w14:textId="6520F8B6" w:rsidR="009D7094" w:rsidRPr="009D7094" w:rsidRDefault="009D7094" w:rsidP="009D7094">
      <w:pPr>
        <w:pStyle w:val="Listenabsatz"/>
        <w:numPr>
          <w:ilvl w:val="1"/>
          <w:numId w:val="7"/>
        </w:num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7094">
        <w:rPr>
          <w:rFonts w:ascii="Courier New" w:hAnsi="Courier New" w:cs="Courier New"/>
          <w:sz w:val="20"/>
          <w:szCs w:val="20"/>
        </w:rPr>
        <w:t>Platform.runLater</w:t>
      </w:r>
      <w:proofErr w:type="spellEnd"/>
      <w:r w:rsidRPr="009D709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7094">
        <w:rPr>
          <w:rFonts w:ascii="Courier New" w:hAnsi="Courier New" w:cs="Courier New"/>
          <w:sz w:val="20"/>
          <w:szCs w:val="20"/>
        </w:rPr>
        <w:t>runnable</w:t>
      </w:r>
      <w:proofErr w:type="spellEnd"/>
      <w:r w:rsidRPr="009D7094">
        <w:rPr>
          <w:rFonts w:ascii="Courier New" w:hAnsi="Courier New" w:cs="Courier New"/>
          <w:sz w:val="20"/>
          <w:szCs w:val="20"/>
        </w:rPr>
        <w:t>)</w:t>
      </w:r>
    </w:p>
    <w:p w14:paraId="1EEF6056" w14:textId="65757CC1" w:rsidR="009D7094" w:rsidRPr="009D7094" w:rsidRDefault="009D7094" w:rsidP="009D7094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9D7094">
        <w:rPr>
          <w:rFonts w:ascii="Arial" w:hAnsi="Arial" w:cs="Arial"/>
          <w:sz w:val="20"/>
          <w:szCs w:val="20"/>
        </w:rPr>
        <w:t xml:space="preserve">reiht das </w:t>
      </w:r>
      <w:proofErr w:type="spellStart"/>
      <w:r w:rsidRPr="009D7094">
        <w:rPr>
          <w:rFonts w:ascii="Arial" w:hAnsi="Arial" w:cs="Arial"/>
          <w:sz w:val="20"/>
          <w:szCs w:val="20"/>
        </w:rPr>
        <w:t>Runnable</w:t>
      </w:r>
      <w:proofErr w:type="spellEnd"/>
      <w:r w:rsidRPr="009D7094">
        <w:rPr>
          <w:rFonts w:ascii="Arial" w:hAnsi="Arial" w:cs="Arial"/>
          <w:sz w:val="20"/>
          <w:szCs w:val="20"/>
        </w:rPr>
        <w:t>-Objekt in die Event Queue ein.</w:t>
      </w:r>
    </w:p>
    <w:p w14:paraId="604F863A" w14:textId="47FE3DE5" w:rsidR="009D7094" w:rsidRPr="009D7094" w:rsidRDefault="009D7094" w:rsidP="009D7094">
      <w:pPr>
        <w:pStyle w:val="Listenabsatz"/>
        <w:numPr>
          <w:ilvl w:val="1"/>
          <w:numId w:val="7"/>
        </w:num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7094">
        <w:rPr>
          <w:rFonts w:ascii="Courier New" w:hAnsi="Courier New" w:cs="Courier New"/>
          <w:sz w:val="20"/>
          <w:szCs w:val="20"/>
        </w:rPr>
        <w:t>Platform.isFxApplicationThread</w:t>
      </w:r>
      <w:proofErr w:type="spellEnd"/>
      <w:r w:rsidRPr="009D7094">
        <w:rPr>
          <w:rFonts w:ascii="Courier New" w:hAnsi="Courier New" w:cs="Courier New"/>
          <w:sz w:val="20"/>
          <w:szCs w:val="20"/>
        </w:rPr>
        <w:t>()</w:t>
      </w:r>
    </w:p>
    <w:p w14:paraId="62A226E7" w14:textId="40D86C10" w:rsidR="009D7094" w:rsidRDefault="009D7094" w:rsidP="009D7094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9D7094">
        <w:rPr>
          <w:rFonts w:ascii="Arial" w:hAnsi="Arial" w:cs="Arial"/>
          <w:sz w:val="20"/>
          <w:szCs w:val="20"/>
        </w:rPr>
        <w:t xml:space="preserve">liefert </w:t>
      </w:r>
      <w:proofErr w:type="spellStart"/>
      <w:r w:rsidRPr="009D7094">
        <w:rPr>
          <w:rFonts w:ascii="Arial" w:hAnsi="Arial" w:cs="Arial"/>
          <w:sz w:val="20"/>
          <w:szCs w:val="20"/>
        </w:rPr>
        <w:t>true</w:t>
      </w:r>
      <w:proofErr w:type="spellEnd"/>
      <w:r w:rsidRPr="009D7094">
        <w:rPr>
          <w:rFonts w:ascii="Arial" w:hAnsi="Arial" w:cs="Arial"/>
          <w:sz w:val="20"/>
          <w:szCs w:val="20"/>
        </w:rPr>
        <w:t>, wenn der aufrufende Thread der UIT ist.</w:t>
      </w:r>
    </w:p>
    <w:p w14:paraId="305A027A" w14:textId="081DE275" w:rsidR="009D7094" w:rsidRDefault="009D7094" w:rsidP="009D7094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D8557B3" w14:textId="49B67043" w:rsidR="009D7094" w:rsidRPr="009D7094" w:rsidRDefault="009D7094" w:rsidP="009D7094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9D709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DA1EB" wp14:editId="383E65DF">
                <wp:simplePos x="0" y="0"/>
                <wp:positionH relativeFrom="column">
                  <wp:posOffset>-120112</wp:posOffset>
                </wp:positionH>
                <wp:positionV relativeFrom="paragraph">
                  <wp:posOffset>491734</wp:posOffset>
                </wp:positionV>
                <wp:extent cx="5071110" cy="1990090"/>
                <wp:effectExtent l="0" t="0" r="0" b="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110" cy="199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5B930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btnCalc.setOnAction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event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-&gt; { </w:t>
                            </w:r>
                          </w:p>
                          <w:p w14:paraId="33FE3ACF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lbl.getScene</w:t>
                            </w:r>
                            <w:proofErr w:type="spellEnd"/>
                            <w:proofErr w:type="gram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setCursor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Cursor.WAIT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9D7094">
                              <w:rPr>
                                <w:rFonts w:ascii="Menlo" w:hAnsi="Menlo" w:cs="Menlo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mauszeiger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B22DEE8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Thread 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ht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D7094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Thread( (</w:t>
                            </w:r>
                            <w:proofErr w:type="gram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 -&gt; {                      </w:t>
                            </w:r>
                            <w:r w:rsidRPr="009D7094">
                              <w:rPr>
                                <w:rFonts w:ascii="Menlo" w:hAnsi="Menlo" w:cs="Menlo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>//new Thread</w:t>
                            </w:r>
                          </w:p>
                          <w:p w14:paraId="43CE3D9A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D7094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9D7094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long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&lt;10_000_000_000L; 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  <w:proofErr w:type="gram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  <w:proofErr w:type="gram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</w:p>
                          <w:p w14:paraId="5A1E162F" w14:textId="6844B84D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D7094">
                              <w:rPr>
                                <w:rFonts w:ascii="Menlo" w:hAnsi="Menlo" w:cs="Menlo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2F5F3DD6" w14:textId="77777777" w:rsidR="00BA1781" w:rsidRPr="009D7094" w:rsidRDefault="00BA1781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F45EFBA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9D7094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proofErr w:type="spellEnd"/>
                            <w:proofErr w:type="gram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 -&gt; {                      </w:t>
                            </w:r>
                            <w:r w:rsidRPr="009D7094">
                              <w:rPr>
                                <w:rFonts w:ascii="Menlo" w:hAnsi="Menlo" w:cs="Menlo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>//1*</w:t>
                            </w:r>
                          </w:p>
                          <w:p w14:paraId="490A8691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lbl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.setText</w:t>
                            </w:r>
                            <w:proofErr w:type="spellEnd"/>
                            <w:proofErr w:type="gram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D7094">
                              <w:rPr>
                                <w:rFonts w:ascii="Menlo" w:hAnsi="Menlo" w:cs="Menlo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9D7094">
                              <w:rPr>
                                <w:rFonts w:ascii="Menlo" w:hAnsi="Menlo" w:cs="Menlo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 Clicks"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3D933E8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lbl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.getScene</w:t>
                            </w:r>
                            <w:proofErr w:type="spellEnd"/>
                            <w:proofErr w:type="gram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setCursor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Cursor.</w:t>
                            </w:r>
                            <w:r w:rsidRPr="009D709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DEFAULT</w:t>
                            </w:r>
                            <w:proofErr w:type="spell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EA90CD8" w14:textId="73D408BD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  <w:p w14:paraId="28603E3C" w14:textId="77777777" w:rsidR="00BA1781" w:rsidRPr="009D7094" w:rsidRDefault="00BA1781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265E91D6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});</w:t>
                            </w:r>
                          </w:p>
                          <w:p w14:paraId="150D90A4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ht.start</w:t>
                            </w:r>
                            <w:proofErr w:type="spellEnd"/>
                            <w:proofErr w:type="gramEnd"/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4472AB82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  <w:r w:rsidRPr="009D709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2A8273" w14:textId="77777777" w:rsidR="00956638" w:rsidRPr="009D7094" w:rsidRDefault="00956638" w:rsidP="009566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14:paraId="72A83C16" w14:textId="77777777" w:rsidR="00956638" w:rsidRPr="009D7094" w:rsidRDefault="009566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A1EB" id="Textfeld 15" o:spid="_x0000_s1032" type="#_x0000_t202" style="position:absolute;margin-left:-9.45pt;margin-top:38.7pt;width:399.3pt;height:15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" filled="f" stroked="f" strokeweight=".5pt">
                <v:textbox>
                  <w:txbxContent>
                    <w:p w14:paraId="1CE5B930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proofErr w:type="spell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btnCalc.setOnAction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event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-&gt; { </w:t>
                      </w:r>
                    </w:p>
                    <w:p w14:paraId="33FE3ACF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lbl.getScene</w:t>
                      </w:r>
                      <w:proofErr w:type="spellEnd"/>
                      <w:proofErr w:type="gram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setCursor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Cursor.WAIT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9D7094">
                        <w:rPr>
                          <w:rFonts w:ascii="Menlo" w:hAnsi="Menlo" w:cs="Menlo"/>
                          <w:color w:val="3F7F5F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3F7F5F"/>
                          <w:sz w:val="18"/>
                          <w:szCs w:val="18"/>
                          <w:u w:val="single"/>
                        </w:rPr>
                        <w:t>mauszeiger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B22DEE8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Thread 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0000C0"/>
                          <w:sz w:val="18"/>
                          <w:szCs w:val="18"/>
                          <w:lang w:val="en-US"/>
                        </w:rPr>
                        <w:t>ht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D7094">
                        <w:rPr>
                          <w:rFonts w:ascii="Menlo" w:hAnsi="Menlo" w:cs="Menlo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Thread( (</w:t>
                      </w:r>
                      <w:proofErr w:type="gram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-&gt; {                      </w:t>
                      </w:r>
                      <w:r w:rsidRPr="009D7094">
                        <w:rPr>
                          <w:rFonts w:ascii="Menlo" w:hAnsi="Menlo" w:cs="Menlo"/>
                          <w:color w:val="3F7F5F"/>
                          <w:sz w:val="18"/>
                          <w:szCs w:val="18"/>
                          <w:lang w:val="en-US"/>
                        </w:rPr>
                        <w:t>//new Thread</w:t>
                      </w:r>
                    </w:p>
                    <w:p w14:paraId="43CE3D9A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D7094">
                        <w:rPr>
                          <w:rFonts w:ascii="Menlo" w:hAnsi="Menlo" w:cs="Menlo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9D7094">
                        <w:rPr>
                          <w:rFonts w:ascii="Menlo" w:hAnsi="Menlo" w:cs="Menlo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long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=0; 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&lt;10_000_000_000L; 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++) {</w:t>
                      </w:r>
                      <w:proofErr w:type="gram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};</w:t>
                      </w:r>
                      <w:proofErr w:type="gram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</w:p>
                    <w:p w14:paraId="5A1E162F" w14:textId="6844B84D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D7094">
                        <w:rPr>
                          <w:rFonts w:ascii="Menlo" w:hAnsi="Menlo" w:cs="Menlo"/>
                          <w:color w:val="0000C0"/>
                          <w:sz w:val="18"/>
                          <w:szCs w:val="18"/>
                          <w:lang w:val="en-US"/>
                        </w:rPr>
                        <w:t>count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+;</w:t>
                      </w:r>
                      <w:proofErr w:type="gramEnd"/>
                    </w:p>
                    <w:p w14:paraId="2F5F3DD6" w14:textId="77777777" w:rsidR="00BA1781" w:rsidRPr="009D7094" w:rsidRDefault="00BA1781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4F45EFBA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9D7094">
                        <w:rPr>
                          <w:rFonts w:ascii="Menlo" w:hAnsi="Menlo" w:cs="Menlo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runLater</w:t>
                      </w:r>
                      <w:proofErr w:type="spellEnd"/>
                      <w:proofErr w:type="gram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( (</w:t>
                      </w:r>
                      <w:proofErr w:type="gram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-&gt; {                      </w:t>
                      </w:r>
                      <w:r w:rsidRPr="009D7094">
                        <w:rPr>
                          <w:rFonts w:ascii="Menlo" w:hAnsi="Menlo" w:cs="Menlo"/>
                          <w:color w:val="3F7F5F"/>
                          <w:sz w:val="18"/>
                          <w:szCs w:val="18"/>
                          <w:lang w:val="en-US"/>
                        </w:rPr>
                        <w:t>//1*</w:t>
                      </w:r>
                    </w:p>
                    <w:p w14:paraId="490A8691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lbl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.setText</w:t>
                      </w:r>
                      <w:proofErr w:type="spellEnd"/>
                      <w:proofErr w:type="gram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D7094">
                        <w:rPr>
                          <w:rFonts w:ascii="Menlo" w:hAnsi="Menlo" w:cs="Menlo"/>
                          <w:color w:val="0000C0"/>
                          <w:sz w:val="18"/>
                          <w:szCs w:val="18"/>
                          <w:lang w:val="en-US"/>
                        </w:rPr>
                        <w:t>count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9D7094">
                        <w:rPr>
                          <w:rFonts w:ascii="Menlo" w:hAnsi="Menlo" w:cs="Menlo"/>
                          <w:color w:val="2A00FF"/>
                          <w:sz w:val="18"/>
                          <w:szCs w:val="18"/>
                          <w:lang w:val="en-US"/>
                        </w:rPr>
                        <w:t>" Clicks"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3D933E8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lbl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.getScene</w:t>
                      </w:r>
                      <w:proofErr w:type="spellEnd"/>
                      <w:proofErr w:type="gram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().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setCursor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Cursor.</w:t>
                      </w:r>
                      <w:r w:rsidRPr="009D709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DEFAULT</w:t>
                      </w:r>
                      <w:proofErr w:type="spell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EA90CD8" w14:textId="73D408BD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});</w:t>
                      </w:r>
                    </w:p>
                    <w:p w14:paraId="28603E3C" w14:textId="77777777" w:rsidR="00BA1781" w:rsidRPr="009D7094" w:rsidRDefault="00BA1781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14:paraId="265E91D6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});</w:t>
                      </w:r>
                    </w:p>
                    <w:p w14:paraId="150D90A4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ht.start</w:t>
                      </w:r>
                      <w:proofErr w:type="spellEnd"/>
                      <w:proofErr w:type="gramEnd"/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4472AB82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  <w:u w:val="single"/>
                        </w:rPr>
                        <w:t>)</w:t>
                      </w:r>
                      <w:r w:rsidRPr="009D7094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E2A8273" w14:textId="77777777" w:rsidR="00956638" w:rsidRPr="009D7094" w:rsidRDefault="00956638" w:rsidP="009566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  <w:p w14:paraId="72A83C16" w14:textId="77777777" w:rsidR="00956638" w:rsidRPr="009D7094" w:rsidRDefault="0095663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D7094">
        <w:rPr>
          <w:rFonts w:ascii="Arial" w:hAnsi="Arial" w:cs="Arial"/>
          <w:b/>
          <w:bCs/>
          <w:sz w:val="20"/>
          <w:szCs w:val="20"/>
        </w:rPr>
        <w:t xml:space="preserve">Aus dem Hintergrundthread heraus muss man alle Operationen mit </w:t>
      </w:r>
      <w:proofErr w:type="spellStart"/>
      <w:r w:rsidRPr="009D7094">
        <w:rPr>
          <w:rFonts w:ascii="Arial" w:hAnsi="Arial" w:cs="Arial"/>
          <w:b/>
          <w:bCs/>
          <w:sz w:val="20"/>
          <w:szCs w:val="20"/>
        </w:rPr>
        <w:t>JavaFX</w:t>
      </w:r>
      <w:proofErr w:type="spellEnd"/>
      <w:r w:rsidRPr="009D7094">
        <w:rPr>
          <w:rFonts w:ascii="Arial" w:hAnsi="Arial" w:cs="Arial"/>
          <w:b/>
          <w:bCs/>
          <w:sz w:val="20"/>
          <w:szCs w:val="20"/>
        </w:rPr>
        <w:t xml:space="preserve">-Komponenten durch </w:t>
      </w:r>
      <w:proofErr w:type="spellStart"/>
      <w:r w:rsidRPr="009D7094">
        <w:rPr>
          <w:rFonts w:ascii="Arial" w:hAnsi="Arial" w:cs="Arial"/>
          <w:b/>
          <w:bCs/>
          <w:sz w:val="20"/>
          <w:szCs w:val="20"/>
        </w:rPr>
        <w:t>Platform.runLater</w:t>
      </w:r>
      <w:proofErr w:type="spellEnd"/>
      <w:r w:rsidRPr="009D7094">
        <w:rPr>
          <w:rFonts w:ascii="Arial" w:hAnsi="Arial" w:cs="Arial"/>
          <w:b/>
          <w:bCs/>
          <w:sz w:val="20"/>
          <w:szCs w:val="20"/>
        </w:rPr>
        <w:t>...-Aufrufe in den UIT verlagern.</w:t>
      </w:r>
    </w:p>
    <w:sectPr w:rsidR="009D7094" w:rsidRPr="009D7094" w:rsidSect="00D04559">
      <w:head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37BCC" w14:textId="77777777" w:rsidR="008247B1" w:rsidRDefault="008247B1" w:rsidP="00311BDE">
      <w:pPr>
        <w:spacing w:after="0" w:line="240" w:lineRule="auto"/>
      </w:pPr>
      <w:r>
        <w:separator/>
      </w:r>
    </w:p>
  </w:endnote>
  <w:endnote w:type="continuationSeparator" w:id="0">
    <w:p w14:paraId="5D5874EE" w14:textId="77777777" w:rsidR="008247B1" w:rsidRDefault="008247B1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9E410" w14:textId="77777777" w:rsidR="008247B1" w:rsidRDefault="008247B1" w:rsidP="00311BDE">
      <w:pPr>
        <w:spacing w:after="0" w:line="240" w:lineRule="auto"/>
      </w:pPr>
      <w:r>
        <w:separator/>
      </w:r>
    </w:p>
  </w:footnote>
  <w:footnote w:type="continuationSeparator" w:id="0">
    <w:p w14:paraId="4F3F4D32" w14:textId="77777777" w:rsidR="008247B1" w:rsidRDefault="008247B1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C26D7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2 (PR2) - Formular für </w:t>
    </w:r>
    <w:proofErr w:type="gramStart"/>
    <w:r w:rsidRPr="00311BDE">
      <w:rPr>
        <w:rFonts w:ascii="Arial" w:hAnsi="Arial" w:cs="Arial"/>
        <w:sz w:val="16"/>
        <w:szCs w:val="16"/>
      </w:rPr>
      <w:t>Lesenotizen  -</w:t>
    </w:r>
    <w:proofErr w:type="gramEnd"/>
    <w:r w:rsidRPr="00311BDE">
      <w:rPr>
        <w:rFonts w:ascii="Arial" w:hAnsi="Arial" w:cs="Arial"/>
        <w:sz w:val="16"/>
        <w:szCs w:val="16"/>
      </w:rPr>
      <w:t xml:space="preserve"> SS202</w:t>
    </w:r>
    <w:r w:rsidR="005820C2">
      <w:rPr>
        <w:rFonts w:ascii="Arial" w:hAnsi="Arial" w:cs="Arial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C509D"/>
    <w:multiLevelType w:val="hybridMultilevel"/>
    <w:tmpl w:val="DA907CF4"/>
    <w:lvl w:ilvl="0" w:tplc="742C5FC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F4198"/>
    <w:multiLevelType w:val="hybridMultilevel"/>
    <w:tmpl w:val="4CBC4926"/>
    <w:lvl w:ilvl="0" w:tplc="05AAB832">
      <w:numFmt w:val="bullet"/>
      <w:lvlText w:val="–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66A0936C">
      <w:numFmt w:val="bullet"/>
      <w:lvlText w:val="•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C483CF3"/>
    <w:multiLevelType w:val="hybridMultilevel"/>
    <w:tmpl w:val="EA9E61E6"/>
    <w:lvl w:ilvl="0" w:tplc="05AAB832">
      <w:numFmt w:val="bullet"/>
      <w:lvlText w:val="–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742C5FC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41538F4"/>
    <w:multiLevelType w:val="hybridMultilevel"/>
    <w:tmpl w:val="E18C47E4"/>
    <w:lvl w:ilvl="0" w:tplc="05AAB832">
      <w:numFmt w:val="bullet"/>
      <w:lvlText w:val="–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66A0936C">
      <w:numFmt w:val="bullet"/>
      <w:lvlText w:val="•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61F760A"/>
    <w:multiLevelType w:val="hybridMultilevel"/>
    <w:tmpl w:val="396E9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60906"/>
    <w:multiLevelType w:val="hybridMultilevel"/>
    <w:tmpl w:val="ABBCCB64"/>
    <w:lvl w:ilvl="0" w:tplc="05AAB832">
      <w:numFmt w:val="bullet"/>
      <w:lvlText w:val="–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6619C"/>
    <w:multiLevelType w:val="hybridMultilevel"/>
    <w:tmpl w:val="89724F60"/>
    <w:lvl w:ilvl="0" w:tplc="742C5FC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316"/>
    <w:rsid w:val="00007253"/>
    <w:rsid w:val="00027568"/>
    <w:rsid w:val="00070A58"/>
    <w:rsid w:val="000902CA"/>
    <w:rsid w:val="000F1676"/>
    <w:rsid w:val="001163BD"/>
    <w:rsid w:val="001C107D"/>
    <w:rsid w:val="00311BDE"/>
    <w:rsid w:val="0038454A"/>
    <w:rsid w:val="003F0A23"/>
    <w:rsid w:val="004409B7"/>
    <w:rsid w:val="004560A5"/>
    <w:rsid w:val="0049777A"/>
    <w:rsid w:val="005820C2"/>
    <w:rsid w:val="005D7C4C"/>
    <w:rsid w:val="005E383E"/>
    <w:rsid w:val="00615EFA"/>
    <w:rsid w:val="00682785"/>
    <w:rsid w:val="007250B2"/>
    <w:rsid w:val="00774EF5"/>
    <w:rsid w:val="0077760C"/>
    <w:rsid w:val="008247B1"/>
    <w:rsid w:val="008278B2"/>
    <w:rsid w:val="00891DCF"/>
    <w:rsid w:val="008E3251"/>
    <w:rsid w:val="00956638"/>
    <w:rsid w:val="00957B64"/>
    <w:rsid w:val="009A1E80"/>
    <w:rsid w:val="009D55BC"/>
    <w:rsid w:val="009D7094"/>
    <w:rsid w:val="00A5406B"/>
    <w:rsid w:val="00A740E5"/>
    <w:rsid w:val="00A7671C"/>
    <w:rsid w:val="00AE6931"/>
    <w:rsid w:val="00B73B86"/>
    <w:rsid w:val="00BA1781"/>
    <w:rsid w:val="00C30FFF"/>
    <w:rsid w:val="00CC212E"/>
    <w:rsid w:val="00D04559"/>
    <w:rsid w:val="00D62C3B"/>
    <w:rsid w:val="00D66BFB"/>
    <w:rsid w:val="00DB2A51"/>
    <w:rsid w:val="00E1354B"/>
    <w:rsid w:val="00E60EDE"/>
    <w:rsid w:val="00E80CE6"/>
    <w:rsid w:val="00E87316"/>
    <w:rsid w:val="00EB6A27"/>
    <w:rsid w:val="00F6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D9C0F"/>
  <w15:chartTrackingRefBased/>
  <w15:docId w15:val="{EABEE8E5-DFF5-3C49-BAF7-A7C18571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7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262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33</cp:revision>
  <dcterms:created xsi:type="dcterms:W3CDTF">2021-05-19T09:13:00Z</dcterms:created>
  <dcterms:modified xsi:type="dcterms:W3CDTF">2021-05-23T10:09:00Z</dcterms:modified>
</cp:coreProperties>
</file>