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659E7" w14:textId="77777777" w:rsidR="00C30FFF" w:rsidRPr="00311BDE" w:rsidRDefault="00311BDE" w:rsidP="004560A5">
      <w:p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11BDE">
        <w:rPr>
          <w:rFonts w:ascii="Arial" w:hAnsi="Arial" w:cs="Arial"/>
          <w:b/>
          <w:sz w:val="32"/>
          <w:szCs w:val="32"/>
        </w:rPr>
        <w:t>PR2 – Formular für Lesenotizen</w:t>
      </w:r>
    </w:p>
    <w:p w14:paraId="0BD3CBDD" w14:textId="77777777" w:rsidR="00311BDE" w:rsidRPr="003F0A23" w:rsidRDefault="00311BDE" w:rsidP="004560A5">
      <w:pPr>
        <w:spacing w:after="0" w:line="240" w:lineRule="auto"/>
        <w:rPr>
          <w:rFonts w:ascii="Arial" w:hAnsi="Arial" w:cs="Arial"/>
          <w:b/>
          <w:sz w:val="24"/>
          <w:szCs w:val="32"/>
        </w:rPr>
      </w:pPr>
      <w:r w:rsidRPr="00311BDE">
        <w:rPr>
          <w:rFonts w:ascii="Arial" w:hAnsi="Arial" w:cs="Arial"/>
          <w:b/>
          <w:sz w:val="24"/>
          <w:szCs w:val="32"/>
        </w:rPr>
        <w:t>SS202</w:t>
      </w:r>
      <w:r w:rsidR="005820C2">
        <w:rPr>
          <w:rFonts w:ascii="Arial" w:hAnsi="Arial" w:cs="Arial"/>
          <w:b/>
          <w:sz w:val="24"/>
          <w:szCs w:val="32"/>
        </w:rPr>
        <w:t>1</w:t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2547"/>
        <w:gridCol w:w="2693"/>
        <w:gridCol w:w="2552"/>
        <w:gridCol w:w="2693"/>
      </w:tblGrid>
      <w:tr w:rsidR="00311BDE" w:rsidRPr="00311BDE" w14:paraId="17A4E9B3" w14:textId="77777777" w:rsidTr="00D04559">
        <w:trPr>
          <w:trHeight w:val="352"/>
        </w:trPr>
        <w:tc>
          <w:tcPr>
            <w:tcW w:w="2547" w:type="dxa"/>
          </w:tcPr>
          <w:p w14:paraId="574081B3" w14:textId="77777777" w:rsidR="00311BDE" w:rsidRPr="003F0A23" w:rsidRDefault="00311BDE" w:rsidP="004560A5">
            <w:pPr>
              <w:rPr>
                <w:rFonts w:ascii="Arial" w:hAnsi="Arial" w:cs="Arial"/>
                <w:sz w:val="24"/>
                <w:szCs w:val="24"/>
              </w:rPr>
            </w:pPr>
            <w:r w:rsidRPr="003F0A23">
              <w:rPr>
                <w:rFonts w:ascii="Arial" w:hAnsi="Arial" w:cs="Arial"/>
                <w:sz w:val="24"/>
                <w:szCs w:val="24"/>
              </w:rPr>
              <w:t>Nachname</w:t>
            </w:r>
          </w:p>
          <w:p w14:paraId="60BC9481" w14:textId="77777777" w:rsidR="009D55BC" w:rsidRPr="003F0A23" w:rsidRDefault="003F0A23" w:rsidP="004560A5">
            <w:pPr>
              <w:rPr>
                <w:rFonts w:ascii="Arial" w:hAnsi="Arial" w:cs="Arial"/>
                <w:sz w:val="24"/>
                <w:szCs w:val="24"/>
              </w:rPr>
            </w:pPr>
            <w:r w:rsidRPr="003F0A23">
              <w:rPr>
                <w:rFonts w:ascii="Arial" w:hAnsi="Arial" w:cs="Arial"/>
                <w:sz w:val="24"/>
                <w:szCs w:val="24"/>
              </w:rPr>
              <w:t>Lushaj</w:t>
            </w:r>
          </w:p>
        </w:tc>
        <w:tc>
          <w:tcPr>
            <w:tcW w:w="2693" w:type="dxa"/>
          </w:tcPr>
          <w:p w14:paraId="3D9A08F5" w14:textId="1D583E5C" w:rsidR="00311BDE" w:rsidRPr="003F0A23" w:rsidRDefault="00311BDE" w:rsidP="004560A5">
            <w:pPr>
              <w:rPr>
                <w:rFonts w:ascii="Arial" w:hAnsi="Arial" w:cs="Arial"/>
                <w:sz w:val="24"/>
                <w:szCs w:val="24"/>
              </w:rPr>
            </w:pPr>
            <w:r w:rsidRPr="003F0A23">
              <w:rPr>
                <w:rFonts w:ascii="Arial" w:hAnsi="Arial" w:cs="Arial"/>
                <w:sz w:val="24"/>
                <w:szCs w:val="24"/>
              </w:rPr>
              <w:t>Vorname</w:t>
            </w:r>
          </w:p>
          <w:p w14:paraId="59566EA7" w14:textId="77777777" w:rsidR="009D55BC" w:rsidRPr="003F0A23" w:rsidRDefault="003F0A23" w:rsidP="004560A5">
            <w:pPr>
              <w:rPr>
                <w:rFonts w:ascii="Arial" w:hAnsi="Arial" w:cs="Arial"/>
                <w:sz w:val="24"/>
                <w:szCs w:val="24"/>
              </w:rPr>
            </w:pPr>
            <w:r w:rsidRPr="003F0A23">
              <w:rPr>
                <w:rFonts w:ascii="Arial" w:hAnsi="Arial" w:cs="Arial"/>
                <w:sz w:val="24"/>
                <w:szCs w:val="24"/>
              </w:rPr>
              <w:t>Detijon</w:t>
            </w:r>
          </w:p>
        </w:tc>
        <w:tc>
          <w:tcPr>
            <w:tcW w:w="2552" w:type="dxa"/>
          </w:tcPr>
          <w:p w14:paraId="63DFD9BA" w14:textId="77777777" w:rsidR="003F0A23" w:rsidRPr="003F0A23" w:rsidRDefault="00311BDE" w:rsidP="004560A5">
            <w:pPr>
              <w:rPr>
                <w:rFonts w:ascii="Arial" w:hAnsi="Arial" w:cs="Arial"/>
                <w:sz w:val="24"/>
                <w:szCs w:val="24"/>
              </w:rPr>
            </w:pPr>
            <w:r w:rsidRPr="003F0A23">
              <w:rPr>
                <w:rFonts w:ascii="Arial" w:hAnsi="Arial" w:cs="Arial"/>
                <w:sz w:val="24"/>
                <w:szCs w:val="24"/>
              </w:rPr>
              <w:t>Matrikelnummer</w:t>
            </w:r>
          </w:p>
          <w:p w14:paraId="1DB0A557" w14:textId="77777777" w:rsidR="009D55BC" w:rsidRPr="003F0A23" w:rsidRDefault="003F0A23" w:rsidP="004560A5">
            <w:pPr>
              <w:rPr>
                <w:rFonts w:ascii="Arial" w:hAnsi="Arial" w:cs="Arial"/>
                <w:sz w:val="24"/>
                <w:szCs w:val="24"/>
              </w:rPr>
            </w:pPr>
            <w:r w:rsidRPr="003F0A23">
              <w:rPr>
                <w:rFonts w:ascii="CIDFont+F32" w:hAnsi="CIDFont+F32"/>
                <w:sz w:val="24"/>
                <w:szCs w:val="24"/>
              </w:rPr>
              <w:t xml:space="preserve">1630149 </w:t>
            </w:r>
          </w:p>
        </w:tc>
        <w:tc>
          <w:tcPr>
            <w:tcW w:w="2693" w:type="dxa"/>
          </w:tcPr>
          <w:p w14:paraId="1CC3BC3F" w14:textId="77777777" w:rsidR="00311BDE" w:rsidRPr="003F0A23" w:rsidRDefault="00311BDE" w:rsidP="004560A5">
            <w:pPr>
              <w:rPr>
                <w:rFonts w:ascii="Arial" w:hAnsi="Arial" w:cs="Arial"/>
                <w:sz w:val="24"/>
                <w:szCs w:val="24"/>
              </w:rPr>
            </w:pPr>
            <w:r w:rsidRPr="003F0A23">
              <w:rPr>
                <w:rFonts w:ascii="Arial" w:hAnsi="Arial" w:cs="Arial"/>
                <w:sz w:val="24"/>
                <w:szCs w:val="24"/>
              </w:rPr>
              <w:t>Abgabedatum:</w:t>
            </w:r>
          </w:p>
          <w:p w14:paraId="1C1974DC" w14:textId="19F2D198" w:rsidR="009D55BC" w:rsidRPr="003F0A23" w:rsidRDefault="001C107D" w:rsidP="004560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TIME \@ "dd.MM.yy"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FA739D">
              <w:rPr>
                <w:rFonts w:ascii="Arial" w:hAnsi="Arial" w:cs="Arial"/>
                <w:noProof/>
                <w:sz w:val="24"/>
                <w:szCs w:val="24"/>
              </w:rPr>
              <w:t>22.04.21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</w:tbl>
    <w:p w14:paraId="7D228213" w14:textId="11C47DAA" w:rsidR="00227AD0" w:rsidRDefault="00E910AD" w:rsidP="0037077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5BF65A" wp14:editId="19B39152">
                <wp:simplePos x="0" y="0"/>
                <wp:positionH relativeFrom="column">
                  <wp:posOffset>-63305</wp:posOffset>
                </wp:positionH>
                <wp:positionV relativeFrom="paragraph">
                  <wp:posOffset>17194</wp:posOffset>
                </wp:positionV>
                <wp:extent cx="4206240" cy="1976120"/>
                <wp:effectExtent l="0" t="0" r="0" b="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6240" cy="1976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288C42" w14:textId="4E69B559" w:rsidR="005A077B" w:rsidRPr="00E910AD" w:rsidRDefault="005A077B" w:rsidP="005A077B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E910AD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Eigene</w:t>
                            </w:r>
                            <w:proofErr w:type="spellEnd"/>
                            <w:r w:rsidRPr="00E910AD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Exception-Klassen</w:t>
                            </w:r>
                          </w:p>
                          <w:p w14:paraId="485F05ED" w14:textId="3691DCF7" w:rsidR="005A077B" w:rsidRPr="005A077B" w:rsidRDefault="005A077B" w:rsidP="005A077B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A077B">
                              <w:rPr>
                                <w:sz w:val="24"/>
                                <w:szCs w:val="24"/>
                              </w:rPr>
                              <w:t xml:space="preserve">Man kann von jeder beliebigen </w:t>
                            </w:r>
                            <w:proofErr w:type="spellStart"/>
                            <w:r w:rsidRPr="005A077B">
                              <w:rPr>
                                <w:sz w:val="24"/>
                                <w:szCs w:val="24"/>
                              </w:rPr>
                              <w:t>Exception</w:t>
                            </w:r>
                            <w:proofErr w:type="spellEnd"/>
                            <w:r w:rsidRPr="005A077B">
                              <w:rPr>
                                <w:sz w:val="24"/>
                                <w:szCs w:val="24"/>
                              </w:rPr>
                              <w:t xml:space="preserve"> und auch von </w:t>
                            </w:r>
                            <w:proofErr w:type="spellStart"/>
                            <w:r w:rsidRPr="005A077B">
                              <w:rPr>
                                <w:sz w:val="24"/>
                                <w:szCs w:val="24"/>
                              </w:rPr>
                              <w:t>Throwable</w:t>
                            </w:r>
                            <w:proofErr w:type="spellEnd"/>
                            <w:r w:rsidRPr="005A077B">
                              <w:rPr>
                                <w:sz w:val="24"/>
                                <w:szCs w:val="24"/>
                              </w:rPr>
                              <w:t xml:space="preserve"> und Error erben.</w:t>
                            </w:r>
                          </w:p>
                          <w:p w14:paraId="1917277A" w14:textId="77777777" w:rsidR="005A077B" w:rsidRPr="005A077B" w:rsidRDefault="005A077B" w:rsidP="005A07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A077B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5A077B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5A077B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class</w:t>
                            </w:r>
                            <w:r w:rsidRPr="005A077B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A077B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RadiusException</w:t>
                            </w:r>
                            <w:proofErr w:type="spellEnd"/>
                            <w:r w:rsidRPr="005A077B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5A077B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extends</w:t>
                            </w:r>
                            <w:r w:rsidRPr="005A077B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A077B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ArithmeticException</w:t>
                            </w:r>
                            <w:proofErr w:type="spellEnd"/>
                            <w:r w:rsidRPr="005A077B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{ </w:t>
                            </w:r>
                          </w:p>
                          <w:p w14:paraId="285239D4" w14:textId="77777777" w:rsidR="005A077B" w:rsidRPr="005A077B" w:rsidRDefault="005A077B" w:rsidP="005A07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A077B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5A077B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private</w:t>
                            </w:r>
                            <w:r w:rsidRPr="005A077B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5A077B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5A077B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5A077B">
                              <w:rPr>
                                <w:rFonts w:ascii="Courier New" w:hAnsi="Courier New" w:cs="Courier New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radius</w:t>
                            </w:r>
                            <w:r w:rsidRPr="005A077B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758150EE" w14:textId="77777777" w:rsidR="005A077B" w:rsidRPr="005A077B" w:rsidRDefault="005A077B" w:rsidP="005A07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A077B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5A077B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5A077B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A077B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RadiusException</w:t>
                            </w:r>
                            <w:proofErr w:type="spellEnd"/>
                            <w:r w:rsidRPr="005A077B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A077B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5A077B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5A077B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radius</w:t>
                            </w:r>
                            <w:r w:rsidRPr="005A077B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String </w:t>
                            </w:r>
                            <w:r w:rsidRPr="005A077B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msg</w:t>
                            </w:r>
                            <w:r w:rsidRPr="005A077B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7D0AAF45" w14:textId="77777777" w:rsidR="005A077B" w:rsidRPr="005A077B" w:rsidRDefault="005A077B" w:rsidP="005A07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A077B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5A077B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super</w:t>
                            </w:r>
                            <w:r w:rsidRPr="005A077B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5A077B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msg</w:t>
                            </w:r>
                            <w:proofErr w:type="gramStart"/>
                            <w:r w:rsidRPr="005A077B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1DF2F12A" w14:textId="77777777" w:rsidR="005A077B" w:rsidRPr="005A077B" w:rsidRDefault="005A077B" w:rsidP="005A07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A077B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A077B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this</w:t>
                            </w:r>
                            <w:r w:rsidRPr="005A077B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5A077B">
                              <w:rPr>
                                <w:rFonts w:ascii="Courier New" w:hAnsi="Courier New" w:cs="Courier New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radius</w:t>
                            </w:r>
                            <w:proofErr w:type="spellEnd"/>
                            <w:proofErr w:type="gramEnd"/>
                            <w:r w:rsidRPr="005A077B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= </w:t>
                            </w:r>
                            <w:r w:rsidRPr="005A077B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radius</w:t>
                            </w:r>
                            <w:r w:rsidRPr="005A077B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0C1A9EEB" w14:textId="77777777" w:rsidR="005A077B" w:rsidRPr="005A077B" w:rsidRDefault="005A077B" w:rsidP="005A07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A077B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14:paraId="744F5BDC" w14:textId="77777777" w:rsidR="005A077B" w:rsidRPr="005A077B" w:rsidRDefault="005A077B" w:rsidP="005A07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A077B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5A077B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5A077B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5A077B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5A077B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A077B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getRadius</w:t>
                            </w:r>
                            <w:proofErr w:type="spellEnd"/>
                            <w:r w:rsidRPr="005A077B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A077B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2383F37F" w14:textId="77777777" w:rsidR="005A077B" w:rsidRPr="005A077B" w:rsidRDefault="005A077B" w:rsidP="005A07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A077B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5A077B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r w:rsidRPr="005A077B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5A077B">
                              <w:rPr>
                                <w:rFonts w:ascii="Courier New" w:hAnsi="Courier New" w:cs="Courier New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radius</w:t>
                            </w:r>
                            <w:r w:rsidRPr="005A077B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18210A42" w14:textId="77777777" w:rsidR="005A077B" w:rsidRPr="005A077B" w:rsidRDefault="005A077B" w:rsidP="005A07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A077B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5A077B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} </w:t>
                            </w:r>
                          </w:p>
                          <w:p w14:paraId="5E71F822" w14:textId="46934584" w:rsidR="005A077B" w:rsidRPr="005A077B" w:rsidRDefault="005A077B" w:rsidP="005A07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A077B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5BF65A"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26" type="#_x0000_t202" style="position:absolute;margin-left:-5pt;margin-top:1.35pt;width:331.2pt;height:15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" filled="f" stroked="f" strokeweight=".5pt">
                <v:textbox>
                  <w:txbxContent>
                    <w:p w14:paraId="6A288C42" w14:textId="4E69B559" w:rsidR="005A077B" w:rsidRPr="00E910AD" w:rsidRDefault="005A077B" w:rsidP="005A077B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proofErr w:type="spellStart"/>
                      <w:r w:rsidRPr="00E910AD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Eigene</w:t>
                      </w:r>
                      <w:proofErr w:type="spellEnd"/>
                      <w:r w:rsidRPr="00E910AD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 xml:space="preserve"> Exception-Klassen</w:t>
                      </w:r>
                    </w:p>
                    <w:p w14:paraId="485F05ED" w14:textId="3691DCF7" w:rsidR="005A077B" w:rsidRPr="005A077B" w:rsidRDefault="005A077B" w:rsidP="005A077B">
                      <w:pPr>
                        <w:pStyle w:val="Listenabsatz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5A077B">
                        <w:rPr>
                          <w:sz w:val="24"/>
                          <w:szCs w:val="24"/>
                        </w:rPr>
                        <w:t xml:space="preserve">Man kann von jeder beliebigen </w:t>
                      </w:r>
                      <w:proofErr w:type="spellStart"/>
                      <w:r w:rsidRPr="005A077B">
                        <w:rPr>
                          <w:sz w:val="24"/>
                          <w:szCs w:val="24"/>
                        </w:rPr>
                        <w:t>Exception</w:t>
                      </w:r>
                      <w:proofErr w:type="spellEnd"/>
                      <w:r w:rsidRPr="005A077B">
                        <w:rPr>
                          <w:sz w:val="24"/>
                          <w:szCs w:val="24"/>
                        </w:rPr>
                        <w:t xml:space="preserve"> und auch von </w:t>
                      </w:r>
                      <w:proofErr w:type="spellStart"/>
                      <w:r w:rsidRPr="005A077B">
                        <w:rPr>
                          <w:sz w:val="24"/>
                          <w:szCs w:val="24"/>
                        </w:rPr>
                        <w:t>Throwable</w:t>
                      </w:r>
                      <w:proofErr w:type="spellEnd"/>
                      <w:r w:rsidRPr="005A077B">
                        <w:rPr>
                          <w:sz w:val="24"/>
                          <w:szCs w:val="24"/>
                        </w:rPr>
                        <w:t xml:space="preserve"> und Error erben.</w:t>
                      </w:r>
                    </w:p>
                    <w:p w14:paraId="1917277A" w14:textId="77777777" w:rsidR="005A077B" w:rsidRPr="005A077B" w:rsidRDefault="005A077B" w:rsidP="005A07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5A077B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5A077B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5A077B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class</w:t>
                      </w:r>
                      <w:r w:rsidRPr="005A077B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5A077B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u w:val="single"/>
                          <w:lang w:val="en-US"/>
                        </w:rPr>
                        <w:t>RadiusException</w:t>
                      </w:r>
                      <w:proofErr w:type="spellEnd"/>
                      <w:r w:rsidRPr="005A077B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5A077B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extends</w:t>
                      </w:r>
                      <w:r w:rsidRPr="005A077B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5A077B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ArithmeticException</w:t>
                      </w:r>
                      <w:proofErr w:type="spellEnd"/>
                      <w:r w:rsidRPr="005A077B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{ </w:t>
                      </w:r>
                    </w:p>
                    <w:p w14:paraId="285239D4" w14:textId="77777777" w:rsidR="005A077B" w:rsidRPr="005A077B" w:rsidRDefault="005A077B" w:rsidP="005A07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5A077B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5A077B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private</w:t>
                      </w:r>
                      <w:r w:rsidRPr="005A077B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5A077B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int</w:t>
                      </w:r>
                      <w:r w:rsidRPr="005A077B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Pr="005A077B">
                        <w:rPr>
                          <w:rFonts w:ascii="Courier New" w:hAnsi="Courier New" w:cs="Courier New"/>
                          <w:color w:val="0000C0"/>
                          <w:sz w:val="18"/>
                          <w:szCs w:val="18"/>
                          <w:lang w:val="en-US"/>
                        </w:rPr>
                        <w:t>radius</w:t>
                      </w:r>
                      <w:r w:rsidRPr="005A077B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  <w:proofErr w:type="gramEnd"/>
                    </w:p>
                    <w:p w14:paraId="758150EE" w14:textId="77777777" w:rsidR="005A077B" w:rsidRPr="005A077B" w:rsidRDefault="005A077B" w:rsidP="005A07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5A077B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5A077B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5A077B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5A077B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RadiusException</w:t>
                      </w:r>
                      <w:proofErr w:type="spellEnd"/>
                      <w:r w:rsidRPr="005A077B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5A077B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int</w:t>
                      </w:r>
                      <w:r w:rsidRPr="005A077B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5A077B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  <w:lang w:val="en-US"/>
                        </w:rPr>
                        <w:t>radius</w:t>
                      </w:r>
                      <w:r w:rsidRPr="005A077B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String </w:t>
                      </w:r>
                      <w:r w:rsidRPr="005A077B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  <w:lang w:val="en-US"/>
                        </w:rPr>
                        <w:t>msg</w:t>
                      </w:r>
                      <w:r w:rsidRPr="005A077B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7D0AAF45" w14:textId="77777777" w:rsidR="005A077B" w:rsidRPr="005A077B" w:rsidRDefault="005A077B" w:rsidP="005A07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5A077B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5A077B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super</w:t>
                      </w:r>
                      <w:r w:rsidRPr="005A077B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5A077B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  <w:lang w:val="en-US"/>
                        </w:rPr>
                        <w:t>msg</w:t>
                      </w:r>
                      <w:proofErr w:type="gramStart"/>
                      <w:r w:rsidRPr="005A077B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proofErr w:type="gramEnd"/>
                    </w:p>
                    <w:p w14:paraId="1DF2F12A" w14:textId="77777777" w:rsidR="005A077B" w:rsidRPr="005A077B" w:rsidRDefault="005A077B" w:rsidP="005A07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5A077B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A077B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this</w:t>
                      </w:r>
                      <w:r w:rsidRPr="005A077B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5A077B">
                        <w:rPr>
                          <w:rFonts w:ascii="Courier New" w:hAnsi="Courier New" w:cs="Courier New"/>
                          <w:color w:val="0000C0"/>
                          <w:sz w:val="18"/>
                          <w:szCs w:val="18"/>
                          <w:lang w:val="en-US"/>
                        </w:rPr>
                        <w:t>radius</w:t>
                      </w:r>
                      <w:proofErr w:type="spellEnd"/>
                      <w:proofErr w:type="gramEnd"/>
                      <w:r w:rsidRPr="005A077B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= </w:t>
                      </w:r>
                      <w:r w:rsidRPr="005A077B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  <w:lang w:val="en-US"/>
                        </w:rPr>
                        <w:t>radius</w:t>
                      </w:r>
                      <w:r w:rsidRPr="005A077B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0C1A9EEB" w14:textId="77777777" w:rsidR="005A077B" w:rsidRPr="005A077B" w:rsidRDefault="005A077B" w:rsidP="005A07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5A077B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14:paraId="744F5BDC" w14:textId="77777777" w:rsidR="005A077B" w:rsidRPr="005A077B" w:rsidRDefault="005A077B" w:rsidP="005A07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5A077B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5A077B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5A077B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5A077B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int</w:t>
                      </w:r>
                      <w:r w:rsidRPr="005A077B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5A077B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getRadius</w:t>
                      </w:r>
                      <w:proofErr w:type="spellEnd"/>
                      <w:r w:rsidRPr="005A077B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5A077B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2383F37F" w14:textId="77777777" w:rsidR="005A077B" w:rsidRPr="005A077B" w:rsidRDefault="005A077B" w:rsidP="005A07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5A077B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5A077B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return</w:t>
                      </w:r>
                      <w:r w:rsidRPr="005A077B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Pr="005A077B">
                        <w:rPr>
                          <w:rFonts w:ascii="Courier New" w:hAnsi="Courier New" w:cs="Courier New"/>
                          <w:color w:val="0000C0"/>
                          <w:sz w:val="18"/>
                          <w:szCs w:val="18"/>
                          <w:lang w:val="en-US"/>
                        </w:rPr>
                        <w:t>radius</w:t>
                      </w:r>
                      <w:r w:rsidRPr="005A077B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  <w:proofErr w:type="gramEnd"/>
                    </w:p>
                    <w:p w14:paraId="18210A42" w14:textId="77777777" w:rsidR="005A077B" w:rsidRPr="005A077B" w:rsidRDefault="005A077B" w:rsidP="005A07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A077B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5A077B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} </w:t>
                      </w:r>
                    </w:p>
                    <w:p w14:paraId="5E71F822" w14:textId="46934584" w:rsidR="005A077B" w:rsidRPr="005A077B" w:rsidRDefault="005A077B" w:rsidP="005A07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5A077B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540978" wp14:editId="11067DB3">
                <wp:simplePos x="0" y="0"/>
                <wp:positionH relativeFrom="column">
                  <wp:posOffset>3960055</wp:posOffset>
                </wp:positionH>
                <wp:positionV relativeFrom="paragraph">
                  <wp:posOffset>17194</wp:posOffset>
                </wp:positionV>
                <wp:extent cx="3235080" cy="1976120"/>
                <wp:effectExtent l="0" t="0" r="0" b="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5080" cy="1976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D4EFAC" w14:textId="243DA6EB" w:rsidR="005A077B" w:rsidRPr="00E910AD" w:rsidRDefault="005A077B" w:rsidP="005A07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910A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Klasse mit Objektzähler</w:t>
                            </w:r>
                          </w:p>
                          <w:p w14:paraId="22CDE734" w14:textId="49A049D4" w:rsidR="005A077B" w:rsidRPr="00E910AD" w:rsidRDefault="005A077B" w:rsidP="005A07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910AD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proofErr w:type="spellEnd"/>
                            <w:r w:rsidRPr="00E910A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910AD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E910A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Spieler {</w:t>
                            </w:r>
                          </w:p>
                          <w:p w14:paraId="66F1A7CC" w14:textId="253D29A0" w:rsidR="005A077B" w:rsidRPr="005A077B" w:rsidRDefault="005A077B" w:rsidP="005A07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910A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5A077B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/>
                              </w:rPr>
                              <w:t>private</w:t>
                            </w:r>
                            <w:r w:rsidRPr="005A077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5A077B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/>
                              </w:rPr>
                              <w:t>static</w:t>
                            </w:r>
                            <w:r w:rsidRPr="005A077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5A077B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/>
                              </w:rPr>
                              <w:t>int</w:t>
                            </w:r>
                            <w:r w:rsidRPr="005A077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A077B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16"/>
                                <w:szCs w:val="16"/>
                                <w:lang w:val="en-US"/>
                              </w:rPr>
                              <w:t>lastnum</w:t>
                            </w:r>
                            <w:proofErr w:type="spellEnd"/>
                            <w:r w:rsidRPr="005A077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5A077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0;</w:t>
                            </w:r>
                            <w:proofErr w:type="gramEnd"/>
                          </w:p>
                          <w:p w14:paraId="5FBF36A4" w14:textId="77777777" w:rsidR="005A077B" w:rsidRPr="005A077B" w:rsidRDefault="005A077B" w:rsidP="005A07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A077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5A077B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/>
                              </w:rPr>
                              <w:t>public</w:t>
                            </w:r>
                            <w:r w:rsidRPr="005A077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5A077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Spieler(</w:t>
                            </w:r>
                            <w:proofErr w:type="gramEnd"/>
                            <w:r w:rsidRPr="005A077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String </w:t>
                            </w:r>
                            <w:r w:rsidRPr="005A077B">
                              <w:rPr>
                                <w:rFonts w:ascii="Courier New" w:hAnsi="Courier New" w:cs="Courier New"/>
                                <w:color w:val="6A3E3E"/>
                                <w:sz w:val="16"/>
                                <w:szCs w:val="16"/>
                                <w:lang w:val="en-US"/>
                              </w:rPr>
                              <w:t>name</w:t>
                            </w:r>
                            <w:r w:rsidRPr="005A077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 {</w:t>
                            </w:r>
                          </w:p>
                          <w:p w14:paraId="45A0233F" w14:textId="77777777" w:rsidR="005A077B" w:rsidRPr="005A077B" w:rsidRDefault="005A077B" w:rsidP="005A07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A077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5A077B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16"/>
                                <w:szCs w:val="16"/>
                                <w:lang w:val="en-US"/>
                              </w:rPr>
                              <w:t>lastnum</w:t>
                            </w:r>
                            <w:proofErr w:type="spellEnd"/>
                            <w:r w:rsidRPr="005A077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+</w:t>
                            </w:r>
                            <w:proofErr w:type="gramStart"/>
                            <w:r w:rsidRPr="005A077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+;</w:t>
                            </w:r>
                            <w:proofErr w:type="gramEnd"/>
                          </w:p>
                          <w:p w14:paraId="2B74F06B" w14:textId="77777777" w:rsidR="005A077B" w:rsidRPr="005A077B" w:rsidRDefault="005A077B" w:rsidP="005A07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A077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  <w:r w:rsidRPr="005A077B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/>
                              </w:rPr>
                              <w:t>if</w:t>
                            </w:r>
                            <w:r w:rsidRPr="005A077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5A077B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16"/>
                                <w:szCs w:val="16"/>
                                <w:lang w:val="en-US"/>
                              </w:rPr>
                              <w:t>lastnum</w:t>
                            </w:r>
                            <w:proofErr w:type="spellEnd"/>
                            <w:r w:rsidRPr="005A077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&lt; 12) {</w:t>
                            </w:r>
                          </w:p>
                          <w:p w14:paraId="40380C1E" w14:textId="77777777" w:rsidR="005A077B" w:rsidRPr="005A077B" w:rsidRDefault="005A077B" w:rsidP="005A07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A077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</w:t>
                            </w:r>
                            <w:r w:rsidRPr="005A077B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/>
                              </w:rPr>
                              <w:t>this</w:t>
                            </w:r>
                            <w:r w:rsidRPr="005A077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  <w:r w:rsidRPr="005A077B">
                              <w:rPr>
                                <w:rFonts w:ascii="Courier New" w:hAnsi="Courier New" w:cs="Courier New"/>
                                <w:color w:val="0000C0"/>
                                <w:sz w:val="16"/>
                                <w:szCs w:val="16"/>
                                <w:lang w:val="en-US"/>
                              </w:rPr>
                              <w:t>name</w:t>
                            </w:r>
                            <w:r w:rsidRPr="005A077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5A077B">
                              <w:rPr>
                                <w:rFonts w:ascii="Courier New" w:hAnsi="Courier New" w:cs="Courier New"/>
                                <w:color w:val="6A3E3E"/>
                                <w:sz w:val="16"/>
                                <w:szCs w:val="16"/>
                                <w:lang w:val="en-US"/>
                              </w:rPr>
                              <w:t>name</w:t>
                            </w:r>
                            <w:r w:rsidRPr="005A077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4135AD2C" w14:textId="77777777" w:rsidR="005A077B" w:rsidRPr="005A077B" w:rsidRDefault="005A077B" w:rsidP="005A07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A077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5A077B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/>
                              </w:rPr>
                              <w:t>this</w:t>
                            </w:r>
                            <w:r w:rsidRPr="005A077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  <w:r w:rsidRPr="005A077B">
                              <w:rPr>
                                <w:rFonts w:ascii="Courier New" w:hAnsi="Courier New" w:cs="Courier New"/>
                                <w:color w:val="0000C0"/>
                                <w:sz w:val="16"/>
                                <w:szCs w:val="16"/>
                                <w:lang w:val="en-US"/>
                              </w:rPr>
                              <w:t>num</w:t>
                            </w:r>
                            <w:proofErr w:type="spellEnd"/>
                            <w:r w:rsidRPr="005A077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A077B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16"/>
                                <w:szCs w:val="16"/>
                                <w:lang w:val="en-US"/>
                              </w:rPr>
                              <w:t>lastnum</w:t>
                            </w:r>
                            <w:proofErr w:type="spellEnd"/>
                            <w:r w:rsidRPr="005A077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43413565" w14:textId="77777777" w:rsidR="005A077B" w:rsidRPr="005A077B" w:rsidRDefault="005A077B" w:rsidP="005A07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A077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  <w:r w:rsidRPr="005A077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} </w:t>
                            </w:r>
                            <w:proofErr w:type="spellStart"/>
                            <w:r w:rsidRPr="005A077B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else</w:t>
                            </w:r>
                            <w:proofErr w:type="spellEnd"/>
                            <w:r w:rsidRPr="005A077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37AA3750" w14:textId="58C515D5" w:rsidR="005A077B" w:rsidRPr="005A077B" w:rsidRDefault="005A077B" w:rsidP="005A07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A077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5A077B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throw</w:t>
                            </w:r>
                            <w:proofErr w:type="spellEnd"/>
                            <w:r w:rsidRPr="005A077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A077B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new</w:t>
                            </w:r>
                            <w:proofErr w:type="spellEnd"/>
                            <w:r w:rsidRPr="005A077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A077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IllegalStateException</w:t>
                            </w:r>
                            <w:proofErr w:type="spellEnd"/>
                            <w:r w:rsidRPr="005A077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5A077B">
                              <w:rPr>
                                <w:rFonts w:ascii="Courier New" w:hAnsi="Courier New" w:cs="Courier New"/>
                                <w:color w:val="2A00FF"/>
                                <w:sz w:val="16"/>
                                <w:szCs w:val="16"/>
                              </w:rPr>
                              <w:t>"…"</w:t>
                            </w:r>
                            <w:r w:rsidRPr="005A077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1818C6D1" w14:textId="77777777" w:rsidR="005A077B" w:rsidRPr="005A077B" w:rsidRDefault="005A077B" w:rsidP="005A07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A077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5A077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  <w:p w14:paraId="098FEFBC" w14:textId="77777777" w:rsidR="005A077B" w:rsidRPr="005A077B" w:rsidRDefault="005A077B" w:rsidP="005A07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A077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}</w:t>
                            </w:r>
                          </w:p>
                          <w:p w14:paraId="71ECAE6D" w14:textId="4A8432B4" w:rsidR="005A077B" w:rsidRPr="005A077B" w:rsidRDefault="005A077B" w:rsidP="005A07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A077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227AD0">
                              <w:rPr>
                                <w:rFonts w:ascii="Courier New" w:hAnsi="Courier New" w:cs="Courier New"/>
                                <w:color w:val="646464"/>
                                <w:sz w:val="18"/>
                                <w:szCs w:val="18"/>
                                <w:lang w:val="en-US"/>
                              </w:rPr>
                              <w:t>@</w:t>
                            </w:r>
                            <w:r w:rsidRPr="00227AD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Override </w:t>
                            </w:r>
                            <w:r w:rsidRPr="005A077B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/>
                              </w:rPr>
                              <w:t>public</w:t>
                            </w:r>
                            <w:r w:rsidRPr="005A077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String </w:t>
                            </w:r>
                            <w:proofErr w:type="spellStart"/>
                            <w:proofErr w:type="gramStart"/>
                            <w:r w:rsidRPr="005A077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toString</w:t>
                            </w:r>
                            <w:proofErr w:type="spellEnd"/>
                            <w:r w:rsidRPr="005A077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A077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 {</w:t>
                            </w:r>
                          </w:p>
                          <w:p w14:paraId="1FEC6F1B" w14:textId="77777777" w:rsidR="005A077B" w:rsidRPr="005A077B" w:rsidRDefault="005A077B" w:rsidP="005A07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A077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  <w:r w:rsidRPr="005A077B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/>
                              </w:rPr>
                              <w:t>return</w:t>
                            </w:r>
                            <w:r w:rsidRPr="005A077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5A077B">
                              <w:rPr>
                                <w:rFonts w:ascii="Courier New" w:hAnsi="Courier New" w:cs="Courier New"/>
                                <w:color w:val="0000C0"/>
                                <w:sz w:val="16"/>
                                <w:szCs w:val="16"/>
                                <w:lang w:val="en-US"/>
                              </w:rPr>
                              <w:t>name</w:t>
                            </w:r>
                            <w:r w:rsidRPr="005A077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+ </w:t>
                            </w:r>
                            <w:r w:rsidRPr="005A077B">
                              <w:rPr>
                                <w:rFonts w:ascii="Courier New" w:hAnsi="Courier New" w:cs="Courier New"/>
                                <w:color w:val="2A00FF"/>
                                <w:sz w:val="16"/>
                                <w:szCs w:val="16"/>
                                <w:lang w:val="en-US"/>
                              </w:rPr>
                              <w:t>" ("</w:t>
                            </w:r>
                            <w:r w:rsidRPr="005A077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+ </w:t>
                            </w:r>
                            <w:r w:rsidRPr="005A077B">
                              <w:rPr>
                                <w:rFonts w:ascii="Courier New" w:hAnsi="Courier New" w:cs="Courier New"/>
                                <w:color w:val="0000C0"/>
                                <w:sz w:val="16"/>
                                <w:szCs w:val="16"/>
                                <w:lang w:val="en-US"/>
                              </w:rPr>
                              <w:t>num</w:t>
                            </w:r>
                            <w:r w:rsidRPr="005A077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+</w:t>
                            </w:r>
                            <w:r w:rsidRPr="005A077B">
                              <w:rPr>
                                <w:rFonts w:ascii="Courier New" w:hAnsi="Courier New" w:cs="Courier New"/>
                                <w:color w:val="2A00FF"/>
                                <w:sz w:val="16"/>
                                <w:szCs w:val="16"/>
                                <w:lang w:val="en-US"/>
                              </w:rPr>
                              <w:t>")</w:t>
                            </w:r>
                            <w:proofErr w:type="gramStart"/>
                            <w:r w:rsidRPr="005A077B">
                              <w:rPr>
                                <w:rFonts w:ascii="Courier New" w:hAnsi="Courier New" w:cs="Courier New"/>
                                <w:color w:val="2A00FF"/>
                                <w:sz w:val="16"/>
                                <w:szCs w:val="16"/>
                                <w:lang w:val="en-US"/>
                              </w:rPr>
                              <w:t>"</w:t>
                            </w:r>
                            <w:r w:rsidRPr="005A077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4C6F1AAD" w14:textId="77777777" w:rsidR="005A077B" w:rsidRPr="005A077B" w:rsidRDefault="005A077B" w:rsidP="005A07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A077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5A077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5D5F3DB5" w14:textId="77777777" w:rsidR="005A077B" w:rsidRPr="005A077B" w:rsidRDefault="005A077B" w:rsidP="005A07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A077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63E5DC44" w14:textId="77777777" w:rsidR="005A077B" w:rsidRPr="005A077B" w:rsidRDefault="005A077B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40978" id="Textfeld 4" o:spid="_x0000_s1027" type="#_x0000_t202" style="position:absolute;margin-left:311.8pt;margin-top:1.35pt;width:254.75pt;height:15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" filled="f" stroked="f" strokeweight=".5pt">
                <v:textbox>
                  <w:txbxContent>
                    <w:p w14:paraId="0CD4EFAC" w14:textId="243DA6EB" w:rsidR="005A077B" w:rsidRPr="00E910AD" w:rsidRDefault="005A077B" w:rsidP="005A07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E910AD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Klasse mit Objektzähler</w:t>
                      </w:r>
                    </w:p>
                    <w:p w14:paraId="22CDE734" w14:textId="49A049D4" w:rsidR="005A077B" w:rsidRPr="00E910AD" w:rsidRDefault="005A077B" w:rsidP="005A07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E910AD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proofErr w:type="spellEnd"/>
                      <w:r w:rsidRPr="00E910A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910AD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E910A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Spieler {</w:t>
                      </w:r>
                    </w:p>
                    <w:p w14:paraId="66F1A7CC" w14:textId="253D29A0" w:rsidR="005A077B" w:rsidRPr="005A077B" w:rsidRDefault="005A077B" w:rsidP="005A07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E910A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5A077B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val="en-US"/>
                        </w:rPr>
                        <w:t>private</w:t>
                      </w:r>
                      <w:r w:rsidRPr="005A077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5A077B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val="en-US"/>
                        </w:rPr>
                        <w:t>static</w:t>
                      </w:r>
                      <w:r w:rsidRPr="005A077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5A077B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val="en-US"/>
                        </w:rPr>
                        <w:t>int</w:t>
                      </w:r>
                      <w:r w:rsidRPr="005A077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5A077B"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16"/>
                          <w:szCs w:val="16"/>
                          <w:lang w:val="en-US"/>
                        </w:rPr>
                        <w:t>lastnum</w:t>
                      </w:r>
                      <w:proofErr w:type="spellEnd"/>
                      <w:r w:rsidRPr="005A077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= </w:t>
                      </w:r>
                      <w:proofErr w:type="gramStart"/>
                      <w:r w:rsidRPr="005A077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0;</w:t>
                      </w:r>
                      <w:proofErr w:type="gramEnd"/>
                    </w:p>
                    <w:p w14:paraId="5FBF36A4" w14:textId="77777777" w:rsidR="005A077B" w:rsidRPr="005A077B" w:rsidRDefault="005A077B" w:rsidP="005A07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5A077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5A077B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val="en-US"/>
                        </w:rPr>
                        <w:t>public</w:t>
                      </w:r>
                      <w:r w:rsidRPr="005A077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gramStart"/>
                      <w:r w:rsidRPr="005A077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Spieler(</w:t>
                      </w:r>
                      <w:proofErr w:type="gramEnd"/>
                      <w:r w:rsidRPr="005A077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String </w:t>
                      </w:r>
                      <w:r w:rsidRPr="005A077B">
                        <w:rPr>
                          <w:rFonts w:ascii="Courier New" w:hAnsi="Courier New" w:cs="Courier New"/>
                          <w:color w:val="6A3E3E"/>
                          <w:sz w:val="16"/>
                          <w:szCs w:val="16"/>
                          <w:lang w:val="en-US"/>
                        </w:rPr>
                        <w:t>name</w:t>
                      </w:r>
                      <w:r w:rsidRPr="005A077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) {</w:t>
                      </w:r>
                    </w:p>
                    <w:p w14:paraId="45A0233F" w14:textId="77777777" w:rsidR="005A077B" w:rsidRPr="005A077B" w:rsidRDefault="005A077B" w:rsidP="005A07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5A077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  <w:proofErr w:type="spellStart"/>
                      <w:r w:rsidRPr="005A077B"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16"/>
                          <w:szCs w:val="16"/>
                          <w:lang w:val="en-US"/>
                        </w:rPr>
                        <w:t>lastnum</w:t>
                      </w:r>
                      <w:proofErr w:type="spellEnd"/>
                      <w:r w:rsidRPr="005A077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+</w:t>
                      </w:r>
                      <w:proofErr w:type="gramStart"/>
                      <w:r w:rsidRPr="005A077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+;</w:t>
                      </w:r>
                      <w:proofErr w:type="gramEnd"/>
                    </w:p>
                    <w:p w14:paraId="2B74F06B" w14:textId="77777777" w:rsidR="005A077B" w:rsidRPr="005A077B" w:rsidRDefault="005A077B" w:rsidP="005A07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5A077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  <w:r w:rsidRPr="005A077B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val="en-US"/>
                        </w:rPr>
                        <w:t>if</w:t>
                      </w:r>
                      <w:r w:rsidRPr="005A077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(</w:t>
                      </w:r>
                      <w:proofErr w:type="spellStart"/>
                      <w:r w:rsidRPr="005A077B"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16"/>
                          <w:szCs w:val="16"/>
                          <w:lang w:val="en-US"/>
                        </w:rPr>
                        <w:t>lastnum</w:t>
                      </w:r>
                      <w:proofErr w:type="spellEnd"/>
                      <w:r w:rsidRPr="005A077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&lt; 12) {</w:t>
                      </w:r>
                    </w:p>
                    <w:p w14:paraId="40380C1E" w14:textId="77777777" w:rsidR="005A077B" w:rsidRPr="005A077B" w:rsidRDefault="005A077B" w:rsidP="005A07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5A077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</w:t>
                      </w:r>
                      <w:r w:rsidRPr="005A077B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val="en-US"/>
                        </w:rPr>
                        <w:t>this</w:t>
                      </w:r>
                      <w:r w:rsidRPr="005A077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.</w:t>
                      </w:r>
                      <w:r w:rsidRPr="005A077B">
                        <w:rPr>
                          <w:rFonts w:ascii="Courier New" w:hAnsi="Courier New" w:cs="Courier New"/>
                          <w:color w:val="0000C0"/>
                          <w:sz w:val="16"/>
                          <w:szCs w:val="16"/>
                          <w:lang w:val="en-US"/>
                        </w:rPr>
                        <w:t>name</w:t>
                      </w:r>
                      <w:r w:rsidRPr="005A077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= </w:t>
                      </w:r>
                      <w:proofErr w:type="gramStart"/>
                      <w:r w:rsidRPr="005A077B">
                        <w:rPr>
                          <w:rFonts w:ascii="Courier New" w:hAnsi="Courier New" w:cs="Courier New"/>
                          <w:color w:val="6A3E3E"/>
                          <w:sz w:val="16"/>
                          <w:szCs w:val="16"/>
                          <w:lang w:val="en-US"/>
                        </w:rPr>
                        <w:t>name</w:t>
                      </w:r>
                      <w:r w:rsidRPr="005A077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  <w:proofErr w:type="gramEnd"/>
                    </w:p>
                    <w:p w14:paraId="4135AD2C" w14:textId="77777777" w:rsidR="005A077B" w:rsidRPr="005A077B" w:rsidRDefault="005A077B" w:rsidP="005A07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5A077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5A077B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val="en-US"/>
                        </w:rPr>
                        <w:t>this</w:t>
                      </w:r>
                      <w:r w:rsidRPr="005A077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.</w:t>
                      </w:r>
                      <w:r w:rsidRPr="005A077B">
                        <w:rPr>
                          <w:rFonts w:ascii="Courier New" w:hAnsi="Courier New" w:cs="Courier New"/>
                          <w:color w:val="0000C0"/>
                          <w:sz w:val="16"/>
                          <w:szCs w:val="16"/>
                          <w:lang w:val="en-US"/>
                        </w:rPr>
                        <w:t>num</w:t>
                      </w:r>
                      <w:proofErr w:type="spellEnd"/>
                      <w:r w:rsidRPr="005A077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5A077B"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16"/>
                          <w:szCs w:val="16"/>
                          <w:lang w:val="en-US"/>
                        </w:rPr>
                        <w:t>lastnum</w:t>
                      </w:r>
                      <w:proofErr w:type="spellEnd"/>
                      <w:r w:rsidRPr="005A077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  <w:proofErr w:type="gramEnd"/>
                    </w:p>
                    <w:p w14:paraId="43413565" w14:textId="77777777" w:rsidR="005A077B" w:rsidRPr="005A077B" w:rsidRDefault="005A077B" w:rsidP="005A07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A077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  <w:r w:rsidRPr="005A077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} </w:t>
                      </w:r>
                      <w:proofErr w:type="spellStart"/>
                      <w:r w:rsidRPr="005A077B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</w:rPr>
                        <w:t>else</w:t>
                      </w:r>
                      <w:proofErr w:type="spellEnd"/>
                      <w:r w:rsidRPr="005A077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{</w:t>
                      </w:r>
                    </w:p>
                    <w:p w14:paraId="37AA3750" w14:textId="58C515D5" w:rsidR="005A077B" w:rsidRPr="005A077B" w:rsidRDefault="005A077B" w:rsidP="005A07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A077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5A077B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</w:rPr>
                        <w:t>throw</w:t>
                      </w:r>
                      <w:proofErr w:type="spellEnd"/>
                      <w:r w:rsidRPr="005A077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A077B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</w:rPr>
                        <w:t>new</w:t>
                      </w:r>
                      <w:proofErr w:type="spellEnd"/>
                      <w:r w:rsidRPr="005A077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5A077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IllegalStateException</w:t>
                      </w:r>
                      <w:proofErr w:type="spellEnd"/>
                      <w:r w:rsidRPr="005A077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5A077B">
                        <w:rPr>
                          <w:rFonts w:ascii="Courier New" w:hAnsi="Courier New" w:cs="Courier New"/>
                          <w:color w:val="2A00FF"/>
                          <w:sz w:val="16"/>
                          <w:szCs w:val="16"/>
                        </w:rPr>
                        <w:t>"…"</w:t>
                      </w:r>
                      <w:r w:rsidRPr="005A077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1818C6D1" w14:textId="77777777" w:rsidR="005A077B" w:rsidRPr="005A077B" w:rsidRDefault="005A077B" w:rsidP="005A07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5A077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5A077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  <w:p w14:paraId="098FEFBC" w14:textId="77777777" w:rsidR="005A077B" w:rsidRPr="005A077B" w:rsidRDefault="005A077B" w:rsidP="005A07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5A077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}</w:t>
                      </w:r>
                    </w:p>
                    <w:p w14:paraId="71ECAE6D" w14:textId="4A8432B4" w:rsidR="005A077B" w:rsidRPr="005A077B" w:rsidRDefault="005A077B" w:rsidP="005A07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5A077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227AD0">
                        <w:rPr>
                          <w:rFonts w:ascii="Courier New" w:hAnsi="Courier New" w:cs="Courier New"/>
                          <w:color w:val="646464"/>
                          <w:sz w:val="18"/>
                          <w:szCs w:val="18"/>
                          <w:lang w:val="en-US"/>
                        </w:rPr>
                        <w:t>@</w:t>
                      </w:r>
                      <w:r w:rsidRPr="00227AD0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Override </w:t>
                      </w:r>
                      <w:r w:rsidRPr="005A077B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val="en-US"/>
                        </w:rPr>
                        <w:t>public</w:t>
                      </w:r>
                      <w:r w:rsidRPr="005A077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String </w:t>
                      </w:r>
                      <w:proofErr w:type="spellStart"/>
                      <w:proofErr w:type="gramStart"/>
                      <w:r w:rsidRPr="005A077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toString</w:t>
                      </w:r>
                      <w:proofErr w:type="spellEnd"/>
                      <w:r w:rsidRPr="005A077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5A077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) {</w:t>
                      </w:r>
                    </w:p>
                    <w:p w14:paraId="1FEC6F1B" w14:textId="77777777" w:rsidR="005A077B" w:rsidRPr="005A077B" w:rsidRDefault="005A077B" w:rsidP="005A07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5A077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  <w:r w:rsidRPr="005A077B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val="en-US"/>
                        </w:rPr>
                        <w:t>return</w:t>
                      </w:r>
                      <w:r w:rsidRPr="005A077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5A077B">
                        <w:rPr>
                          <w:rFonts w:ascii="Courier New" w:hAnsi="Courier New" w:cs="Courier New"/>
                          <w:color w:val="0000C0"/>
                          <w:sz w:val="16"/>
                          <w:szCs w:val="16"/>
                          <w:lang w:val="en-US"/>
                        </w:rPr>
                        <w:t>name</w:t>
                      </w:r>
                      <w:r w:rsidRPr="005A077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+ </w:t>
                      </w:r>
                      <w:r w:rsidRPr="005A077B">
                        <w:rPr>
                          <w:rFonts w:ascii="Courier New" w:hAnsi="Courier New" w:cs="Courier New"/>
                          <w:color w:val="2A00FF"/>
                          <w:sz w:val="16"/>
                          <w:szCs w:val="16"/>
                          <w:lang w:val="en-US"/>
                        </w:rPr>
                        <w:t>" ("</w:t>
                      </w:r>
                      <w:r w:rsidRPr="005A077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+ </w:t>
                      </w:r>
                      <w:r w:rsidRPr="005A077B">
                        <w:rPr>
                          <w:rFonts w:ascii="Courier New" w:hAnsi="Courier New" w:cs="Courier New"/>
                          <w:color w:val="0000C0"/>
                          <w:sz w:val="16"/>
                          <w:szCs w:val="16"/>
                          <w:lang w:val="en-US"/>
                        </w:rPr>
                        <w:t>num</w:t>
                      </w:r>
                      <w:r w:rsidRPr="005A077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+</w:t>
                      </w:r>
                      <w:r w:rsidRPr="005A077B">
                        <w:rPr>
                          <w:rFonts w:ascii="Courier New" w:hAnsi="Courier New" w:cs="Courier New"/>
                          <w:color w:val="2A00FF"/>
                          <w:sz w:val="16"/>
                          <w:szCs w:val="16"/>
                          <w:lang w:val="en-US"/>
                        </w:rPr>
                        <w:t>")</w:t>
                      </w:r>
                      <w:proofErr w:type="gramStart"/>
                      <w:r w:rsidRPr="005A077B">
                        <w:rPr>
                          <w:rFonts w:ascii="Courier New" w:hAnsi="Courier New" w:cs="Courier New"/>
                          <w:color w:val="2A00FF"/>
                          <w:sz w:val="16"/>
                          <w:szCs w:val="16"/>
                          <w:lang w:val="en-US"/>
                        </w:rPr>
                        <w:t>"</w:t>
                      </w:r>
                      <w:r w:rsidRPr="005A077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  <w:proofErr w:type="gramEnd"/>
                    </w:p>
                    <w:p w14:paraId="4C6F1AAD" w14:textId="77777777" w:rsidR="005A077B" w:rsidRPr="005A077B" w:rsidRDefault="005A077B" w:rsidP="005A07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A077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5A077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14:paraId="5D5F3DB5" w14:textId="77777777" w:rsidR="005A077B" w:rsidRPr="005A077B" w:rsidRDefault="005A077B" w:rsidP="005A07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A077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14:paraId="63E5DC44" w14:textId="77777777" w:rsidR="005A077B" w:rsidRPr="005A077B" w:rsidRDefault="005A077B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C55166C" w14:textId="2BE80E6E" w:rsidR="00B53B1A" w:rsidRDefault="00B53B1A" w:rsidP="0037077E">
      <w:pPr>
        <w:spacing w:after="0" w:line="240" w:lineRule="auto"/>
        <w:rPr>
          <w:rFonts w:ascii="Arial" w:hAnsi="Arial" w:cs="Arial"/>
        </w:rPr>
      </w:pPr>
    </w:p>
    <w:p w14:paraId="1FEB4533" w14:textId="1F09293F" w:rsidR="005A077B" w:rsidRDefault="005A077B" w:rsidP="0037077E">
      <w:pPr>
        <w:spacing w:after="0" w:line="240" w:lineRule="auto"/>
        <w:rPr>
          <w:rFonts w:ascii="Arial" w:hAnsi="Arial" w:cs="Arial"/>
        </w:rPr>
      </w:pPr>
    </w:p>
    <w:p w14:paraId="342AF187" w14:textId="1BB5294B" w:rsidR="005A077B" w:rsidRDefault="005A077B" w:rsidP="0037077E">
      <w:pPr>
        <w:spacing w:after="0" w:line="240" w:lineRule="auto"/>
        <w:rPr>
          <w:rFonts w:ascii="Arial" w:hAnsi="Arial" w:cs="Arial"/>
        </w:rPr>
      </w:pPr>
    </w:p>
    <w:p w14:paraId="5484F2AA" w14:textId="0B5E4F6F" w:rsidR="005A077B" w:rsidRDefault="005A077B" w:rsidP="0037077E">
      <w:pPr>
        <w:spacing w:after="0" w:line="240" w:lineRule="auto"/>
        <w:rPr>
          <w:rFonts w:ascii="Arial" w:hAnsi="Arial" w:cs="Arial"/>
        </w:rPr>
      </w:pPr>
    </w:p>
    <w:p w14:paraId="3C1A097A" w14:textId="4DEA50FB" w:rsidR="005A077B" w:rsidRDefault="005A077B" w:rsidP="0037077E">
      <w:pPr>
        <w:spacing w:after="0" w:line="240" w:lineRule="auto"/>
        <w:rPr>
          <w:rFonts w:ascii="Arial" w:hAnsi="Arial" w:cs="Arial"/>
        </w:rPr>
      </w:pPr>
    </w:p>
    <w:p w14:paraId="313187D9" w14:textId="5435616E" w:rsidR="005A077B" w:rsidRDefault="005A077B" w:rsidP="0037077E">
      <w:pPr>
        <w:spacing w:after="0" w:line="240" w:lineRule="auto"/>
        <w:rPr>
          <w:rFonts w:ascii="Arial" w:hAnsi="Arial" w:cs="Arial"/>
        </w:rPr>
      </w:pPr>
    </w:p>
    <w:p w14:paraId="1EE78B62" w14:textId="33DB00F3" w:rsidR="005A077B" w:rsidRDefault="005A077B" w:rsidP="0037077E">
      <w:pPr>
        <w:spacing w:after="0" w:line="240" w:lineRule="auto"/>
        <w:rPr>
          <w:rFonts w:ascii="Arial" w:hAnsi="Arial" w:cs="Arial"/>
        </w:rPr>
      </w:pPr>
    </w:p>
    <w:p w14:paraId="73C035A7" w14:textId="2FD73D88" w:rsidR="005A077B" w:rsidRDefault="005A077B" w:rsidP="0037077E">
      <w:pPr>
        <w:spacing w:after="0" w:line="240" w:lineRule="auto"/>
        <w:rPr>
          <w:rFonts w:ascii="Arial" w:hAnsi="Arial" w:cs="Arial"/>
        </w:rPr>
      </w:pPr>
    </w:p>
    <w:p w14:paraId="5B9DA3C3" w14:textId="7A0EC66F" w:rsidR="005A077B" w:rsidRDefault="005A077B" w:rsidP="0037077E">
      <w:pPr>
        <w:spacing w:after="0" w:line="240" w:lineRule="auto"/>
        <w:rPr>
          <w:rFonts w:ascii="Arial" w:hAnsi="Arial" w:cs="Arial"/>
        </w:rPr>
      </w:pPr>
    </w:p>
    <w:p w14:paraId="23DF8943" w14:textId="77777777" w:rsidR="005A077B" w:rsidRDefault="005A077B" w:rsidP="0037077E">
      <w:pPr>
        <w:spacing w:after="0" w:line="240" w:lineRule="auto"/>
        <w:rPr>
          <w:rFonts w:ascii="Arial" w:hAnsi="Arial" w:cs="Arial"/>
        </w:rPr>
      </w:pPr>
    </w:p>
    <w:p w14:paraId="7EF28A94" w14:textId="77777777" w:rsidR="00B53B1A" w:rsidRPr="00227AD0" w:rsidRDefault="00B53B1A" w:rsidP="0037077E">
      <w:pPr>
        <w:spacing w:after="0" w:line="240" w:lineRule="auto"/>
        <w:rPr>
          <w:rFonts w:ascii="Arial" w:hAnsi="Arial" w:cs="Arial"/>
        </w:rPr>
      </w:pPr>
    </w:p>
    <w:p w14:paraId="23ECA989" w14:textId="0CA04FCF" w:rsidR="0037077E" w:rsidRPr="004A6150" w:rsidRDefault="0037077E" w:rsidP="0037077E">
      <w:pPr>
        <w:spacing w:after="0" w:line="240" w:lineRule="auto"/>
        <w:rPr>
          <w:rFonts w:ascii="Arial" w:hAnsi="Arial" w:cs="Arial"/>
          <w:b/>
          <w:bCs/>
          <w:u w:val="single"/>
        </w:rPr>
      </w:pPr>
      <w:r w:rsidRPr="004A6150">
        <w:rPr>
          <w:rFonts w:ascii="Arial" w:hAnsi="Arial" w:cs="Arial"/>
          <w:b/>
          <w:bCs/>
          <w:u w:val="single"/>
        </w:rPr>
        <w:t>L.6 Polymorphie</w:t>
      </w:r>
    </w:p>
    <w:p w14:paraId="74BB8D2F" w14:textId="7913216F" w:rsidR="00145748" w:rsidRDefault="003336E8" w:rsidP="0037077E">
      <w:pPr>
        <w:spacing w:after="0" w:line="240" w:lineRule="auto"/>
        <w:rPr>
          <w:rFonts w:ascii="Arial" w:hAnsi="Arial" w:cs="Arial"/>
        </w:rPr>
      </w:pPr>
      <w:r w:rsidRPr="004A6150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231331FE" wp14:editId="70C9356A">
            <wp:simplePos x="0" y="0"/>
            <wp:positionH relativeFrom="column">
              <wp:posOffset>5848985</wp:posOffset>
            </wp:positionH>
            <wp:positionV relativeFrom="paragraph">
              <wp:posOffset>186152</wp:posOffset>
            </wp:positionV>
            <wp:extent cx="1185220" cy="1508400"/>
            <wp:effectExtent l="0" t="0" r="0" b="317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5220" cy="150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5748" w:rsidRPr="00145748">
        <w:rPr>
          <w:rFonts w:ascii="Arial" w:hAnsi="Arial" w:cs="Arial"/>
          <w:b/>
          <w:bCs/>
        </w:rPr>
        <w:t xml:space="preserve">Polymorphie / Polymorphismus: </w:t>
      </w:r>
      <w:r w:rsidR="00145748" w:rsidRPr="00145748">
        <w:rPr>
          <w:rFonts w:ascii="Arial" w:hAnsi="Arial" w:cs="Arial"/>
        </w:rPr>
        <w:t>Programmcode kann unverändert für verschiedene Objekttypen eingesetzt werden. Das Programm verhält sich dabei jeweils unterschiedlich.</w:t>
      </w:r>
    </w:p>
    <w:p w14:paraId="7B4305C0" w14:textId="587C856C" w:rsidR="00145748" w:rsidRPr="009A4CAA" w:rsidRDefault="00145748" w:rsidP="0037077E">
      <w:pPr>
        <w:spacing w:after="0" w:line="240" w:lineRule="auto"/>
        <w:rPr>
          <w:rFonts w:ascii="Arial" w:hAnsi="Arial" w:cs="Arial"/>
          <w:sz w:val="4"/>
          <w:szCs w:val="4"/>
        </w:rPr>
      </w:pPr>
    </w:p>
    <w:p w14:paraId="294743EF" w14:textId="1D4EF4D4" w:rsidR="009A4CAA" w:rsidRDefault="009A4CAA" w:rsidP="0037077E">
      <w:pPr>
        <w:spacing w:after="0" w:line="240" w:lineRule="auto"/>
        <w:rPr>
          <w:rFonts w:ascii="Arial" w:hAnsi="Arial" w:cs="Arial"/>
        </w:rPr>
      </w:pPr>
      <w:r w:rsidRPr="009A4CAA">
        <w:rPr>
          <w:rFonts w:ascii="Arial" w:hAnsi="Arial" w:cs="Arial"/>
        </w:rPr>
        <w:t>"</w:t>
      </w:r>
      <w:r w:rsidRPr="009A4CAA">
        <w:rPr>
          <w:rFonts w:ascii="Arial" w:hAnsi="Arial" w:cs="Arial"/>
          <w:b/>
          <w:bCs/>
        </w:rPr>
        <w:t xml:space="preserve">Polymorphismus </w:t>
      </w:r>
      <w:r w:rsidRPr="009A4CAA">
        <w:rPr>
          <w:rFonts w:ascii="Arial" w:hAnsi="Arial" w:cs="Arial"/>
        </w:rPr>
        <w:t>heißt, dass gleich lautende Nachrichten an kompatible Objekte unterschiedlicher Klassen ein unterschiedliches Verhalten bewirken können.</w:t>
      </w:r>
      <w:r>
        <w:rPr>
          <w:rFonts w:ascii="Arial" w:hAnsi="Arial" w:cs="Arial"/>
        </w:rPr>
        <w:tab/>
      </w:r>
      <w:r w:rsidRPr="00A5369E">
        <w:rPr>
          <w:rFonts w:ascii="Courier New" w:hAnsi="Courier New" w:cs="Courier New"/>
        </w:rPr>
        <w:t>-dynamische Binden</w:t>
      </w:r>
    </w:p>
    <w:p w14:paraId="683F477A" w14:textId="0D15BF76" w:rsidR="009A4CAA" w:rsidRPr="00A5369E" w:rsidRDefault="009A4CAA" w:rsidP="0037077E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23143B31" w14:textId="1978A9DB" w:rsidR="009A4CAA" w:rsidRPr="004A6150" w:rsidRDefault="005069C2" w:rsidP="0037077E">
      <w:pPr>
        <w:spacing w:after="0" w:line="240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6.2 </w:t>
      </w:r>
      <w:r w:rsidR="009A4CAA" w:rsidRPr="004A6150">
        <w:rPr>
          <w:rFonts w:ascii="Arial" w:hAnsi="Arial" w:cs="Arial"/>
          <w:b/>
          <w:bCs/>
          <w:u w:val="single"/>
        </w:rPr>
        <w:t>Statischer und dynamischer Typ</w:t>
      </w:r>
    </w:p>
    <w:p w14:paraId="21B08026" w14:textId="31E1B290" w:rsidR="009A4CAA" w:rsidRPr="009A4CAA" w:rsidRDefault="009A4CAA" w:rsidP="009A4CAA">
      <w:pPr>
        <w:spacing w:after="0" w:line="240" w:lineRule="auto"/>
        <w:rPr>
          <w:rFonts w:ascii="Arial" w:hAnsi="Arial" w:cs="Arial"/>
        </w:rPr>
      </w:pPr>
      <w:r w:rsidRPr="009A4CAA">
        <w:rPr>
          <w:rFonts w:ascii="Arial" w:hAnsi="Arial" w:cs="Arial"/>
          <w:b/>
          <w:bCs/>
        </w:rPr>
        <w:t>Statischer Typ:</w:t>
      </w:r>
      <w:r w:rsidRPr="009A4CAA">
        <w:rPr>
          <w:rFonts w:ascii="Arial" w:hAnsi="Arial" w:cs="Arial"/>
        </w:rPr>
        <w:t xml:space="preserve"> Objekttyp, der bei Deklaration einer Variablen als ihr Typ </w:t>
      </w:r>
      <w:r w:rsidRPr="009A4CAA">
        <w:rPr>
          <w:rFonts w:ascii="Arial" w:hAnsi="Arial" w:cs="Arial"/>
          <w:sz w:val="18"/>
          <w:szCs w:val="18"/>
        </w:rPr>
        <w:t>(links vom Namen)</w:t>
      </w:r>
      <w:r w:rsidRPr="009A4CAA">
        <w:rPr>
          <w:rFonts w:ascii="Arial" w:hAnsi="Arial" w:cs="Arial"/>
        </w:rPr>
        <w:t xml:space="preserve"> angegeben wird.</w:t>
      </w:r>
    </w:p>
    <w:p w14:paraId="6DA50F27" w14:textId="00A15D5B" w:rsidR="009A4CAA" w:rsidRPr="004A6150" w:rsidRDefault="009A4CAA" w:rsidP="009A4CAA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9A4CAA">
        <w:rPr>
          <w:rFonts w:ascii="Arial" w:hAnsi="Arial" w:cs="Arial"/>
        </w:rPr>
        <w:t>Bestimmt, welche Methoden überhaupt aufgerufen werden dürfen</w:t>
      </w:r>
    </w:p>
    <w:p w14:paraId="6400A38B" w14:textId="7BAC731C" w:rsidR="009A4CAA" w:rsidRDefault="009A4CAA" w:rsidP="009A4CAA">
      <w:pPr>
        <w:spacing w:after="0" w:line="240" w:lineRule="auto"/>
        <w:rPr>
          <w:rFonts w:ascii="Arial" w:hAnsi="Arial" w:cs="Arial"/>
        </w:rPr>
      </w:pPr>
      <w:r w:rsidRPr="009A4CAA">
        <w:rPr>
          <w:rFonts w:ascii="Arial" w:hAnsi="Arial" w:cs="Arial"/>
          <w:b/>
          <w:bCs/>
        </w:rPr>
        <w:t>Dynamischer Typ:</w:t>
      </w:r>
      <w:r w:rsidRPr="009A4CAA">
        <w:rPr>
          <w:rFonts w:ascii="Arial" w:hAnsi="Arial" w:cs="Arial"/>
        </w:rPr>
        <w:t xml:space="preserve"> Objekttyp hinter </w:t>
      </w:r>
      <w:proofErr w:type="spellStart"/>
      <w:r w:rsidRPr="009A4CAA">
        <w:rPr>
          <w:rFonts w:ascii="Courier New" w:hAnsi="Courier New" w:cs="Courier New"/>
        </w:rPr>
        <w:t>new</w:t>
      </w:r>
      <w:proofErr w:type="spellEnd"/>
      <w:r w:rsidRPr="009A4CAA">
        <w:rPr>
          <w:rFonts w:ascii="Arial" w:hAnsi="Arial" w:cs="Arial"/>
        </w:rPr>
        <w:t xml:space="preserve"> bei Konstruktor-Aufruf.</w:t>
      </w:r>
    </w:p>
    <w:p w14:paraId="0B455FF8" w14:textId="36A7B20F" w:rsidR="009A4CAA" w:rsidRPr="004A6150" w:rsidRDefault="009A4CAA" w:rsidP="004A6150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9A4CAA">
        <w:rPr>
          <w:rFonts w:ascii="Arial" w:hAnsi="Arial" w:cs="Arial"/>
        </w:rPr>
        <w:t>Bestimmt, welche (evtl. überschriebene) Methode ausgeführt wird</w:t>
      </w:r>
    </w:p>
    <w:p w14:paraId="5850FFDF" w14:textId="77777777" w:rsidR="004A6150" w:rsidRPr="00E259B6" w:rsidRDefault="004A6150" w:rsidP="004A6150">
      <w:pPr>
        <w:spacing w:after="0" w:line="240" w:lineRule="auto"/>
        <w:rPr>
          <w:rFonts w:ascii="Courier New" w:hAnsi="Courier New" w:cs="Courier New"/>
          <w:i/>
          <w:iCs/>
          <w:sz w:val="16"/>
          <w:szCs w:val="16"/>
          <w:lang w:val="en-US"/>
        </w:rPr>
      </w:pPr>
      <w:r w:rsidRPr="00FA386C">
        <w:rPr>
          <w:rFonts w:ascii="Courier New" w:hAnsi="Courier New" w:cs="Courier New"/>
          <w:b/>
          <w:bCs/>
          <w:sz w:val="18"/>
          <w:szCs w:val="18"/>
          <w:lang w:val="en-US"/>
        </w:rPr>
        <w:t>Employee</w:t>
      </w:r>
      <w:r w:rsidRPr="00E259B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259B6">
        <w:rPr>
          <w:rFonts w:ascii="Courier New" w:hAnsi="Courier New" w:cs="Courier New"/>
          <w:sz w:val="18"/>
          <w:szCs w:val="18"/>
          <w:lang w:val="en-US"/>
        </w:rPr>
        <w:t>lisa</w:t>
      </w:r>
      <w:proofErr w:type="spellEnd"/>
      <w:r w:rsidRPr="00E259B6">
        <w:rPr>
          <w:rFonts w:ascii="Courier New" w:hAnsi="Courier New" w:cs="Courier New"/>
          <w:sz w:val="18"/>
          <w:szCs w:val="18"/>
          <w:lang w:val="en-US"/>
        </w:rPr>
        <w:t xml:space="preserve">= new </w:t>
      </w:r>
      <w:proofErr w:type="gramStart"/>
      <w:r w:rsidRPr="00E259B6">
        <w:rPr>
          <w:rFonts w:ascii="Courier New" w:hAnsi="Courier New" w:cs="Courier New"/>
          <w:sz w:val="18"/>
          <w:szCs w:val="18"/>
          <w:lang w:val="en-US"/>
        </w:rPr>
        <w:t>Lawyer(</w:t>
      </w:r>
      <w:proofErr w:type="gramEnd"/>
      <w:r w:rsidRPr="00E259B6">
        <w:rPr>
          <w:rFonts w:ascii="Courier New" w:hAnsi="Courier New" w:cs="Courier New"/>
          <w:sz w:val="18"/>
          <w:szCs w:val="18"/>
          <w:lang w:val="en-US"/>
        </w:rPr>
        <w:t xml:space="preserve">5) </w:t>
      </w:r>
      <w:r w:rsidRPr="00E259B6">
        <w:rPr>
          <w:rFonts w:ascii="Courier New" w:hAnsi="Courier New" w:cs="Courier New"/>
          <w:i/>
          <w:iCs/>
          <w:sz w:val="16"/>
          <w:szCs w:val="16"/>
          <w:lang w:val="en-US"/>
        </w:rPr>
        <w:t>//</w:t>
      </w:r>
      <w:proofErr w:type="spellStart"/>
      <w:r w:rsidRPr="00E259B6">
        <w:rPr>
          <w:rFonts w:ascii="Courier New" w:hAnsi="Courier New" w:cs="Courier New"/>
          <w:i/>
          <w:iCs/>
          <w:sz w:val="16"/>
          <w:szCs w:val="16"/>
          <w:lang w:val="en-US"/>
        </w:rPr>
        <w:t>dynamischer</w:t>
      </w:r>
      <w:proofErr w:type="spellEnd"/>
      <w:r w:rsidRPr="00E259B6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 </w:t>
      </w:r>
      <w:proofErr w:type="spellStart"/>
      <w:r w:rsidRPr="00E259B6">
        <w:rPr>
          <w:rFonts w:ascii="Courier New" w:hAnsi="Courier New" w:cs="Courier New"/>
          <w:i/>
          <w:iCs/>
          <w:sz w:val="16"/>
          <w:szCs w:val="16"/>
          <w:lang w:val="en-US"/>
        </w:rPr>
        <w:t>Typ</w:t>
      </w:r>
      <w:proofErr w:type="spellEnd"/>
      <w:r w:rsidRPr="00E259B6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: Lawyer || </w:t>
      </w:r>
      <w:proofErr w:type="spellStart"/>
      <w:r w:rsidRPr="00E259B6">
        <w:rPr>
          <w:rFonts w:ascii="Courier New" w:hAnsi="Courier New" w:cs="Courier New"/>
          <w:i/>
          <w:iCs/>
          <w:sz w:val="16"/>
          <w:szCs w:val="16"/>
          <w:lang w:val="en-US"/>
        </w:rPr>
        <w:t>statischer</w:t>
      </w:r>
      <w:proofErr w:type="spellEnd"/>
      <w:r w:rsidRPr="00E259B6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 </w:t>
      </w:r>
      <w:proofErr w:type="spellStart"/>
      <w:r w:rsidRPr="00E259B6">
        <w:rPr>
          <w:rFonts w:ascii="Courier New" w:hAnsi="Courier New" w:cs="Courier New"/>
          <w:i/>
          <w:iCs/>
          <w:sz w:val="16"/>
          <w:szCs w:val="16"/>
          <w:lang w:val="en-US"/>
        </w:rPr>
        <w:t>Typ</w:t>
      </w:r>
      <w:proofErr w:type="spellEnd"/>
      <w:r w:rsidRPr="00E259B6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 Employee</w:t>
      </w:r>
    </w:p>
    <w:p w14:paraId="69EAF3F9" w14:textId="77777777" w:rsidR="004A6150" w:rsidRPr="00E259B6" w:rsidRDefault="004A6150" w:rsidP="004A6150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A386C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r w:rsidRPr="00E259B6">
        <w:rPr>
          <w:rFonts w:ascii="Courier New" w:hAnsi="Courier New" w:cs="Courier New"/>
          <w:sz w:val="18"/>
          <w:szCs w:val="18"/>
          <w:lang w:val="en-US"/>
        </w:rPr>
        <w:t xml:space="preserve"> hours = </w:t>
      </w:r>
      <w:proofErr w:type="spellStart"/>
      <w:proofErr w:type="gramStart"/>
      <w:r w:rsidRPr="00E259B6">
        <w:rPr>
          <w:rFonts w:ascii="Courier New" w:hAnsi="Courier New" w:cs="Courier New"/>
          <w:sz w:val="18"/>
          <w:szCs w:val="18"/>
          <w:lang w:val="en-US"/>
        </w:rPr>
        <w:t>lisa.getHours</w:t>
      </w:r>
      <w:proofErr w:type="spellEnd"/>
      <w:proofErr w:type="gramEnd"/>
      <w:r w:rsidRPr="00E259B6">
        <w:rPr>
          <w:rFonts w:ascii="Courier New" w:hAnsi="Courier New" w:cs="Courier New"/>
          <w:sz w:val="18"/>
          <w:szCs w:val="18"/>
          <w:lang w:val="en-US"/>
        </w:rPr>
        <w:t xml:space="preserve">(); </w:t>
      </w:r>
      <w:r w:rsidRPr="00E259B6">
        <w:rPr>
          <w:rFonts w:ascii="Courier New" w:hAnsi="Courier New" w:cs="Courier New"/>
          <w:i/>
          <w:iCs/>
          <w:sz w:val="16"/>
          <w:szCs w:val="16"/>
          <w:lang w:val="en-US"/>
        </w:rPr>
        <w:t>// ok</w:t>
      </w:r>
      <w:r w:rsidRPr="00E259B6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14:paraId="0E632BD5" w14:textId="79D128A0" w:rsidR="009A4CAA" w:rsidRPr="00E259B6" w:rsidRDefault="004A6150" w:rsidP="004A6150">
      <w:pPr>
        <w:tabs>
          <w:tab w:val="left" w:pos="4143"/>
        </w:tabs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proofErr w:type="spellStart"/>
      <w:proofErr w:type="gramStart"/>
      <w:r w:rsidRPr="00E259B6">
        <w:rPr>
          <w:rFonts w:ascii="Courier New" w:hAnsi="Courier New" w:cs="Courier New"/>
          <w:sz w:val="18"/>
          <w:szCs w:val="18"/>
          <w:lang w:val="en-US"/>
        </w:rPr>
        <w:t>lisa.sue</w:t>
      </w:r>
      <w:proofErr w:type="spellEnd"/>
      <w:r w:rsidRPr="00E259B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259B6">
        <w:rPr>
          <w:rFonts w:ascii="Courier New" w:hAnsi="Courier New" w:cs="Courier New"/>
          <w:sz w:val="18"/>
          <w:szCs w:val="18"/>
          <w:lang w:val="en-US"/>
        </w:rPr>
        <w:t xml:space="preserve">); </w:t>
      </w:r>
      <w:r w:rsidRPr="00E259B6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// compiler error </w:t>
      </w:r>
      <w:r w:rsidRPr="00E259B6">
        <w:rPr>
          <w:rFonts w:ascii="Courier New" w:hAnsi="Courier New" w:cs="Courier New"/>
          <w:i/>
          <w:iCs/>
          <w:sz w:val="16"/>
          <w:szCs w:val="16"/>
          <w:lang w:val="en-US"/>
        </w:rPr>
        <w:tab/>
        <w:t xml:space="preserve">da .sue </w:t>
      </w:r>
      <w:proofErr w:type="spellStart"/>
      <w:r w:rsidRPr="00E259B6">
        <w:rPr>
          <w:rFonts w:ascii="Courier New" w:hAnsi="Courier New" w:cs="Courier New"/>
          <w:i/>
          <w:iCs/>
          <w:sz w:val="16"/>
          <w:szCs w:val="16"/>
          <w:lang w:val="en-US"/>
        </w:rPr>
        <w:t>eine</w:t>
      </w:r>
      <w:proofErr w:type="spellEnd"/>
      <w:r w:rsidRPr="00E259B6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 </w:t>
      </w:r>
      <w:proofErr w:type="spellStart"/>
      <w:r w:rsidRPr="00E259B6">
        <w:rPr>
          <w:rFonts w:ascii="Courier New" w:hAnsi="Courier New" w:cs="Courier New"/>
          <w:i/>
          <w:iCs/>
          <w:sz w:val="16"/>
          <w:szCs w:val="16"/>
          <w:lang w:val="en-US"/>
        </w:rPr>
        <w:t>methode</w:t>
      </w:r>
      <w:proofErr w:type="spellEnd"/>
      <w:r w:rsidRPr="00E259B6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 von Lawyer </w:t>
      </w:r>
      <w:proofErr w:type="spellStart"/>
      <w:r w:rsidRPr="00E259B6">
        <w:rPr>
          <w:rFonts w:ascii="Courier New" w:hAnsi="Courier New" w:cs="Courier New"/>
          <w:i/>
          <w:iCs/>
          <w:sz w:val="16"/>
          <w:szCs w:val="16"/>
          <w:lang w:val="en-US"/>
        </w:rPr>
        <w:t>ist</w:t>
      </w:r>
      <w:proofErr w:type="spellEnd"/>
      <w:r w:rsidRPr="00E259B6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 und </w:t>
      </w:r>
      <w:proofErr w:type="spellStart"/>
      <w:r w:rsidRPr="00E259B6">
        <w:rPr>
          <w:rFonts w:ascii="Courier New" w:hAnsi="Courier New" w:cs="Courier New"/>
          <w:i/>
          <w:iCs/>
          <w:sz w:val="16"/>
          <w:szCs w:val="16"/>
          <w:lang w:val="en-US"/>
        </w:rPr>
        <w:t>nicht</w:t>
      </w:r>
      <w:proofErr w:type="spellEnd"/>
      <w:r w:rsidRPr="00E259B6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 von Employee</w:t>
      </w:r>
    </w:p>
    <w:p w14:paraId="66F7104B" w14:textId="77777777" w:rsidR="00E910AD" w:rsidRPr="00E910AD" w:rsidRDefault="00E910AD" w:rsidP="00E910AD">
      <w:pPr>
        <w:spacing w:after="0" w:line="240" w:lineRule="auto"/>
        <w:rPr>
          <w:rFonts w:ascii="Arial" w:hAnsi="Arial" w:cs="Arial"/>
          <w:lang w:val="en-US"/>
        </w:rPr>
      </w:pPr>
    </w:p>
    <w:p w14:paraId="6D573E7C" w14:textId="14A05C06" w:rsidR="004A6150" w:rsidRPr="00E55D0D" w:rsidRDefault="004A6150" w:rsidP="00F27510">
      <w:pPr>
        <w:spacing w:after="0" w:line="240" w:lineRule="auto"/>
        <w:jc w:val="center"/>
        <w:rPr>
          <w:rFonts w:ascii="Arial" w:hAnsi="Arial" w:cs="Arial"/>
          <w:b/>
          <w:bCs/>
          <w:u w:val="single"/>
          <w:lang w:val="en-US"/>
        </w:rPr>
      </w:pPr>
      <w:proofErr w:type="spellStart"/>
      <w:r w:rsidRPr="00E55D0D">
        <w:rPr>
          <w:rFonts w:ascii="Arial" w:hAnsi="Arial" w:cs="Arial"/>
          <w:b/>
          <w:bCs/>
          <w:u w:val="single"/>
          <w:lang w:val="en-US"/>
        </w:rPr>
        <w:t>Typumwandlung</w:t>
      </w:r>
      <w:proofErr w:type="spellEnd"/>
      <w:r w:rsidRPr="00E55D0D">
        <w:rPr>
          <w:rFonts w:ascii="Arial" w:hAnsi="Arial" w:cs="Arial"/>
          <w:b/>
          <w:bCs/>
          <w:u w:val="single"/>
          <w:lang w:val="en-US"/>
        </w:rPr>
        <w:t xml:space="preserve"> (type cast)</w:t>
      </w:r>
    </w:p>
    <w:tbl>
      <w:tblPr>
        <w:tblStyle w:val="Tabellenraster"/>
        <w:tblW w:w="109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948"/>
      </w:tblGrid>
      <w:tr w:rsidR="00A61A40" w:rsidRPr="00FA739D" w14:paraId="6BC578B6" w14:textId="77777777" w:rsidTr="00A61A40">
        <w:tc>
          <w:tcPr>
            <w:tcW w:w="4962" w:type="dxa"/>
          </w:tcPr>
          <w:p w14:paraId="57BA0DFA" w14:textId="6216142C" w:rsidR="00A61A40" w:rsidRPr="00E259B6" w:rsidRDefault="00A61A40" w:rsidP="00A61A40">
            <w:pPr>
              <w:rPr>
                <w:rFonts w:ascii="Arial" w:hAnsi="Arial" w:cs="Arial"/>
              </w:rPr>
            </w:pPr>
            <w:proofErr w:type="spellStart"/>
            <w:r w:rsidRPr="00E259B6">
              <w:rPr>
                <w:rFonts w:ascii="Arial" w:hAnsi="Arial" w:cs="Arial"/>
              </w:rPr>
              <w:t>Downcast</w:t>
            </w:r>
            <w:proofErr w:type="spellEnd"/>
            <w:r w:rsidRPr="00E259B6">
              <w:rPr>
                <w:rFonts w:ascii="Arial" w:hAnsi="Arial" w:cs="Arial"/>
              </w:rPr>
              <w:t xml:space="preserve">: Typumwandlung </w:t>
            </w:r>
            <w:proofErr w:type="gramStart"/>
            <w:r w:rsidR="005069C2" w:rsidRPr="00E259B6">
              <w:rPr>
                <w:rFonts w:ascii="Arial" w:hAnsi="Arial" w:cs="Arial"/>
              </w:rPr>
              <w:t>einer Variable</w:t>
            </w:r>
            <w:proofErr w:type="gramEnd"/>
            <w:r w:rsidRPr="00E259B6">
              <w:rPr>
                <w:rFonts w:ascii="Arial" w:hAnsi="Arial" w:cs="Arial"/>
              </w:rPr>
              <w:t xml:space="preserve"> in einen Subtyp </w:t>
            </w:r>
          </w:p>
          <w:p w14:paraId="17B71161" w14:textId="77777777" w:rsidR="00A61A40" w:rsidRPr="00E259B6" w:rsidRDefault="00A61A40" w:rsidP="00A61A4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A386C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Employee</w:t>
            </w:r>
            <w:r w:rsidRPr="00E259B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259B6">
              <w:rPr>
                <w:rFonts w:ascii="Courier New" w:hAnsi="Courier New" w:cs="Courier New"/>
                <w:sz w:val="18"/>
                <w:szCs w:val="18"/>
                <w:lang w:val="en-US"/>
              </w:rPr>
              <w:t>lisa</w:t>
            </w:r>
            <w:proofErr w:type="spellEnd"/>
            <w:r w:rsidRPr="00E259B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new </w:t>
            </w:r>
            <w:proofErr w:type="gramStart"/>
            <w:r w:rsidRPr="00E259B6">
              <w:rPr>
                <w:rFonts w:ascii="Courier New" w:hAnsi="Courier New" w:cs="Courier New"/>
                <w:sz w:val="18"/>
                <w:szCs w:val="18"/>
                <w:lang w:val="en-US"/>
              </w:rPr>
              <w:t>Lawyer(</w:t>
            </w:r>
            <w:proofErr w:type="gramEnd"/>
            <w:r w:rsidRPr="00E259B6">
              <w:rPr>
                <w:rFonts w:ascii="Courier New" w:hAnsi="Courier New" w:cs="Courier New"/>
                <w:sz w:val="18"/>
                <w:szCs w:val="18"/>
                <w:lang w:val="en-US"/>
              </w:rPr>
              <w:t>5);</w:t>
            </w:r>
          </w:p>
          <w:p w14:paraId="65227CBE" w14:textId="77777777" w:rsidR="00A61A40" w:rsidRPr="00E259B6" w:rsidRDefault="00A61A40" w:rsidP="00A61A4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A386C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Lawyer</w:t>
            </w:r>
            <w:r w:rsidRPr="00E259B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259B6">
              <w:rPr>
                <w:rFonts w:ascii="Courier New" w:hAnsi="Courier New" w:cs="Courier New"/>
                <w:sz w:val="18"/>
                <w:szCs w:val="18"/>
                <w:lang w:val="en-US"/>
              </w:rPr>
              <w:t>theRealLisa</w:t>
            </w:r>
            <w:proofErr w:type="spellEnd"/>
            <w:r w:rsidRPr="00E259B6">
              <w:rPr>
                <w:rFonts w:ascii="Courier New" w:hAnsi="Courier New" w:cs="Courier New"/>
                <w:sz w:val="18"/>
                <w:szCs w:val="18"/>
                <w:lang w:val="en-US"/>
              </w:rPr>
              <w:t>= (Lawyer)</w:t>
            </w:r>
            <w:proofErr w:type="spellStart"/>
            <w:proofErr w:type="gramStart"/>
            <w:r w:rsidRPr="00E259B6">
              <w:rPr>
                <w:rFonts w:ascii="Courier New" w:hAnsi="Courier New" w:cs="Courier New"/>
                <w:sz w:val="18"/>
                <w:szCs w:val="18"/>
                <w:lang w:val="en-US"/>
              </w:rPr>
              <w:t>lisa</w:t>
            </w:r>
            <w:proofErr w:type="spellEnd"/>
            <w:r w:rsidRPr="00E259B6">
              <w:rPr>
                <w:rFonts w:ascii="Courier New" w:hAnsi="Courier New" w:cs="Courier New"/>
                <w:sz w:val="18"/>
                <w:szCs w:val="18"/>
                <w:lang w:val="en-US"/>
              </w:rPr>
              <w:t>;</w:t>
            </w:r>
            <w:proofErr w:type="gramEnd"/>
          </w:p>
          <w:p w14:paraId="4A587653" w14:textId="3DFB6C23" w:rsidR="00A61A40" w:rsidRPr="00E259B6" w:rsidRDefault="00A61A40" w:rsidP="009A4CAA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E259B6">
              <w:rPr>
                <w:rFonts w:ascii="Courier New" w:hAnsi="Courier New" w:cs="Courier New"/>
                <w:sz w:val="18"/>
                <w:szCs w:val="18"/>
                <w:lang w:val="en-US"/>
              </w:rPr>
              <w:t>theRealLisa.sue</w:t>
            </w:r>
            <w:proofErr w:type="spellEnd"/>
            <w:r w:rsidRPr="00E259B6"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proofErr w:type="gramEnd"/>
            <w:r w:rsidRPr="00E259B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); </w:t>
            </w:r>
            <w:r w:rsidRPr="00E259B6">
              <w:rPr>
                <w:rFonts w:ascii="Courier New" w:hAnsi="Courier New" w:cs="Courier New"/>
                <w:i/>
                <w:iCs/>
                <w:sz w:val="16"/>
                <w:szCs w:val="16"/>
                <w:lang w:val="en-US"/>
              </w:rPr>
              <w:t>// ok</w:t>
            </w:r>
          </w:p>
        </w:tc>
        <w:tc>
          <w:tcPr>
            <w:tcW w:w="5948" w:type="dxa"/>
          </w:tcPr>
          <w:p w14:paraId="677C7AD9" w14:textId="2C6E682E" w:rsidR="00A61A40" w:rsidRPr="00E259B6" w:rsidRDefault="00A61A40" w:rsidP="00A61A40">
            <w:pPr>
              <w:rPr>
                <w:rFonts w:ascii="Arial" w:hAnsi="Arial" w:cs="Arial"/>
              </w:rPr>
            </w:pPr>
            <w:proofErr w:type="spellStart"/>
            <w:r w:rsidRPr="00E259B6">
              <w:rPr>
                <w:rFonts w:ascii="Arial" w:hAnsi="Arial" w:cs="Arial"/>
              </w:rPr>
              <w:t>Upcast</w:t>
            </w:r>
            <w:proofErr w:type="spellEnd"/>
            <w:r w:rsidRPr="00E259B6">
              <w:rPr>
                <w:rFonts w:ascii="Arial" w:hAnsi="Arial" w:cs="Arial"/>
              </w:rPr>
              <w:t xml:space="preserve">: Typumwandlung </w:t>
            </w:r>
            <w:proofErr w:type="gramStart"/>
            <w:r w:rsidRPr="00E259B6">
              <w:rPr>
                <w:rFonts w:ascii="Arial" w:hAnsi="Arial" w:cs="Arial"/>
              </w:rPr>
              <w:t>einer Variable</w:t>
            </w:r>
            <w:proofErr w:type="gramEnd"/>
            <w:r w:rsidRPr="00E259B6">
              <w:rPr>
                <w:rFonts w:ascii="Arial" w:hAnsi="Arial" w:cs="Arial"/>
              </w:rPr>
              <w:t xml:space="preserve"> in einen </w:t>
            </w:r>
            <w:proofErr w:type="spellStart"/>
            <w:r w:rsidRPr="00E259B6">
              <w:rPr>
                <w:rFonts w:ascii="Arial" w:hAnsi="Arial" w:cs="Arial"/>
              </w:rPr>
              <w:t>Supertyp</w:t>
            </w:r>
            <w:proofErr w:type="spellEnd"/>
            <w:r w:rsidRPr="00E259B6">
              <w:rPr>
                <w:rFonts w:ascii="Arial" w:hAnsi="Arial" w:cs="Arial"/>
              </w:rPr>
              <w:t xml:space="preserve"> </w:t>
            </w:r>
            <w:r w:rsidR="00EA4F7E" w:rsidRPr="00E259B6">
              <w:rPr>
                <w:rFonts w:ascii="Arial" w:hAnsi="Arial" w:cs="Arial"/>
              </w:rPr>
              <w:br/>
            </w:r>
            <w:r w:rsidRPr="00E259B6">
              <w:rPr>
                <w:rFonts w:ascii="Arial" w:hAnsi="Arial" w:cs="Arial"/>
              </w:rPr>
              <w:t>(i. d. R. implizit)</w:t>
            </w:r>
          </w:p>
          <w:p w14:paraId="2D81B8B1" w14:textId="01CCDFED" w:rsidR="00A61A40" w:rsidRPr="00E259B6" w:rsidRDefault="00A61A40" w:rsidP="00BD46EE">
            <w:pPr>
              <w:rPr>
                <w:rFonts w:ascii="Courier New" w:hAnsi="Courier New" w:cs="Courier New"/>
                <w:i/>
                <w:iCs/>
                <w:sz w:val="16"/>
                <w:szCs w:val="16"/>
                <w:lang w:val="en-US"/>
              </w:rPr>
            </w:pPr>
            <w:r w:rsidRPr="00FA386C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Lawyer</w:t>
            </w:r>
            <w:r w:rsidRPr="00E259B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259B6">
              <w:rPr>
                <w:rFonts w:ascii="Courier New" w:hAnsi="Courier New" w:cs="Courier New"/>
                <w:sz w:val="18"/>
                <w:szCs w:val="18"/>
                <w:lang w:val="en-US"/>
              </w:rPr>
              <w:t>linda</w:t>
            </w:r>
            <w:proofErr w:type="spellEnd"/>
            <w:r w:rsidRPr="00E259B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</w:t>
            </w:r>
            <w:r w:rsidRPr="00FA386C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new</w:t>
            </w:r>
            <w:r w:rsidRPr="00E259B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E259B6">
              <w:rPr>
                <w:rFonts w:ascii="Courier New" w:hAnsi="Courier New" w:cs="Courier New"/>
                <w:sz w:val="18"/>
                <w:szCs w:val="18"/>
                <w:lang w:val="en-US"/>
              </w:rPr>
              <w:t>Lawyer(</w:t>
            </w:r>
            <w:proofErr w:type="gramEnd"/>
            <w:r w:rsidRPr="00E259B6">
              <w:rPr>
                <w:rFonts w:ascii="Courier New" w:hAnsi="Courier New" w:cs="Courier New"/>
                <w:sz w:val="18"/>
                <w:szCs w:val="18"/>
                <w:lang w:val="en-US"/>
              </w:rPr>
              <w:t>0);</w:t>
            </w:r>
            <w:r w:rsidR="00BD46EE" w:rsidRPr="00E259B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</w:t>
            </w:r>
            <w:r w:rsidR="00BD46EE" w:rsidRPr="00E259B6">
              <w:rPr>
                <w:rFonts w:ascii="Courier New" w:hAnsi="Courier New" w:cs="Courier New"/>
                <w:i/>
                <w:iCs/>
                <w:sz w:val="16"/>
                <w:szCs w:val="16"/>
                <w:lang w:val="en-US"/>
              </w:rPr>
              <w:t>// implicit upcast:</w:t>
            </w:r>
          </w:p>
          <w:p w14:paraId="64971A51" w14:textId="1B5243B0" w:rsidR="00A61A40" w:rsidRPr="00E259B6" w:rsidRDefault="00A61A40" w:rsidP="00A61A4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E259B6">
              <w:rPr>
                <w:rFonts w:ascii="Courier New" w:hAnsi="Courier New" w:cs="Courier New"/>
                <w:sz w:val="18"/>
                <w:szCs w:val="18"/>
                <w:lang w:val="en-US"/>
              </w:rPr>
              <w:t>linda.getHours</w:t>
            </w:r>
            <w:proofErr w:type="spellEnd"/>
            <w:proofErr w:type="gramEnd"/>
            <w:r w:rsidRPr="00E259B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(); </w:t>
            </w:r>
            <w:r w:rsidRPr="00E259B6">
              <w:rPr>
                <w:rFonts w:ascii="Courier New" w:hAnsi="Courier New" w:cs="Courier New"/>
                <w:i/>
                <w:iCs/>
                <w:sz w:val="16"/>
                <w:szCs w:val="16"/>
                <w:lang w:val="en-US"/>
              </w:rPr>
              <w:t>//</w:t>
            </w:r>
            <w:proofErr w:type="spellStart"/>
            <w:r w:rsidRPr="00E259B6">
              <w:rPr>
                <w:rFonts w:ascii="Courier New" w:hAnsi="Courier New" w:cs="Courier New"/>
                <w:i/>
                <w:iCs/>
                <w:sz w:val="16"/>
                <w:szCs w:val="16"/>
                <w:lang w:val="en-US"/>
              </w:rPr>
              <w:t>getHours</w:t>
            </w:r>
            <w:proofErr w:type="spellEnd"/>
            <w:r w:rsidRPr="00E259B6">
              <w:rPr>
                <w:rFonts w:ascii="Courier New" w:hAnsi="Courier New" w:cs="Courier New"/>
                <w:i/>
                <w:i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259B6">
              <w:rPr>
                <w:rFonts w:ascii="Courier New" w:hAnsi="Courier New" w:cs="Courier New"/>
                <w:i/>
                <w:iCs/>
                <w:sz w:val="16"/>
                <w:szCs w:val="16"/>
                <w:lang w:val="en-US"/>
              </w:rPr>
              <w:t>ist</w:t>
            </w:r>
            <w:proofErr w:type="spellEnd"/>
            <w:r w:rsidRPr="00E259B6">
              <w:rPr>
                <w:rFonts w:ascii="Courier New" w:hAnsi="Courier New" w:cs="Courier New"/>
                <w:i/>
                <w:i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259B6">
              <w:rPr>
                <w:rFonts w:ascii="Courier New" w:hAnsi="Courier New" w:cs="Courier New"/>
                <w:i/>
                <w:iCs/>
                <w:sz w:val="16"/>
                <w:szCs w:val="16"/>
                <w:lang w:val="en-US"/>
              </w:rPr>
              <w:t>geerbte</w:t>
            </w:r>
            <w:proofErr w:type="spellEnd"/>
            <w:r w:rsidRPr="00E259B6">
              <w:rPr>
                <w:rFonts w:ascii="Courier New" w:hAnsi="Courier New" w:cs="Courier New"/>
                <w:i/>
                <w:iCs/>
                <w:sz w:val="16"/>
                <w:szCs w:val="16"/>
                <w:lang w:val="en-US"/>
              </w:rPr>
              <w:t xml:space="preserve"> Employee-</w:t>
            </w:r>
            <w:proofErr w:type="spellStart"/>
            <w:r w:rsidRPr="00E259B6">
              <w:rPr>
                <w:rFonts w:ascii="Courier New" w:hAnsi="Courier New" w:cs="Courier New"/>
                <w:i/>
                <w:iCs/>
                <w:sz w:val="16"/>
                <w:szCs w:val="16"/>
                <w:lang w:val="en-US"/>
              </w:rPr>
              <w:t>Methode</w:t>
            </w:r>
            <w:proofErr w:type="spellEnd"/>
            <w:r w:rsidRPr="00E259B6">
              <w:rPr>
                <w:rFonts w:ascii="Courier New" w:hAnsi="Courier New" w:cs="Courier New"/>
                <w:sz w:val="15"/>
                <w:szCs w:val="15"/>
                <w:lang w:val="en-US"/>
              </w:rPr>
              <w:t xml:space="preserve"> </w:t>
            </w:r>
          </w:p>
          <w:p w14:paraId="3EC0212C" w14:textId="5F45FEF1" w:rsidR="00A61A40" w:rsidRPr="00E259B6" w:rsidRDefault="00A61A40" w:rsidP="009A4CAA">
            <w:pPr>
              <w:rPr>
                <w:rFonts w:ascii="Courier New" w:hAnsi="Courier New" w:cs="Courier New"/>
                <w:lang w:val="en-US"/>
              </w:rPr>
            </w:pPr>
            <w:r w:rsidRPr="00E259B6">
              <w:rPr>
                <w:rFonts w:ascii="Courier New" w:hAnsi="Courier New" w:cs="Courier New"/>
                <w:sz w:val="18"/>
                <w:szCs w:val="18"/>
                <w:lang w:val="en-US"/>
              </w:rPr>
              <w:t>((Employee)</w:t>
            </w:r>
            <w:proofErr w:type="spellStart"/>
            <w:r w:rsidRPr="00E259B6">
              <w:rPr>
                <w:rFonts w:ascii="Courier New" w:hAnsi="Courier New" w:cs="Courier New"/>
                <w:sz w:val="18"/>
                <w:szCs w:val="18"/>
                <w:lang w:val="en-US"/>
              </w:rPr>
              <w:t>linda</w:t>
            </w:r>
            <w:proofErr w:type="spellEnd"/>
            <w:proofErr w:type="gramStart"/>
            <w:r w:rsidRPr="00E259B6">
              <w:rPr>
                <w:rFonts w:ascii="Courier New" w:hAnsi="Courier New" w:cs="Courier New"/>
                <w:sz w:val="18"/>
                <w:szCs w:val="18"/>
                <w:lang w:val="en-US"/>
              </w:rPr>
              <w:t>).</w:t>
            </w:r>
            <w:proofErr w:type="spellStart"/>
            <w:r w:rsidRPr="00E259B6">
              <w:rPr>
                <w:rFonts w:ascii="Courier New" w:hAnsi="Courier New" w:cs="Courier New"/>
                <w:sz w:val="18"/>
                <w:szCs w:val="18"/>
                <w:lang w:val="en-US"/>
              </w:rPr>
              <w:t>getHours</w:t>
            </w:r>
            <w:proofErr w:type="spellEnd"/>
            <w:proofErr w:type="gramEnd"/>
            <w:r w:rsidRPr="00E259B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(); </w:t>
            </w:r>
            <w:r w:rsidRPr="00E259B6">
              <w:rPr>
                <w:rFonts w:ascii="Courier New" w:hAnsi="Courier New" w:cs="Courier New"/>
                <w:i/>
                <w:iCs/>
                <w:sz w:val="16"/>
                <w:szCs w:val="16"/>
                <w:lang w:val="en-US"/>
              </w:rPr>
              <w:t>//</w:t>
            </w:r>
            <w:proofErr w:type="spellStart"/>
            <w:r w:rsidRPr="00E259B6">
              <w:rPr>
                <w:rFonts w:ascii="Courier New" w:hAnsi="Courier New" w:cs="Courier New"/>
                <w:i/>
                <w:iCs/>
                <w:sz w:val="16"/>
                <w:szCs w:val="16"/>
                <w:lang w:val="en-US"/>
              </w:rPr>
              <w:t>explizite</w:t>
            </w:r>
            <w:proofErr w:type="spellEnd"/>
            <w:r w:rsidRPr="00E259B6">
              <w:rPr>
                <w:rFonts w:ascii="Courier New" w:hAnsi="Courier New" w:cs="Courier New"/>
                <w:i/>
                <w:i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259B6">
              <w:rPr>
                <w:rFonts w:ascii="Courier New" w:hAnsi="Courier New" w:cs="Courier New"/>
                <w:i/>
                <w:iCs/>
                <w:sz w:val="16"/>
                <w:szCs w:val="16"/>
                <w:lang w:val="en-US"/>
              </w:rPr>
              <w:t>Variante</w:t>
            </w:r>
            <w:proofErr w:type="spellEnd"/>
          </w:p>
        </w:tc>
      </w:tr>
    </w:tbl>
    <w:p w14:paraId="35B3E828" w14:textId="300D369A" w:rsidR="004A6150" w:rsidRPr="00C35DDB" w:rsidRDefault="00C35DDB" w:rsidP="00C35DDB">
      <w:pPr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C35DDB">
        <w:rPr>
          <w:rFonts w:ascii="Arial" w:hAnsi="Arial" w:cs="Arial"/>
          <w:sz w:val="21"/>
          <w:szCs w:val="21"/>
        </w:rPr>
        <w:t>Das geht nur entlang der Vererbungshierarchie || Keine Typ-Umwandlung zu “Geschwistern”</w:t>
      </w:r>
    </w:p>
    <w:p w14:paraId="31A0D856" w14:textId="77777777" w:rsidR="00F27510" w:rsidRPr="00E910AD" w:rsidRDefault="00F27510" w:rsidP="009A4CAA">
      <w:pPr>
        <w:spacing w:after="0" w:line="240" w:lineRule="auto"/>
        <w:rPr>
          <w:rFonts w:ascii="Arial" w:hAnsi="Arial" w:cs="Arial"/>
        </w:rPr>
      </w:pPr>
    </w:p>
    <w:p w14:paraId="0DFE3CED" w14:textId="06BAC618" w:rsidR="00C35DDB" w:rsidRPr="00BD46EE" w:rsidRDefault="00F27510" w:rsidP="00F27510">
      <w:pPr>
        <w:spacing w:after="0" w:line="240" w:lineRule="auto"/>
        <w:jc w:val="center"/>
        <w:rPr>
          <w:rFonts w:ascii="Arial" w:hAnsi="Arial" w:cs="Arial"/>
          <w:b/>
          <w:bCs/>
          <w:u w:val="single"/>
        </w:rPr>
      </w:pPr>
      <w:r w:rsidRPr="00BD46EE">
        <w:rPr>
          <w:rFonts w:ascii="Arial" w:hAnsi="Arial" w:cs="Arial"/>
          <w:b/>
          <w:bCs/>
          <w:u w:val="single"/>
        </w:rPr>
        <w:t>Typisierungen von Programmiersprachen</w:t>
      </w:r>
    </w:p>
    <w:tbl>
      <w:tblPr>
        <w:tblStyle w:val="Tabellenraster"/>
        <w:tblW w:w="11199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6804"/>
      </w:tblGrid>
      <w:tr w:rsidR="00F27510" w14:paraId="7EA43706" w14:textId="77777777" w:rsidTr="00F27510">
        <w:tc>
          <w:tcPr>
            <w:tcW w:w="4395" w:type="dxa"/>
          </w:tcPr>
          <w:p w14:paraId="3516768D" w14:textId="422DEAED" w:rsidR="00F27510" w:rsidRPr="00BD46EE" w:rsidRDefault="00F27510" w:rsidP="009A4CAA">
            <w:pPr>
              <w:rPr>
                <w:rFonts w:ascii="Arial" w:hAnsi="Arial" w:cs="Arial"/>
                <w:u w:val="single"/>
              </w:rPr>
            </w:pPr>
            <w:r w:rsidRPr="00BD46EE">
              <w:rPr>
                <w:rFonts w:ascii="Arial" w:hAnsi="Arial" w:cs="Arial"/>
                <w:b/>
                <w:bCs/>
                <w:u w:val="single"/>
              </w:rPr>
              <w:t>statisch</w:t>
            </w:r>
            <w:r w:rsidRPr="00BD46EE">
              <w:rPr>
                <w:rFonts w:ascii="Arial" w:hAnsi="Arial" w:cs="Arial"/>
                <w:u w:val="single"/>
              </w:rPr>
              <w:t xml:space="preserve"> typisierte Typprüfung vom Compiler</w:t>
            </w:r>
          </w:p>
          <w:p w14:paraId="16E39CD0" w14:textId="46DCC4FA" w:rsidR="00F27510" w:rsidRDefault="00F27510" w:rsidP="00F27510">
            <w:pPr>
              <w:rPr>
                <w:rFonts w:ascii="Arial" w:hAnsi="Arial" w:cs="Arial"/>
              </w:rPr>
            </w:pPr>
            <w:r w:rsidRPr="00F27510">
              <w:rPr>
                <w:rFonts w:ascii="Arial" w:hAnsi="Arial" w:cs="Arial"/>
              </w:rPr>
              <w:t>• Fehlerhafte</w:t>
            </w:r>
            <w:r>
              <w:rPr>
                <w:rFonts w:ascii="Arial" w:hAnsi="Arial" w:cs="Arial"/>
              </w:rPr>
              <w:t xml:space="preserve"> </w:t>
            </w:r>
            <w:r w:rsidRPr="00F27510">
              <w:rPr>
                <w:rFonts w:ascii="Arial" w:hAnsi="Arial" w:cs="Arial"/>
              </w:rPr>
              <w:t>Operationen</w:t>
            </w:r>
            <w:r>
              <w:rPr>
                <w:rFonts w:ascii="Arial" w:hAnsi="Arial" w:cs="Arial"/>
              </w:rPr>
              <w:t xml:space="preserve"> </w:t>
            </w:r>
            <w:r w:rsidRPr="00F27510">
              <w:rPr>
                <w:rFonts w:ascii="Arial" w:hAnsi="Arial" w:cs="Arial"/>
              </w:rPr>
              <w:t>werden</w:t>
            </w:r>
            <w:r>
              <w:rPr>
                <w:rFonts w:ascii="Arial" w:hAnsi="Arial" w:cs="Arial"/>
              </w:rPr>
              <w:t xml:space="preserve"> </w:t>
            </w:r>
            <w:r w:rsidRPr="00F27510">
              <w:rPr>
                <w:rFonts w:ascii="Arial" w:hAnsi="Arial" w:cs="Arial"/>
              </w:rPr>
              <w:t>früh</w:t>
            </w:r>
            <w:r>
              <w:rPr>
                <w:rFonts w:ascii="Arial" w:hAnsi="Arial" w:cs="Arial"/>
              </w:rPr>
              <w:t xml:space="preserve"> </w:t>
            </w:r>
            <w:r w:rsidRPr="00F27510">
              <w:rPr>
                <w:rFonts w:ascii="Arial" w:hAnsi="Arial" w:cs="Arial"/>
              </w:rPr>
              <w:t xml:space="preserve">erkannt </w:t>
            </w:r>
          </w:p>
          <w:p w14:paraId="3687367A" w14:textId="2C8589DF" w:rsidR="00F27510" w:rsidRDefault="00F27510" w:rsidP="009A4CAA">
            <w:pPr>
              <w:rPr>
                <w:rFonts w:ascii="Arial" w:hAnsi="Arial" w:cs="Arial"/>
              </w:rPr>
            </w:pPr>
            <w:r w:rsidRPr="00F27510">
              <w:rPr>
                <w:rFonts w:ascii="Arial" w:hAnsi="Arial" w:cs="Arial"/>
              </w:rPr>
              <w:t>• Seltene</w:t>
            </w:r>
            <w:r>
              <w:rPr>
                <w:rFonts w:ascii="Arial" w:hAnsi="Arial" w:cs="Arial"/>
              </w:rPr>
              <w:t xml:space="preserve"> </w:t>
            </w:r>
            <w:r w:rsidRPr="00F27510">
              <w:rPr>
                <w:rFonts w:ascii="Arial" w:hAnsi="Arial" w:cs="Arial"/>
              </w:rPr>
              <w:t>böse</w:t>
            </w:r>
            <w:r>
              <w:rPr>
                <w:rFonts w:ascii="Arial" w:hAnsi="Arial" w:cs="Arial"/>
              </w:rPr>
              <w:t xml:space="preserve"> </w:t>
            </w:r>
            <w:r w:rsidRPr="00F27510">
              <w:rPr>
                <w:rFonts w:ascii="Arial" w:hAnsi="Arial" w:cs="Arial"/>
              </w:rPr>
              <w:t>Überraschungen</w:t>
            </w:r>
            <w:r>
              <w:rPr>
                <w:rFonts w:ascii="Arial" w:hAnsi="Arial" w:cs="Arial"/>
              </w:rPr>
              <w:t xml:space="preserve"> </w:t>
            </w:r>
            <w:r w:rsidRPr="00F27510">
              <w:rPr>
                <w:rFonts w:ascii="Arial" w:hAnsi="Arial" w:cs="Arial"/>
              </w:rPr>
              <w:t>zur</w:t>
            </w:r>
            <w:r>
              <w:rPr>
                <w:rFonts w:ascii="Arial" w:hAnsi="Arial" w:cs="Arial"/>
              </w:rPr>
              <w:t xml:space="preserve"> </w:t>
            </w:r>
            <w:r w:rsidRPr="00F27510">
              <w:rPr>
                <w:rFonts w:ascii="Arial" w:hAnsi="Arial" w:cs="Arial"/>
              </w:rPr>
              <w:t>Laufzeit</w:t>
            </w:r>
          </w:p>
        </w:tc>
        <w:tc>
          <w:tcPr>
            <w:tcW w:w="6804" w:type="dxa"/>
          </w:tcPr>
          <w:p w14:paraId="78888870" w14:textId="0613421C" w:rsidR="00F27510" w:rsidRPr="00BD46EE" w:rsidRDefault="00F27510" w:rsidP="00F27510">
            <w:pPr>
              <w:rPr>
                <w:rFonts w:ascii="Arial" w:hAnsi="Arial" w:cs="Arial"/>
                <w:u w:val="single"/>
              </w:rPr>
            </w:pPr>
            <w:r w:rsidRPr="00BD46EE">
              <w:rPr>
                <w:rFonts w:ascii="Arial" w:hAnsi="Arial" w:cs="Arial"/>
                <w:b/>
                <w:bCs/>
                <w:u w:val="single"/>
              </w:rPr>
              <w:t>dynamisch</w:t>
            </w:r>
            <w:r w:rsidRPr="00BD46EE">
              <w:rPr>
                <w:rFonts w:ascii="Arial" w:hAnsi="Arial" w:cs="Arial"/>
                <w:u w:val="single"/>
              </w:rPr>
              <w:t xml:space="preserve"> typisierte Typprüfung zur Laufzeit</w:t>
            </w:r>
          </w:p>
          <w:p w14:paraId="28E71BD7" w14:textId="1A06F0AD" w:rsidR="00F27510" w:rsidRPr="00F27510" w:rsidRDefault="00F27510" w:rsidP="00F27510">
            <w:pPr>
              <w:rPr>
                <w:rFonts w:ascii="Arial" w:hAnsi="Arial" w:cs="Arial"/>
              </w:rPr>
            </w:pPr>
            <w:r w:rsidRPr="00F27510">
              <w:rPr>
                <w:rFonts w:ascii="Arial" w:hAnsi="Arial" w:cs="Arial"/>
              </w:rPr>
              <w:t>• Höhere</w:t>
            </w:r>
            <w:r>
              <w:rPr>
                <w:rFonts w:ascii="Arial" w:hAnsi="Arial" w:cs="Arial"/>
              </w:rPr>
              <w:t xml:space="preserve"> </w:t>
            </w:r>
            <w:r w:rsidRPr="00F27510">
              <w:rPr>
                <w:rFonts w:ascii="Arial" w:hAnsi="Arial" w:cs="Arial"/>
              </w:rPr>
              <w:t>Flexibilität</w:t>
            </w:r>
          </w:p>
          <w:p w14:paraId="7C41AD59" w14:textId="2901E422" w:rsidR="00F27510" w:rsidRDefault="00F27510" w:rsidP="009A4CAA">
            <w:pPr>
              <w:rPr>
                <w:rFonts w:ascii="Arial" w:hAnsi="Arial" w:cs="Arial"/>
              </w:rPr>
            </w:pPr>
            <w:r w:rsidRPr="00F27510">
              <w:rPr>
                <w:rFonts w:ascii="Arial" w:hAnsi="Arial" w:cs="Arial"/>
              </w:rPr>
              <w:t>•</w:t>
            </w:r>
            <w:r>
              <w:rPr>
                <w:rFonts w:ascii="Arial" w:hAnsi="Arial" w:cs="Arial"/>
              </w:rPr>
              <w:t xml:space="preserve"> </w:t>
            </w:r>
            <w:r w:rsidRPr="00F27510">
              <w:rPr>
                <w:rFonts w:ascii="Arial" w:hAnsi="Arial" w:cs="Arial"/>
              </w:rPr>
              <w:t>Keine</w:t>
            </w:r>
            <w:r>
              <w:rPr>
                <w:rFonts w:ascii="Arial" w:hAnsi="Arial" w:cs="Arial"/>
              </w:rPr>
              <w:t xml:space="preserve"> </w:t>
            </w:r>
            <w:r w:rsidRPr="00F27510">
              <w:rPr>
                <w:rFonts w:ascii="Arial" w:hAnsi="Arial" w:cs="Arial"/>
              </w:rPr>
              <w:t>Notwendigkeit</w:t>
            </w:r>
            <w:r>
              <w:rPr>
                <w:rFonts w:ascii="Arial" w:hAnsi="Arial" w:cs="Arial"/>
              </w:rPr>
              <w:t xml:space="preserve">, die </w:t>
            </w:r>
            <w:r w:rsidRPr="00F27510">
              <w:rPr>
                <w:rFonts w:ascii="Arial" w:hAnsi="Arial" w:cs="Arial"/>
              </w:rPr>
              <w:t>statischen</w:t>
            </w:r>
            <w:r>
              <w:rPr>
                <w:rFonts w:ascii="Arial" w:hAnsi="Arial" w:cs="Arial"/>
              </w:rPr>
              <w:t xml:space="preserve"> </w:t>
            </w:r>
            <w:r w:rsidRPr="00F27510">
              <w:rPr>
                <w:rFonts w:ascii="Arial" w:hAnsi="Arial" w:cs="Arial"/>
              </w:rPr>
              <w:t>Typprüfungen</w:t>
            </w:r>
            <w:r>
              <w:rPr>
                <w:rFonts w:ascii="Arial" w:hAnsi="Arial" w:cs="Arial"/>
              </w:rPr>
              <w:t xml:space="preserve"> </w:t>
            </w:r>
            <w:r w:rsidRPr="00F27510">
              <w:rPr>
                <w:rFonts w:ascii="Arial" w:hAnsi="Arial" w:cs="Arial"/>
              </w:rPr>
              <w:t>mühsam</w:t>
            </w:r>
            <w:r>
              <w:rPr>
                <w:rFonts w:ascii="Arial" w:hAnsi="Arial" w:cs="Arial"/>
              </w:rPr>
              <w:t xml:space="preserve"> </w:t>
            </w:r>
            <w:r w:rsidRPr="00F27510">
              <w:rPr>
                <w:rFonts w:ascii="Arial" w:hAnsi="Arial" w:cs="Arial"/>
              </w:rPr>
              <w:t>zu</w:t>
            </w:r>
            <w:r>
              <w:rPr>
                <w:rFonts w:ascii="Arial" w:hAnsi="Arial" w:cs="Arial"/>
              </w:rPr>
              <w:t xml:space="preserve"> </w:t>
            </w:r>
            <w:r w:rsidRPr="00F27510">
              <w:rPr>
                <w:rFonts w:ascii="Arial" w:hAnsi="Arial" w:cs="Arial"/>
              </w:rPr>
              <w:t>umgehen</w:t>
            </w:r>
          </w:p>
        </w:tc>
      </w:tr>
    </w:tbl>
    <w:p w14:paraId="4CE51D42" w14:textId="77777777" w:rsidR="00227AD0" w:rsidRDefault="00227AD0" w:rsidP="009A4CAA">
      <w:pPr>
        <w:spacing w:after="0" w:line="240" w:lineRule="auto"/>
        <w:rPr>
          <w:rFonts w:ascii="Arial" w:hAnsi="Arial" w:cs="Arial"/>
        </w:rPr>
      </w:pPr>
    </w:p>
    <w:p w14:paraId="0D6197E2" w14:textId="681118B5" w:rsidR="006315F3" w:rsidRDefault="00081D83" w:rsidP="009A4CAA">
      <w:pPr>
        <w:spacing w:after="0" w:line="240" w:lineRule="auto"/>
        <w:rPr>
          <w:rFonts w:ascii="Arial" w:hAnsi="Arial" w:cs="Arial"/>
          <w:b/>
          <w:bCs/>
          <w:u w:val="single"/>
        </w:rPr>
      </w:pPr>
      <w:r w:rsidRPr="00CF5D92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102DB823" wp14:editId="68C357B4">
            <wp:simplePos x="0" y="0"/>
            <wp:positionH relativeFrom="column">
              <wp:posOffset>6386732</wp:posOffset>
            </wp:positionH>
            <wp:positionV relativeFrom="paragraph">
              <wp:posOffset>71267</wp:posOffset>
            </wp:positionV>
            <wp:extent cx="646430" cy="1033780"/>
            <wp:effectExtent l="0" t="0" r="1270" b="0"/>
            <wp:wrapNone/>
            <wp:docPr id="2" name="Grafik 2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isch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3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69C2">
        <w:rPr>
          <w:rFonts w:ascii="Arial" w:hAnsi="Arial" w:cs="Arial"/>
          <w:b/>
          <w:bCs/>
          <w:u w:val="single"/>
        </w:rPr>
        <w:t>L.</w:t>
      </w:r>
      <w:r w:rsidR="0005681A">
        <w:rPr>
          <w:rFonts w:ascii="Arial" w:hAnsi="Arial" w:cs="Arial"/>
          <w:b/>
          <w:bCs/>
          <w:u w:val="single"/>
        </w:rPr>
        <w:t>6.</w:t>
      </w:r>
      <w:r w:rsidR="005069C2">
        <w:rPr>
          <w:rFonts w:ascii="Arial" w:hAnsi="Arial" w:cs="Arial"/>
          <w:b/>
          <w:bCs/>
          <w:u w:val="single"/>
        </w:rPr>
        <w:t xml:space="preserve">3 </w:t>
      </w:r>
      <w:r w:rsidR="006315F3" w:rsidRPr="006315F3">
        <w:rPr>
          <w:rFonts w:ascii="Arial" w:hAnsi="Arial" w:cs="Arial"/>
          <w:b/>
          <w:bCs/>
          <w:u w:val="single"/>
        </w:rPr>
        <w:t xml:space="preserve">Die Klasse </w:t>
      </w:r>
      <w:proofErr w:type="spellStart"/>
      <w:r w:rsidR="006315F3" w:rsidRPr="006315F3">
        <w:rPr>
          <w:rFonts w:ascii="Arial" w:hAnsi="Arial" w:cs="Arial"/>
          <w:b/>
          <w:bCs/>
          <w:u w:val="single"/>
        </w:rPr>
        <w:t>Object</w:t>
      </w:r>
      <w:proofErr w:type="spellEnd"/>
    </w:p>
    <w:p w14:paraId="34944292" w14:textId="0943EDD6" w:rsidR="00DF5801" w:rsidRPr="00DF5801" w:rsidRDefault="00DF5801" w:rsidP="009A4CAA">
      <w:pPr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DF5801">
        <w:rPr>
          <w:rFonts w:ascii="Arial" w:hAnsi="Arial" w:cs="Arial"/>
          <w:sz w:val="20"/>
          <w:szCs w:val="20"/>
        </w:rPr>
        <w:t xml:space="preserve">Alle Objekttypen haben eine Superklasse </w:t>
      </w:r>
      <w:proofErr w:type="spellStart"/>
      <w:r w:rsidRPr="00DF5801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DF5801">
        <w:rPr>
          <w:rFonts w:ascii="Arial" w:hAnsi="Arial" w:cs="Arial"/>
          <w:sz w:val="20"/>
          <w:szCs w:val="20"/>
        </w:rPr>
        <w:t xml:space="preserve">, und sie erben ohne </w:t>
      </w:r>
      <w:proofErr w:type="spellStart"/>
      <w:r w:rsidRPr="00DF5801">
        <w:rPr>
          <w:rFonts w:ascii="Courier New" w:hAnsi="Courier New" w:cs="Courier New"/>
          <w:sz w:val="20"/>
          <w:szCs w:val="20"/>
        </w:rPr>
        <w:t>extends</w:t>
      </w:r>
      <w:proofErr w:type="spellEnd"/>
      <w:r w:rsidRPr="00DF5801">
        <w:rPr>
          <w:rFonts w:ascii="Arial" w:hAnsi="Arial" w:cs="Arial"/>
          <w:sz w:val="20"/>
          <w:szCs w:val="20"/>
        </w:rPr>
        <w:t xml:space="preserve">-Angabe implizit von </w:t>
      </w:r>
      <w:proofErr w:type="spellStart"/>
      <w:r w:rsidRPr="00DF5801">
        <w:rPr>
          <w:rFonts w:ascii="Arial" w:hAnsi="Arial" w:cs="Arial"/>
          <w:sz w:val="20"/>
          <w:szCs w:val="20"/>
        </w:rPr>
        <w:t>Object</w:t>
      </w:r>
      <w:proofErr w:type="spellEnd"/>
      <w:r w:rsidRPr="00DF5801">
        <w:rPr>
          <w:rFonts w:ascii="Arial" w:hAnsi="Arial" w:cs="Arial"/>
          <w:sz w:val="20"/>
          <w:szCs w:val="20"/>
        </w:rPr>
        <w:t>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670"/>
      </w:tblGrid>
      <w:tr w:rsidR="00081D83" w14:paraId="6329ADB1" w14:textId="77777777" w:rsidTr="00DF5801">
        <w:trPr>
          <w:trHeight w:val="564"/>
        </w:trPr>
        <w:tc>
          <w:tcPr>
            <w:tcW w:w="10065" w:type="dxa"/>
            <w:gridSpan w:val="2"/>
          </w:tcPr>
          <w:p w14:paraId="41AAEE75" w14:textId="77777777" w:rsidR="00081D83" w:rsidRPr="00081D83" w:rsidRDefault="00081D83" w:rsidP="009A4CAA">
            <w:pPr>
              <w:rPr>
                <w:rFonts w:ascii="Arial" w:hAnsi="Arial" w:cs="Arial"/>
                <w:b/>
                <w:bCs/>
              </w:rPr>
            </w:pPr>
            <w:r w:rsidRPr="00081D83">
              <w:rPr>
                <w:rFonts w:ascii="Arial" w:hAnsi="Arial" w:cs="Arial"/>
                <w:b/>
                <w:bCs/>
              </w:rPr>
              <w:t xml:space="preserve">Das Schlüsselwort </w:t>
            </w:r>
            <w:proofErr w:type="spellStart"/>
            <w:r w:rsidRPr="00081D83">
              <w:rPr>
                <w:rFonts w:ascii="Arial" w:hAnsi="Arial" w:cs="Arial"/>
                <w:b/>
                <w:bCs/>
              </w:rPr>
              <w:t>in</w:t>
            </w:r>
            <w:r w:rsidRPr="00081D83">
              <w:rPr>
                <w:rFonts w:ascii="Courier New" w:hAnsi="Courier New" w:cs="Courier New"/>
                <w:b/>
                <w:bCs/>
              </w:rPr>
              <w:t>stanceof</w:t>
            </w:r>
            <w:proofErr w:type="spellEnd"/>
          </w:p>
          <w:p w14:paraId="78F2742E" w14:textId="77777777" w:rsidR="00081D83" w:rsidRDefault="004E6F20" w:rsidP="004E6F20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081D83" w:rsidRPr="004E6F20">
              <w:rPr>
                <w:rFonts w:ascii="Arial" w:hAnsi="Arial" w:cs="Arial"/>
              </w:rPr>
              <w:t>Ermöglicht Abfrage, ob eine Variable auf ein Objekt eines gegebenen Typs referenziert.</w:t>
            </w:r>
          </w:p>
          <w:p w14:paraId="0CDBB133" w14:textId="2925AECA" w:rsidR="006F44E1" w:rsidRPr="004E6F20" w:rsidRDefault="006F44E1" w:rsidP="004E6F20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Subklassen </w:t>
            </w:r>
            <w:proofErr w:type="gramStart"/>
            <w:r>
              <w:rPr>
                <w:rFonts w:ascii="Arial" w:hAnsi="Arial" w:cs="Arial"/>
              </w:rPr>
              <w:t>des Typ</w:t>
            </w:r>
            <w:proofErr w:type="gramEnd"/>
            <w:r>
              <w:rPr>
                <w:rFonts w:ascii="Arial" w:hAnsi="Arial" w:cs="Arial"/>
              </w:rPr>
              <w:t xml:space="preserve"> sind auch </w:t>
            </w:r>
            <w:proofErr w:type="spellStart"/>
            <w:r>
              <w:rPr>
                <w:rFonts w:ascii="Arial" w:hAnsi="Arial" w:cs="Arial"/>
              </w:rPr>
              <w:t>true</w:t>
            </w:r>
            <w:proofErr w:type="spellEnd"/>
          </w:p>
        </w:tc>
      </w:tr>
      <w:tr w:rsidR="00081D83" w:rsidRPr="00081D83" w14:paraId="4CF96C69" w14:textId="77777777" w:rsidTr="00DF5801">
        <w:trPr>
          <w:trHeight w:val="875"/>
        </w:trPr>
        <w:tc>
          <w:tcPr>
            <w:tcW w:w="4395" w:type="dxa"/>
          </w:tcPr>
          <w:p w14:paraId="2AD77D94" w14:textId="77777777" w:rsidR="00081D83" w:rsidRPr="00081D83" w:rsidRDefault="00081D83" w:rsidP="00081D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81D83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if</w:t>
            </w:r>
            <w:r w:rsidRPr="00081D8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(variable </w:t>
            </w:r>
            <w:proofErr w:type="spellStart"/>
            <w:r w:rsidRPr="00081D83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instanceof</w:t>
            </w:r>
            <w:proofErr w:type="spellEnd"/>
            <w:r w:rsidRPr="00081D8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type) {    </w:t>
            </w:r>
          </w:p>
          <w:p w14:paraId="27F96C56" w14:textId="77777777" w:rsidR="00081D83" w:rsidRPr="00081D83" w:rsidRDefault="00081D83" w:rsidP="00081D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81D8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  statement(s</w:t>
            </w:r>
            <w:proofErr w:type="gramStart"/>
            <w:r w:rsidRPr="00081D8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);</w:t>
            </w:r>
            <w:proofErr w:type="gramEnd"/>
          </w:p>
          <w:p w14:paraId="0AE98FCF" w14:textId="77777777" w:rsidR="00081D83" w:rsidRPr="00D9555F" w:rsidRDefault="00081D83" w:rsidP="00081D83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D9555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}</w:t>
            </w:r>
          </w:p>
          <w:p w14:paraId="2A0A697A" w14:textId="77777777" w:rsidR="004E6F20" w:rsidRPr="00D9555F" w:rsidRDefault="004E6F20" w:rsidP="00081D83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</w:p>
          <w:p w14:paraId="35DCE90C" w14:textId="77777777" w:rsidR="004E6F20" w:rsidRPr="00DF5801" w:rsidRDefault="004E6F20" w:rsidP="00081D83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proofErr w:type="spellStart"/>
            <w:r w:rsidRPr="00DF5801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equals</w:t>
            </w:r>
            <w:proofErr w:type="spellEnd"/>
            <w:r w:rsidRPr="00DF5801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 xml:space="preserve"> und </w:t>
            </w:r>
            <w:proofErr w:type="spellStart"/>
            <w:r w:rsidRPr="00DF5801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hashCode</w:t>
            </w:r>
            <w:proofErr w:type="spellEnd"/>
          </w:p>
          <w:p w14:paraId="164ADB93" w14:textId="2F390BB5" w:rsidR="00DF5801" w:rsidRDefault="00DF5801" w:rsidP="00DF5801">
            <w:pPr>
              <w:rPr>
                <w:rFonts w:ascii="Arial" w:hAnsi="Arial" w:cs="Arial"/>
              </w:rPr>
            </w:pPr>
            <w:r w:rsidRPr="00DF5801">
              <w:rPr>
                <w:rFonts w:ascii="Arial" w:hAnsi="Arial" w:cs="Arial"/>
              </w:rPr>
              <w:t xml:space="preserve">Die Methode </w:t>
            </w:r>
            <w:proofErr w:type="spellStart"/>
            <w:r w:rsidRPr="00DF5801">
              <w:rPr>
                <w:rFonts w:ascii="Arial" w:hAnsi="Arial" w:cs="Arial"/>
              </w:rPr>
              <w:t>hashCode</w:t>
            </w:r>
            <w:proofErr w:type="spellEnd"/>
            <w:r w:rsidRPr="00DF5801">
              <w:rPr>
                <w:rFonts w:ascii="Arial" w:hAnsi="Arial" w:cs="Arial"/>
              </w:rPr>
              <w:t xml:space="preserve"> liefert einen möglichst eindeutigen Wert in Form eines </w:t>
            </w:r>
            <w:proofErr w:type="spellStart"/>
            <w:r w:rsidRPr="00DF5801">
              <w:rPr>
                <w:rFonts w:ascii="Arial" w:hAnsi="Arial" w:cs="Arial"/>
              </w:rPr>
              <w:t>ints</w:t>
            </w:r>
            <w:proofErr w:type="spellEnd"/>
            <w:r w:rsidRPr="00DF5801">
              <w:rPr>
                <w:rFonts w:ascii="Arial" w:hAnsi="Arial" w:cs="Arial"/>
              </w:rPr>
              <w:t xml:space="preserve"> zur Identifikation des Inhalts eines Objekts zurück</w:t>
            </w:r>
          </w:p>
          <w:p w14:paraId="3A82F17A" w14:textId="77777777" w:rsidR="00E910AD" w:rsidRPr="00DF5801" w:rsidRDefault="00E910AD" w:rsidP="00DF5801">
            <w:pPr>
              <w:rPr>
                <w:rFonts w:ascii="Arial" w:hAnsi="Arial" w:cs="Arial"/>
              </w:rPr>
            </w:pPr>
          </w:p>
          <w:p w14:paraId="6F14A2FB" w14:textId="51887825" w:rsidR="00DF5801" w:rsidRPr="00DF5801" w:rsidRDefault="00DF5801" w:rsidP="00081D8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DF580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java.util</w:t>
            </w:r>
            <w:proofErr w:type="gramEnd"/>
            <w:r w:rsidRPr="00DF580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.Objects.hash</w:t>
            </w:r>
            <w:proofErr w:type="spellEnd"/>
            <w:r w:rsidRPr="00DF580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r w:rsidRPr="00081D8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variable</w:t>
            </w:r>
            <w:r w:rsidRPr="00DF580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DF5801">
              <w:rPr>
                <w:rFonts w:ascii="Courier New" w:hAnsi="Courier New" w:cs="Courier New"/>
                <w:color w:val="000000"/>
                <w:sz w:val="18"/>
                <w:szCs w:val="18"/>
                <w:u w:val="single"/>
                <w:lang w:val="en-US"/>
              </w:rPr>
              <w:t>y</w:t>
            </w:r>
            <w:r w:rsidRPr="00DF580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);</w:t>
            </w:r>
          </w:p>
        </w:tc>
        <w:tc>
          <w:tcPr>
            <w:tcW w:w="5670" w:type="dxa"/>
          </w:tcPr>
          <w:p w14:paraId="42280DC4" w14:textId="36913086" w:rsidR="00081D83" w:rsidRDefault="00081D83" w:rsidP="00081D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081D83">
              <w:rPr>
                <w:rFonts w:ascii="Courier New" w:hAnsi="Courier New" w:cs="Courier New"/>
                <w:color w:val="646464"/>
                <w:sz w:val="18"/>
                <w:szCs w:val="18"/>
                <w:lang w:val="en-US"/>
              </w:rPr>
              <w:t>@</w:t>
            </w:r>
            <w:r w:rsidRPr="00081D8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Override </w:t>
            </w:r>
            <w:r w:rsidRPr="00081D83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public</w:t>
            </w:r>
            <w:r w:rsidRPr="00081D8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81D83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boolean</w:t>
            </w:r>
            <w:proofErr w:type="spellEnd"/>
            <w:r w:rsidRPr="00081D8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81D8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equals</w:t>
            </w:r>
            <w:r w:rsidRPr="00081D83">
              <w:rPr>
                <w:rFonts w:ascii="Courier New" w:hAnsi="Courier New" w:cs="Courier New"/>
                <w:color w:val="000000"/>
                <w:sz w:val="18"/>
                <w:szCs w:val="18"/>
                <w:u w:val="single"/>
                <w:lang w:val="en-US"/>
              </w:rPr>
              <w:t>(</w:t>
            </w:r>
            <w:proofErr w:type="gramEnd"/>
            <w:r w:rsidRPr="00081D8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Object o</w:t>
            </w:r>
            <w:r w:rsidRPr="00081D83">
              <w:rPr>
                <w:rFonts w:ascii="Courier New" w:hAnsi="Courier New" w:cs="Courier New"/>
                <w:color w:val="000000"/>
                <w:sz w:val="18"/>
                <w:szCs w:val="18"/>
                <w:u w:val="single"/>
                <w:lang w:val="en-US"/>
              </w:rPr>
              <w:t>)</w:t>
            </w:r>
            <w:r w:rsidRPr="00081D8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{</w:t>
            </w:r>
          </w:p>
          <w:p w14:paraId="32AD8EC2" w14:textId="24774CD8" w:rsidR="004E6F20" w:rsidRPr="00081D83" w:rsidRDefault="004E6F20" w:rsidP="00081D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 xml:space="preserve">    </w:t>
            </w:r>
            <w:r w:rsidRPr="00081D83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if</w:t>
            </w:r>
            <w:r w:rsidRPr="00081D8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4E6F20"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proofErr w:type="gramStart"/>
            <w:r w:rsidRPr="004E6F20">
              <w:rPr>
                <w:rFonts w:ascii="Courier New" w:hAnsi="Courier New" w:cs="Courier New"/>
                <w:sz w:val="18"/>
                <w:szCs w:val="18"/>
                <w:lang w:val="en-US"/>
              </w:rPr>
              <w:t>o!=</w:t>
            </w:r>
            <w:proofErr w:type="gramEnd"/>
            <w:r w:rsidRPr="004E6F2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null &amp;&amp; </w:t>
            </w:r>
            <w:proofErr w:type="spellStart"/>
            <w:r w:rsidRPr="004E6F20">
              <w:rPr>
                <w:rFonts w:ascii="Courier New" w:hAnsi="Courier New" w:cs="Courier New"/>
                <w:sz w:val="18"/>
                <w:szCs w:val="18"/>
                <w:lang w:val="en-US"/>
              </w:rPr>
              <w:t>o.getClass</w:t>
            </w:r>
            <w:proofErr w:type="spellEnd"/>
            <w:r w:rsidRPr="004E6F20">
              <w:rPr>
                <w:rFonts w:ascii="Courier New" w:hAnsi="Courier New" w:cs="Courier New"/>
                <w:sz w:val="18"/>
                <w:szCs w:val="18"/>
                <w:lang w:val="en-US"/>
              </w:rPr>
              <w:t>()==</w:t>
            </w:r>
            <w:proofErr w:type="spellStart"/>
            <w:r w:rsidRPr="004E6F20">
              <w:rPr>
                <w:rFonts w:ascii="Courier New" w:hAnsi="Courier New" w:cs="Courier New"/>
                <w:sz w:val="18"/>
                <w:szCs w:val="18"/>
                <w:lang w:val="en-US"/>
              </w:rPr>
              <w:t>getClass</w:t>
            </w:r>
            <w:proofErr w:type="spellEnd"/>
            <w:r w:rsidRPr="004E6F20">
              <w:rPr>
                <w:rFonts w:ascii="Courier New" w:hAnsi="Courier New" w:cs="Courier New"/>
                <w:sz w:val="18"/>
                <w:szCs w:val="18"/>
                <w:lang w:val="en-US"/>
              </w:rPr>
              <w:t>()) {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81D83">
              <w:rPr>
                <w:rFonts w:ascii="Courier New" w:hAnsi="Courier New" w:cs="Courier New"/>
                <w:color w:val="3F7F5F"/>
                <w:sz w:val="13"/>
                <w:szCs w:val="13"/>
                <w:lang w:val="en-US"/>
              </w:rPr>
              <w:t>/</w:t>
            </w:r>
            <w:r>
              <w:rPr>
                <w:rFonts w:ascii="Courier New" w:hAnsi="Courier New" w:cs="Courier New"/>
                <w:color w:val="3F7F5F"/>
                <w:sz w:val="13"/>
                <w:szCs w:val="13"/>
                <w:lang w:val="en-US"/>
              </w:rPr>
              <w:t>V2</w:t>
            </w:r>
          </w:p>
          <w:p w14:paraId="72DDED90" w14:textId="169C3508" w:rsidR="00081D83" w:rsidRPr="00081D83" w:rsidRDefault="00081D83" w:rsidP="00081D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81D8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081D83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if</w:t>
            </w:r>
            <w:r w:rsidRPr="00081D8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(o </w:t>
            </w:r>
            <w:proofErr w:type="spellStart"/>
            <w:r w:rsidRPr="00081D83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instanceof</w:t>
            </w:r>
            <w:proofErr w:type="spellEnd"/>
            <w:r w:rsidRPr="00081D8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081D83">
              <w:rPr>
                <w:rFonts w:ascii="Courier New" w:hAnsi="Courier New" w:cs="Courier New"/>
                <w:color w:val="000000"/>
                <w:sz w:val="18"/>
                <w:szCs w:val="18"/>
                <w:u w:val="single"/>
                <w:lang w:val="en-US"/>
              </w:rPr>
              <w:t>Loc</w:t>
            </w:r>
            <w:r w:rsidRPr="00081D8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 {</w:t>
            </w:r>
          </w:p>
          <w:p w14:paraId="46EFA892" w14:textId="1CFEC70F" w:rsidR="00081D83" w:rsidRPr="00081D83" w:rsidRDefault="00081D83" w:rsidP="00081D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81D8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081D83">
              <w:rPr>
                <w:rFonts w:ascii="Courier New" w:hAnsi="Courier New" w:cs="Courier New"/>
                <w:color w:val="000000"/>
                <w:sz w:val="18"/>
                <w:szCs w:val="18"/>
                <w:u w:val="single"/>
                <w:lang w:val="en-US"/>
              </w:rPr>
              <w:t>Loc</w:t>
            </w:r>
            <w:r w:rsidRPr="00081D8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81D8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loc</w:t>
            </w:r>
            <w:proofErr w:type="spellEnd"/>
            <w:r w:rsidRPr="00081D8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= (</w:t>
            </w:r>
            <w:r w:rsidRPr="00081D83">
              <w:rPr>
                <w:rFonts w:ascii="Courier New" w:hAnsi="Courier New" w:cs="Courier New"/>
                <w:color w:val="000000"/>
                <w:sz w:val="18"/>
                <w:szCs w:val="18"/>
                <w:u w:val="single"/>
                <w:lang w:val="en-US"/>
              </w:rPr>
              <w:t>Loc</w:t>
            </w:r>
            <w:r w:rsidRPr="00081D8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 o;</w:t>
            </w:r>
            <w:r w:rsidRPr="00081D83">
              <w:rPr>
                <w:rFonts w:ascii="Courier New" w:hAnsi="Courier New" w:cs="Courier New"/>
                <w:color w:val="3F7F5F"/>
                <w:sz w:val="18"/>
                <w:szCs w:val="18"/>
                <w:lang w:val="en-US"/>
              </w:rPr>
              <w:t xml:space="preserve"> </w:t>
            </w:r>
            <w:r w:rsidRPr="00081D83">
              <w:rPr>
                <w:rFonts w:ascii="Courier New" w:hAnsi="Courier New" w:cs="Courier New"/>
                <w:color w:val="3F7F5F"/>
                <w:sz w:val="13"/>
                <w:szCs w:val="13"/>
                <w:lang w:val="en-US"/>
              </w:rPr>
              <w:t>// cast and compare it</w:t>
            </w:r>
          </w:p>
          <w:p w14:paraId="7322BB3C" w14:textId="05C4DACD" w:rsidR="00081D83" w:rsidRPr="00081D83" w:rsidRDefault="00081D83" w:rsidP="00081D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81D8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081D83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return</w:t>
            </w:r>
            <w:r w:rsidRPr="00081D8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(</w:t>
            </w:r>
            <w:r w:rsidRPr="00081D83">
              <w:rPr>
                <w:rFonts w:ascii="Courier New" w:hAnsi="Courier New" w:cs="Courier New"/>
                <w:color w:val="000000"/>
                <w:sz w:val="18"/>
                <w:szCs w:val="18"/>
                <w:u w:val="single"/>
                <w:lang w:val="en-US"/>
              </w:rPr>
              <w:t>x</w:t>
            </w:r>
            <w:r w:rsidRPr="00081D8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== </w:t>
            </w:r>
            <w:proofErr w:type="spellStart"/>
            <w:r w:rsidRPr="00081D8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loc.x</w:t>
            </w:r>
            <w:proofErr w:type="spellEnd"/>
            <w:r w:rsidRPr="00081D8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&amp;&amp; </w:t>
            </w:r>
            <w:r w:rsidRPr="00081D83">
              <w:rPr>
                <w:rFonts w:ascii="Courier New" w:hAnsi="Courier New" w:cs="Courier New"/>
                <w:color w:val="000000"/>
                <w:sz w:val="18"/>
                <w:szCs w:val="18"/>
                <w:u w:val="single"/>
                <w:lang w:val="en-US"/>
              </w:rPr>
              <w:t>y</w:t>
            </w:r>
            <w:r w:rsidRPr="00081D8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== </w:t>
            </w:r>
            <w:proofErr w:type="spellStart"/>
            <w:proofErr w:type="gramStart"/>
            <w:r w:rsidRPr="00081D8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loc.y</w:t>
            </w:r>
            <w:proofErr w:type="spellEnd"/>
            <w:proofErr w:type="gramEnd"/>
            <w:r w:rsidRPr="00081D8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);</w:t>
            </w:r>
          </w:p>
          <w:p w14:paraId="40D07BB0" w14:textId="3622DAA2" w:rsidR="00081D83" w:rsidRPr="00081D83" w:rsidRDefault="00081D83" w:rsidP="00081D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81D8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  } </w:t>
            </w:r>
            <w:r w:rsidRPr="00081D83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else</w:t>
            </w:r>
            <w:r w:rsidRPr="00081D8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{</w:t>
            </w:r>
          </w:p>
          <w:p w14:paraId="1BC70223" w14:textId="77777777" w:rsidR="00081D83" w:rsidRDefault="00081D83" w:rsidP="00081D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u w:val="single"/>
                <w:lang w:val="en-US"/>
              </w:rPr>
            </w:pPr>
            <w:r w:rsidRPr="00081D8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081D83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return</w:t>
            </w:r>
            <w:r w:rsidRPr="00081D8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081D83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false</w:t>
            </w:r>
            <w:r w:rsidRPr="00081D8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; </w:t>
            </w:r>
            <w:r w:rsidRPr="00081D83">
              <w:rPr>
                <w:rFonts w:ascii="Courier New" w:hAnsi="Courier New" w:cs="Courier New"/>
                <w:color w:val="3F7F5F"/>
                <w:sz w:val="13"/>
                <w:szCs w:val="13"/>
                <w:lang w:val="en-US"/>
              </w:rPr>
              <w:t xml:space="preserve">// o is not a </w:t>
            </w:r>
            <w:r w:rsidRPr="00081D83">
              <w:rPr>
                <w:rFonts w:ascii="Courier New" w:hAnsi="Courier New" w:cs="Courier New"/>
                <w:color w:val="3F7F5F"/>
                <w:sz w:val="13"/>
                <w:szCs w:val="13"/>
                <w:u w:val="single"/>
                <w:lang w:val="en-US"/>
              </w:rPr>
              <w:t>Loc</w:t>
            </w:r>
            <w:r w:rsidRPr="00081D83">
              <w:rPr>
                <w:rFonts w:ascii="Courier New" w:hAnsi="Courier New" w:cs="Courier New"/>
                <w:color w:val="3F7F5F"/>
                <w:sz w:val="13"/>
                <w:szCs w:val="13"/>
                <w:lang w:val="en-US"/>
              </w:rPr>
              <w:t>; cannot be equal</w:t>
            </w:r>
            <w:r w:rsidRPr="00081D8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}</w:t>
            </w:r>
            <w:r w:rsidRPr="00081D83">
              <w:rPr>
                <w:rFonts w:ascii="Courier New" w:hAnsi="Courier New" w:cs="Courier New"/>
                <w:color w:val="000000"/>
                <w:sz w:val="18"/>
                <w:szCs w:val="18"/>
                <w:u w:val="single"/>
                <w:lang w:val="en-US"/>
              </w:rPr>
              <w:t>}</w:t>
            </w:r>
          </w:p>
          <w:p w14:paraId="5484A25E" w14:textId="77777777" w:rsidR="00DF5801" w:rsidRPr="00DF5801" w:rsidRDefault="00DF5801" w:rsidP="00081D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0"/>
                <w:szCs w:val="10"/>
                <w:u w:val="single"/>
                <w:lang w:val="en-US"/>
              </w:rPr>
            </w:pPr>
          </w:p>
          <w:p w14:paraId="64C8A01F" w14:textId="77777777" w:rsidR="00DF5801" w:rsidRPr="00227AD0" w:rsidRDefault="00DF5801" w:rsidP="00DF58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27AD0">
              <w:rPr>
                <w:rFonts w:ascii="Courier New" w:hAnsi="Courier New" w:cs="Courier New"/>
                <w:color w:val="646464"/>
                <w:sz w:val="18"/>
                <w:szCs w:val="18"/>
                <w:lang w:val="en-US"/>
              </w:rPr>
              <w:t>@</w:t>
            </w:r>
            <w:r w:rsidRPr="00227AD0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Override </w:t>
            </w:r>
            <w:r w:rsidRPr="00227AD0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public</w:t>
            </w:r>
            <w:r w:rsidRPr="00227AD0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227AD0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int</w:t>
            </w:r>
            <w:r w:rsidRPr="00227AD0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227AD0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hashCode</w:t>
            </w:r>
            <w:proofErr w:type="spellEnd"/>
            <w:r w:rsidRPr="00227AD0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227AD0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 {</w:t>
            </w:r>
          </w:p>
          <w:p w14:paraId="7FB3ACBC" w14:textId="315B16BA" w:rsidR="00DF5801" w:rsidRPr="00227AD0" w:rsidRDefault="00DF5801" w:rsidP="00DF58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227AD0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227AD0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return</w:t>
            </w:r>
            <w:r w:rsidRPr="00227AD0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227AD0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java.util</w:t>
            </w:r>
            <w:proofErr w:type="gramEnd"/>
            <w:r w:rsidRPr="00227AD0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.Objects.hash</w:t>
            </w:r>
            <w:proofErr w:type="spellEnd"/>
            <w:r w:rsidRPr="00227AD0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r w:rsidRPr="00227AD0">
              <w:rPr>
                <w:rFonts w:ascii="Courier New" w:hAnsi="Courier New" w:cs="Courier New"/>
                <w:color w:val="000000"/>
                <w:sz w:val="18"/>
                <w:szCs w:val="18"/>
                <w:u w:val="single"/>
                <w:lang w:val="en-US"/>
              </w:rPr>
              <w:t>x</w:t>
            </w:r>
            <w:r w:rsidRPr="00227AD0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227AD0">
              <w:rPr>
                <w:rFonts w:ascii="Courier New" w:hAnsi="Courier New" w:cs="Courier New"/>
                <w:color w:val="000000"/>
                <w:sz w:val="18"/>
                <w:szCs w:val="18"/>
                <w:u w:val="single"/>
                <w:lang w:val="en-US"/>
              </w:rPr>
              <w:t>y</w:t>
            </w:r>
            <w:r w:rsidRPr="00227AD0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);</w:t>
            </w:r>
          </w:p>
          <w:p w14:paraId="0E83A907" w14:textId="2FE516DA" w:rsidR="00227AD0" w:rsidRPr="00227AD0" w:rsidRDefault="00227AD0" w:rsidP="00227AD0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E910AD">
              <w:rPr>
                <w:rFonts w:ascii="Courier New" w:hAnsi="Courier New" w:cs="Courier New"/>
                <w:b/>
                <w:bCs/>
                <w:color w:val="7C0054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227AD0">
              <w:rPr>
                <w:rFonts w:ascii="Courier New" w:hAnsi="Courier New" w:cs="Courier New"/>
                <w:b/>
                <w:bCs/>
                <w:color w:val="7C0054"/>
                <w:sz w:val="18"/>
                <w:szCs w:val="18"/>
              </w:rPr>
              <w:t>return</w:t>
            </w:r>
            <w:proofErr w:type="spellEnd"/>
            <w:r w:rsidRPr="00227AD0">
              <w:rPr>
                <w:rFonts w:ascii="Courier New" w:hAnsi="Courier New" w:cs="Courier New"/>
                <w:b/>
                <w:bCs/>
                <w:color w:val="7C0054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27AD0">
              <w:rPr>
                <w:rFonts w:ascii="Courier New" w:hAnsi="Courier New" w:cs="Courier New"/>
                <w:color w:val="0000BF"/>
                <w:sz w:val="18"/>
                <w:szCs w:val="18"/>
              </w:rPr>
              <w:t>name</w:t>
            </w:r>
            <w:r w:rsidRPr="00227AD0">
              <w:rPr>
                <w:rFonts w:ascii="Courier New" w:hAnsi="Courier New" w:cs="Courier New"/>
                <w:sz w:val="18"/>
                <w:szCs w:val="18"/>
              </w:rPr>
              <w:t>.hashCode</w:t>
            </w:r>
            <w:proofErr w:type="spellEnd"/>
            <w:proofErr w:type="gramEnd"/>
            <w:r w:rsidRPr="00227AD0">
              <w:rPr>
                <w:rFonts w:ascii="Courier New" w:hAnsi="Courier New" w:cs="Courier New"/>
                <w:sz w:val="18"/>
                <w:szCs w:val="18"/>
              </w:rPr>
              <w:t xml:space="preserve">() + </w:t>
            </w:r>
            <w:proofErr w:type="spellStart"/>
            <w:r w:rsidRPr="00227AD0">
              <w:rPr>
                <w:rFonts w:ascii="Courier New" w:hAnsi="Courier New" w:cs="Courier New"/>
                <w:b/>
                <w:bCs/>
                <w:color w:val="7C0054"/>
                <w:sz w:val="18"/>
                <w:szCs w:val="18"/>
              </w:rPr>
              <w:t>new</w:t>
            </w:r>
            <w:proofErr w:type="spellEnd"/>
            <w:r w:rsidRPr="00227AD0">
              <w:rPr>
                <w:rFonts w:ascii="Courier New" w:hAnsi="Courier New" w:cs="Courier New"/>
                <w:b/>
                <w:bCs/>
                <w:color w:val="7C0054"/>
                <w:sz w:val="18"/>
                <w:szCs w:val="18"/>
              </w:rPr>
              <w:t xml:space="preserve"> </w:t>
            </w:r>
            <w:r w:rsidRPr="00227AD0">
              <w:rPr>
                <w:rFonts w:ascii="Courier New" w:hAnsi="Courier New" w:cs="Courier New"/>
                <w:sz w:val="18"/>
                <w:szCs w:val="18"/>
              </w:rPr>
              <w:t>Boolean(</w:t>
            </w:r>
            <w:proofErr w:type="spellStart"/>
            <w:r w:rsidRPr="00227AD0">
              <w:rPr>
                <w:rFonts w:ascii="Courier New" w:hAnsi="Courier New" w:cs="Courier New"/>
                <w:color w:val="0000BF"/>
                <w:sz w:val="18"/>
                <w:szCs w:val="18"/>
              </w:rPr>
              <w:t>istBundeseinheitlich</w:t>
            </w:r>
            <w:proofErr w:type="spellEnd"/>
            <w:r w:rsidRPr="00227AD0">
              <w:rPr>
                <w:rFonts w:ascii="Courier New" w:hAnsi="Courier New" w:cs="Courier New"/>
                <w:sz w:val="18"/>
                <w:szCs w:val="18"/>
              </w:rPr>
              <w:t>).</w:t>
            </w:r>
            <w:proofErr w:type="spellStart"/>
            <w:r w:rsidRPr="00227AD0">
              <w:rPr>
                <w:rFonts w:ascii="Courier New" w:hAnsi="Courier New" w:cs="Courier New"/>
                <w:sz w:val="18"/>
                <w:szCs w:val="18"/>
              </w:rPr>
              <w:t>hashCode</w:t>
            </w:r>
            <w:proofErr w:type="spellEnd"/>
            <w:r w:rsidRPr="00227AD0">
              <w:rPr>
                <w:rFonts w:ascii="Courier New" w:hAnsi="Courier New" w:cs="Courier New"/>
                <w:sz w:val="18"/>
                <w:szCs w:val="18"/>
              </w:rPr>
              <w:t xml:space="preserve">(); </w:t>
            </w:r>
          </w:p>
          <w:p w14:paraId="05BD5F30" w14:textId="2AF6A295" w:rsidR="00DF5801" w:rsidRPr="00081D83" w:rsidRDefault="00DF5801" w:rsidP="00DF58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3F7F5F"/>
                <w:sz w:val="13"/>
                <w:szCs w:val="13"/>
                <w:lang w:val="en-US"/>
              </w:rPr>
            </w:pPr>
            <w:r w:rsidRPr="00227AD0">
              <w:rPr>
                <w:rFonts w:ascii="Courier New" w:hAnsi="Courier New" w:cs="Courier New"/>
                <w:color w:val="000000"/>
                <w:sz w:val="18"/>
                <w:szCs w:val="18"/>
                <w:u w:val="single"/>
              </w:rPr>
              <w:t>}</w:t>
            </w:r>
          </w:p>
        </w:tc>
      </w:tr>
    </w:tbl>
    <w:p w14:paraId="195A1EC4" w14:textId="355B0DFC" w:rsidR="00227AD0" w:rsidRDefault="00227AD0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br w:type="page"/>
      </w:r>
    </w:p>
    <w:p w14:paraId="1977010F" w14:textId="29B0A19C" w:rsidR="00DF5801" w:rsidRPr="00C231B3" w:rsidRDefault="00C231B3" w:rsidP="00DF5801">
      <w:pPr>
        <w:spacing w:after="0" w:line="240" w:lineRule="auto"/>
        <w:rPr>
          <w:rFonts w:ascii="Arial" w:hAnsi="Arial" w:cs="Arial"/>
          <w:b/>
          <w:bCs/>
          <w:u w:val="single"/>
        </w:rPr>
      </w:pPr>
      <w:r w:rsidRPr="00C231B3">
        <w:rPr>
          <w:rFonts w:ascii="Arial" w:hAnsi="Arial" w:cs="Arial"/>
          <w:b/>
          <w:bCs/>
          <w:u w:val="single"/>
        </w:rPr>
        <w:lastRenderedPageBreak/>
        <w:t>L.</w:t>
      </w:r>
      <w:r w:rsidR="0005681A">
        <w:rPr>
          <w:rFonts w:ascii="Arial" w:hAnsi="Arial" w:cs="Arial"/>
          <w:b/>
          <w:bCs/>
          <w:u w:val="single"/>
        </w:rPr>
        <w:t>6.</w:t>
      </w:r>
      <w:r w:rsidRPr="00C231B3">
        <w:rPr>
          <w:rFonts w:ascii="Arial" w:hAnsi="Arial" w:cs="Arial"/>
          <w:b/>
          <w:bCs/>
          <w:u w:val="single"/>
        </w:rPr>
        <w:t>4 Interfaces</w:t>
      </w:r>
    </w:p>
    <w:p w14:paraId="08FC50C1" w14:textId="0368ECCF" w:rsidR="00C231B3" w:rsidRDefault="003336E8" w:rsidP="00DF5801">
      <w:pPr>
        <w:spacing w:after="0" w:line="240" w:lineRule="auto"/>
        <w:rPr>
          <w:rFonts w:ascii="Arial" w:hAnsi="Arial" w:cs="Arial"/>
        </w:rPr>
      </w:pPr>
      <w:r w:rsidRPr="003336E8">
        <w:rPr>
          <w:rFonts w:ascii="Arial" w:hAnsi="Arial" w:cs="Arial"/>
          <w:b/>
          <w:bCs/>
        </w:rPr>
        <w:t>Interface</w:t>
      </w:r>
      <w:r w:rsidRPr="003336E8">
        <w:rPr>
          <w:rFonts w:ascii="Arial" w:hAnsi="Arial" w:cs="Arial"/>
        </w:rPr>
        <w:t>: Eine Liste von Methodenköpfen, die eine Klasse implementieren kann.</w:t>
      </w:r>
      <w:r w:rsidR="00DE66A8">
        <w:rPr>
          <w:rFonts w:ascii="Arial" w:hAnsi="Arial" w:cs="Arial"/>
        </w:rPr>
        <w:t xml:space="preserve">      -dynamisch gebunden</w:t>
      </w:r>
    </w:p>
    <w:p w14:paraId="2D5FAD76" w14:textId="2E15D6A2" w:rsidR="003336E8" w:rsidRDefault="00DE66A8" w:rsidP="003336E8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3336E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7F5EC049" wp14:editId="68231506">
            <wp:simplePos x="0" y="0"/>
            <wp:positionH relativeFrom="column">
              <wp:posOffset>5799455</wp:posOffset>
            </wp:positionH>
            <wp:positionV relativeFrom="paragraph">
              <wp:posOffset>53389</wp:posOffset>
            </wp:positionV>
            <wp:extent cx="1160118" cy="485531"/>
            <wp:effectExtent l="0" t="0" r="0" b="0"/>
            <wp:wrapNone/>
            <wp:docPr id="3" name="Grafik 3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isch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0118" cy="485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36E8" w:rsidRPr="003336E8">
        <w:rPr>
          <w:rFonts w:ascii="Arial" w:hAnsi="Arial" w:cs="Arial"/>
          <w:b/>
          <w:bCs/>
        </w:rPr>
        <w:t>Implementierungsvererbung</w:t>
      </w:r>
      <w:r w:rsidR="003336E8" w:rsidRPr="003336E8">
        <w:rPr>
          <w:rFonts w:ascii="Arial" w:hAnsi="Arial" w:cs="Arial"/>
        </w:rPr>
        <w:t xml:space="preserve"> definiert eine “ist-ein”-Beziehung </w:t>
      </w:r>
      <w:r w:rsidR="003336E8">
        <w:rPr>
          <w:rFonts w:ascii="Arial" w:hAnsi="Arial" w:cs="Arial"/>
        </w:rPr>
        <w:br/>
      </w:r>
      <w:r w:rsidR="003336E8" w:rsidRPr="003336E8">
        <w:rPr>
          <w:rFonts w:ascii="Arial" w:hAnsi="Arial" w:cs="Arial"/>
        </w:rPr>
        <w:t>und vererbt dabei eine Signatur mit Implementierung an die Subklasse.</w:t>
      </w:r>
    </w:p>
    <w:p w14:paraId="45C1F8A2" w14:textId="7BDF0745" w:rsidR="003336E8" w:rsidRPr="003336E8" w:rsidRDefault="003336E8" w:rsidP="003336E8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3336E8">
        <w:rPr>
          <w:rFonts w:ascii="Arial" w:hAnsi="Arial" w:cs="Arial"/>
          <w:b/>
          <w:bCs/>
        </w:rPr>
        <w:t>Interfaces</w:t>
      </w:r>
      <w:r w:rsidRPr="003336E8">
        <w:rPr>
          <w:rFonts w:ascii="Arial" w:hAnsi="Arial" w:cs="Arial"/>
        </w:rPr>
        <w:t xml:space="preserve"> definieren eine “ist-ein”-Beziehung ohne Implementierung(</w:t>
      </w:r>
      <w:proofErr w:type="spellStart"/>
      <w:r w:rsidRPr="003336E8">
        <w:rPr>
          <w:rFonts w:ascii="Arial" w:hAnsi="Arial" w:cs="Arial"/>
        </w:rPr>
        <w:t>svererbung</w:t>
      </w:r>
      <w:proofErr w:type="spellEnd"/>
      <w:r w:rsidRPr="003336E8">
        <w:rPr>
          <w:rFonts w:ascii="Arial" w:hAnsi="Arial" w:cs="Arial"/>
        </w:rPr>
        <w:t xml:space="preserve">): </w:t>
      </w:r>
      <w:r>
        <w:rPr>
          <w:rFonts w:ascii="Arial" w:hAnsi="Arial" w:cs="Arial"/>
        </w:rPr>
        <w:br/>
      </w:r>
      <w:r w:rsidRPr="003336E8">
        <w:rPr>
          <w:rFonts w:ascii="Arial" w:hAnsi="Arial" w:cs="Arial"/>
        </w:rPr>
        <w:t>Nur Signatur ist vorhanden und wird vererbt</w:t>
      </w:r>
    </w:p>
    <w:tbl>
      <w:tblPr>
        <w:tblStyle w:val="Tabellenraster"/>
        <w:tblW w:w="106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5103"/>
      </w:tblGrid>
      <w:tr w:rsidR="003336E8" w14:paraId="1A53F317" w14:textId="77777777" w:rsidTr="00DE66A8">
        <w:tc>
          <w:tcPr>
            <w:tcW w:w="5524" w:type="dxa"/>
          </w:tcPr>
          <w:p w14:paraId="3789256E" w14:textId="77777777" w:rsidR="003336E8" w:rsidRPr="00A52CD2" w:rsidRDefault="003336E8" w:rsidP="003336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52CD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public</w:t>
            </w:r>
            <w:r w:rsidRPr="00A52CD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A52CD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interface</w:t>
            </w:r>
            <w:r w:rsidRPr="00A52CD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name {</w:t>
            </w:r>
          </w:p>
          <w:p w14:paraId="236DAEC0" w14:textId="77777777" w:rsidR="003336E8" w:rsidRPr="00A52CD2" w:rsidRDefault="003336E8" w:rsidP="003336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52CD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A52CD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public</w:t>
            </w:r>
            <w:r w:rsidRPr="00A52CD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type </w:t>
            </w:r>
            <w:proofErr w:type="gramStart"/>
            <w:r w:rsidRPr="00A52CD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name(</w:t>
            </w:r>
            <w:proofErr w:type="gramEnd"/>
            <w:r w:rsidRPr="00A52CD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type name, ..., type name); </w:t>
            </w:r>
          </w:p>
          <w:p w14:paraId="41D5C1A9" w14:textId="77777777" w:rsidR="003336E8" w:rsidRPr="00A52CD2" w:rsidRDefault="003336E8" w:rsidP="003336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52CD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A52CD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public</w:t>
            </w:r>
            <w:r w:rsidRPr="00A52CD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type </w:t>
            </w:r>
            <w:proofErr w:type="gramStart"/>
            <w:r w:rsidRPr="00A52CD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name(</w:t>
            </w:r>
            <w:proofErr w:type="gramEnd"/>
            <w:r w:rsidRPr="00A52CD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type name, ..., type name);</w:t>
            </w:r>
          </w:p>
          <w:p w14:paraId="45F7D78B" w14:textId="2CAAEE47" w:rsidR="003336E8" w:rsidRDefault="003336E8" w:rsidP="003336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A52CD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227AD0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...}</w:t>
            </w:r>
          </w:p>
          <w:p w14:paraId="3483F55B" w14:textId="0CCD731D" w:rsidR="00A23BFE" w:rsidRDefault="00A23BFE" w:rsidP="003336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</w:p>
          <w:p w14:paraId="40C5CA3F" w14:textId="7EEC9AE4" w:rsidR="00F55AAE" w:rsidRDefault="00F55AAE" w:rsidP="003336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</w:p>
          <w:p w14:paraId="55FF0C05" w14:textId="77777777" w:rsidR="00F55AAE" w:rsidRPr="00227AD0" w:rsidRDefault="00F55AAE" w:rsidP="003336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</w:p>
          <w:p w14:paraId="26DDA658" w14:textId="77777777" w:rsidR="00A52CD2" w:rsidRPr="00A52CD2" w:rsidRDefault="00A52CD2" w:rsidP="00A52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52CD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public</w:t>
            </w:r>
            <w:r w:rsidRPr="00A52CD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A52CD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class</w:t>
            </w:r>
            <w:r w:rsidRPr="00A52CD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name </w:t>
            </w:r>
            <w:r w:rsidRPr="00A52CD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implements</w:t>
            </w:r>
            <w:r w:rsidRPr="00A52CD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A52CD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interface</w:t>
            </w:r>
            <w:r w:rsidRPr="00A52CD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{ </w:t>
            </w:r>
          </w:p>
          <w:p w14:paraId="6886F5DD" w14:textId="77777777" w:rsidR="006D20BF" w:rsidRDefault="00A52CD2" w:rsidP="00A52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52CD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A52CD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... </w:t>
            </w:r>
          </w:p>
          <w:p w14:paraId="40ECD317" w14:textId="47ECD54A" w:rsidR="00A52CD2" w:rsidRPr="00A52CD2" w:rsidRDefault="00A52CD2" w:rsidP="00A52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52CD2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  <w:tc>
          <w:tcPr>
            <w:tcW w:w="5103" w:type="dxa"/>
          </w:tcPr>
          <w:p w14:paraId="3D6A4F89" w14:textId="77777777" w:rsidR="00F55AAE" w:rsidRPr="00F55AAE" w:rsidRDefault="00F55AAE" w:rsidP="00F55A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55AAE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public</w:t>
            </w:r>
            <w:r w:rsidRPr="00F55AAE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55AAE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interface</w:t>
            </w:r>
            <w:r w:rsidRPr="00F55AAE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55AAE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HasArea</w:t>
            </w:r>
            <w:proofErr w:type="spellEnd"/>
            <w:r w:rsidRPr="00F55AAE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{</w:t>
            </w:r>
          </w:p>
          <w:p w14:paraId="327A10CA" w14:textId="77777777" w:rsidR="00F55AAE" w:rsidRPr="00F55AAE" w:rsidRDefault="00F55AAE" w:rsidP="00F55A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55AAE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F55AAE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public</w:t>
            </w:r>
            <w:r w:rsidRPr="00F55AAE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55AAE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double</w:t>
            </w:r>
            <w:r w:rsidRPr="00F55AAE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55AAE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area(</w:t>
            </w:r>
            <w:proofErr w:type="gramEnd"/>
            <w:r w:rsidRPr="00F55AAE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);</w:t>
            </w:r>
          </w:p>
          <w:p w14:paraId="0FE2DCF1" w14:textId="77777777" w:rsidR="00F55AAE" w:rsidRPr="00F55AAE" w:rsidRDefault="00F55AAE" w:rsidP="00F55A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55AAE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}</w:t>
            </w:r>
          </w:p>
          <w:p w14:paraId="0D42CEF0" w14:textId="4ADBD9C3" w:rsidR="00F55AAE" w:rsidRPr="00F55AAE" w:rsidRDefault="00F55AAE" w:rsidP="00F55A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55AAE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public</w:t>
            </w:r>
            <w:r w:rsidRPr="00F55AAE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55AAE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interface</w:t>
            </w:r>
            <w:r w:rsidRPr="00F55AAE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Shape </w:t>
            </w:r>
            <w:r w:rsidR="00224BD2" w:rsidRPr="00A52CD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implements</w:t>
            </w:r>
            <w:r w:rsidR="00224BD2" w:rsidRPr="00A52CD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55AAE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HasArea</w:t>
            </w:r>
            <w:proofErr w:type="spellEnd"/>
            <w:r w:rsidRPr="00F55AAE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{</w:t>
            </w:r>
          </w:p>
          <w:p w14:paraId="5709884E" w14:textId="77777777" w:rsidR="00F55AAE" w:rsidRPr="00F55AAE" w:rsidRDefault="00F55AAE" w:rsidP="00F55A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55AAE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F55AAE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public</w:t>
            </w:r>
            <w:r w:rsidRPr="00F55AAE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55AAE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double</w:t>
            </w:r>
            <w:r w:rsidRPr="00F55AAE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55AAE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perimeter(</w:t>
            </w:r>
            <w:proofErr w:type="gramEnd"/>
            <w:r w:rsidRPr="00F55AAE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);</w:t>
            </w:r>
          </w:p>
          <w:p w14:paraId="23BEFE3E" w14:textId="719930F9" w:rsidR="00F55AAE" w:rsidRDefault="00F55AAE" w:rsidP="00F55A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55AAE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}</w:t>
            </w:r>
          </w:p>
          <w:p w14:paraId="1CF8B892" w14:textId="77777777" w:rsidR="00F55AAE" w:rsidRPr="00F55AAE" w:rsidRDefault="00F55AAE" w:rsidP="00F55A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712C4532" w14:textId="1603FAF6" w:rsidR="00F55AAE" w:rsidRPr="00F55AAE" w:rsidRDefault="00F55AAE" w:rsidP="00F55A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55AAE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public</w:t>
            </w:r>
            <w:r w:rsidRPr="00F55AAE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55AAE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class</w:t>
            </w:r>
            <w:r w:rsidRPr="00F55AAE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Rectangle </w:t>
            </w:r>
            <w:r w:rsidR="00224BD2" w:rsidRPr="00A52CD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implements</w:t>
            </w:r>
            <w:r w:rsidR="00224BD2" w:rsidRPr="00A52CD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55AAE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Shape {</w:t>
            </w:r>
          </w:p>
          <w:p w14:paraId="4A67839A" w14:textId="77777777" w:rsidR="00F55AAE" w:rsidRPr="00F55AAE" w:rsidRDefault="00F55AAE" w:rsidP="00F55A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55AAE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  ...</w:t>
            </w:r>
          </w:p>
          <w:p w14:paraId="00308F47" w14:textId="77777777" w:rsidR="00F55AAE" w:rsidRPr="00F55AAE" w:rsidRDefault="00F55AAE" w:rsidP="00F55A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55AAE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F55AAE">
              <w:rPr>
                <w:rFonts w:ascii="Courier New" w:hAnsi="Courier New" w:cs="Courier New"/>
                <w:color w:val="646464"/>
                <w:sz w:val="18"/>
                <w:szCs w:val="18"/>
                <w:lang w:val="en-US"/>
              </w:rPr>
              <w:t>@Override</w:t>
            </w:r>
            <w:r w:rsidRPr="00F55AAE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55AAE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public</w:t>
            </w:r>
            <w:r w:rsidRPr="00F55AAE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55AAE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double</w:t>
            </w:r>
            <w:r w:rsidRPr="00F55AAE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55AAE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area(</w:t>
            </w:r>
            <w:proofErr w:type="gramEnd"/>
            <w:r w:rsidRPr="00F55AAE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 {</w:t>
            </w:r>
          </w:p>
          <w:p w14:paraId="61F55296" w14:textId="77777777" w:rsidR="00F55AAE" w:rsidRPr="00F55AAE" w:rsidRDefault="00F55AAE" w:rsidP="00F55A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55AAE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55AAE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return</w:t>
            </w:r>
            <w:r w:rsidRPr="00F55AAE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width * </w:t>
            </w:r>
            <w:proofErr w:type="gramStart"/>
            <w:r w:rsidRPr="00F55AAE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height;   </w:t>
            </w:r>
            <w:proofErr w:type="gramEnd"/>
            <w:r w:rsidRPr="00F55AAE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}</w:t>
            </w:r>
          </w:p>
          <w:p w14:paraId="1B6E1C63" w14:textId="77777777" w:rsidR="00F55AAE" w:rsidRPr="00F55AAE" w:rsidRDefault="00F55AAE" w:rsidP="00F55A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55AAE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F55AAE">
              <w:rPr>
                <w:rFonts w:ascii="Courier New" w:hAnsi="Courier New" w:cs="Courier New"/>
                <w:color w:val="646464"/>
                <w:sz w:val="18"/>
                <w:szCs w:val="18"/>
                <w:lang w:val="en-US"/>
              </w:rPr>
              <w:t>@Override</w:t>
            </w:r>
            <w:r w:rsidRPr="00F55AAE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55AAE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public</w:t>
            </w:r>
            <w:r w:rsidRPr="00F55AAE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55AAE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double</w:t>
            </w:r>
            <w:r w:rsidRPr="00F55AAE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55AAE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perimeter(</w:t>
            </w:r>
            <w:proofErr w:type="gramEnd"/>
            <w:r w:rsidRPr="00F55AAE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 {</w:t>
            </w:r>
          </w:p>
          <w:p w14:paraId="6A43C64C" w14:textId="77777777" w:rsidR="00F55AAE" w:rsidRPr="00F55AAE" w:rsidRDefault="00F55AAE" w:rsidP="00F55A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55AAE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55AAE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return</w:t>
            </w:r>
            <w:r w:rsidRPr="00F55AAE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2.0 * (width + height</w:t>
            </w:r>
            <w:proofErr w:type="gramStart"/>
            <w:r w:rsidRPr="00F55AAE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);</w:t>
            </w:r>
            <w:proofErr w:type="gramEnd"/>
          </w:p>
          <w:p w14:paraId="586AF55E" w14:textId="451B44A0" w:rsidR="00A52CD2" w:rsidRPr="00F55AAE" w:rsidRDefault="00F55AAE" w:rsidP="00F55A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55AAE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F55AAE">
              <w:rPr>
                <w:rFonts w:ascii="Courier New" w:hAnsi="Courier New" w:cs="Courier New"/>
                <w:color w:val="000000"/>
                <w:sz w:val="18"/>
                <w:szCs w:val="18"/>
              </w:rPr>
              <w:t>} }</w:t>
            </w:r>
          </w:p>
        </w:tc>
      </w:tr>
    </w:tbl>
    <w:p w14:paraId="098BDF78" w14:textId="25514E9B" w:rsidR="00FA739D" w:rsidRDefault="003336E8" w:rsidP="00FA739D">
      <w:pPr>
        <w:spacing w:after="0" w:line="240" w:lineRule="auto"/>
        <w:rPr>
          <w:rFonts w:ascii="Arial" w:hAnsi="Arial" w:cs="Arial"/>
        </w:rPr>
      </w:pPr>
      <w:r w:rsidRPr="003336E8">
        <w:rPr>
          <w:rFonts w:ascii="Arial" w:hAnsi="Arial" w:cs="Arial"/>
          <w:b/>
          <w:bCs/>
        </w:rPr>
        <w:sym w:font="Wingdings" w:char="F0E0"/>
      </w:r>
      <w:r>
        <w:rPr>
          <w:rFonts w:ascii="Arial" w:hAnsi="Arial" w:cs="Arial"/>
          <w:b/>
          <w:bCs/>
        </w:rPr>
        <w:t xml:space="preserve"> </w:t>
      </w:r>
      <w:r w:rsidRPr="003336E8">
        <w:rPr>
          <w:rFonts w:ascii="Arial" w:hAnsi="Arial" w:cs="Arial"/>
          <w:b/>
          <w:bCs/>
        </w:rPr>
        <w:t>Abstrakte Methode</w:t>
      </w:r>
      <w:r w:rsidRPr="003336E8">
        <w:rPr>
          <w:rFonts w:ascii="Arial" w:hAnsi="Arial" w:cs="Arial"/>
        </w:rPr>
        <w:t>: Ein Methodenkopf ohne Implementierung.</w:t>
      </w:r>
    </w:p>
    <w:p w14:paraId="3B414941" w14:textId="77777777" w:rsidR="00FA739D" w:rsidRPr="00FA739D" w:rsidRDefault="00FA739D" w:rsidP="00FA739D">
      <w:pPr>
        <w:spacing w:after="0" w:line="240" w:lineRule="auto"/>
        <w:rPr>
          <w:rFonts w:ascii="Arial" w:hAnsi="Arial" w:cs="Arial"/>
          <w:sz w:val="10"/>
          <w:szCs w:val="10"/>
        </w:rPr>
      </w:pPr>
    </w:p>
    <w:p w14:paraId="19DE7EED" w14:textId="18C64683" w:rsidR="003336E8" w:rsidRDefault="00A52CD2" w:rsidP="003336E8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A52CD2">
        <w:rPr>
          <w:rFonts w:ascii="Arial" w:hAnsi="Arial" w:cs="Arial"/>
        </w:rPr>
        <w:t>Ein Interface zwingt zur Implementierung</w:t>
      </w:r>
      <w:r>
        <w:rPr>
          <w:rFonts w:ascii="Arial" w:hAnsi="Arial" w:cs="Arial"/>
        </w:rPr>
        <w:t xml:space="preserve"> </w:t>
      </w:r>
      <w:r w:rsidRPr="00A52CD2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 w:rsidRPr="00A52CD2">
        <w:rPr>
          <w:rFonts w:ascii="Arial" w:hAnsi="Arial" w:cs="Arial"/>
        </w:rPr>
        <w:t>Compilerfehler</w:t>
      </w:r>
    </w:p>
    <w:p w14:paraId="2A606837" w14:textId="32535565" w:rsidR="006F44E1" w:rsidRPr="006F44E1" w:rsidRDefault="006F44E1" w:rsidP="006F44E1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6F44E1">
        <w:rPr>
          <w:rFonts w:ascii="Arial" w:hAnsi="Arial" w:cs="Arial"/>
        </w:rPr>
        <w:t xml:space="preserve">lle Methoden eines Interface sind implizit </w:t>
      </w:r>
      <w:proofErr w:type="spellStart"/>
      <w:r w:rsidRPr="006F44E1">
        <w:rPr>
          <w:rFonts w:ascii="Arial" w:hAnsi="Arial" w:cs="Arial"/>
        </w:rPr>
        <w:t>public</w:t>
      </w:r>
      <w:proofErr w:type="spellEnd"/>
      <w:r w:rsidRPr="006F44E1">
        <w:rPr>
          <w:rFonts w:ascii="Arial" w:hAnsi="Arial" w:cs="Arial"/>
        </w:rPr>
        <w:t>.</w:t>
      </w:r>
    </w:p>
    <w:p w14:paraId="4F8AD8ED" w14:textId="0CDD3EDF" w:rsidR="006F44E1" w:rsidRPr="006F44E1" w:rsidRDefault="006F44E1" w:rsidP="006F44E1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F44E1">
        <w:rPr>
          <w:rFonts w:ascii="Arial" w:hAnsi="Arial" w:cs="Arial"/>
        </w:rPr>
        <w:t xml:space="preserve">Interfaces können Klassenkonstanten definieren (sind immer </w:t>
      </w:r>
      <w:proofErr w:type="spellStart"/>
      <w:r w:rsidRPr="006F44E1">
        <w:rPr>
          <w:rFonts w:ascii="Courier New" w:hAnsi="Courier New" w:cs="Courier New"/>
        </w:rPr>
        <w:t>public</w:t>
      </w:r>
      <w:proofErr w:type="spellEnd"/>
      <w:r w:rsidRPr="006F44E1">
        <w:rPr>
          <w:rFonts w:ascii="Courier New" w:hAnsi="Courier New" w:cs="Courier New"/>
        </w:rPr>
        <w:t xml:space="preserve"> </w:t>
      </w:r>
      <w:proofErr w:type="spellStart"/>
      <w:r w:rsidRPr="006F44E1">
        <w:rPr>
          <w:rFonts w:ascii="Courier New" w:hAnsi="Courier New" w:cs="Courier New"/>
        </w:rPr>
        <w:t>static</w:t>
      </w:r>
      <w:proofErr w:type="spellEnd"/>
      <w:r w:rsidRPr="006F44E1">
        <w:rPr>
          <w:rFonts w:ascii="Courier New" w:hAnsi="Courier New" w:cs="Courier New"/>
        </w:rPr>
        <w:t xml:space="preserve"> final</w:t>
      </w:r>
      <w:r w:rsidRPr="006F44E1">
        <w:rPr>
          <w:rFonts w:ascii="Arial" w:hAnsi="Arial" w:cs="Arial"/>
        </w:rPr>
        <w:t>).</w:t>
      </w:r>
    </w:p>
    <w:p w14:paraId="1CB0D8DD" w14:textId="052688B7" w:rsidR="006F44E1" w:rsidRPr="006F44E1" w:rsidRDefault="006F44E1" w:rsidP="006F44E1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F44E1">
        <w:rPr>
          <w:rFonts w:ascii="Arial" w:hAnsi="Arial" w:cs="Arial"/>
        </w:rPr>
        <w:t>Interfaces können statische Methoden nicht vererben.</w:t>
      </w:r>
    </w:p>
    <w:p w14:paraId="403787AA" w14:textId="64E79E14" w:rsidR="006F44E1" w:rsidRDefault="006F44E1" w:rsidP="006F44E1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F44E1">
        <w:rPr>
          <w:rFonts w:ascii="Arial" w:hAnsi="Arial" w:cs="Arial"/>
        </w:rPr>
        <w:t>Klassen können mehrere Interfaces gleichzeitig implementieren.</w:t>
      </w:r>
    </w:p>
    <w:p w14:paraId="79DC7540" w14:textId="77777777" w:rsidR="00E259B6" w:rsidRDefault="00E259B6" w:rsidP="00E910AD">
      <w:pPr>
        <w:spacing w:after="0" w:line="240" w:lineRule="auto"/>
        <w:rPr>
          <w:rFonts w:ascii="Arial" w:hAnsi="Arial" w:cs="Arial"/>
        </w:rPr>
      </w:pPr>
    </w:p>
    <w:p w14:paraId="19D928CE" w14:textId="78AD5D78" w:rsidR="00E910AD" w:rsidRPr="00F55AAE" w:rsidRDefault="00F55AAE" w:rsidP="00E910AD">
      <w:pPr>
        <w:spacing w:after="0" w:line="240" w:lineRule="auto"/>
        <w:rPr>
          <w:rFonts w:ascii="Arial" w:hAnsi="Arial" w:cs="Arial"/>
          <w:b/>
          <w:bCs/>
          <w:u w:val="single"/>
        </w:rPr>
      </w:pPr>
      <w:r w:rsidRPr="00F55AAE">
        <w:rPr>
          <w:rFonts w:ascii="Arial" w:hAnsi="Arial" w:cs="Arial"/>
          <w:b/>
          <w:bCs/>
          <w:u w:val="single"/>
        </w:rPr>
        <w:t xml:space="preserve">L. </w:t>
      </w:r>
      <w:r w:rsidR="0005681A">
        <w:rPr>
          <w:rFonts w:ascii="Arial" w:hAnsi="Arial" w:cs="Arial"/>
          <w:b/>
          <w:bCs/>
          <w:u w:val="single"/>
        </w:rPr>
        <w:t xml:space="preserve">6.5 </w:t>
      </w:r>
      <w:r w:rsidR="006F44E1" w:rsidRPr="00F55AAE">
        <w:rPr>
          <w:rFonts w:ascii="Arial" w:hAnsi="Arial" w:cs="Arial"/>
          <w:b/>
          <w:bCs/>
          <w:u w:val="single"/>
        </w:rPr>
        <w:t>Substitutionsprinzip</w:t>
      </w:r>
    </w:p>
    <w:p w14:paraId="079D24C0" w14:textId="0306D052" w:rsidR="006F44E1" w:rsidRPr="00F55AAE" w:rsidRDefault="006F44E1" w:rsidP="00E910AD">
      <w:pPr>
        <w:spacing w:after="0" w:line="240" w:lineRule="auto"/>
        <w:rPr>
          <w:rFonts w:ascii="Arial" w:hAnsi="Arial" w:cs="Arial"/>
          <w:b/>
          <w:bCs/>
        </w:rPr>
      </w:pPr>
      <w:proofErr w:type="spellStart"/>
      <w:r w:rsidRPr="00F55AAE">
        <w:rPr>
          <w:rFonts w:ascii="Arial" w:hAnsi="Arial" w:cs="Arial"/>
          <w:b/>
          <w:bCs/>
        </w:rPr>
        <w:t>Liskovsche</w:t>
      </w:r>
      <w:proofErr w:type="spellEnd"/>
      <w:r w:rsidRPr="00F55AAE">
        <w:rPr>
          <w:rFonts w:ascii="Arial" w:hAnsi="Arial" w:cs="Arial"/>
          <w:b/>
          <w:bCs/>
        </w:rPr>
        <w:t xml:space="preserve"> Substitutionsprinzip</w:t>
      </w:r>
    </w:p>
    <w:p w14:paraId="22B5DF9F" w14:textId="77777777" w:rsidR="00F55AAE" w:rsidRPr="00F55AAE" w:rsidRDefault="00F55AAE" w:rsidP="00F55AAE">
      <w:pPr>
        <w:spacing w:after="0" w:line="240" w:lineRule="auto"/>
        <w:rPr>
          <w:rFonts w:ascii="Arial" w:hAnsi="Arial" w:cs="Arial"/>
        </w:rPr>
      </w:pPr>
      <w:r w:rsidRPr="00F55AAE">
        <w:rPr>
          <w:rFonts w:ascii="Arial" w:hAnsi="Arial" w:cs="Arial"/>
        </w:rPr>
        <w:t>Ein für Clients relevantes Versprechen einer Superklasse (oder eines Interfaces) soll auch von</w:t>
      </w:r>
    </w:p>
    <w:p w14:paraId="3772937C" w14:textId="4CCB2133" w:rsidR="00F55AAE" w:rsidRDefault="00F55AAE" w:rsidP="00F55AAE">
      <w:pPr>
        <w:spacing w:after="0" w:line="240" w:lineRule="auto"/>
        <w:rPr>
          <w:rFonts w:ascii="Arial" w:hAnsi="Arial" w:cs="Arial"/>
        </w:rPr>
      </w:pPr>
      <w:r w:rsidRPr="00F55AAE">
        <w:rPr>
          <w:rFonts w:ascii="Arial" w:hAnsi="Arial" w:cs="Arial"/>
        </w:rPr>
        <w:t>allen Subklassen eingehalten werden.</w:t>
      </w:r>
    </w:p>
    <w:p w14:paraId="5B91A05E" w14:textId="7CC20EB6" w:rsidR="00F55AAE" w:rsidRPr="00F55AAE" w:rsidRDefault="00F55AAE" w:rsidP="00F55AAE">
      <w:pPr>
        <w:spacing w:after="0" w:line="240" w:lineRule="auto"/>
        <w:rPr>
          <w:rFonts w:ascii="Arial" w:hAnsi="Arial" w:cs="Arial"/>
          <w:sz w:val="8"/>
          <w:szCs w:val="8"/>
        </w:rPr>
      </w:pPr>
    </w:p>
    <w:p w14:paraId="28A9660B" w14:textId="77777777" w:rsidR="00F55AAE" w:rsidRDefault="00F55AAE" w:rsidP="00F55AAE">
      <w:pPr>
        <w:spacing w:after="0" w:line="240" w:lineRule="auto"/>
        <w:rPr>
          <w:rFonts w:ascii="Arial" w:hAnsi="Arial" w:cs="Arial"/>
        </w:rPr>
      </w:pPr>
      <w:r w:rsidRPr="00F55AAE">
        <w:rPr>
          <w:rFonts w:ascii="Arial" w:hAnsi="Arial" w:cs="Arial"/>
          <w:b/>
          <w:bCs/>
        </w:rPr>
        <w:t>Substitutionsprinzip</w:t>
      </w:r>
      <w:r w:rsidRPr="00F55AAE">
        <w:rPr>
          <w:rFonts w:ascii="Arial" w:hAnsi="Arial" w:cs="Arial"/>
        </w:rPr>
        <w:t xml:space="preserve">: </w:t>
      </w:r>
    </w:p>
    <w:p w14:paraId="32C64000" w14:textId="29FF67ED" w:rsidR="00F55AAE" w:rsidRPr="00F55AAE" w:rsidRDefault="00F55AAE" w:rsidP="00F55AAE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F55AAE">
        <w:rPr>
          <w:rFonts w:ascii="Arial" w:hAnsi="Arial" w:cs="Arial"/>
        </w:rPr>
        <w:t>Jedes Objekt des Subtyps kann aus Sicht eines Clients ein Objekt des Supertyps ersetzen.</w:t>
      </w:r>
    </w:p>
    <w:p w14:paraId="613D6495" w14:textId="7BFC52B4" w:rsidR="00F55AAE" w:rsidRDefault="00F55AAE" w:rsidP="00F55AAE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F55AAE">
        <w:rPr>
          <w:rFonts w:ascii="Arial" w:hAnsi="Arial" w:cs="Arial"/>
        </w:rPr>
        <w:t>Jede für den Client relevante Eigenschaft eines Objekts des Supertyps muss auch für ein beliebiges Objekt des Subtyps gelten.</w:t>
      </w:r>
    </w:p>
    <w:p w14:paraId="7FD9CA93" w14:textId="52436BC4" w:rsidR="00F55AAE" w:rsidRPr="00FA386C" w:rsidRDefault="00F55AAE" w:rsidP="00F55AAE">
      <w:pPr>
        <w:spacing w:after="0" w:line="240" w:lineRule="auto"/>
        <w:rPr>
          <w:rFonts w:ascii="Arial" w:hAnsi="Arial" w:cs="Arial"/>
        </w:rPr>
      </w:pPr>
    </w:p>
    <w:p w14:paraId="7F8A163E" w14:textId="1EC98721" w:rsidR="00FA386C" w:rsidRDefault="00FA386C" w:rsidP="00F55AA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Beispiel</w:t>
      </w:r>
      <w:r>
        <w:rPr>
          <w:rFonts w:ascii="Arial" w:hAnsi="Arial" w:cs="Arial"/>
        </w:rPr>
        <w:t xml:space="preserve"> – Rechteck und Quadrat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FA386C" w14:paraId="29A113D2" w14:textId="77777777" w:rsidTr="00FA386C">
        <w:tc>
          <w:tcPr>
            <w:tcW w:w="5228" w:type="dxa"/>
          </w:tcPr>
          <w:p w14:paraId="7C4A754D" w14:textId="77777777" w:rsidR="00FA386C" w:rsidRPr="00FA386C" w:rsidRDefault="00FA386C" w:rsidP="00FA38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A386C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public</w:t>
            </w:r>
            <w:r w:rsidRPr="00FA386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A386C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class</w:t>
            </w:r>
            <w:r w:rsidRPr="00FA386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Rectangle </w:t>
            </w:r>
            <w:r w:rsidRPr="00FA386C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implements</w:t>
            </w:r>
            <w:r w:rsidRPr="00FA386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Shape {</w:t>
            </w:r>
          </w:p>
          <w:p w14:paraId="4F82F525" w14:textId="77777777" w:rsidR="00FA386C" w:rsidRPr="00FA386C" w:rsidRDefault="00FA386C" w:rsidP="00FA38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A386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  ...</w:t>
            </w:r>
          </w:p>
          <w:p w14:paraId="6E03751D" w14:textId="77777777" w:rsidR="00FA386C" w:rsidRPr="00FA386C" w:rsidRDefault="00FA386C" w:rsidP="00FA38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A386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FA386C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public</w:t>
            </w:r>
            <w:r w:rsidRPr="00FA386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A386C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void</w:t>
            </w:r>
            <w:r w:rsidRPr="00FA386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A386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stretch(</w:t>
            </w:r>
            <w:proofErr w:type="gramEnd"/>
            <w:r w:rsidRPr="00FA386C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double</w:t>
            </w:r>
            <w:r w:rsidRPr="00FA386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A386C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factorW</w:t>
            </w:r>
            <w:proofErr w:type="spellEnd"/>
            <w:r w:rsidRPr="00FA386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FA386C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double</w:t>
            </w:r>
            <w:r w:rsidRPr="00FA386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A386C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factorH</w:t>
            </w:r>
            <w:proofErr w:type="spellEnd"/>
            <w:r w:rsidRPr="00FA386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) { </w:t>
            </w:r>
          </w:p>
          <w:p w14:paraId="15B0D039" w14:textId="77777777" w:rsidR="00FA386C" w:rsidRPr="00FA386C" w:rsidRDefault="00FA386C" w:rsidP="00FA38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FA386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FA386C">
              <w:rPr>
                <w:rFonts w:ascii="Courier New" w:hAnsi="Courier New" w:cs="Courier New"/>
                <w:color w:val="000000"/>
                <w:sz w:val="18"/>
                <w:szCs w:val="18"/>
              </w:rPr>
              <w:t>width</w:t>
            </w:r>
            <w:proofErr w:type="spellEnd"/>
            <w:r w:rsidRPr="00FA386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*= </w:t>
            </w:r>
            <w:proofErr w:type="spellStart"/>
            <w:r w:rsidRPr="00FA386C">
              <w:rPr>
                <w:rFonts w:ascii="Courier New" w:hAnsi="Courier New" w:cs="Courier New"/>
                <w:color w:val="6A3E3E"/>
                <w:sz w:val="18"/>
                <w:szCs w:val="18"/>
              </w:rPr>
              <w:t>factorW</w:t>
            </w:r>
            <w:proofErr w:type="spellEnd"/>
            <w:r w:rsidRPr="00FA386C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3B30E9C2" w14:textId="77777777" w:rsidR="00FA386C" w:rsidRPr="00FA386C" w:rsidRDefault="00FA386C" w:rsidP="00FA38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FA386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FA386C">
              <w:rPr>
                <w:rFonts w:ascii="Courier New" w:hAnsi="Courier New" w:cs="Courier New"/>
                <w:color w:val="000000"/>
                <w:sz w:val="18"/>
                <w:szCs w:val="18"/>
              </w:rPr>
              <w:t>height</w:t>
            </w:r>
            <w:proofErr w:type="spellEnd"/>
            <w:r w:rsidRPr="00FA386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*= </w:t>
            </w:r>
            <w:proofErr w:type="spellStart"/>
            <w:r w:rsidRPr="00FA386C">
              <w:rPr>
                <w:rFonts w:ascii="Courier New" w:hAnsi="Courier New" w:cs="Courier New"/>
                <w:color w:val="6A3E3E"/>
                <w:sz w:val="18"/>
                <w:szCs w:val="18"/>
              </w:rPr>
              <w:t>factorH</w:t>
            </w:r>
            <w:proofErr w:type="spellEnd"/>
            <w:r w:rsidRPr="00FA386C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5E848327" w14:textId="77777777" w:rsidR="00FA386C" w:rsidRPr="00FA386C" w:rsidRDefault="00FA386C" w:rsidP="00FA38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FA386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} </w:t>
            </w:r>
          </w:p>
          <w:p w14:paraId="76EE59CB" w14:textId="1CA85A8B" w:rsidR="00FA386C" w:rsidRPr="00FA386C" w:rsidRDefault="00FA386C" w:rsidP="00FA38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A386C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  <w:tc>
          <w:tcPr>
            <w:tcW w:w="5228" w:type="dxa"/>
          </w:tcPr>
          <w:p w14:paraId="0A35C79A" w14:textId="77777777" w:rsidR="00FA386C" w:rsidRPr="00FA386C" w:rsidRDefault="00FA386C" w:rsidP="00FA38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A386C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public</w:t>
            </w:r>
            <w:r w:rsidRPr="00FA386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A386C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class</w:t>
            </w:r>
            <w:r w:rsidRPr="00FA386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Square </w:t>
            </w:r>
            <w:r w:rsidRPr="00FA386C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extends</w:t>
            </w:r>
            <w:r w:rsidRPr="00FA386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Rectangle {</w:t>
            </w:r>
          </w:p>
          <w:p w14:paraId="4C3722D4" w14:textId="77777777" w:rsidR="00FA386C" w:rsidRPr="00FA386C" w:rsidRDefault="00FA386C" w:rsidP="00FA38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A386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  ...</w:t>
            </w:r>
          </w:p>
          <w:p w14:paraId="7A400E95" w14:textId="77777777" w:rsidR="00FA386C" w:rsidRPr="00FA386C" w:rsidRDefault="00FA386C" w:rsidP="00FA38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A386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FA386C">
              <w:rPr>
                <w:rFonts w:ascii="Courier New" w:hAnsi="Courier New" w:cs="Courier New"/>
                <w:color w:val="646464"/>
                <w:sz w:val="18"/>
                <w:szCs w:val="18"/>
                <w:lang w:val="en-US"/>
              </w:rPr>
              <w:t>@Override</w:t>
            </w:r>
            <w:r w:rsidRPr="00FA386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A386C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public</w:t>
            </w:r>
            <w:r w:rsidRPr="00FA386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A386C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void</w:t>
            </w:r>
            <w:r w:rsidRPr="00FA386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A386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stretch(</w:t>
            </w:r>
            <w:proofErr w:type="gramEnd"/>
            <w:r w:rsidRPr="00FA386C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double</w:t>
            </w:r>
            <w:r w:rsidRPr="00FA386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A386C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factorW</w:t>
            </w:r>
            <w:proofErr w:type="spellEnd"/>
            <w:r w:rsidRPr="00FA386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FA386C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double</w:t>
            </w:r>
            <w:r w:rsidRPr="00FA386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A386C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factorH</w:t>
            </w:r>
            <w:proofErr w:type="spellEnd"/>
            <w:r w:rsidRPr="00FA386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){ </w:t>
            </w:r>
          </w:p>
          <w:p w14:paraId="067C55BB" w14:textId="77777777" w:rsidR="00FA386C" w:rsidRPr="00FA386C" w:rsidRDefault="00FA386C" w:rsidP="00FA38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FA386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FA386C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super</w:t>
            </w:r>
            <w:r w:rsidRPr="00FA386C">
              <w:rPr>
                <w:rFonts w:ascii="Courier New" w:hAnsi="Courier New" w:cs="Courier New"/>
                <w:color w:val="000000"/>
                <w:sz w:val="18"/>
                <w:szCs w:val="18"/>
              </w:rPr>
              <w:t>.stretch</w:t>
            </w:r>
            <w:proofErr w:type="spellEnd"/>
            <w:proofErr w:type="gramEnd"/>
            <w:r w:rsidRPr="00FA386C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FA386C">
              <w:rPr>
                <w:rFonts w:ascii="Courier New" w:hAnsi="Courier New" w:cs="Courier New"/>
                <w:color w:val="6A3E3E"/>
                <w:sz w:val="18"/>
                <w:szCs w:val="18"/>
              </w:rPr>
              <w:t>factorW</w:t>
            </w:r>
            <w:proofErr w:type="spellEnd"/>
            <w:r w:rsidRPr="00FA386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FA386C">
              <w:rPr>
                <w:rFonts w:ascii="Courier New" w:hAnsi="Courier New" w:cs="Courier New"/>
                <w:color w:val="6A3E3E"/>
                <w:sz w:val="18"/>
                <w:szCs w:val="18"/>
              </w:rPr>
              <w:t>factorW</w:t>
            </w:r>
            <w:proofErr w:type="spellEnd"/>
            <w:r w:rsidRPr="00FA386C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14:paraId="6AF1941D" w14:textId="77777777" w:rsidR="00FA386C" w:rsidRPr="00FA386C" w:rsidRDefault="00FA386C" w:rsidP="00FA38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FA386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} </w:t>
            </w:r>
          </w:p>
          <w:p w14:paraId="30F7B32A" w14:textId="50CC0AAE" w:rsidR="00FA386C" w:rsidRPr="00FA386C" w:rsidRDefault="00FA386C" w:rsidP="00FA38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A386C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4E8DA1DC" w14:textId="4F23579A" w:rsidR="00FA386C" w:rsidRPr="00FA386C" w:rsidRDefault="00FA386C" w:rsidP="00FA386C">
      <w:pPr>
        <w:spacing w:after="0" w:line="240" w:lineRule="auto"/>
        <w:rPr>
          <w:rFonts w:ascii="Arial" w:hAnsi="Arial" w:cs="Arial"/>
        </w:rPr>
      </w:pPr>
      <w:r w:rsidRPr="00FA386C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 w:rsidRPr="00FA386C">
        <w:rPr>
          <w:rFonts w:ascii="Arial" w:hAnsi="Arial" w:cs="Arial"/>
        </w:rPr>
        <w:t>Damit ist das Substitutionsprinzip verletzt.</w:t>
      </w:r>
    </w:p>
    <w:p w14:paraId="3451B7CF" w14:textId="4E83C2C0" w:rsidR="00FA386C" w:rsidRDefault="00FA386C" w:rsidP="00FA386C">
      <w:pPr>
        <w:spacing w:after="0" w:line="240" w:lineRule="auto"/>
        <w:rPr>
          <w:rFonts w:ascii="Arial" w:hAnsi="Arial" w:cs="Arial"/>
        </w:rPr>
      </w:pPr>
    </w:p>
    <w:p w14:paraId="2A207FAA" w14:textId="1A2BF695" w:rsidR="00FA386C" w:rsidRPr="00FA386C" w:rsidRDefault="00FA386C" w:rsidP="00FA386C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FA386C">
        <w:rPr>
          <w:rFonts w:ascii="Arial" w:hAnsi="Arial" w:cs="Arial"/>
        </w:rPr>
        <w:t>Das Substitutionsprinzip ist also abhängig vom jeweiligen Kontext.</w:t>
      </w:r>
    </w:p>
    <w:p w14:paraId="074D0E0E" w14:textId="77777777" w:rsidR="00FA386C" w:rsidRDefault="00FA386C" w:rsidP="00FA386C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FA386C">
        <w:rPr>
          <w:rFonts w:ascii="Arial" w:hAnsi="Arial" w:cs="Arial"/>
        </w:rPr>
        <w:t>Für unveränderliche Rechtecke folgt eine Subklasse Quadrat dem Substitutionsprinzip.</w:t>
      </w:r>
    </w:p>
    <w:p w14:paraId="793F34D1" w14:textId="77777777" w:rsidR="00FA386C" w:rsidRDefault="00FA386C" w:rsidP="00FA386C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FA386C">
        <w:rPr>
          <w:rFonts w:ascii="Arial" w:hAnsi="Arial" w:cs="Arial"/>
        </w:rPr>
        <w:t>Für veränderliche Rechtecke – wie wir oben gesehen haben – nicht.</w:t>
      </w:r>
    </w:p>
    <w:p w14:paraId="7334A391" w14:textId="56118599" w:rsidR="00FA386C" w:rsidRPr="00FA386C" w:rsidRDefault="00FA386C" w:rsidP="00FA386C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FA386C">
        <w:rPr>
          <w:rFonts w:ascii="Arial" w:hAnsi="Arial" w:cs="Arial"/>
        </w:rPr>
        <w:t>Ob das Substitutionsprinzip gilt, hängt also davon ab, was der Client-Code mit dem Objekt macht ("was für den Client relevant ist")</w:t>
      </w:r>
    </w:p>
    <w:p w14:paraId="4573E67D" w14:textId="2ACE3EBC" w:rsidR="00FA386C" w:rsidRPr="00FA386C" w:rsidRDefault="00FA386C" w:rsidP="00FA386C">
      <w:pPr>
        <w:pStyle w:val="Listenabsatz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FA386C">
        <w:rPr>
          <w:rFonts w:ascii="Arial" w:hAnsi="Arial" w:cs="Arial"/>
        </w:rPr>
        <w:t>Definieren Sie nur dann eine Vererbungsbeziehung, wenn das Substitutionsprinzip gilt.</w:t>
      </w:r>
    </w:p>
    <w:p w14:paraId="2FD329ED" w14:textId="52A8122D" w:rsidR="00FA386C" w:rsidRDefault="00FA386C" w:rsidP="00FA386C">
      <w:pPr>
        <w:pStyle w:val="Listenabsatz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FA386C">
        <w:rPr>
          <w:rFonts w:ascii="Arial" w:hAnsi="Arial" w:cs="Arial"/>
        </w:rPr>
        <w:t>Achten Sie bei Erweiterungen der beteiligten Klassen darauf, dass das Substitutionsprinzip weiterhin gilt.</w:t>
      </w:r>
    </w:p>
    <w:p w14:paraId="14CE1D0F" w14:textId="3AFFC272" w:rsidR="00FA386C" w:rsidRDefault="00FA386C" w:rsidP="00FA386C">
      <w:pPr>
        <w:spacing w:after="0" w:line="240" w:lineRule="auto"/>
        <w:rPr>
          <w:rFonts w:ascii="Arial" w:hAnsi="Arial" w:cs="Arial"/>
        </w:rPr>
      </w:pPr>
    </w:p>
    <w:p w14:paraId="3A5D1751" w14:textId="77777777" w:rsidR="00FA386C" w:rsidRPr="00FA386C" w:rsidRDefault="00FA386C" w:rsidP="00FA386C">
      <w:pPr>
        <w:spacing w:after="0" w:line="240" w:lineRule="auto"/>
        <w:rPr>
          <w:rFonts w:ascii="Arial" w:hAnsi="Arial" w:cs="Arial"/>
          <w:b/>
          <w:bCs/>
        </w:rPr>
      </w:pPr>
      <w:r w:rsidRPr="00FA386C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 w:rsidRPr="00FA386C">
        <w:rPr>
          <w:rFonts w:ascii="Arial" w:hAnsi="Arial" w:cs="Arial"/>
          <w:b/>
          <w:bCs/>
        </w:rPr>
        <w:t>Generell möchte ich die Empfehlung geben, Vererbung als Mittel der Wiederverwendung eines Objektzustandes sehr dosiert einzusetzen.</w:t>
      </w:r>
    </w:p>
    <w:p w14:paraId="00D375D8" w14:textId="205459D7" w:rsidR="00FA386C" w:rsidRPr="00FA386C" w:rsidRDefault="00FA386C" w:rsidP="00FA386C">
      <w:pPr>
        <w:spacing w:after="0" w:line="240" w:lineRule="auto"/>
        <w:rPr>
          <w:rFonts w:ascii="Arial" w:hAnsi="Arial" w:cs="Arial"/>
        </w:rPr>
      </w:pPr>
    </w:p>
    <w:sectPr w:rsidR="00FA386C" w:rsidRPr="00FA386C" w:rsidSect="00D04559">
      <w:headerReference w:type="default" r:id="rId1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F543A0" w14:textId="77777777" w:rsidR="000B5E0D" w:rsidRDefault="000B5E0D" w:rsidP="00311BDE">
      <w:pPr>
        <w:spacing w:after="0" w:line="240" w:lineRule="auto"/>
      </w:pPr>
      <w:r>
        <w:separator/>
      </w:r>
    </w:p>
  </w:endnote>
  <w:endnote w:type="continuationSeparator" w:id="0">
    <w:p w14:paraId="4A196609" w14:textId="77777777" w:rsidR="000B5E0D" w:rsidRDefault="000B5E0D" w:rsidP="00311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IDFont+F32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BEA0C9" w14:textId="77777777" w:rsidR="000B5E0D" w:rsidRDefault="000B5E0D" w:rsidP="00311BDE">
      <w:pPr>
        <w:spacing w:after="0" w:line="240" w:lineRule="auto"/>
      </w:pPr>
      <w:r>
        <w:separator/>
      </w:r>
    </w:p>
  </w:footnote>
  <w:footnote w:type="continuationSeparator" w:id="0">
    <w:p w14:paraId="24460E87" w14:textId="77777777" w:rsidR="000B5E0D" w:rsidRDefault="000B5E0D" w:rsidP="00311B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7B9AB9" w14:textId="77777777" w:rsidR="00311BDE" w:rsidRPr="00311BDE" w:rsidRDefault="00311BDE" w:rsidP="00311BDE">
    <w:pPr>
      <w:pStyle w:val="Kopfzeile"/>
      <w:pBdr>
        <w:bottom w:val="single" w:sz="4" w:space="1" w:color="auto"/>
      </w:pBdr>
      <w:rPr>
        <w:rFonts w:ascii="Arial" w:hAnsi="Arial" w:cs="Arial"/>
        <w:sz w:val="16"/>
        <w:szCs w:val="16"/>
      </w:rPr>
    </w:pPr>
    <w:r w:rsidRPr="00311BDE">
      <w:rPr>
        <w:rFonts w:ascii="Arial" w:hAnsi="Arial" w:cs="Arial"/>
        <w:sz w:val="16"/>
        <w:szCs w:val="16"/>
      </w:rPr>
      <w:t xml:space="preserve">Prof. Dr. Robert </w:t>
    </w:r>
    <w:proofErr w:type="spellStart"/>
    <w:r w:rsidRPr="00311BDE">
      <w:rPr>
        <w:rFonts w:ascii="Arial" w:hAnsi="Arial" w:cs="Arial"/>
        <w:sz w:val="16"/>
        <w:szCs w:val="16"/>
      </w:rPr>
      <w:t>Garmann</w:t>
    </w:r>
    <w:proofErr w:type="spellEnd"/>
    <w:r w:rsidRPr="00311BDE"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 w:rsidRPr="00311BDE">
      <w:rPr>
        <w:rFonts w:ascii="Arial" w:hAnsi="Arial" w:cs="Arial"/>
        <w:sz w:val="16"/>
        <w:szCs w:val="16"/>
      </w:rPr>
      <w:t xml:space="preserve">Programmieren 2 (PR2) - Formular für </w:t>
    </w:r>
    <w:proofErr w:type="gramStart"/>
    <w:r w:rsidRPr="00311BDE">
      <w:rPr>
        <w:rFonts w:ascii="Arial" w:hAnsi="Arial" w:cs="Arial"/>
        <w:sz w:val="16"/>
        <w:szCs w:val="16"/>
      </w:rPr>
      <w:t>Lesenotizen  -</w:t>
    </w:r>
    <w:proofErr w:type="gramEnd"/>
    <w:r w:rsidRPr="00311BDE">
      <w:rPr>
        <w:rFonts w:ascii="Arial" w:hAnsi="Arial" w:cs="Arial"/>
        <w:sz w:val="16"/>
        <w:szCs w:val="16"/>
      </w:rPr>
      <w:t xml:space="preserve"> SS202</w:t>
    </w:r>
    <w:r w:rsidR="005820C2">
      <w:rPr>
        <w:rFonts w:ascii="Arial" w:hAnsi="Arial" w:cs="Arial"/>
        <w:sz w:val="16"/>
        <w:szCs w:val="16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A3438"/>
    <w:multiLevelType w:val="hybridMultilevel"/>
    <w:tmpl w:val="24FC431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9F39C0"/>
    <w:multiLevelType w:val="hybridMultilevel"/>
    <w:tmpl w:val="C90C55B8"/>
    <w:lvl w:ilvl="0" w:tplc="8030315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82F41"/>
    <w:multiLevelType w:val="hybridMultilevel"/>
    <w:tmpl w:val="B2B20234"/>
    <w:lvl w:ilvl="0" w:tplc="A266CBB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7818E6"/>
    <w:multiLevelType w:val="hybridMultilevel"/>
    <w:tmpl w:val="2E3C3896"/>
    <w:lvl w:ilvl="0" w:tplc="739C92FA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BA612A"/>
    <w:multiLevelType w:val="hybridMultilevel"/>
    <w:tmpl w:val="A5486EB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5511A0E"/>
    <w:multiLevelType w:val="hybridMultilevel"/>
    <w:tmpl w:val="5F9AEAF4"/>
    <w:lvl w:ilvl="0" w:tplc="954E598A">
      <w:start w:val="1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77E"/>
    <w:rsid w:val="00007253"/>
    <w:rsid w:val="00027568"/>
    <w:rsid w:val="00041D9C"/>
    <w:rsid w:val="0005681A"/>
    <w:rsid w:val="00070A58"/>
    <w:rsid w:val="00081D83"/>
    <w:rsid w:val="000B5E0D"/>
    <w:rsid w:val="000C7825"/>
    <w:rsid w:val="00145748"/>
    <w:rsid w:val="001970E5"/>
    <w:rsid w:val="001C107D"/>
    <w:rsid w:val="00215C2E"/>
    <w:rsid w:val="00224BD2"/>
    <w:rsid w:val="00227AD0"/>
    <w:rsid w:val="00311BDE"/>
    <w:rsid w:val="003336E8"/>
    <w:rsid w:val="0037077E"/>
    <w:rsid w:val="003C6A44"/>
    <w:rsid w:val="003F0A23"/>
    <w:rsid w:val="004560A5"/>
    <w:rsid w:val="0049777A"/>
    <w:rsid w:val="004A6150"/>
    <w:rsid w:val="004E6F20"/>
    <w:rsid w:val="005069C2"/>
    <w:rsid w:val="005820C2"/>
    <w:rsid w:val="005A077B"/>
    <w:rsid w:val="00602E49"/>
    <w:rsid w:val="006315F3"/>
    <w:rsid w:val="00682785"/>
    <w:rsid w:val="006A1B03"/>
    <w:rsid w:val="006D20BF"/>
    <w:rsid w:val="006F44E1"/>
    <w:rsid w:val="008B736D"/>
    <w:rsid w:val="008E3251"/>
    <w:rsid w:val="009A4CAA"/>
    <w:rsid w:val="009B553D"/>
    <w:rsid w:val="009D55BC"/>
    <w:rsid w:val="00A23BFE"/>
    <w:rsid w:val="00A52CD2"/>
    <w:rsid w:val="00A5369E"/>
    <w:rsid w:val="00A61A40"/>
    <w:rsid w:val="00A740E5"/>
    <w:rsid w:val="00AA4913"/>
    <w:rsid w:val="00B53B1A"/>
    <w:rsid w:val="00BD46EE"/>
    <w:rsid w:val="00C231B3"/>
    <w:rsid w:val="00C30FFF"/>
    <w:rsid w:val="00C35DDB"/>
    <w:rsid w:val="00CF5D92"/>
    <w:rsid w:val="00D04559"/>
    <w:rsid w:val="00D27B2D"/>
    <w:rsid w:val="00D43100"/>
    <w:rsid w:val="00D9555F"/>
    <w:rsid w:val="00DE66A8"/>
    <w:rsid w:val="00DF5801"/>
    <w:rsid w:val="00E259B6"/>
    <w:rsid w:val="00E55D0D"/>
    <w:rsid w:val="00E910AD"/>
    <w:rsid w:val="00EA4F7E"/>
    <w:rsid w:val="00F27510"/>
    <w:rsid w:val="00F55AAE"/>
    <w:rsid w:val="00F62297"/>
    <w:rsid w:val="00FA386C"/>
    <w:rsid w:val="00FA739D"/>
    <w:rsid w:val="00FB0153"/>
    <w:rsid w:val="00FD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212D72"/>
  <w15:chartTrackingRefBased/>
  <w15:docId w15:val="{D01A7862-A914-B647-9E46-32DDED7F1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A386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311BDE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311B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11BDE"/>
  </w:style>
  <w:style w:type="paragraph" w:styleId="Fuzeile">
    <w:name w:val="footer"/>
    <w:basedOn w:val="Standard"/>
    <w:link w:val="FuzeileZchn"/>
    <w:uiPriority w:val="99"/>
    <w:unhideWhenUsed/>
    <w:rsid w:val="00311B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11BDE"/>
  </w:style>
  <w:style w:type="paragraph" w:styleId="StandardWeb">
    <w:name w:val="Normal (Web)"/>
    <w:basedOn w:val="Standard"/>
    <w:uiPriority w:val="99"/>
    <w:unhideWhenUsed/>
    <w:rsid w:val="003F0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9A4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4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3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3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26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6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7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4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9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ushaj/Library/Group%20Containers/UBF8T346G9.Office/User%20Content.localized/Templates.localized/PR2_FormularLesenotizen_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PR2_FormularLesenotizen_Template.dotx</Template>
  <TotalTime>0</TotalTime>
  <Pages>2</Pages>
  <Words>773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Detijon Lushaj</dc:creator>
  <cp:keywords/>
  <dc:description/>
  <cp:lastModifiedBy>Detijon Lushaj</cp:lastModifiedBy>
  <cp:revision>38</cp:revision>
  <dcterms:created xsi:type="dcterms:W3CDTF">2021-04-21T08:33:00Z</dcterms:created>
  <dcterms:modified xsi:type="dcterms:W3CDTF">2021-04-22T15:17:00Z</dcterms:modified>
</cp:coreProperties>
</file>