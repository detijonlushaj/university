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4210" w14:textId="77777777" w:rsidR="00C30FFF" w:rsidRPr="00311BDE" w:rsidRDefault="00311BDE" w:rsidP="004560A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PR2 – Formular für Lesenotizen</w:t>
      </w:r>
    </w:p>
    <w:p w14:paraId="002E2EB7" w14:textId="77777777" w:rsidR="00311BDE" w:rsidRPr="003F0A23" w:rsidRDefault="00311BDE" w:rsidP="004560A5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 w:rsidRPr="00311BDE">
        <w:rPr>
          <w:rFonts w:ascii="Arial" w:hAnsi="Arial" w:cs="Arial"/>
          <w:b/>
          <w:sz w:val="24"/>
          <w:szCs w:val="32"/>
        </w:rPr>
        <w:t>SS202</w:t>
      </w:r>
      <w:r w:rsidR="005820C2">
        <w:rPr>
          <w:rFonts w:ascii="Arial" w:hAnsi="Arial" w:cs="Arial"/>
          <w:b/>
          <w:sz w:val="24"/>
          <w:szCs w:val="32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311BDE" w14:paraId="23024331" w14:textId="77777777" w:rsidTr="00D04559">
        <w:trPr>
          <w:trHeight w:val="352"/>
        </w:trPr>
        <w:tc>
          <w:tcPr>
            <w:tcW w:w="2547" w:type="dxa"/>
          </w:tcPr>
          <w:p w14:paraId="06C2E03A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Nachname</w:t>
            </w:r>
          </w:p>
          <w:p w14:paraId="7D20B7F5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Lushaj</w:t>
            </w:r>
          </w:p>
        </w:tc>
        <w:tc>
          <w:tcPr>
            <w:tcW w:w="2693" w:type="dxa"/>
          </w:tcPr>
          <w:p w14:paraId="6B3E24A2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Vorname</w:t>
            </w:r>
          </w:p>
          <w:p w14:paraId="4A104879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Detijon</w:t>
            </w:r>
          </w:p>
        </w:tc>
        <w:tc>
          <w:tcPr>
            <w:tcW w:w="2552" w:type="dxa"/>
          </w:tcPr>
          <w:p w14:paraId="6DB919E7" w14:textId="77777777" w:rsidR="003F0A23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Matrikelnummer</w:t>
            </w:r>
          </w:p>
          <w:p w14:paraId="7123ABD9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CIDFont+F32" w:hAnsi="CIDFont+F32"/>
                <w:sz w:val="24"/>
                <w:szCs w:val="24"/>
              </w:rPr>
              <w:t xml:space="preserve">1630149 </w:t>
            </w:r>
          </w:p>
        </w:tc>
        <w:tc>
          <w:tcPr>
            <w:tcW w:w="2693" w:type="dxa"/>
          </w:tcPr>
          <w:p w14:paraId="0084AAA2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Abgabedatum:</w:t>
            </w:r>
          </w:p>
          <w:p w14:paraId="7C92B3A2" w14:textId="2542AA92" w:rsidR="009D55BC" w:rsidRPr="003F0A23" w:rsidRDefault="001C107D" w:rsidP="00456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TIME \@ "dd.MM.yy"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F5989">
              <w:rPr>
                <w:rFonts w:ascii="Arial" w:hAnsi="Arial" w:cs="Arial"/>
                <w:noProof/>
                <w:sz w:val="24"/>
                <w:szCs w:val="24"/>
              </w:rPr>
              <w:t>15.04.21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7D0D1E06" w14:textId="3862D3BB" w:rsidR="001D53A9" w:rsidRPr="00B87955" w:rsidRDefault="0083575D" w:rsidP="001D53A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955">
        <w:rPr>
          <w:rFonts w:cstheme="minorHAnsi"/>
          <w:b/>
          <w:bCs/>
          <w:sz w:val="24"/>
          <w:szCs w:val="24"/>
        </w:rPr>
        <w:t xml:space="preserve">L.4 </w:t>
      </w:r>
      <w:proofErr w:type="spellStart"/>
      <w:r w:rsidRPr="00B87955">
        <w:rPr>
          <w:rFonts w:cstheme="minorHAnsi"/>
          <w:b/>
          <w:bCs/>
          <w:sz w:val="24"/>
          <w:szCs w:val="24"/>
        </w:rPr>
        <w:t>static</w:t>
      </w:r>
      <w:proofErr w:type="spellEnd"/>
    </w:p>
    <w:p w14:paraId="42B87912" w14:textId="310FEA24" w:rsidR="001D53A9" w:rsidRPr="001D53A9" w:rsidRDefault="001D53A9" w:rsidP="001D53A9">
      <w:pPr>
        <w:spacing w:after="0" w:line="240" w:lineRule="auto"/>
        <w:rPr>
          <w:rFonts w:cstheme="minorHAnsi"/>
          <w:b/>
          <w:bCs/>
        </w:rPr>
      </w:pPr>
      <w:r w:rsidRPr="001D53A9">
        <w:rPr>
          <w:rFonts w:cstheme="minorHAnsi"/>
          <w:b/>
          <w:bCs/>
        </w:rPr>
        <w:t>Wiederverwendbare Methodensammlungen</w:t>
      </w:r>
    </w:p>
    <w:p w14:paraId="3A099070" w14:textId="7CACE587" w:rsidR="001D53A9" w:rsidRPr="001D53A9" w:rsidRDefault="001D53A9" w:rsidP="001D53A9">
      <w:pPr>
        <w:pStyle w:val="Listenabsatz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D53A9">
        <w:rPr>
          <w:rFonts w:cstheme="minorHAnsi"/>
        </w:rPr>
        <w:t>Bestimmte statische Methoden werden (unabhängig von Klassen) an vielen Stellen im Programm benötigt</w:t>
      </w:r>
    </w:p>
    <w:p w14:paraId="3F31C3C3" w14:textId="0DA7F592" w:rsidR="001D53A9" w:rsidRDefault="00087F84" w:rsidP="001D53A9">
      <w:pPr>
        <w:spacing w:after="0" w:line="240" w:lineRule="auto"/>
        <w:rPr>
          <w:rFonts w:cstheme="minorHAnsi"/>
        </w:rPr>
      </w:pPr>
      <w:r w:rsidRPr="001D53A9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5AA7465" wp14:editId="40F3BF51">
            <wp:simplePos x="0" y="0"/>
            <wp:positionH relativeFrom="column">
              <wp:posOffset>4367801</wp:posOffset>
            </wp:positionH>
            <wp:positionV relativeFrom="paragraph">
              <wp:posOffset>30595</wp:posOffset>
            </wp:positionV>
            <wp:extent cx="2674272" cy="1101777"/>
            <wp:effectExtent l="0" t="0" r="5715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272" cy="1101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3A9" w:rsidRPr="001D53A9">
        <w:rPr>
          <w:rFonts w:cstheme="minorHAnsi"/>
        </w:rPr>
        <w:t>– Wiederverwendung von Code durch Aufruf.</w:t>
      </w:r>
    </w:p>
    <w:p w14:paraId="1EA26137" w14:textId="611000D0" w:rsidR="001D53A9" w:rsidRPr="001D53A9" w:rsidRDefault="001D53A9" w:rsidP="001D53A9">
      <w:pPr>
        <w:spacing w:after="0" w:line="240" w:lineRule="auto"/>
        <w:rPr>
          <w:rFonts w:cstheme="minorHAnsi"/>
          <w:sz w:val="11"/>
          <w:szCs w:val="11"/>
        </w:rPr>
      </w:pPr>
    </w:p>
    <w:p w14:paraId="124163E3" w14:textId="20F705B4" w:rsidR="001D53A9" w:rsidRPr="001D53A9" w:rsidRDefault="001D53A9" w:rsidP="001D53A9">
      <w:pPr>
        <w:spacing w:after="0" w:line="240" w:lineRule="auto"/>
        <w:rPr>
          <w:rFonts w:cstheme="minorHAnsi"/>
        </w:rPr>
      </w:pPr>
      <w:r w:rsidRPr="001D53A9">
        <w:rPr>
          <w:rFonts w:cstheme="minorHAnsi"/>
          <w:b/>
          <w:bCs/>
          <w:u w:val="single"/>
        </w:rPr>
        <w:t>Modul</w:t>
      </w:r>
      <w:r w:rsidRPr="001D53A9">
        <w:rPr>
          <w:rFonts w:cstheme="minorHAnsi"/>
        </w:rPr>
        <w:t>: Ein wiederverwendbares Stück Software in Gestalt einer Klasse.</w:t>
      </w:r>
    </w:p>
    <w:p w14:paraId="682A160E" w14:textId="29E5215B" w:rsidR="001D53A9" w:rsidRDefault="001D53A9" w:rsidP="001D53A9">
      <w:pPr>
        <w:spacing w:after="0" w:line="240" w:lineRule="auto"/>
        <w:rPr>
          <w:rFonts w:cstheme="minorHAnsi"/>
        </w:rPr>
      </w:pPr>
      <w:r w:rsidRPr="001D53A9">
        <w:rPr>
          <w:rFonts w:cstheme="minorHAnsi"/>
        </w:rPr>
        <w:t>Syntax:</w:t>
      </w:r>
      <w:r>
        <w:rPr>
          <w:rFonts w:cstheme="minorHAnsi"/>
        </w:rPr>
        <w:t xml:space="preserve"> </w:t>
      </w:r>
      <w:proofErr w:type="spellStart"/>
      <w:proofErr w:type="gramStart"/>
      <w:r w:rsidRPr="001D53A9">
        <w:rPr>
          <w:rFonts w:ascii="Courier New" w:hAnsi="Courier New" w:cs="Courier New"/>
        </w:rPr>
        <w:t>class.method</w:t>
      </w:r>
      <w:proofErr w:type="spellEnd"/>
      <w:proofErr w:type="gramEnd"/>
      <w:r w:rsidRPr="001D53A9">
        <w:rPr>
          <w:rFonts w:ascii="Courier New" w:hAnsi="Courier New" w:cs="Courier New"/>
        </w:rPr>
        <w:t>(</w:t>
      </w:r>
      <w:proofErr w:type="spellStart"/>
      <w:r w:rsidRPr="001D53A9">
        <w:rPr>
          <w:rFonts w:ascii="Courier New" w:hAnsi="Courier New" w:cs="Courier New"/>
        </w:rPr>
        <w:t>parameters</w:t>
      </w:r>
      <w:proofErr w:type="spellEnd"/>
      <w:r w:rsidRPr="001D53A9">
        <w:rPr>
          <w:rFonts w:ascii="Courier New" w:hAnsi="Courier New" w:cs="Courier New"/>
        </w:rPr>
        <w:t>);</w:t>
      </w:r>
    </w:p>
    <w:p w14:paraId="0C4116A0" w14:textId="063D1E30" w:rsidR="001D53A9" w:rsidRDefault="001D53A9" w:rsidP="001D53A9">
      <w:pPr>
        <w:spacing w:after="0" w:line="240" w:lineRule="auto"/>
        <w:rPr>
          <w:rFonts w:cstheme="minorHAnsi"/>
        </w:rPr>
      </w:pPr>
    </w:p>
    <w:p w14:paraId="72260877" w14:textId="6AB71B87" w:rsidR="001D53A9" w:rsidRPr="001D53A9" w:rsidRDefault="001D53A9" w:rsidP="001D53A9">
      <w:pPr>
        <w:spacing w:after="0" w:line="240" w:lineRule="auto"/>
        <w:rPr>
          <w:rFonts w:cstheme="minorHAnsi"/>
          <w:b/>
          <w:bCs/>
        </w:rPr>
      </w:pPr>
      <w:r w:rsidRPr="001D53A9">
        <w:rPr>
          <w:rFonts w:cstheme="minorHAnsi"/>
          <w:b/>
          <w:bCs/>
        </w:rPr>
        <w:t>L.4.1 Statische Klassenelemente</w:t>
      </w:r>
    </w:p>
    <w:p w14:paraId="16A8CACC" w14:textId="0C9EB32A" w:rsidR="001D53A9" w:rsidRPr="00087F84" w:rsidRDefault="001D53A9" w:rsidP="001D53A9">
      <w:pPr>
        <w:spacing w:after="0" w:line="240" w:lineRule="auto"/>
        <w:rPr>
          <w:rFonts w:cstheme="minorHAnsi"/>
        </w:rPr>
      </w:pPr>
      <w:proofErr w:type="spellStart"/>
      <w:r w:rsidRPr="001D53A9">
        <w:rPr>
          <w:rFonts w:cstheme="minorHAnsi"/>
          <w:b/>
          <w:bCs/>
          <w:u w:val="single"/>
        </w:rPr>
        <w:t>static</w:t>
      </w:r>
      <w:proofErr w:type="spellEnd"/>
      <w:r w:rsidRPr="001D53A9">
        <w:rPr>
          <w:rFonts w:cstheme="minorHAnsi"/>
        </w:rPr>
        <w:t>: Teil einer Klasse statt Teil eines Objekts.</w:t>
      </w:r>
    </w:p>
    <w:p w14:paraId="02C222AE" w14:textId="3A1D2EF1" w:rsidR="001D53A9" w:rsidRDefault="001D53A9" w:rsidP="001D53A9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1D53A9">
        <w:rPr>
          <w:rFonts w:cstheme="minorHAnsi"/>
        </w:rPr>
        <w:t>Statische Elemente einer Klasse werden nicht in jedes Objekt kopiert, sondern von allen Objekten der Klasse gemeinsam genutzt.</w:t>
      </w:r>
    </w:p>
    <w:p w14:paraId="4A4580FA" w14:textId="28013A28" w:rsidR="001D53A9" w:rsidRDefault="001D53A9" w:rsidP="001D53A9">
      <w:pPr>
        <w:spacing w:after="0" w:line="240" w:lineRule="auto"/>
        <w:rPr>
          <w:rFonts w:cstheme="minorHAnsi"/>
          <w:lang w:val="en-US"/>
        </w:rPr>
      </w:pPr>
      <w:r w:rsidRPr="001D53A9">
        <w:rPr>
          <w:rFonts w:cstheme="minorHAnsi"/>
          <w:lang w:val="en-US"/>
        </w:rPr>
        <w:t>Syntax</w:t>
      </w:r>
      <w:r>
        <w:rPr>
          <w:rFonts w:cstheme="minorHAnsi"/>
          <w:lang w:val="en-US"/>
        </w:rPr>
        <w:t xml:space="preserve">: </w:t>
      </w:r>
      <w:r w:rsidRPr="001D53A9">
        <w:rPr>
          <w:rFonts w:ascii="Courier New" w:hAnsi="Courier New" w:cs="Courier New"/>
          <w:lang w:val="en-US"/>
        </w:rPr>
        <w:t xml:space="preserve">private static type name = </w:t>
      </w:r>
      <w:proofErr w:type="gramStart"/>
      <w:r w:rsidRPr="001D53A9">
        <w:rPr>
          <w:rFonts w:ascii="Courier New" w:hAnsi="Courier New" w:cs="Courier New"/>
          <w:lang w:val="en-US"/>
        </w:rPr>
        <w:t>value;</w:t>
      </w:r>
      <w:proofErr w:type="gramEnd"/>
    </w:p>
    <w:p w14:paraId="2A105784" w14:textId="4FFA38F8" w:rsidR="001D53A9" w:rsidRDefault="001D53A9" w:rsidP="001D53A9">
      <w:pPr>
        <w:spacing w:after="0" w:line="240" w:lineRule="auto"/>
        <w:rPr>
          <w:rFonts w:cstheme="minorHAnsi"/>
          <w:lang w:val="en-US"/>
        </w:rPr>
      </w:pPr>
    </w:p>
    <w:p w14:paraId="4D687003" w14:textId="59CACFB2" w:rsidR="001D53A9" w:rsidRDefault="001D53A9" w:rsidP="001D53A9">
      <w:pPr>
        <w:spacing w:after="0" w:line="240" w:lineRule="auto"/>
        <w:rPr>
          <w:rFonts w:cstheme="minorHAnsi"/>
        </w:rPr>
      </w:pPr>
      <w:r w:rsidRPr="001D53A9">
        <w:rPr>
          <w:rFonts w:cstheme="minorHAnsi"/>
          <w:b/>
          <w:bCs/>
        </w:rPr>
        <w:t>Statisches Attribut / Klassenattribut:</w:t>
      </w:r>
      <w:r w:rsidRPr="001D53A9">
        <w:rPr>
          <w:rFonts w:cstheme="minorHAnsi"/>
        </w:rPr>
        <w:t xml:space="preserve"> In der Klasse (statt im Objekt) gespeichertes Attribut.</w:t>
      </w:r>
    </w:p>
    <w:p w14:paraId="19C39377" w14:textId="781F847E" w:rsidR="001D53A9" w:rsidRPr="00087F84" w:rsidRDefault="001D53A9" w:rsidP="00087F84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87F84">
        <w:rPr>
          <w:rFonts w:cstheme="minorHAnsi"/>
        </w:rPr>
        <w:t>Ein einziges, gemeinsam genutztes, das von allen Objekten der Klasse genutzt und verändert werden kann.</w:t>
      </w:r>
    </w:p>
    <w:p w14:paraId="5EA321F3" w14:textId="77E495FD" w:rsidR="001D53A9" w:rsidRPr="001D53A9" w:rsidRDefault="001D53A9" w:rsidP="001D53A9">
      <w:pPr>
        <w:spacing w:after="0" w:line="240" w:lineRule="auto"/>
        <w:rPr>
          <w:rFonts w:cstheme="minorHAnsi"/>
          <w:i/>
          <w:iCs/>
        </w:rPr>
      </w:pPr>
      <w:r w:rsidRPr="001D53A9">
        <w:rPr>
          <w:rFonts w:cstheme="minorHAnsi"/>
          <w:i/>
          <w:iCs/>
        </w:rPr>
        <w:t xml:space="preserve">Beispiel: Von einer anderen Klasse </w:t>
      </w:r>
      <w:r w:rsidRPr="00087F84">
        <w:rPr>
          <w:rFonts w:cstheme="minorHAnsi"/>
          <w:i/>
          <w:iCs/>
          <w:sz w:val="15"/>
          <w:szCs w:val="15"/>
        </w:rPr>
        <w:t>(nur möglich, wenn das statische Attribut nicht private ist):</w:t>
      </w:r>
    </w:p>
    <w:p w14:paraId="4A846D68" w14:textId="33F729E0" w:rsidR="001D53A9" w:rsidRPr="001D53A9" w:rsidRDefault="001D53A9" w:rsidP="001D53A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53A9">
        <w:rPr>
          <w:rFonts w:ascii="Courier New" w:hAnsi="Courier New" w:cs="Courier New"/>
          <w:sz w:val="20"/>
          <w:szCs w:val="20"/>
          <w:lang w:val="en-US"/>
        </w:rPr>
        <w:t>ClassName.attrName</w:t>
      </w:r>
      <w:proofErr w:type="spellEnd"/>
      <w:r w:rsidRPr="001D53A9">
        <w:rPr>
          <w:rFonts w:ascii="Courier New" w:hAnsi="Courier New" w:cs="Courier New"/>
          <w:sz w:val="20"/>
          <w:szCs w:val="20"/>
          <w:lang w:val="en-US"/>
        </w:rPr>
        <w:t xml:space="preserve"> // get the value </w:t>
      </w:r>
      <w:r w:rsidRPr="001D53A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D53A9">
        <w:rPr>
          <w:rFonts w:ascii="Courier New" w:hAnsi="Courier New" w:cs="Courier New"/>
          <w:sz w:val="20"/>
          <w:szCs w:val="20"/>
          <w:lang w:val="en-US"/>
        </w:rPr>
        <w:t>ClassName.attrName</w:t>
      </w:r>
      <w:proofErr w:type="spellEnd"/>
      <w:r w:rsidRPr="001D53A9">
        <w:rPr>
          <w:rFonts w:ascii="Courier New" w:hAnsi="Courier New" w:cs="Courier New"/>
          <w:sz w:val="20"/>
          <w:szCs w:val="20"/>
          <w:lang w:val="en-US"/>
        </w:rPr>
        <w:t xml:space="preserve"> = value;// set the value</w:t>
      </w:r>
    </w:p>
    <w:p w14:paraId="5EEAB730" w14:textId="6D8286CC" w:rsidR="001D53A9" w:rsidRDefault="001D53A9" w:rsidP="001D53A9">
      <w:pPr>
        <w:spacing w:after="0" w:line="240" w:lineRule="auto"/>
        <w:rPr>
          <w:rFonts w:cstheme="minorHAnsi"/>
          <w:lang w:val="en-US"/>
        </w:rPr>
      </w:pPr>
    </w:p>
    <w:p w14:paraId="578C7B85" w14:textId="04CD5FF7" w:rsidR="001D53A9" w:rsidRPr="001D53A9" w:rsidRDefault="001D53A9" w:rsidP="001D53A9">
      <w:pPr>
        <w:spacing w:after="0" w:line="240" w:lineRule="auto"/>
        <w:rPr>
          <w:rFonts w:cstheme="minorHAnsi"/>
          <w:b/>
          <w:bCs/>
        </w:rPr>
      </w:pPr>
      <w:r w:rsidRPr="001D53A9">
        <w:rPr>
          <w:rFonts w:cstheme="minorHAnsi"/>
          <w:b/>
          <w:bCs/>
        </w:rPr>
        <w:t xml:space="preserve">Statische Methoden </w:t>
      </w:r>
      <w:r>
        <w:rPr>
          <w:rFonts w:cstheme="minorHAnsi"/>
          <w:b/>
          <w:bCs/>
        </w:rPr>
        <w:t xml:space="preserve">/ </w:t>
      </w:r>
      <w:r w:rsidRPr="001D53A9">
        <w:rPr>
          <w:rFonts w:cstheme="minorHAnsi"/>
          <w:b/>
          <w:bCs/>
        </w:rPr>
        <w:t xml:space="preserve">Klassenmethode: </w:t>
      </w:r>
    </w:p>
    <w:p w14:paraId="6FE825EB" w14:textId="5A465735" w:rsidR="001D53A9" w:rsidRPr="001D53A9" w:rsidRDefault="001D53A9" w:rsidP="001D53A9">
      <w:pPr>
        <w:spacing w:after="0" w:line="240" w:lineRule="auto"/>
        <w:rPr>
          <w:rFonts w:cstheme="minorHAnsi"/>
          <w:b/>
          <w:bCs/>
        </w:rPr>
      </w:pPr>
      <w:r w:rsidRPr="001D53A9">
        <w:rPr>
          <w:rFonts w:cstheme="minorHAnsi"/>
        </w:rPr>
        <w:t>In der Klasse (statt im Objekt) gespeicherte Methode.</w:t>
      </w:r>
    </w:p>
    <w:p w14:paraId="027E2BA1" w14:textId="7ED1B951" w:rsidR="001D53A9" w:rsidRPr="001D53A9" w:rsidRDefault="001D53A9" w:rsidP="001D53A9">
      <w:pPr>
        <w:spacing w:after="0" w:line="240" w:lineRule="auto"/>
        <w:rPr>
          <w:rFonts w:cstheme="minorHAnsi"/>
          <w:lang w:val="en-US"/>
        </w:rPr>
      </w:pPr>
      <w:r w:rsidRPr="001D53A9">
        <w:rPr>
          <w:rFonts w:cstheme="minorHAnsi"/>
          <w:lang w:val="en-US"/>
        </w:rPr>
        <w:t>Syntax</w:t>
      </w:r>
      <w:r w:rsidR="002E0022">
        <w:rPr>
          <w:rFonts w:cstheme="minorHAnsi"/>
          <w:lang w:val="en-US"/>
        </w:rPr>
        <w:t>:</w:t>
      </w:r>
      <w:r w:rsidRPr="001D53A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1D53A9">
        <w:rPr>
          <w:rFonts w:ascii="Courier New" w:hAnsi="Courier New" w:cs="Courier New"/>
          <w:lang w:val="en-US"/>
        </w:rPr>
        <w:t xml:space="preserve">public static type name(parameters) </w:t>
      </w:r>
      <w:proofErr w:type="gramStart"/>
      <w:r w:rsidRPr="001D53A9">
        <w:rPr>
          <w:rFonts w:ascii="Courier New" w:hAnsi="Courier New" w:cs="Courier New"/>
          <w:lang w:val="en-US"/>
        </w:rPr>
        <w:t>{ statements</w:t>
      </w:r>
      <w:proofErr w:type="gramEnd"/>
      <w:r w:rsidRPr="001D53A9">
        <w:rPr>
          <w:rFonts w:ascii="Courier New" w:hAnsi="Courier New" w:cs="Courier New"/>
          <w:lang w:val="en-US"/>
        </w:rPr>
        <w:t>; }</w:t>
      </w:r>
    </w:p>
    <w:p w14:paraId="35D73D50" w14:textId="77777777" w:rsidR="001D53A9" w:rsidRDefault="001D53A9" w:rsidP="001D53A9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1D53A9">
        <w:rPr>
          <w:rFonts w:cstheme="minorHAnsi"/>
        </w:rPr>
        <w:t>Wird gemeinsam von allen Objekten der Klasse genutzt.</w:t>
      </w:r>
    </w:p>
    <w:p w14:paraId="437A428F" w14:textId="1B496C5F" w:rsidR="001D53A9" w:rsidRPr="00087F84" w:rsidRDefault="001D53A9" w:rsidP="001D53A9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  <w:highlight w:val="yellow"/>
        </w:rPr>
      </w:pPr>
      <w:r w:rsidRPr="00087F84">
        <w:rPr>
          <w:rFonts w:cstheme="minorHAnsi"/>
          <w:highlight w:val="yellow"/>
        </w:rPr>
        <w:t>Statische Methoden werden nicht in Subklassen “kopiert”.</w:t>
      </w:r>
    </w:p>
    <w:p w14:paraId="5798257B" w14:textId="77777777" w:rsidR="002B1609" w:rsidRPr="0065280E" w:rsidRDefault="002B1609" w:rsidP="002B1609">
      <w:pPr>
        <w:spacing w:after="0" w:line="240" w:lineRule="auto"/>
        <w:rPr>
          <w:rFonts w:cstheme="minorHAnsi"/>
          <w:b/>
          <w:bCs/>
        </w:rPr>
      </w:pPr>
      <w:proofErr w:type="spellStart"/>
      <w:r w:rsidRPr="0065280E">
        <w:rPr>
          <w:rFonts w:cstheme="minorHAnsi"/>
          <w:b/>
          <w:bCs/>
        </w:rPr>
        <w:t>static</w:t>
      </w:r>
      <w:proofErr w:type="spellEnd"/>
      <w:r w:rsidRPr="0065280E">
        <w:rPr>
          <w:rFonts w:cstheme="minorHAnsi"/>
          <w:b/>
          <w:bCs/>
        </w:rPr>
        <w:t xml:space="preserve"> und Vererbung</w:t>
      </w:r>
    </w:p>
    <w:p w14:paraId="6ABC5F12" w14:textId="32A3A990" w:rsidR="002B1609" w:rsidRPr="002B1609" w:rsidRDefault="002B1609" w:rsidP="001D53A9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351DB">
        <w:rPr>
          <w:rFonts w:cstheme="minorHAnsi"/>
        </w:rPr>
        <w:t xml:space="preserve">Statische Methoden einer Superklasse können von einer Subklasse nicht überschrieben werden </w:t>
      </w:r>
      <w:r w:rsidRPr="006351DB">
        <w:rPr>
          <w:rFonts w:cstheme="minorHAnsi"/>
        </w:rPr>
        <w:br/>
        <w:t>(im Sinne des dynamischen Bindens).</w:t>
      </w:r>
    </w:p>
    <w:p w14:paraId="2D6B1B79" w14:textId="77777777" w:rsidR="002B1609" w:rsidRDefault="002B1609" w:rsidP="001D53A9">
      <w:pPr>
        <w:spacing w:after="0" w:line="240" w:lineRule="auto"/>
        <w:rPr>
          <w:rFonts w:cstheme="minorHAnsi"/>
        </w:rPr>
      </w:pPr>
    </w:p>
    <w:p w14:paraId="49C3D4A8" w14:textId="77777777" w:rsidR="00813C88" w:rsidRPr="00417151" w:rsidRDefault="00813C88" w:rsidP="00813C88">
      <w:pPr>
        <w:spacing w:after="0" w:line="240" w:lineRule="auto"/>
        <w:rPr>
          <w:rFonts w:cstheme="minorHAnsi"/>
          <w:b/>
          <w:bCs/>
        </w:rPr>
      </w:pPr>
      <w:r w:rsidRPr="00417151">
        <w:rPr>
          <w:rFonts w:cstheme="minorHAnsi"/>
          <w:b/>
          <w:bCs/>
        </w:rPr>
        <w:t>Zusammenfassung des Begriffs „Java-Klasse“</w:t>
      </w:r>
    </w:p>
    <w:p w14:paraId="4578B215" w14:textId="1ACDFFAF" w:rsidR="00813C88" w:rsidRPr="00417151" w:rsidRDefault="00813C88" w:rsidP="00417151">
      <w:pPr>
        <w:pStyle w:val="Listenabsatz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417151">
        <w:rPr>
          <w:rFonts w:cstheme="minorHAnsi"/>
        </w:rPr>
        <w:t xml:space="preserve">Ein Programm: Hat eine </w:t>
      </w:r>
      <w:r w:rsidRPr="00417151">
        <w:rPr>
          <w:rFonts w:ascii="Courier New" w:hAnsi="Courier New" w:cs="Courier New"/>
        </w:rPr>
        <w:t>main</w:t>
      </w:r>
      <w:r w:rsidRPr="00417151">
        <w:rPr>
          <w:rFonts w:cstheme="minorHAnsi"/>
        </w:rPr>
        <w:t>-Methode und evtl. weitere statische Methoden.</w:t>
      </w:r>
    </w:p>
    <w:p w14:paraId="458BAB8A" w14:textId="5637192F" w:rsidR="00813C88" w:rsidRPr="00417151" w:rsidRDefault="00813C88" w:rsidP="00417151">
      <w:pPr>
        <w:pStyle w:val="Listenabsatz"/>
        <w:numPr>
          <w:ilvl w:val="2"/>
          <w:numId w:val="2"/>
        </w:numPr>
        <w:spacing w:after="0" w:line="240" w:lineRule="auto"/>
        <w:rPr>
          <w:rFonts w:cstheme="minorHAnsi"/>
        </w:rPr>
      </w:pPr>
      <w:r w:rsidRPr="00417151">
        <w:rPr>
          <w:rFonts w:cstheme="minorHAnsi"/>
        </w:rPr>
        <w:t>Üblicherweise werden keine statischen Attribute deklariert (außer</w:t>
      </w:r>
      <w:r w:rsidR="00417151" w:rsidRPr="00417151">
        <w:t xml:space="preserve"> </w:t>
      </w:r>
      <w:r w:rsidR="00417151" w:rsidRPr="00417151">
        <w:rPr>
          <w:rFonts w:cstheme="minorHAnsi"/>
        </w:rPr>
        <w:t xml:space="preserve">Klassenkonstanten mit </w:t>
      </w:r>
      <w:r w:rsidR="00417151" w:rsidRPr="00417151">
        <w:rPr>
          <w:rFonts w:ascii="Courier New" w:hAnsi="Courier New" w:cs="Courier New"/>
          <w:sz w:val="18"/>
          <w:szCs w:val="18"/>
        </w:rPr>
        <w:t>final</w:t>
      </w:r>
      <w:r w:rsidR="00417151" w:rsidRPr="00417151">
        <w:rPr>
          <w:rFonts w:cstheme="minorHAnsi"/>
        </w:rPr>
        <w:t>)</w:t>
      </w:r>
    </w:p>
    <w:p w14:paraId="3FA2957D" w14:textId="3E547D8C" w:rsidR="00813C88" w:rsidRPr="00B87955" w:rsidRDefault="00813C88" w:rsidP="00B87955">
      <w:pPr>
        <w:pStyle w:val="Listenabsatz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417151">
        <w:rPr>
          <w:rFonts w:cstheme="minorHAnsi"/>
        </w:rPr>
        <w:t>Eine Objekt-Klasse: Definiert einen neuen Objekt-Typ.</w:t>
      </w:r>
    </w:p>
    <w:p w14:paraId="5B4DB0DA" w14:textId="26FEF4F7" w:rsidR="00813C88" w:rsidRPr="00417151" w:rsidRDefault="00813C88" w:rsidP="00417151">
      <w:pPr>
        <w:pStyle w:val="Listenabsatz"/>
        <w:numPr>
          <w:ilvl w:val="2"/>
          <w:numId w:val="2"/>
        </w:numPr>
        <w:spacing w:after="0" w:line="240" w:lineRule="auto"/>
        <w:rPr>
          <w:rFonts w:cstheme="minorHAnsi"/>
        </w:rPr>
      </w:pPr>
      <w:r w:rsidRPr="00417151">
        <w:rPr>
          <w:rFonts w:cstheme="minorHAnsi"/>
        </w:rPr>
        <w:t xml:space="preserve">Deklariert </w:t>
      </w:r>
      <w:proofErr w:type="spellStart"/>
      <w:r w:rsidRPr="00417151">
        <w:rPr>
          <w:rFonts w:cstheme="minorHAnsi"/>
        </w:rPr>
        <w:t>Instanzattribute</w:t>
      </w:r>
      <w:proofErr w:type="spellEnd"/>
      <w:r w:rsidRPr="00417151">
        <w:rPr>
          <w:rFonts w:cstheme="minorHAnsi"/>
        </w:rPr>
        <w:t xml:space="preserve">, Konstruktoren und </w:t>
      </w:r>
      <w:proofErr w:type="spellStart"/>
      <w:r w:rsidRPr="00417151">
        <w:rPr>
          <w:rFonts w:cstheme="minorHAnsi"/>
        </w:rPr>
        <w:t>Instanzmethoden</w:t>
      </w:r>
      <w:proofErr w:type="spellEnd"/>
    </w:p>
    <w:p w14:paraId="4E86903C" w14:textId="24F9A914" w:rsidR="00813C88" w:rsidRPr="00417151" w:rsidRDefault="00813C88" w:rsidP="00417151">
      <w:pPr>
        <w:pStyle w:val="Listenabsatz"/>
        <w:numPr>
          <w:ilvl w:val="2"/>
          <w:numId w:val="2"/>
        </w:numPr>
        <w:spacing w:after="0" w:line="240" w:lineRule="auto"/>
        <w:rPr>
          <w:rFonts w:cstheme="minorHAnsi"/>
        </w:rPr>
      </w:pPr>
      <w:proofErr w:type="gramStart"/>
      <w:r w:rsidRPr="00417151">
        <w:rPr>
          <w:rFonts w:cstheme="minorHAnsi"/>
        </w:rPr>
        <w:t>Kann</w:t>
      </w:r>
      <w:proofErr w:type="gramEnd"/>
      <w:r w:rsidRPr="00417151">
        <w:rPr>
          <w:rFonts w:cstheme="minorHAnsi"/>
        </w:rPr>
        <w:t xml:space="preserve"> statische Attribute und/oder Methoden deklarieren. </w:t>
      </w:r>
    </w:p>
    <w:p w14:paraId="3EC442DF" w14:textId="047D4A1D" w:rsidR="007B0C90" w:rsidRPr="00A6184C" w:rsidRDefault="00813C88" w:rsidP="00B87955">
      <w:pPr>
        <w:pStyle w:val="Listenabsatz"/>
        <w:numPr>
          <w:ilvl w:val="2"/>
          <w:numId w:val="2"/>
        </w:numPr>
        <w:spacing w:after="0" w:line="240" w:lineRule="auto"/>
        <w:rPr>
          <w:rFonts w:cstheme="minorHAnsi"/>
        </w:rPr>
      </w:pPr>
      <w:r w:rsidRPr="00417151">
        <w:rPr>
          <w:rFonts w:cstheme="minorHAnsi"/>
        </w:rPr>
        <w:t xml:space="preserve">Kapselt Daten (i. d. R. alle </w:t>
      </w:r>
      <w:proofErr w:type="spellStart"/>
      <w:r w:rsidRPr="00417151">
        <w:rPr>
          <w:rFonts w:cstheme="minorHAnsi"/>
        </w:rPr>
        <w:t>Instanzattribute</w:t>
      </w:r>
      <w:proofErr w:type="spellEnd"/>
      <w:r w:rsidRPr="00417151">
        <w:rPr>
          <w:rFonts w:cstheme="minorHAnsi"/>
        </w:rPr>
        <w:t xml:space="preserve"> und alle statischen Attribute </w:t>
      </w:r>
      <w:r w:rsidRPr="00417151">
        <w:rPr>
          <w:rFonts w:ascii="Courier New" w:hAnsi="Courier New" w:cs="Courier New"/>
        </w:rPr>
        <w:t>private</w:t>
      </w:r>
      <w:r w:rsidRPr="00417151">
        <w:rPr>
          <w:rFonts w:cstheme="minorHAnsi"/>
        </w:rPr>
        <w:t>)</w:t>
      </w:r>
    </w:p>
    <w:p w14:paraId="15DAAD3C" w14:textId="1D96D709" w:rsidR="00B87955" w:rsidRPr="00B87955" w:rsidRDefault="00B87955" w:rsidP="00B8795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955">
        <w:rPr>
          <w:rFonts w:cstheme="minorHAnsi"/>
          <w:b/>
          <w:bCs/>
          <w:sz w:val="24"/>
          <w:szCs w:val="24"/>
        </w:rPr>
        <w:t>L.5 Verschiedenes</w:t>
      </w:r>
    </w:p>
    <w:p w14:paraId="64EF0100" w14:textId="6A9F091C" w:rsidR="00715734" w:rsidRPr="00E30D7B" w:rsidRDefault="00B87955" w:rsidP="00B87955">
      <w:pPr>
        <w:spacing w:after="0" w:line="240" w:lineRule="auto"/>
        <w:rPr>
          <w:rFonts w:cstheme="minorHAnsi"/>
          <w:b/>
          <w:bCs/>
          <w:u w:val="single"/>
        </w:rPr>
      </w:pPr>
      <w:r w:rsidRPr="00E30D7B">
        <w:rPr>
          <w:rFonts w:cstheme="minorHAnsi"/>
          <w:b/>
          <w:bCs/>
          <w:u w:val="single"/>
        </w:rPr>
        <w:t>L.5.1 Datum und 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B87955" w14:paraId="2E28DE5F" w14:textId="77777777" w:rsidTr="007B0C90">
        <w:trPr>
          <w:trHeight w:val="909"/>
        </w:trPr>
        <w:tc>
          <w:tcPr>
            <w:tcW w:w="5524" w:type="dxa"/>
          </w:tcPr>
          <w:p w14:paraId="73122E23" w14:textId="77777777" w:rsidR="00B87955" w:rsidRPr="00B87955" w:rsidRDefault="00B87955" w:rsidP="00B879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0C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Zeitpunkt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B0C90">
              <w:rPr>
                <w:rFonts w:ascii="Courier New" w:hAnsi="Courier New" w:cs="Courier New"/>
                <w:sz w:val="22"/>
                <w:szCs w:val="22"/>
              </w:rPr>
              <w:t>Instant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 Zeitpunkt in </w:t>
            </w:r>
            <w:proofErr w:type="spellStart"/>
            <w:r w:rsidRPr="00B87955">
              <w:rPr>
                <w:rFonts w:asciiTheme="minorHAnsi" w:hAnsiTheme="minorHAnsi" w:cstheme="minorHAnsi"/>
                <w:sz w:val="22"/>
                <w:szCs w:val="22"/>
              </w:rPr>
              <w:t>ns</w:t>
            </w:r>
            <w:proofErr w:type="spellEnd"/>
          </w:p>
          <w:p w14:paraId="1B80E1F6" w14:textId="6BFE4F91" w:rsidR="00B87955" w:rsidRPr="00B87955" w:rsidRDefault="00B87955" w:rsidP="00B879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0C90">
              <w:rPr>
                <w:rFonts w:ascii="Courier New" w:hAnsi="Courier New" w:cs="Courier New"/>
                <w:sz w:val="22"/>
                <w:szCs w:val="22"/>
              </w:rPr>
              <w:t>LocalDate</w:t>
            </w:r>
            <w:proofErr w:type="spellEnd"/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B0C90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>Datum ohne Zeitzone</w:t>
            </w:r>
          </w:p>
          <w:p w14:paraId="3A696DEA" w14:textId="20B2CBBC" w:rsidR="00B87955" w:rsidRPr="00B87955" w:rsidRDefault="00B87955" w:rsidP="00B879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0C90">
              <w:rPr>
                <w:rFonts w:ascii="Courier New" w:hAnsi="Courier New" w:cs="Courier New"/>
                <w:sz w:val="22"/>
                <w:szCs w:val="22"/>
              </w:rPr>
              <w:t>LocalTime</w:t>
            </w:r>
            <w:proofErr w:type="spellEnd"/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B0C90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>Uhrzeit ohne Datum</w:t>
            </w:r>
          </w:p>
          <w:p w14:paraId="79AA71C9" w14:textId="435965FC" w:rsidR="00B87955" w:rsidRPr="00B87955" w:rsidRDefault="00B87955" w:rsidP="00B879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0C90">
              <w:rPr>
                <w:rFonts w:ascii="Courier New" w:hAnsi="Courier New" w:cs="Courier New"/>
                <w:sz w:val="22"/>
                <w:szCs w:val="22"/>
              </w:rPr>
              <w:t>LocalDate</w:t>
            </w:r>
            <w:proofErr w:type="spellEnd"/>
            <w:r w:rsidRPr="007B0C90">
              <w:rPr>
                <w:rFonts w:ascii="Courier New" w:hAnsi="Courier New" w:cs="Courier New"/>
                <w:sz w:val="22"/>
                <w:szCs w:val="22"/>
              </w:rPr>
              <w:t xml:space="preserve"> Time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B0C90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>Uhrzeit und Datum ohne Zeitzone</w:t>
            </w:r>
          </w:p>
          <w:p w14:paraId="1ADC2CAD" w14:textId="224C1107" w:rsidR="00B87955" w:rsidRPr="00B87955" w:rsidRDefault="00B87955" w:rsidP="00B879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0C90">
              <w:rPr>
                <w:rFonts w:ascii="Courier New" w:hAnsi="Courier New" w:cs="Courier New"/>
                <w:sz w:val="22"/>
                <w:szCs w:val="22"/>
              </w:rPr>
              <w:t>ZonedDate</w:t>
            </w:r>
            <w:proofErr w:type="spellEnd"/>
            <w:r w:rsidRPr="007B0C9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7B0C90"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B0C90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proofErr w:type="gramEnd"/>
            <w:r w:rsidR="007B0C9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Uhrzeit und Datum mit Zeitzone </w:t>
            </w:r>
          </w:p>
          <w:p w14:paraId="2A53DE5C" w14:textId="2B285BB2" w:rsidR="00B87955" w:rsidRPr="007B0C90" w:rsidRDefault="007B0C90" w:rsidP="00B87955">
            <w:pPr>
              <w:rPr>
                <w:rFonts w:ascii="Miriam" w:hAnsi="Miriam" w:cs="Miriam"/>
                <w:i/>
                <w:iCs/>
                <w:sz w:val="22"/>
                <w:szCs w:val="22"/>
              </w:rPr>
            </w:pPr>
            <w:r w:rsidRPr="007B0C90">
              <w:rPr>
                <w:rFonts w:ascii="Miriam" w:hAnsi="Miriam" w:cs="Miriam" w:hint="cs"/>
                <w:i/>
                <w:iCs/>
                <w:sz w:val="22"/>
                <w:szCs w:val="22"/>
              </w:rPr>
              <w:t>2015-03- 03T21:23:45+01: 00 Europe/Berlin</w:t>
            </w:r>
          </w:p>
        </w:tc>
        <w:tc>
          <w:tcPr>
            <w:tcW w:w="4932" w:type="dxa"/>
          </w:tcPr>
          <w:p w14:paraId="6CA9B836" w14:textId="7DD34C50" w:rsidR="00B87955" w:rsidRPr="00B87955" w:rsidRDefault="00B87955" w:rsidP="00B879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0C9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Dauer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B0C90">
              <w:rPr>
                <w:rFonts w:ascii="Courier New" w:hAnsi="Courier New" w:cs="Courier New"/>
                <w:sz w:val="22"/>
                <w:szCs w:val="22"/>
              </w:rPr>
              <w:t>Duration</w:t>
            </w:r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 Zeitspanne in </w:t>
            </w:r>
            <w:proofErr w:type="spellStart"/>
            <w:r w:rsidRPr="00B87955">
              <w:rPr>
                <w:rFonts w:asciiTheme="minorHAnsi" w:hAnsiTheme="minorHAnsi" w:cstheme="minorHAnsi"/>
                <w:sz w:val="22"/>
                <w:szCs w:val="22"/>
              </w:rPr>
              <w:t>s+ns</w:t>
            </w:r>
            <w:proofErr w:type="spellEnd"/>
            <w:r w:rsidRPr="00B8795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0E3D4E2D" w14:textId="74712B1B" w:rsidR="00B87955" w:rsidRDefault="007B0C90" w:rsidP="00B879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0C90">
              <w:rPr>
                <w:rFonts w:ascii="Courier New" w:hAnsi="Courier New" w:cs="Courier New"/>
                <w:sz w:val="22"/>
                <w:szCs w:val="22"/>
              </w:rPr>
              <w:t>Period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gramStart"/>
            <w:r w:rsidRPr="007B0C90">
              <w:rPr>
                <w:rFonts w:asciiTheme="minorHAnsi" w:hAnsiTheme="minorHAnsi" w:cstheme="minorHAnsi"/>
                <w:sz w:val="22"/>
                <w:szCs w:val="22"/>
              </w:rPr>
              <w:t>Berücksichtigt</w:t>
            </w:r>
            <w:proofErr w:type="gramEnd"/>
            <w:r w:rsidRPr="007B0C90">
              <w:rPr>
                <w:rFonts w:asciiTheme="minorHAnsi" w:hAnsiTheme="minorHAnsi" w:cstheme="minorHAnsi"/>
                <w:sz w:val="22"/>
                <w:szCs w:val="22"/>
              </w:rPr>
              <w:t xml:space="preserve"> in Verbindung mit </w:t>
            </w:r>
            <w:proofErr w:type="spellStart"/>
            <w:r w:rsidRPr="007B0C90">
              <w:rPr>
                <w:rFonts w:asciiTheme="minorHAnsi" w:hAnsiTheme="minorHAnsi" w:cstheme="minorHAnsi"/>
                <w:sz w:val="22"/>
                <w:szCs w:val="22"/>
              </w:rPr>
              <w:t>ZonedDateTime</w:t>
            </w:r>
            <w:proofErr w:type="spellEnd"/>
            <w:r w:rsidRPr="007B0C90">
              <w:rPr>
                <w:rFonts w:asciiTheme="minorHAnsi" w:hAnsiTheme="minorHAnsi" w:cstheme="minorHAnsi"/>
                <w:sz w:val="22"/>
                <w:szCs w:val="22"/>
              </w:rPr>
              <w:t xml:space="preserve"> auch Sommerzeit</w:t>
            </w:r>
          </w:p>
          <w:p w14:paraId="6E863840" w14:textId="7F5A4242" w:rsidR="007B0C90" w:rsidRPr="007B0C90" w:rsidRDefault="007B0C90" w:rsidP="00B87955">
            <w:pPr>
              <w:rPr>
                <w:rFonts w:ascii="Miriam" w:hAnsi="Miriam" w:cs="Miriam"/>
                <w:i/>
                <w:iCs/>
                <w:sz w:val="22"/>
                <w:szCs w:val="22"/>
              </w:rPr>
            </w:pPr>
            <w:r w:rsidRPr="007B0C90">
              <w:rPr>
                <w:rFonts w:ascii="Miriam" w:hAnsi="Miriam" w:cs="Miriam" w:hint="cs"/>
                <w:i/>
                <w:iCs/>
                <w:sz w:val="22"/>
                <w:szCs w:val="22"/>
              </w:rPr>
              <w:t>2 Jahre, 3 Monate und 4 Tage</w:t>
            </w:r>
          </w:p>
        </w:tc>
      </w:tr>
    </w:tbl>
    <w:p w14:paraId="5387DADC" w14:textId="72BDF8A1" w:rsidR="00B87955" w:rsidRPr="002D6C80" w:rsidRDefault="00A6184C" w:rsidP="00B8795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EDE58" wp14:editId="61FF5F97">
                <wp:simplePos x="0" y="0"/>
                <wp:positionH relativeFrom="column">
                  <wp:posOffset>-29980</wp:posOffset>
                </wp:positionH>
                <wp:positionV relativeFrom="paragraph">
                  <wp:posOffset>8881</wp:posOffset>
                </wp:positionV>
                <wp:extent cx="6617325" cy="1873770"/>
                <wp:effectExtent l="0" t="0" r="1270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7325" cy="187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2EE19" w14:textId="77777777" w:rsidR="002D6C80" w:rsidRPr="00A6184C" w:rsidRDefault="002D6C80" w:rsidP="002D6C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ZoneId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zid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ZoneId.of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("Europe/Berlin");</w:t>
                            </w:r>
                          </w:p>
                          <w:p w14:paraId="14C52A33" w14:textId="77777777" w:rsidR="002D6C80" w:rsidRPr="00A6184C" w:rsidRDefault="002D6C80" w:rsidP="002D6C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ZonedDateTime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mauerfall= 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ZonedDateTime.of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(1989, 11, 9, 21, 20, 0, 0, 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zid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(mauerfall);</w:t>
                            </w:r>
                          </w:p>
                          <w:p w14:paraId="6AF09667" w14:textId="77777777" w:rsidR="002D6C80" w:rsidRPr="00A6184C" w:rsidRDefault="002D6C80" w:rsidP="002D6C80">
                            <w:pPr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A6184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Die Ausgabe: 1989-11-09T21:20+01:00[Europe/Berlin]</w:t>
                            </w:r>
                          </w:p>
                          <w:p w14:paraId="2AC6F03F" w14:textId="77777777" w:rsidR="002D6C80" w:rsidRPr="00A6184C" w:rsidRDefault="002D6C80" w:rsidP="002D6C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ZonedDateTime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a= </w:t>
                            </w:r>
                            <w:proofErr w:type="spellStart"/>
                            <w:proofErr w:type="gram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mauerfall.plus</w:t>
                            </w:r>
                            <w:proofErr w:type="spellEnd"/>
                            <w:proofErr w:type="gram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Period.ofDays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(140));</w:t>
                            </w:r>
                          </w:p>
                          <w:p w14:paraId="47523A9C" w14:textId="2CFB5A0F" w:rsidR="002D6C80" w:rsidRPr="00A6184C" w:rsidRDefault="002D6C80" w:rsidP="002D6C8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6184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Die Ausgabe lautet; a: 1990-03-29T21:20+02:00[Europe/Berlin]</w:t>
                            </w:r>
                          </w:p>
                          <w:p w14:paraId="51447F21" w14:textId="4BCDF56C" w:rsidR="002D6C80" w:rsidRPr="00477F37" w:rsidRDefault="002D6C80" w:rsidP="002D6C80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630515A" w14:textId="08218C41" w:rsidR="00A6184C" w:rsidRPr="00A6184C" w:rsidRDefault="002D6C80" w:rsidP="002D6C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Das Ausgangsdatum in Sekunden seit 1.1.1970 0:00 UTC: Instant i= Instant.ofEpochSecond(</w:t>
                            </w:r>
                            <w:proofErr w:type="gram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mauerfall.getLong</w:t>
                            </w:r>
                            <w:proofErr w:type="gram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(ChronoField.INSTANT_SECONDS)); </w:t>
                            </w:r>
                          </w:p>
                          <w:p w14:paraId="09A92DB6" w14:textId="6D6A684D" w:rsidR="002D6C80" w:rsidRPr="00EF5989" w:rsidRDefault="002D6C80" w:rsidP="002D6C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F59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Addiere 140 Tage als Duration:</w:t>
                            </w:r>
                          </w:p>
                          <w:p w14:paraId="3A4B519F" w14:textId="77777777" w:rsidR="002D6C80" w:rsidRPr="00EF5989" w:rsidRDefault="002D6C80" w:rsidP="002D6C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F59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i= </w:t>
                            </w:r>
                            <w:proofErr w:type="spellStart"/>
                            <w:proofErr w:type="gramStart"/>
                            <w:r w:rsidRPr="00EF59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i.plus</w:t>
                            </w:r>
                            <w:proofErr w:type="spellEnd"/>
                            <w:proofErr w:type="gramEnd"/>
                            <w:r w:rsidRPr="00EF59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F59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Duration.ofDays</w:t>
                            </w:r>
                            <w:proofErr w:type="spellEnd"/>
                            <w:r w:rsidRPr="00EF59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(140));</w:t>
                            </w:r>
                          </w:p>
                          <w:p w14:paraId="66840450" w14:textId="77777777" w:rsidR="00A6184C" w:rsidRPr="00A6184C" w:rsidRDefault="002D6C80" w:rsidP="002D6C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Wandle das Ergebnis wieder in ein 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ZonedDateTime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Objekt: </w:t>
                            </w:r>
                          </w:p>
                          <w:p w14:paraId="0D8F58AE" w14:textId="592B4E5F" w:rsidR="00A6184C" w:rsidRPr="00A6184C" w:rsidRDefault="002D6C80" w:rsidP="002D6C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ZonedDateTime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b= 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ZonedDateTime.ofInstant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zid</w:t>
                            </w:r>
                            <w:proofErr w:type="spellEnd"/>
                            <w:proofErr w:type="gramStart"/>
                            <w:r w:rsidRPr="00A6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74D014F" w14:textId="4F49B180" w:rsidR="002D6C80" w:rsidRPr="00A6184C" w:rsidRDefault="002D6C80" w:rsidP="002D6C8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6184C">
                              <w:rPr>
                                <w:sz w:val="18"/>
                                <w:szCs w:val="18"/>
                              </w:rPr>
                              <w:t xml:space="preserve">Nun lautet die </w:t>
                            </w:r>
                            <w:proofErr w:type="spellStart"/>
                            <w:proofErr w:type="gramStart"/>
                            <w:r w:rsidRPr="00A6184C">
                              <w:rPr>
                                <w:sz w:val="18"/>
                                <w:szCs w:val="18"/>
                              </w:rPr>
                              <w:t>Ausgabe:b</w:t>
                            </w:r>
                            <w:proofErr w:type="spellEnd"/>
                            <w:proofErr w:type="gramEnd"/>
                            <w:r w:rsidRPr="00A6184C">
                              <w:rPr>
                                <w:sz w:val="18"/>
                                <w:szCs w:val="18"/>
                              </w:rPr>
                              <w:t>: 1990-03-29T22:20+02:00[Europe/Berlin]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EDE58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2.35pt;margin-top:.7pt;width:521.05pt;height:1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" fillcolor="white [3201]" strokeweight=".5pt">
                <v:textbox>
                  <w:txbxContent>
                    <w:p w14:paraId="7992EE19" w14:textId="77777777" w:rsidR="002D6C80" w:rsidRPr="00A6184C" w:rsidRDefault="002D6C80" w:rsidP="002D6C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ZoneId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zid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ZoneId.of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("Europe/Berlin");</w:t>
                      </w:r>
                    </w:p>
                    <w:p w14:paraId="14C52A33" w14:textId="77777777" w:rsidR="002D6C80" w:rsidRPr="00A6184C" w:rsidRDefault="002D6C80" w:rsidP="002D6C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ZonedDateTime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mauerfall= 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ZonedDateTime.of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(1989, 11, 9, 21, 20, 0, 0, 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zid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(mauerfall);</w:t>
                      </w:r>
                    </w:p>
                    <w:p w14:paraId="6AF09667" w14:textId="77777777" w:rsidR="002D6C80" w:rsidRPr="00A6184C" w:rsidRDefault="002D6C80" w:rsidP="002D6C80">
                      <w:pPr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A6184C">
                        <w:rPr>
                          <w:rFonts w:cstheme="minorHAnsi"/>
                          <w:sz w:val="18"/>
                          <w:szCs w:val="18"/>
                        </w:rPr>
                        <w:t>Die Ausgabe: 1989-11-09T21:20+01:00[Europe/Berlin]</w:t>
                      </w:r>
                    </w:p>
                    <w:p w14:paraId="2AC6F03F" w14:textId="77777777" w:rsidR="002D6C80" w:rsidRPr="00A6184C" w:rsidRDefault="002D6C80" w:rsidP="002D6C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ZonedDateTime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a= </w:t>
                      </w:r>
                      <w:proofErr w:type="spellStart"/>
                      <w:proofErr w:type="gram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mauerfall.plus</w:t>
                      </w:r>
                      <w:proofErr w:type="spellEnd"/>
                      <w:proofErr w:type="gram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Period.ofDays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(140));</w:t>
                      </w:r>
                    </w:p>
                    <w:p w14:paraId="47523A9C" w14:textId="2CFB5A0F" w:rsidR="002D6C80" w:rsidRPr="00A6184C" w:rsidRDefault="002D6C80" w:rsidP="002D6C8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6184C">
                        <w:rPr>
                          <w:rFonts w:cstheme="minorHAnsi"/>
                          <w:sz w:val="18"/>
                          <w:szCs w:val="18"/>
                        </w:rPr>
                        <w:t>Die Ausgabe lautet; a: 1990-03-29T21:20+02:00[Europe/Berlin]</w:t>
                      </w:r>
                    </w:p>
                    <w:p w14:paraId="51447F21" w14:textId="4BCDF56C" w:rsidR="002D6C80" w:rsidRPr="00477F37" w:rsidRDefault="002D6C80" w:rsidP="002D6C80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2630515A" w14:textId="08218C41" w:rsidR="00A6184C" w:rsidRPr="00A6184C" w:rsidRDefault="002D6C80" w:rsidP="002D6C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Das Ausgangsdatum in Sekunden seit 1.1.1970 0:00 UTC: Instant i= Instant.ofEpochSecond(</w:t>
                      </w:r>
                      <w:proofErr w:type="gram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mauerfall.getLong</w:t>
                      </w:r>
                      <w:proofErr w:type="gram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(ChronoField.INSTANT_SECONDS)); </w:t>
                      </w:r>
                    </w:p>
                    <w:p w14:paraId="09A92DB6" w14:textId="6D6A684D" w:rsidR="002D6C80" w:rsidRPr="00EF5989" w:rsidRDefault="002D6C80" w:rsidP="002D6C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F59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Addiere 140 Tage als Duration:</w:t>
                      </w:r>
                    </w:p>
                    <w:p w14:paraId="3A4B519F" w14:textId="77777777" w:rsidR="002D6C80" w:rsidRPr="00EF5989" w:rsidRDefault="002D6C80" w:rsidP="002D6C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F59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i= </w:t>
                      </w:r>
                      <w:proofErr w:type="spellStart"/>
                      <w:proofErr w:type="gramStart"/>
                      <w:r w:rsidRPr="00EF59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i.plus</w:t>
                      </w:r>
                      <w:proofErr w:type="spellEnd"/>
                      <w:proofErr w:type="gramEnd"/>
                      <w:r w:rsidRPr="00EF59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F59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Duration.ofDays</w:t>
                      </w:r>
                      <w:proofErr w:type="spellEnd"/>
                      <w:r w:rsidRPr="00EF598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(140));</w:t>
                      </w:r>
                    </w:p>
                    <w:p w14:paraId="66840450" w14:textId="77777777" w:rsidR="00A6184C" w:rsidRPr="00A6184C" w:rsidRDefault="002D6C80" w:rsidP="002D6C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Wandle das Ergebnis wieder in ein 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ZonedDateTime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Objekt: </w:t>
                      </w:r>
                    </w:p>
                    <w:p w14:paraId="0D8F58AE" w14:textId="592B4E5F" w:rsidR="00A6184C" w:rsidRPr="00A6184C" w:rsidRDefault="002D6C80" w:rsidP="002D6C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ZonedDateTime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b= 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ZonedDateTime.ofInstant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zid</w:t>
                      </w:r>
                      <w:proofErr w:type="spellEnd"/>
                      <w:proofErr w:type="gramStart"/>
                      <w:r w:rsidRPr="00A6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374D014F" w14:textId="4F49B180" w:rsidR="002D6C80" w:rsidRPr="00A6184C" w:rsidRDefault="002D6C80" w:rsidP="002D6C8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6184C">
                        <w:rPr>
                          <w:sz w:val="18"/>
                          <w:szCs w:val="18"/>
                        </w:rPr>
                        <w:t xml:space="preserve">Nun lautet die </w:t>
                      </w:r>
                      <w:proofErr w:type="spellStart"/>
                      <w:proofErr w:type="gramStart"/>
                      <w:r w:rsidRPr="00A6184C">
                        <w:rPr>
                          <w:sz w:val="18"/>
                          <w:szCs w:val="18"/>
                        </w:rPr>
                        <w:t>Ausgabe:b</w:t>
                      </w:r>
                      <w:proofErr w:type="spellEnd"/>
                      <w:proofErr w:type="gramEnd"/>
                      <w:r w:rsidRPr="00A6184C">
                        <w:rPr>
                          <w:sz w:val="18"/>
                          <w:szCs w:val="18"/>
                        </w:rPr>
                        <w:t>: 1990-03-29T22:20+02:00[Europe/Berlin]</w:t>
                      </w:r>
                    </w:p>
                  </w:txbxContent>
                </v:textbox>
              </v:shape>
            </w:pict>
          </mc:Fallback>
        </mc:AlternateContent>
      </w:r>
    </w:p>
    <w:p w14:paraId="1B3E5300" w14:textId="0B7A6D40" w:rsidR="00087F84" w:rsidRPr="002D6C80" w:rsidRDefault="00087F84" w:rsidP="00B87955">
      <w:pPr>
        <w:spacing w:after="0" w:line="240" w:lineRule="auto"/>
        <w:rPr>
          <w:rFonts w:cstheme="minorHAnsi"/>
        </w:rPr>
      </w:pPr>
      <w:r w:rsidRPr="002D6C80">
        <w:rPr>
          <w:rFonts w:cstheme="minorHAnsi"/>
        </w:rPr>
        <w:br w:type="page"/>
      </w:r>
    </w:p>
    <w:p w14:paraId="249C539E" w14:textId="77777777" w:rsidR="00BD0E5C" w:rsidRPr="00BD0E5C" w:rsidRDefault="00BD0E5C">
      <w:pPr>
        <w:spacing w:after="0" w:line="240" w:lineRule="auto"/>
        <w:rPr>
          <w:rFonts w:cstheme="minorHAnsi"/>
          <w:b/>
          <w:bCs/>
          <w:sz w:val="11"/>
          <w:szCs w:val="11"/>
        </w:rPr>
      </w:pPr>
    </w:p>
    <w:p w14:paraId="1ED0A0B6" w14:textId="4BD0CEDA" w:rsidR="00715734" w:rsidRDefault="00BD0E5C">
      <w:pPr>
        <w:spacing w:after="0" w:line="240" w:lineRule="auto"/>
        <w:rPr>
          <w:rFonts w:cstheme="minorHAnsi"/>
        </w:rPr>
      </w:pPr>
      <w:r w:rsidRPr="00E30D7B">
        <w:rPr>
          <w:rFonts w:cstheme="minorHAnsi"/>
          <w:b/>
          <w:bCs/>
          <w:u w:val="single"/>
        </w:rPr>
        <w:t>Annotation</w:t>
      </w:r>
      <w:r w:rsidRPr="00BD0E5C">
        <w:rPr>
          <w:rFonts w:cstheme="minorHAnsi"/>
          <w:b/>
          <w:bCs/>
        </w:rPr>
        <w:t>:</w:t>
      </w:r>
      <w:r w:rsidRPr="00BD0E5C">
        <w:rPr>
          <w:rFonts w:cstheme="minorHAnsi"/>
        </w:rPr>
        <w:t xml:space="preserve"> Einbindung von Metadaten in den Quelltext.</w:t>
      </w:r>
    </w:p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736"/>
      </w:tblGrid>
      <w:tr w:rsidR="00BD0E5C" w14:paraId="5A112962" w14:textId="77777777" w:rsidTr="00E30D7B">
        <w:tc>
          <w:tcPr>
            <w:tcW w:w="1531" w:type="dxa"/>
          </w:tcPr>
          <w:p w14:paraId="79E019B1" w14:textId="3861A4EC" w:rsidR="00BD0E5C" w:rsidRPr="00E30D7B" w:rsidRDefault="00BD0E5C" w:rsidP="00BD0E5C">
            <w:pPr>
              <w:rPr>
                <w:rFonts w:ascii="Courier New" w:hAnsi="Courier New" w:cs="Courier New"/>
                <w:sz w:val="15"/>
                <w:szCs w:val="15"/>
              </w:rPr>
            </w:pPr>
            <w:r w:rsidRPr="00E30D7B">
              <w:rPr>
                <w:rFonts w:ascii="Courier New" w:hAnsi="Courier New" w:cs="Courier New"/>
                <w:sz w:val="15"/>
                <w:szCs w:val="15"/>
              </w:rPr>
              <w:t>@</w:t>
            </w:r>
            <w:r w:rsidRPr="00E30D7B">
              <w:rPr>
                <w:rFonts w:ascii="Courier New" w:hAnsi="Courier New" w:cs="Courier New"/>
                <w:sz w:val="16"/>
                <w:szCs w:val="16"/>
              </w:rPr>
              <w:t>Override</w:t>
            </w:r>
          </w:p>
          <w:p w14:paraId="1500D099" w14:textId="77777777" w:rsidR="00BD0E5C" w:rsidRPr="00E30D7B" w:rsidRDefault="00BD0E5C" w:rsidP="00BD0E5C">
            <w:pPr>
              <w:rPr>
                <w:rFonts w:ascii="Courier New" w:hAnsi="Courier New" w:cs="Courier New"/>
                <w:sz w:val="15"/>
                <w:szCs w:val="15"/>
              </w:rPr>
            </w:pPr>
          </w:p>
          <w:p w14:paraId="04572235" w14:textId="128BE455" w:rsidR="00BD0E5C" w:rsidRDefault="00BD0E5C" w:rsidP="00BD0E5C">
            <w:pPr>
              <w:rPr>
                <w:rFonts w:ascii="Courier New" w:hAnsi="Courier New" w:cs="Courier New"/>
                <w:sz w:val="15"/>
                <w:szCs w:val="15"/>
              </w:rPr>
            </w:pPr>
            <w:r w:rsidRPr="00E30D7B">
              <w:rPr>
                <w:rFonts w:ascii="Courier New" w:hAnsi="Courier New" w:cs="Courier New"/>
                <w:sz w:val="15"/>
                <w:szCs w:val="15"/>
              </w:rPr>
              <w:t>@</w:t>
            </w:r>
            <w:r w:rsidRPr="00E30D7B">
              <w:rPr>
                <w:rFonts w:ascii="Courier New" w:hAnsi="Courier New" w:cs="Courier New"/>
                <w:sz w:val="16"/>
                <w:szCs w:val="16"/>
              </w:rPr>
              <w:t>Deprecated</w:t>
            </w:r>
          </w:p>
          <w:p w14:paraId="069B9A84" w14:textId="77777777" w:rsidR="00E30D7B" w:rsidRPr="00E30D7B" w:rsidRDefault="00E30D7B" w:rsidP="00BD0E5C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70401E7" w14:textId="21EC8EF9" w:rsidR="00BD0E5C" w:rsidRPr="00BD0E5C" w:rsidRDefault="00BD0E5C" w:rsidP="00BD0E5C">
            <w:pPr>
              <w:rPr>
                <w:rFonts w:asciiTheme="minorHAnsi" w:hAnsiTheme="minorHAnsi" w:cstheme="minorHAnsi"/>
              </w:rPr>
            </w:pPr>
            <w:r w:rsidRPr="00E30D7B">
              <w:rPr>
                <w:rFonts w:ascii="Courier New" w:hAnsi="Courier New" w:cs="Courier New"/>
                <w:sz w:val="15"/>
                <w:szCs w:val="15"/>
              </w:rPr>
              <w:t>@</w:t>
            </w:r>
            <w:r w:rsidRPr="00E30D7B">
              <w:rPr>
                <w:rFonts w:ascii="Courier New" w:hAnsi="Courier New" w:cs="Courier New"/>
                <w:sz w:val="16"/>
                <w:szCs w:val="16"/>
              </w:rPr>
              <w:t>SuppressWarnings</w:t>
            </w:r>
          </w:p>
        </w:tc>
        <w:tc>
          <w:tcPr>
            <w:tcW w:w="8930" w:type="dxa"/>
          </w:tcPr>
          <w:p w14:paraId="0B1A7688" w14:textId="77777777" w:rsidR="00BD0E5C" w:rsidRPr="00E30D7B" w:rsidRDefault="00BD0E5C" w:rsidP="00BD0E5C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E30D7B">
              <w:rPr>
                <w:rFonts w:asciiTheme="minorHAnsi" w:hAnsiTheme="minorHAnsi" w:cstheme="minorHAnsi"/>
              </w:rPr>
              <w:t>Die annotierte Methode überschreibt eine Methode aus der Superklasse oder implementiert eine Methode einer Schnittstelle (Marker-Annotation).</w:t>
            </w:r>
          </w:p>
          <w:p w14:paraId="6670DDB7" w14:textId="59CFFB6E" w:rsidR="00BD0E5C" w:rsidRPr="00E30D7B" w:rsidRDefault="00BD0E5C" w:rsidP="00BD0E5C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E30D7B">
              <w:rPr>
                <w:rFonts w:asciiTheme="minorHAnsi" w:hAnsiTheme="minorHAnsi" w:cstheme="minorHAnsi"/>
              </w:rPr>
              <w:t>Das markierte Element ist veraltet und sollte nicht mehr verwendet werden (Marker-Annotation).</w:t>
            </w:r>
          </w:p>
          <w:p w14:paraId="5FC9C180" w14:textId="1B0E0BA8" w:rsidR="00BD0E5C" w:rsidRPr="00BD0E5C" w:rsidRDefault="00BD0E5C" w:rsidP="00BD0E5C">
            <w:pPr>
              <w:pStyle w:val="Listenabsatz"/>
              <w:numPr>
                <w:ilvl w:val="0"/>
                <w:numId w:val="5"/>
              </w:numPr>
              <w:rPr>
                <w:rFonts w:cstheme="minorHAnsi"/>
              </w:rPr>
            </w:pPr>
            <w:r w:rsidRPr="00E30D7B">
              <w:rPr>
                <w:rFonts w:asciiTheme="minorHAnsi" w:hAnsiTheme="minorHAnsi" w:cstheme="minorHAnsi"/>
              </w:rPr>
              <w:t>Unterdrückt bestimmte Compiler-Warnungen.</w:t>
            </w:r>
          </w:p>
        </w:tc>
      </w:tr>
    </w:tbl>
    <w:p w14:paraId="0F66C7B8" w14:textId="2E86EAE1" w:rsidR="00BD0E5C" w:rsidRPr="00E30D7B" w:rsidRDefault="00E30D7B" w:rsidP="00E30D7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30D7B">
        <w:rPr>
          <w:rFonts w:ascii="Courier New" w:hAnsi="Courier New" w:cs="Courier New"/>
          <w:sz w:val="16"/>
          <w:szCs w:val="16"/>
          <w:lang w:val="en-US"/>
        </w:rPr>
        <w:t xml:space="preserve">@SuppressWarnings("rawtypes") public static void </w:t>
      </w:r>
      <w:proofErr w:type="gramStart"/>
      <w:r w:rsidRPr="00E30D7B">
        <w:rPr>
          <w:rFonts w:ascii="Courier New" w:hAnsi="Courier New" w:cs="Courier New"/>
          <w:sz w:val="16"/>
          <w:szCs w:val="16"/>
          <w:lang w:val="en-US"/>
        </w:rPr>
        <w:t>g(</w:t>
      </w:r>
      <w:proofErr w:type="gramEnd"/>
      <w:r w:rsidRPr="00E30D7B">
        <w:rPr>
          <w:rFonts w:ascii="Courier New" w:hAnsi="Courier New" w:cs="Courier New"/>
          <w:sz w:val="16"/>
          <w:szCs w:val="16"/>
          <w:lang w:val="en-US"/>
        </w:rPr>
        <w:t xml:space="preserve">) { </w:t>
      </w:r>
      <w:proofErr w:type="spellStart"/>
      <w:r w:rsidRPr="00E30D7B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E30D7B">
        <w:rPr>
          <w:rFonts w:ascii="Courier New" w:hAnsi="Courier New" w:cs="Courier New"/>
          <w:sz w:val="16"/>
          <w:szCs w:val="16"/>
          <w:lang w:val="en-US"/>
        </w:rPr>
        <w:t xml:space="preserve"> list= new </w:t>
      </w:r>
      <w:proofErr w:type="spellStart"/>
      <w:r w:rsidRPr="00E30D7B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E30D7B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E30D7B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E30D7B">
        <w:rPr>
          <w:rFonts w:ascii="Courier New" w:hAnsi="Courier New" w:cs="Courier New"/>
          <w:sz w:val="16"/>
          <w:szCs w:val="16"/>
          <w:lang w:val="en-US"/>
        </w:rPr>
        <w:t>(1); }</w:t>
      </w:r>
    </w:p>
    <w:p w14:paraId="5B4F2F68" w14:textId="60568952" w:rsidR="00BD0E5C" w:rsidRPr="00AE450F" w:rsidRDefault="00BD0E5C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</w:p>
    <w:tbl>
      <w:tblPr>
        <w:tblStyle w:val="Tabellenraster"/>
        <w:tblW w:w="11057" w:type="dxa"/>
        <w:tblInd w:w="-5" w:type="dxa"/>
        <w:tblLook w:val="04A0" w:firstRow="1" w:lastRow="0" w:firstColumn="1" w:lastColumn="0" w:noHBand="0" w:noVBand="1"/>
      </w:tblPr>
      <w:tblGrid>
        <w:gridCol w:w="4253"/>
        <w:gridCol w:w="6804"/>
      </w:tblGrid>
      <w:tr w:rsidR="00E30D7B" w:rsidRPr="00E30D7B" w14:paraId="619C7032" w14:textId="77777777" w:rsidTr="0009639A">
        <w:tc>
          <w:tcPr>
            <w:tcW w:w="4253" w:type="dxa"/>
          </w:tcPr>
          <w:p w14:paraId="4FB89660" w14:textId="5F699A4B" w:rsidR="00E30D7B" w:rsidRPr="00E30D7B" w:rsidRDefault="00AE450F" w:rsidP="00E30D7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E450F">
              <w:rPr>
                <w:rFonts w:cstheme="minorHAnsi"/>
                <w:b/>
                <w:bCs/>
                <w:u w:val="single"/>
                <w:lang w:val="en-US"/>
              </w:rPr>
              <w:t>Javadoc- Tags</w:t>
            </w:r>
          </w:p>
          <w:p w14:paraId="776DD2EA" w14:textId="77777777" w:rsidR="00E30D7B" w:rsidRPr="00E30D7B" w:rsidRDefault="00E30D7B" w:rsidP="00E30D7B">
            <w:pPr>
              <w:rPr>
                <w:rFonts w:ascii="Courier New" w:hAnsi="Courier New" w:cs="Courier New"/>
                <w:lang w:val="en-US"/>
              </w:rPr>
            </w:pPr>
            <w:r w:rsidRPr="00E30D7B">
              <w:rPr>
                <w:rFonts w:ascii="Courier New" w:hAnsi="Courier New" w:cs="Courier New"/>
                <w:lang w:val="en-US"/>
              </w:rPr>
              <w:t>@author &lt;name&gt;</w:t>
            </w:r>
          </w:p>
          <w:p w14:paraId="4B414661" w14:textId="77777777" w:rsidR="00E30D7B" w:rsidRPr="00E30D7B" w:rsidRDefault="00E30D7B" w:rsidP="00E30D7B">
            <w:pPr>
              <w:rPr>
                <w:rFonts w:ascii="Courier New" w:hAnsi="Courier New" w:cs="Courier New"/>
                <w:lang w:val="en-US"/>
              </w:rPr>
            </w:pPr>
            <w:r w:rsidRPr="00E30D7B">
              <w:rPr>
                <w:rFonts w:ascii="Courier New" w:hAnsi="Courier New" w:cs="Courier New"/>
                <w:lang w:val="en-US"/>
              </w:rPr>
              <w:t>@version &lt;id&gt;</w:t>
            </w:r>
          </w:p>
          <w:p w14:paraId="2235DC52" w14:textId="77777777" w:rsidR="00E30D7B" w:rsidRPr="00E30D7B" w:rsidRDefault="00E30D7B" w:rsidP="00E30D7B">
            <w:pPr>
              <w:rPr>
                <w:rFonts w:ascii="Courier New" w:hAnsi="Courier New" w:cs="Courier New"/>
              </w:rPr>
            </w:pPr>
            <w:r w:rsidRPr="00E30D7B">
              <w:rPr>
                <w:rFonts w:ascii="Courier New" w:hAnsi="Courier New" w:cs="Courier New"/>
              </w:rPr>
              <w:t>@param &lt;</w:t>
            </w:r>
            <w:proofErr w:type="spellStart"/>
            <w:r w:rsidRPr="00E30D7B">
              <w:rPr>
                <w:rFonts w:ascii="Courier New" w:hAnsi="Courier New" w:cs="Courier New"/>
              </w:rPr>
              <w:t>name</w:t>
            </w:r>
            <w:proofErr w:type="spellEnd"/>
            <w:r w:rsidRPr="00E30D7B">
              <w:rPr>
                <w:rFonts w:ascii="Courier New" w:hAnsi="Courier New" w:cs="Courier New"/>
              </w:rPr>
              <w:t>&gt; &lt;</w:t>
            </w:r>
            <w:proofErr w:type="spellStart"/>
            <w:r w:rsidRPr="00E30D7B">
              <w:rPr>
                <w:rFonts w:ascii="Courier New" w:hAnsi="Courier New" w:cs="Courier New"/>
              </w:rPr>
              <w:t>bedeutung</w:t>
            </w:r>
            <w:proofErr w:type="spellEnd"/>
            <w:r w:rsidRPr="00E30D7B">
              <w:rPr>
                <w:rFonts w:ascii="Courier New" w:hAnsi="Courier New" w:cs="Courier New"/>
              </w:rPr>
              <w:t>&gt;</w:t>
            </w:r>
          </w:p>
          <w:p w14:paraId="0751EA8B" w14:textId="77777777" w:rsidR="00E30D7B" w:rsidRPr="00E30D7B" w:rsidRDefault="00E30D7B" w:rsidP="00E30D7B">
            <w:pPr>
              <w:rPr>
                <w:rFonts w:ascii="Courier New" w:hAnsi="Courier New" w:cs="Courier New"/>
              </w:rPr>
            </w:pPr>
            <w:r w:rsidRPr="00E30D7B">
              <w:rPr>
                <w:rFonts w:ascii="Courier New" w:hAnsi="Courier New" w:cs="Courier New"/>
              </w:rPr>
              <w:t>@return &lt;</w:t>
            </w:r>
            <w:proofErr w:type="spellStart"/>
            <w:r w:rsidRPr="00E30D7B">
              <w:rPr>
                <w:rFonts w:ascii="Courier New" w:hAnsi="Courier New" w:cs="Courier New"/>
              </w:rPr>
              <w:t>bedeutung</w:t>
            </w:r>
            <w:proofErr w:type="spellEnd"/>
            <w:r w:rsidRPr="00E30D7B">
              <w:rPr>
                <w:rFonts w:ascii="Courier New" w:hAnsi="Courier New" w:cs="Courier New"/>
              </w:rPr>
              <w:t>&gt;</w:t>
            </w:r>
          </w:p>
          <w:p w14:paraId="6C9F852D" w14:textId="77777777" w:rsidR="00E30D7B" w:rsidRPr="00E30D7B" w:rsidRDefault="00E30D7B" w:rsidP="00E30D7B">
            <w:pPr>
              <w:rPr>
                <w:rFonts w:ascii="Courier New" w:hAnsi="Courier New" w:cs="Courier New"/>
              </w:rPr>
            </w:pPr>
            <w:r w:rsidRPr="00E30D7B">
              <w:rPr>
                <w:rFonts w:ascii="Courier New" w:hAnsi="Courier New" w:cs="Courier New"/>
              </w:rPr>
              <w:t>@see &lt;querverweis&gt;</w:t>
            </w:r>
          </w:p>
          <w:p w14:paraId="26A4A2A9" w14:textId="3EC4EF68" w:rsidR="00E30D7B" w:rsidRPr="00E30D7B" w:rsidRDefault="00E30D7B" w:rsidP="00E30D7B">
            <w:pPr>
              <w:rPr>
                <w:rFonts w:asciiTheme="minorHAnsi" w:hAnsiTheme="minorHAnsi" w:cstheme="minorHAnsi"/>
              </w:rPr>
            </w:pPr>
            <w:r w:rsidRPr="00E30D7B">
              <w:rPr>
                <w:rFonts w:ascii="Courier New" w:hAnsi="Courier New" w:cs="Courier New"/>
              </w:rPr>
              <w:t>@exception &lt;klasse&gt; &lt;</w:t>
            </w:r>
            <w:proofErr w:type="spellStart"/>
            <w:r w:rsidRPr="00E30D7B">
              <w:rPr>
                <w:rFonts w:ascii="Courier New" w:hAnsi="Courier New" w:cs="Courier New"/>
              </w:rPr>
              <w:t>erläuterung</w:t>
            </w:r>
            <w:proofErr w:type="spellEnd"/>
            <w:r w:rsidRPr="00E30D7B">
              <w:rPr>
                <w:rFonts w:ascii="Courier New" w:hAnsi="Courier New" w:cs="Courier New"/>
              </w:rPr>
              <w:t>&gt;</w:t>
            </w:r>
          </w:p>
        </w:tc>
        <w:tc>
          <w:tcPr>
            <w:tcW w:w="6804" w:type="dxa"/>
          </w:tcPr>
          <w:p w14:paraId="55C2198F" w14:textId="77777777" w:rsidR="00E30D7B" w:rsidRPr="00E30D7B" w:rsidRDefault="00E30D7B" w:rsidP="00E30D7B">
            <w:pPr>
              <w:rPr>
                <w:rFonts w:asciiTheme="minorHAnsi" w:hAnsiTheme="minorHAnsi" w:cstheme="minorHAnsi"/>
                <w:b/>
                <w:bCs/>
              </w:rPr>
            </w:pPr>
            <w:r w:rsidRPr="00E30D7B">
              <w:rPr>
                <w:rFonts w:asciiTheme="minorHAnsi" w:hAnsiTheme="minorHAnsi" w:cstheme="minorHAnsi"/>
                <w:b/>
                <w:bCs/>
              </w:rPr>
              <w:t>Bedeutung</w:t>
            </w:r>
          </w:p>
          <w:p w14:paraId="531BC13A" w14:textId="77777777" w:rsidR="00E30D7B" w:rsidRPr="00E30D7B" w:rsidRDefault="00E30D7B" w:rsidP="00E30D7B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E30D7B">
              <w:rPr>
                <w:rFonts w:asciiTheme="minorHAnsi" w:hAnsiTheme="minorHAnsi" w:cstheme="minorHAnsi"/>
              </w:rPr>
              <w:t>Name des Autors</w:t>
            </w:r>
          </w:p>
          <w:p w14:paraId="01CAF226" w14:textId="77777777" w:rsidR="00E30D7B" w:rsidRPr="00E30D7B" w:rsidRDefault="00E30D7B" w:rsidP="00E30D7B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E30D7B">
              <w:rPr>
                <w:rFonts w:asciiTheme="minorHAnsi" w:hAnsiTheme="minorHAnsi" w:cstheme="minorHAnsi"/>
              </w:rPr>
              <w:t>Versionsbezeichnung</w:t>
            </w:r>
          </w:p>
          <w:p w14:paraId="198674E3" w14:textId="77777777" w:rsidR="00E30D7B" w:rsidRPr="00E30D7B" w:rsidRDefault="00E30D7B" w:rsidP="00E30D7B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E30D7B">
              <w:rPr>
                <w:rFonts w:asciiTheme="minorHAnsi" w:hAnsiTheme="minorHAnsi" w:cstheme="minorHAnsi"/>
              </w:rPr>
              <w:t>Dokumentation eines Parameters mit seiner Bedeutung</w:t>
            </w:r>
          </w:p>
          <w:p w14:paraId="35AFDB01" w14:textId="77777777" w:rsidR="00E30D7B" w:rsidRPr="00E30D7B" w:rsidRDefault="00E30D7B" w:rsidP="00E30D7B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E30D7B">
              <w:rPr>
                <w:rFonts w:asciiTheme="minorHAnsi" w:hAnsiTheme="minorHAnsi" w:cstheme="minorHAnsi"/>
              </w:rPr>
              <w:t>Erläuterung des Rückgabewertes</w:t>
            </w:r>
          </w:p>
          <w:p w14:paraId="0F385CFB" w14:textId="77777777" w:rsidR="00E30D7B" w:rsidRPr="00E30D7B" w:rsidRDefault="00E30D7B" w:rsidP="00E30D7B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E30D7B">
              <w:rPr>
                <w:rFonts w:asciiTheme="minorHAnsi" w:hAnsiTheme="minorHAnsi" w:cstheme="minorHAnsi"/>
              </w:rPr>
              <w:t>Schafft einen Querverweis auf einen anderen dokumentierten Namen.</w:t>
            </w:r>
          </w:p>
          <w:p w14:paraId="1500FAA6" w14:textId="6AB079AA" w:rsidR="00E30D7B" w:rsidRPr="00E30D7B" w:rsidRDefault="00E30D7B" w:rsidP="00E30D7B">
            <w:pPr>
              <w:pStyle w:val="Listenabsatz"/>
              <w:numPr>
                <w:ilvl w:val="0"/>
                <w:numId w:val="5"/>
              </w:numPr>
              <w:rPr>
                <w:rFonts w:cstheme="minorHAnsi"/>
              </w:rPr>
            </w:pPr>
            <w:r w:rsidRPr="00E30D7B">
              <w:rPr>
                <w:rFonts w:asciiTheme="minorHAnsi" w:hAnsiTheme="minorHAnsi" w:cstheme="minorHAnsi"/>
              </w:rPr>
              <w:t xml:space="preserve">Beschreibung, wann eine </w:t>
            </w:r>
            <w:proofErr w:type="spellStart"/>
            <w:r w:rsidRPr="00E30D7B">
              <w:rPr>
                <w:rFonts w:asciiTheme="minorHAnsi" w:hAnsiTheme="minorHAnsi" w:cstheme="minorHAnsi"/>
              </w:rPr>
              <w:t>Exception</w:t>
            </w:r>
            <w:proofErr w:type="spellEnd"/>
            <w:r w:rsidRPr="00E30D7B">
              <w:rPr>
                <w:rFonts w:asciiTheme="minorHAnsi" w:hAnsiTheme="minorHAnsi" w:cstheme="minorHAnsi"/>
              </w:rPr>
              <w:t xml:space="preserve"> der angegebenen Klasse geworfen wird.</w:t>
            </w:r>
          </w:p>
        </w:tc>
      </w:tr>
    </w:tbl>
    <w:p w14:paraId="3FEE94B3" w14:textId="5315A76C" w:rsidR="00E30D7B" w:rsidRDefault="00E30D7B">
      <w:pPr>
        <w:spacing w:after="0" w:line="240" w:lineRule="auto"/>
        <w:rPr>
          <w:rFonts w:cstheme="minorHAnsi"/>
        </w:rPr>
      </w:pPr>
    </w:p>
    <w:p w14:paraId="00C4C65C" w14:textId="046A9E7D" w:rsidR="00D86F5B" w:rsidRPr="00AE450F" w:rsidRDefault="00D86F5B">
      <w:pPr>
        <w:spacing w:after="0" w:line="240" w:lineRule="auto"/>
        <w:rPr>
          <w:rFonts w:cstheme="minorHAnsi"/>
          <w:b/>
          <w:bCs/>
          <w:u w:val="single"/>
        </w:rPr>
      </w:pPr>
      <w:r w:rsidRPr="00AE450F">
        <w:rPr>
          <w:rFonts w:cstheme="minorHAnsi"/>
          <w:b/>
          <w:bCs/>
          <w:u w:val="single"/>
        </w:rPr>
        <w:t>JAR – Java Archive</w:t>
      </w:r>
    </w:p>
    <w:p w14:paraId="03895FE8" w14:textId="78DA83CB" w:rsidR="00D86F5B" w:rsidRDefault="00D86F5B">
      <w:pPr>
        <w:spacing w:after="0" w:line="240" w:lineRule="auto"/>
        <w:rPr>
          <w:rFonts w:cstheme="minorHAnsi"/>
        </w:rPr>
      </w:pPr>
      <w:r w:rsidRPr="00D86F5B">
        <w:rPr>
          <w:rFonts w:cstheme="minorHAnsi"/>
          <w:b/>
          <w:bCs/>
        </w:rPr>
        <w:t>JAR</w:t>
      </w:r>
      <w:r w:rsidRPr="00D86F5B">
        <w:rPr>
          <w:rFonts w:cstheme="minorHAnsi"/>
        </w:rPr>
        <w:t>: Dateiformat für die Bündelung mehrerer Java- Klassendateien in einer Datei.</w:t>
      </w:r>
      <w:r>
        <w:rPr>
          <w:rFonts w:cstheme="minorHAnsi"/>
        </w:rPr>
        <w:t xml:space="preserve"> </w:t>
      </w:r>
      <w:r w:rsidRPr="00D86F5B">
        <w:rPr>
          <w:rFonts w:cstheme="minorHAnsi"/>
          <w:i/>
          <w:iCs/>
          <w:u w:val="single"/>
        </w:rPr>
        <w:t>Als Byte Code</w:t>
      </w:r>
      <w:r>
        <w:rPr>
          <w:rFonts w:cstheme="minorHAnsi"/>
          <w:i/>
          <w:iCs/>
          <w:u w:val="single"/>
        </w:rPr>
        <w:t xml:space="preserve"> – </w:t>
      </w:r>
      <w:proofErr w:type="spellStart"/>
      <w:r>
        <w:rPr>
          <w:rFonts w:cstheme="minorHAnsi"/>
          <w:i/>
          <w:iCs/>
          <w:u w:val="single"/>
        </w:rPr>
        <w:t>zip</w:t>
      </w:r>
      <w:proofErr w:type="spellEnd"/>
      <w:r>
        <w:rPr>
          <w:rFonts w:cstheme="minorHAnsi"/>
          <w:i/>
          <w:iCs/>
          <w:u w:val="single"/>
        </w:rPr>
        <w:t xml:space="preserve"> Datei</w:t>
      </w:r>
    </w:p>
    <w:p w14:paraId="18AF260F" w14:textId="4F11CC61" w:rsidR="00D86F5B" w:rsidRDefault="00D86F5B">
      <w:pPr>
        <w:spacing w:after="0" w:line="240" w:lineRule="auto"/>
        <w:rPr>
          <w:rFonts w:cstheme="minorHAnsi"/>
        </w:rPr>
      </w:pPr>
      <w:r w:rsidRPr="00D86F5B">
        <w:rPr>
          <w:rFonts w:cstheme="minorHAnsi"/>
          <w:b/>
          <w:bCs/>
        </w:rPr>
        <w:t>Manifest-Datei:</w:t>
      </w:r>
      <w:r w:rsidRPr="00D86F5B">
        <w:rPr>
          <w:rFonts w:cstheme="minorHAnsi"/>
        </w:rPr>
        <w:t xml:space="preserve"> Eine spezielle Datei in einer JAR-Datei, die Meta-Informationen zur JAR-Datei enthält.</w:t>
      </w:r>
    </w:p>
    <w:p w14:paraId="33452873" w14:textId="3D279A28" w:rsidR="00D86F5B" w:rsidRDefault="00434403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5B852" wp14:editId="1D03038B">
                <wp:simplePos x="0" y="0"/>
                <wp:positionH relativeFrom="column">
                  <wp:posOffset>3881755</wp:posOffset>
                </wp:positionH>
                <wp:positionV relativeFrom="paragraph">
                  <wp:posOffset>144478</wp:posOffset>
                </wp:positionV>
                <wp:extent cx="3087973" cy="592111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973" cy="592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57"/>
                              <w:gridCol w:w="1018"/>
                              <w:gridCol w:w="1904"/>
                            </w:tblGrid>
                            <w:tr w:rsidR="00434403" w14:paraId="21DA28C5" w14:textId="77777777" w:rsidTr="00434403">
                              <w:tc>
                                <w:tcPr>
                                  <w:tcW w:w="1461" w:type="dxa"/>
                                </w:tcPr>
                                <w:p w14:paraId="1BD4AB4A" w14:textId="5A1EA52D" w:rsidR="00434403" w:rsidRPr="00434403" w:rsidRDefault="0043440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 w:rsidRPr="00434403">
                                    <w:rPr>
                                      <w:rFonts w:ascii="Courier New" w:hAnsi="Courier New" w:cs="Courier New"/>
                                    </w:rPr>
                                    <w:t>InputStream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14:paraId="48BBF280" w14:textId="7423E8B7" w:rsidR="00434403" w:rsidRPr="00434403" w:rsidRDefault="0043440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434403">
                                    <w:rPr>
                                      <w:rFonts w:ascii="Courier New" w:hAnsi="Courier New" w:cs="Courier New"/>
                                    </w:rPr>
                                    <w:t>Reader</w:t>
                                  </w:r>
                                </w:p>
                              </w:tc>
                              <w:tc>
                                <w:tcPr>
                                  <w:tcW w:w="2303" w:type="dxa"/>
                                </w:tcPr>
                                <w:p w14:paraId="6D52F050" w14:textId="31B11120" w:rsidR="00434403" w:rsidRPr="00434403" w:rsidRDefault="00434403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34403">
                                    <w:rPr>
                                      <w:rFonts w:asciiTheme="minorHAnsi" w:hAnsiTheme="minorHAnsi" w:cstheme="minorHAnsi"/>
                                    </w:rPr>
                                    <w:t>für die Eingabe von</w:t>
                                  </w:r>
                                </w:p>
                              </w:tc>
                            </w:tr>
                            <w:tr w:rsidR="00434403" w14:paraId="2BC37547" w14:textId="77777777" w:rsidTr="00434403">
                              <w:tc>
                                <w:tcPr>
                                  <w:tcW w:w="1461" w:type="dxa"/>
                                </w:tcPr>
                                <w:p w14:paraId="495AE336" w14:textId="64B3964C" w:rsidR="00434403" w:rsidRPr="00434403" w:rsidRDefault="0043440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 w:rsidRPr="00434403">
                                    <w:rPr>
                                      <w:rFonts w:ascii="Courier New" w:hAnsi="Courier New" w:cs="Courier New"/>
                                    </w:rPr>
                                    <w:t>OutputStream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14:paraId="3ECB59B2" w14:textId="16D3E094" w:rsidR="00434403" w:rsidRPr="00434403" w:rsidRDefault="0043440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434403">
                                    <w:rPr>
                                      <w:rFonts w:ascii="Courier New" w:hAnsi="Courier New" w:cs="Courier New"/>
                                    </w:rPr>
                                    <w:t xml:space="preserve">Writer </w:t>
                                  </w:r>
                                </w:p>
                              </w:tc>
                              <w:tc>
                                <w:tcPr>
                                  <w:tcW w:w="2303" w:type="dxa"/>
                                </w:tcPr>
                                <w:p w14:paraId="1A3CDBA8" w14:textId="5CD8F311" w:rsidR="00434403" w:rsidRPr="00434403" w:rsidRDefault="00434403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34403">
                                    <w:rPr>
                                      <w:rFonts w:asciiTheme="minorHAnsi" w:hAnsiTheme="minorHAnsi" w:cstheme="minorHAnsi"/>
                                    </w:rPr>
                                    <w:t>für die Ausgabe von</w:t>
                                  </w:r>
                                </w:p>
                              </w:tc>
                            </w:tr>
                            <w:tr w:rsidR="00434403" w14:paraId="5C606D3E" w14:textId="77777777" w:rsidTr="00434403">
                              <w:tc>
                                <w:tcPr>
                                  <w:tcW w:w="1461" w:type="dxa"/>
                                </w:tcPr>
                                <w:p w14:paraId="0476F5F2" w14:textId="5899D17A" w:rsidR="00434403" w:rsidRPr="00434403" w:rsidRDefault="00434403" w:rsidP="004344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34403">
                                    <w:rPr>
                                      <w:rFonts w:asciiTheme="minorHAnsi" w:hAnsiTheme="minorHAnsi" w:cstheme="minorHAnsi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14:paraId="62C5ED86" w14:textId="7EFCA633" w:rsidR="00434403" w:rsidRPr="00434403" w:rsidRDefault="00434403" w:rsidP="004344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34403">
                                    <w:rPr>
                                      <w:rFonts w:asciiTheme="minorHAnsi" w:hAnsiTheme="minorHAnsi" w:cstheme="minorHAnsi"/>
                                    </w:rPr>
                                    <w:t>Zeichen</w:t>
                                  </w:r>
                                </w:p>
                              </w:tc>
                              <w:tc>
                                <w:tcPr>
                                  <w:tcW w:w="2303" w:type="dxa"/>
                                </w:tcPr>
                                <w:p w14:paraId="5E3618C0" w14:textId="77777777" w:rsidR="00434403" w:rsidRPr="00434403" w:rsidRDefault="00434403" w:rsidP="0043440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A56462" w14:textId="77777777" w:rsidR="00434403" w:rsidRDefault="00434403" w:rsidP="004344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B852" id="Textfeld 4" o:spid="_x0000_s1027" type="#_x0000_t202" style="position:absolute;margin-left:305.65pt;margin-top:11.4pt;width:243.15pt;height:4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" filled="f" stroked="f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57"/>
                        <w:gridCol w:w="1018"/>
                        <w:gridCol w:w="1904"/>
                      </w:tblGrid>
                      <w:tr w:rsidR="00434403" w14:paraId="21DA28C5" w14:textId="77777777" w:rsidTr="00434403">
                        <w:tc>
                          <w:tcPr>
                            <w:tcW w:w="1461" w:type="dxa"/>
                          </w:tcPr>
                          <w:p w14:paraId="1BD4AB4A" w14:textId="5A1EA52D" w:rsidR="00434403" w:rsidRPr="00434403" w:rsidRDefault="0043440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34403">
                              <w:rPr>
                                <w:rFonts w:ascii="Courier New" w:hAnsi="Courier New" w:cs="Courier New"/>
                              </w:rPr>
                              <w:t>InputStream</w:t>
                            </w:r>
                            <w:proofErr w:type="spellEnd"/>
                          </w:p>
                        </w:tc>
                        <w:tc>
                          <w:tcPr>
                            <w:tcW w:w="1051" w:type="dxa"/>
                          </w:tcPr>
                          <w:p w14:paraId="48BBF280" w14:textId="7423E8B7" w:rsidR="00434403" w:rsidRPr="00434403" w:rsidRDefault="0043440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34403">
                              <w:rPr>
                                <w:rFonts w:ascii="Courier New" w:hAnsi="Courier New" w:cs="Courier New"/>
                              </w:rPr>
                              <w:t>Reader</w:t>
                            </w:r>
                          </w:p>
                        </w:tc>
                        <w:tc>
                          <w:tcPr>
                            <w:tcW w:w="2303" w:type="dxa"/>
                          </w:tcPr>
                          <w:p w14:paraId="6D52F050" w14:textId="31B11120" w:rsidR="00434403" w:rsidRPr="00434403" w:rsidRDefault="0043440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34403">
                              <w:rPr>
                                <w:rFonts w:asciiTheme="minorHAnsi" w:hAnsiTheme="minorHAnsi" w:cstheme="minorHAnsi"/>
                              </w:rPr>
                              <w:t>für die Eingabe von</w:t>
                            </w:r>
                          </w:p>
                        </w:tc>
                      </w:tr>
                      <w:tr w:rsidR="00434403" w14:paraId="2BC37547" w14:textId="77777777" w:rsidTr="00434403">
                        <w:tc>
                          <w:tcPr>
                            <w:tcW w:w="1461" w:type="dxa"/>
                          </w:tcPr>
                          <w:p w14:paraId="495AE336" w14:textId="64B3964C" w:rsidR="00434403" w:rsidRPr="00434403" w:rsidRDefault="0043440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34403">
                              <w:rPr>
                                <w:rFonts w:ascii="Courier New" w:hAnsi="Courier New" w:cs="Courier New"/>
                              </w:rPr>
                              <w:t>OutputStream</w:t>
                            </w:r>
                            <w:proofErr w:type="spellEnd"/>
                          </w:p>
                        </w:tc>
                        <w:tc>
                          <w:tcPr>
                            <w:tcW w:w="1051" w:type="dxa"/>
                          </w:tcPr>
                          <w:p w14:paraId="3ECB59B2" w14:textId="16D3E094" w:rsidR="00434403" w:rsidRPr="00434403" w:rsidRDefault="0043440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34403">
                              <w:rPr>
                                <w:rFonts w:ascii="Courier New" w:hAnsi="Courier New" w:cs="Courier New"/>
                              </w:rPr>
                              <w:t xml:space="preserve">Writer </w:t>
                            </w:r>
                          </w:p>
                        </w:tc>
                        <w:tc>
                          <w:tcPr>
                            <w:tcW w:w="2303" w:type="dxa"/>
                          </w:tcPr>
                          <w:p w14:paraId="1A3CDBA8" w14:textId="5CD8F311" w:rsidR="00434403" w:rsidRPr="00434403" w:rsidRDefault="0043440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34403">
                              <w:rPr>
                                <w:rFonts w:asciiTheme="minorHAnsi" w:hAnsiTheme="minorHAnsi" w:cstheme="minorHAnsi"/>
                              </w:rPr>
                              <w:t>für die Ausgabe von</w:t>
                            </w:r>
                          </w:p>
                        </w:tc>
                      </w:tr>
                      <w:tr w:rsidR="00434403" w14:paraId="5C606D3E" w14:textId="77777777" w:rsidTr="00434403">
                        <w:tc>
                          <w:tcPr>
                            <w:tcW w:w="1461" w:type="dxa"/>
                          </w:tcPr>
                          <w:p w14:paraId="0476F5F2" w14:textId="5899D17A" w:rsidR="00434403" w:rsidRPr="00434403" w:rsidRDefault="00434403" w:rsidP="004344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34403">
                              <w:rPr>
                                <w:rFonts w:asciiTheme="minorHAnsi" w:hAnsiTheme="minorHAnsi" w:cstheme="minorHAnsi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1051" w:type="dxa"/>
                          </w:tcPr>
                          <w:p w14:paraId="62C5ED86" w14:textId="7EFCA633" w:rsidR="00434403" w:rsidRPr="00434403" w:rsidRDefault="00434403" w:rsidP="004344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34403">
                              <w:rPr>
                                <w:rFonts w:asciiTheme="minorHAnsi" w:hAnsiTheme="minorHAnsi" w:cstheme="minorHAnsi"/>
                              </w:rPr>
                              <w:t>Zeichen</w:t>
                            </w:r>
                          </w:p>
                        </w:tc>
                        <w:tc>
                          <w:tcPr>
                            <w:tcW w:w="2303" w:type="dxa"/>
                          </w:tcPr>
                          <w:p w14:paraId="5E3618C0" w14:textId="77777777" w:rsidR="00434403" w:rsidRPr="00434403" w:rsidRDefault="00434403" w:rsidP="004344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</w:tr>
                    </w:tbl>
                    <w:p w14:paraId="54A56462" w14:textId="77777777" w:rsidR="00434403" w:rsidRDefault="00434403" w:rsidP="004344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714EB7" w14:textId="155E689C" w:rsidR="00434403" w:rsidRPr="00871197" w:rsidRDefault="00AE450F" w:rsidP="00434403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871197">
        <w:rPr>
          <w:rFonts w:cstheme="minorHAnsi"/>
          <w:b/>
          <w:bCs/>
          <w:u w:val="single"/>
          <w:lang w:val="en-US"/>
        </w:rPr>
        <w:t>L.5.2 Streams (Ein-/</w:t>
      </w:r>
      <w:proofErr w:type="spellStart"/>
      <w:r w:rsidRPr="00871197">
        <w:rPr>
          <w:rFonts w:cstheme="minorHAnsi"/>
          <w:b/>
          <w:bCs/>
          <w:u w:val="single"/>
          <w:lang w:val="en-US"/>
        </w:rPr>
        <w:t>Ausgabe</w:t>
      </w:r>
      <w:proofErr w:type="spellEnd"/>
      <w:r w:rsidRPr="00871197">
        <w:rPr>
          <w:rFonts w:cstheme="minorHAnsi"/>
          <w:b/>
          <w:bCs/>
          <w:u w:val="single"/>
          <w:lang w:val="en-US"/>
        </w:rPr>
        <w:t>)</w:t>
      </w:r>
      <w:r w:rsidR="00871197" w:rsidRPr="00871197">
        <w:rPr>
          <w:rFonts w:cstheme="minorHAnsi"/>
          <w:lang w:val="en-US"/>
        </w:rPr>
        <w:tab/>
      </w:r>
      <w:r w:rsidR="00871197" w:rsidRPr="00871197">
        <w:rPr>
          <w:rFonts w:cstheme="minorHAnsi"/>
          <w:lang w:val="en-US"/>
        </w:rPr>
        <w:tab/>
      </w:r>
      <w:r w:rsidR="00871197" w:rsidRPr="00871197">
        <w:rPr>
          <w:rFonts w:ascii="Courier New" w:hAnsi="Courier New" w:cs="Courier New"/>
          <w:lang w:val="en-US"/>
        </w:rPr>
        <w:t xml:space="preserve">throws </w:t>
      </w:r>
      <w:proofErr w:type="spellStart"/>
      <w:r w:rsidR="00871197" w:rsidRPr="00871197">
        <w:rPr>
          <w:rFonts w:ascii="Courier New" w:hAnsi="Courier New" w:cs="Courier New"/>
          <w:lang w:val="en-US"/>
        </w:rPr>
        <w:t>IOException</w:t>
      </w:r>
      <w:proofErr w:type="spellEnd"/>
    </w:p>
    <w:p w14:paraId="2F6E6E48" w14:textId="36F2277A" w:rsidR="00434403" w:rsidRPr="00434403" w:rsidRDefault="00434403" w:rsidP="00434403">
      <w:pPr>
        <w:spacing w:after="0" w:line="240" w:lineRule="auto"/>
        <w:rPr>
          <w:rFonts w:cstheme="minorHAnsi"/>
          <w:b/>
          <w:bCs/>
          <w:lang w:val="en-US"/>
        </w:rPr>
      </w:pPr>
      <w:r w:rsidRPr="00434403">
        <w:rPr>
          <w:rFonts w:cstheme="minorHAnsi"/>
          <w:b/>
          <w:bCs/>
          <w:lang w:val="en-US"/>
        </w:rPr>
        <w:t xml:space="preserve">L.5.2.1 </w:t>
      </w:r>
      <w:proofErr w:type="spellStart"/>
      <w:r w:rsidRPr="00434403">
        <w:rPr>
          <w:rFonts w:cstheme="minorHAnsi"/>
          <w:b/>
          <w:bCs/>
          <w:lang w:val="en-US"/>
        </w:rPr>
        <w:t>InputStream</w:t>
      </w:r>
      <w:proofErr w:type="spellEnd"/>
    </w:p>
    <w:p w14:paraId="2941901E" w14:textId="6A18DB68" w:rsidR="00434403" w:rsidRPr="00434403" w:rsidRDefault="00434403" w:rsidP="00434403">
      <w:pPr>
        <w:spacing w:after="0" w:line="240" w:lineRule="auto"/>
        <w:rPr>
          <w:rFonts w:ascii="Courier New" w:hAnsi="Courier New" w:cs="Courier New"/>
          <w:lang w:val="en-US"/>
        </w:rPr>
      </w:pPr>
      <w:r w:rsidRPr="00434403">
        <w:rPr>
          <w:rFonts w:ascii="Courier New" w:hAnsi="Courier New" w:cs="Courier New"/>
          <w:lang w:val="en-US"/>
        </w:rPr>
        <w:t xml:space="preserve">int </w:t>
      </w:r>
      <w:proofErr w:type="spellStart"/>
      <w:r w:rsidRPr="00434403">
        <w:rPr>
          <w:rFonts w:ascii="Courier New" w:hAnsi="Courier New" w:cs="Courier New"/>
          <w:lang w:val="en-US"/>
        </w:rPr>
        <w:t>i</w:t>
      </w:r>
      <w:proofErr w:type="spellEnd"/>
      <w:r w:rsidRPr="00434403">
        <w:rPr>
          <w:rFonts w:ascii="Courier New" w:hAnsi="Courier New" w:cs="Courier New"/>
          <w:lang w:val="en-US"/>
        </w:rPr>
        <w:t xml:space="preserve">= </w:t>
      </w:r>
      <w:proofErr w:type="spellStart"/>
      <w:r w:rsidRPr="00434403">
        <w:rPr>
          <w:rFonts w:ascii="Courier New" w:hAnsi="Courier New" w:cs="Courier New"/>
          <w:lang w:val="en-US"/>
        </w:rPr>
        <w:t>System.in.read</w:t>
      </w:r>
      <w:proofErr w:type="spellEnd"/>
      <w:r w:rsidRPr="00434403">
        <w:rPr>
          <w:rFonts w:ascii="Courier New" w:hAnsi="Courier New" w:cs="Courier New"/>
          <w:lang w:val="en-US"/>
        </w:rPr>
        <w:t>(</w:t>
      </w:r>
      <w:proofErr w:type="gramStart"/>
      <w:r w:rsidRPr="00434403">
        <w:rPr>
          <w:rFonts w:ascii="Courier New" w:hAnsi="Courier New" w:cs="Courier New"/>
          <w:lang w:val="en-US"/>
        </w:rPr>
        <w:t>);</w:t>
      </w:r>
      <w:proofErr w:type="gramEnd"/>
    </w:p>
    <w:p w14:paraId="5639DCEE" w14:textId="091F921E" w:rsidR="00434403" w:rsidRPr="00434403" w:rsidRDefault="00434403" w:rsidP="0043440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34403">
        <w:rPr>
          <w:rFonts w:ascii="Courier New" w:hAnsi="Courier New" w:cs="Courier New"/>
          <w:lang w:val="en-US"/>
        </w:rPr>
        <w:t>System.out.println</w:t>
      </w:r>
      <w:proofErr w:type="spellEnd"/>
      <w:r w:rsidRPr="00434403">
        <w:rPr>
          <w:rFonts w:ascii="Courier New" w:hAnsi="Courier New" w:cs="Courier New"/>
          <w:lang w:val="en-US"/>
        </w:rPr>
        <w:t>((char)</w:t>
      </w:r>
      <w:proofErr w:type="spellStart"/>
      <w:r w:rsidRPr="00434403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34403">
        <w:rPr>
          <w:rFonts w:ascii="Courier New" w:hAnsi="Courier New" w:cs="Courier New"/>
          <w:lang w:val="en-US"/>
        </w:rPr>
        <w:t>);</w:t>
      </w:r>
      <w:proofErr w:type="gramEnd"/>
    </w:p>
    <w:p w14:paraId="373CC330" w14:textId="5E79EB8D" w:rsidR="00434403" w:rsidRDefault="00434403" w:rsidP="00434403">
      <w:pPr>
        <w:spacing w:after="0" w:line="240" w:lineRule="auto"/>
        <w:rPr>
          <w:rFonts w:cstheme="minorHAnsi"/>
        </w:rPr>
      </w:pPr>
      <w:r w:rsidRPr="00434403">
        <w:rPr>
          <w:rFonts w:cstheme="minorHAnsi"/>
        </w:rPr>
        <w:t xml:space="preserve">Für genau diesen Zweck, das Einlesen von Zeichen statt Bytes, ist </w:t>
      </w:r>
      <w:proofErr w:type="spellStart"/>
      <w:r w:rsidRPr="00434403">
        <w:rPr>
          <w:rFonts w:ascii="Courier New" w:hAnsi="Courier New" w:cs="Courier New"/>
        </w:rPr>
        <w:t>InputStream</w:t>
      </w:r>
      <w:proofErr w:type="spellEnd"/>
      <w:r w:rsidRPr="00434403">
        <w:rPr>
          <w:rFonts w:cstheme="minorHAnsi"/>
        </w:rPr>
        <w:t xml:space="preserve"> die falsche Klasse.</w:t>
      </w:r>
    </w:p>
    <w:p w14:paraId="1945E938" w14:textId="56D4DD1D" w:rsidR="00434403" w:rsidRDefault="00434403" w:rsidP="00434403">
      <w:pPr>
        <w:spacing w:after="0" w:line="240" w:lineRule="auto"/>
        <w:rPr>
          <w:rFonts w:cstheme="minorHAnsi"/>
        </w:rPr>
      </w:pPr>
    </w:p>
    <w:p w14:paraId="2C1FEAA2" w14:textId="03B17E2D" w:rsidR="00434403" w:rsidRPr="00EF5989" w:rsidRDefault="00434403" w:rsidP="00434403">
      <w:pPr>
        <w:spacing w:after="0" w:line="240" w:lineRule="auto"/>
        <w:rPr>
          <w:rFonts w:cstheme="minorHAnsi"/>
          <w:b/>
          <w:bCs/>
          <w:lang w:val="en-US"/>
        </w:rPr>
      </w:pPr>
      <w:r w:rsidRPr="00EF5989">
        <w:rPr>
          <w:rFonts w:cstheme="minorHAnsi"/>
          <w:b/>
          <w:bCs/>
          <w:lang w:val="en-US"/>
        </w:rPr>
        <w:t xml:space="preserve">L.5.2.2 </w:t>
      </w:r>
      <w:proofErr w:type="spellStart"/>
      <w:r w:rsidRPr="00EF5989">
        <w:rPr>
          <w:rFonts w:cstheme="minorHAnsi"/>
          <w:b/>
          <w:bCs/>
          <w:lang w:val="en-US"/>
        </w:rPr>
        <w:t>InputStreamReader</w:t>
      </w:r>
      <w:proofErr w:type="spellEnd"/>
    </w:p>
    <w:p w14:paraId="5730231D" w14:textId="46F424DC" w:rsidR="00434403" w:rsidRPr="00434403" w:rsidRDefault="00434403" w:rsidP="0043440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D714" wp14:editId="17AB9D40">
                <wp:simplePos x="0" y="0"/>
                <wp:positionH relativeFrom="column">
                  <wp:posOffset>3095001</wp:posOffset>
                </wp:positionH>
                <wp:positionV relativeFrom="paragraph">
                  <wp:posOffset>187325</wp:posOffset>
                </wp:positionV>
                <wp:extent cx="3732551" cy="479686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551" cy="479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A8AA" w14:textId="10F2C0FC" w:rsidR="00434403" w:rsidRDefault="00434403">
                            <w:r w:rsidRPr="00434403">
                              <w:t>Die Bedeutung der Variable i ist nun kein einzelnes Byte mehr, sondern ein Zeichencode.</w:t>
                            </w:r>
                            <w:r w:rsidR="00871197">
                              <w:t xml:space="preserve"> - </w:t>
                            </w:r>
                            <w:r w:rsidR="00871197" w:rsidRPr="00871197">
                              <w:t>Unicode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D714" id="Textfeld 5" o:spid="_x0000_s1028" type="#_x0000_t202" style="position:absolute;margin-left:243.7pt;margin-top:14.75pt;width:293.9pt;height:3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" filled="f" stroked="f" strokeweight=".5pt">
                <v:textbox>
                  <w:txbxContent>
                    <w:p w14:paraId="530BA8AA" w14:textId="10F2C0FC" w:rsidR="00434403" w:rsidRDefault="00434403">
                      <w:r w:rsidRPr="00434403">
                        <w:t>Die Bedeutung der Variable i ist nun kein einzelnes Byte mehr, sondern ein Zeichencode.</w:t>
                      </w:r>
                      <w:r w:rsidR="00871197">
                        <w:t xml:space="preserve"> - </w:t>
                      </w:r>
                      <w:r w:rsidR="00871197" w:rsidRPr="00871197">
                        <w:t>Unicode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434403">
        <w:rPr>
          <w:rFonts w:ascii="Courier New" w:hAnsi="Courier New" w:cs="Courier New"/>
          <w:lang w:val="en-US"/>
        </w:rPr>
        <w:t>InputStreamReader</w:t>
      </w:r>
      <w:proofErr w:type="spellEnd"/>
      <w:r w:rsidRPr="00434403">
        <w:rPr>
          <w:rFonts w:ascii="Courier New" w:hAnsi="Courier New" w:cs="Courier New"/>
          <w:lang w:val="en-US"/>
        </w:rPr>
        <w:t xml:space="preserve"> r= new </w:t>
      </w:r>
      <w:proofErr w:type="spellStart"/>
      <w:proofErr w:type="gramStart"/>
      <w:r w:rsidRPr="00434403">
        <w:rPr>
          <w:rFonts w:ascii="Courier New" w:hAnsi="Courier New" w:cs="Courier New"/>
          <w:lang w:val="en-US"/>
        </w:rPr>
        <w:t>InputStreamReader</w:t>
      </w:r>
      <w:proofErr w:type="spellEnd"/>
      <w:r w:rsidRPr="00434403">
        <w:rPr>
          <w:rFonts w:ascii="Courier New" w:hAnsi="Courier New" w:cs="Courier New"/>
          <w:lang w:val="en-US"/>
        </w:rPr>
        <w:t>(</w:t>
      </w:r>
      <w:proofErr w:type="gramEnd"/>
      <w:r w:rsidRPr="00434403">
        <w:rPr>
          <w:rFonts w:ascii="Courier New" w:hAnsi="Courier New" w:cs="Courier New"/>
          <w:lang w:val="en-US"/>
        </w:rPr>
        <w:t xml:space="preserve">System.in); </w:t>
      </w:r>
      <w:proofErr w:type="spellStart"/>
      <w:r w:rsidRPr="00434403">
        <w:rPr>
          <w:rFonts w:ascii="Courier New" w:hAnsi="Courier New" w:cs="Courier New"/>
          <w:lang w:val="en-US"/>
        </w:rPr>
        <w:t>System.out.println</w:t>
      </w:r>
      <w:proofErr w:type="spellEnd"/>
      <w:r w:rsidRPr="00434403">
        <w:rPr>
          <w:rFonts w:ascii="Courier New" w:hAnsi="Courier New" w:cs="Courier New"/>
          <w:lang w:val="en-US"/>
        </w:rPr>
        <w:t>(</w:t>
      </w:r>
      <w:proofErr w:type="spellStart"/>
      <w:r w:rsidRPr="00434403">
        <w:rPr>
          <w:rFonts w:ascii="Courier New" w:hAnsi="Courier New" w:cs="Courier New"/>
          <w:lang w:val="en-US"/>
        </w:rPr>
        <w:t>r.getEncoding</w:t>
      </w:r>
      <w:proofErr w:type="spellEnd"/>
      <w:r w:rsidRPr="00434403">
        <w:rPr>
          <w:rFonts w:ascii="Courier New" w:hAnsi="Courier New" w:cs="Courier New"/>
          <w:lang w:val="en-US"/>
        </w:rPr>
        <w:t>());</w:t>
      </w:r>
    </w:p>
    <w:p w14:paraId="309131A1" w14:textId="77777777" w:rsidR="00434403" w:rsidRPr="00434403" w:rsidRDefault="00434403" w:rsidP="00434403">
      <w:pPr>
        <w:spacing w:after="0" w:line="240" w:lineRule="auto"/>
        <w:rPr>
          <w:rFonts w:ascii="Courier New" w:hAnsi="Courier New" w:cs="Courier New"/>
          <w:lang w:val="en-US"/>
        </w:rPr>
      </w:pPr>
      <w:r w:rsidRPr="00434403">
        <w:rPr>
          <w:rFonts w:ascii="Courier New" w:hAnsi="Courier New" w:cs="Courier New"/>
          <w:lang w:val="en-US"/>
        </w:rPr>
        <w:t xml:space="preserve">int </w:t>
      </w:r>
      <w:proofErr w:type="spellStart"/>
      <w:r w:rsidRPr="00434403">
        <w:rPr>
          <w:rFonts w:ascii="Courier New" w:hAnsi="Courier New" w:cs="Courier New"/>
          <w:lang w:val="en-US"/>
        </w:rPr>
        <w:t>i</w:t>
      </w:r>
      <w:proofErr w:type="spellEnd"/>
      <w:r w:rsidRPr="00434403">
        <w:rPr>
          <w:rFonts w:ascii="Courier New" w:hAnsi="Courier New" w:cs="Courier New"/>
          <w:lang w:val="en-US"/>
        </w:rPr>
        <w:t xml:space="preserve">= </w:t>
      </w:r>
      <w:proofErr w:type="spellStart"/>
      <w:proofErr w:type="gramStart"/>
      <w:r w:rsidRPr="00434403">
        <w:rPr>
          <w:rFonts w:ascii="Courier New" w:hAnsi="Courier New" w:cs="Courier New"/>
          <w:lang w:val="en-US"/>
        </w:rPr>
        <w:t>r.read</w:t>
      </w:r>
      <w:proofErr w:type="spellEnd"/>
      <w:proofErr w:type="gramEnd"/>
      <w:r w:rsidRPr="00434403">
        <w:rPr>
          <w:rFonts w:ascii="Courier New" w:hAnsi="Courier New" w:cs="Courier New"/>
          <w:lang w:val="en-US"/>
        </w:rPr>
        <w:t>();</w:t>
      </w:r>
    </w:p>
    <w:p w14:paraId="4368C6AA" w14:textId="1A4D6964" w:rsidR="00434403" w:rsidRDefault="00434403" w:rsidP="00434403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34403">
        <w:rPr>
          <w:rFonts w:ascii="Courier New" w:hAnsi="Courier New" w:cs="Courier New"/>
          <w:lang w:val="en-US"/>
        </w:rPr>
        <w:t>System.out.println</w:t>
      </w:r>
      <w:proofErr w:type="spellEnd"/>
      <w:r w:rsidRPr="00434403">
        <w:rPr>
          <w:rFonts w:ascii="Courier New" w:hAnsi="Courier New" w:cs="Courier New"/>
          <w:lang w:val="en-US"/>
        </w:rPr>
        <w:t>((char)</w:t>
      </w:r>
      <w:proofErr w:type="spellStart"/>
      <w:r w:rsidRPr="00434403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34403">
        <w:rPr>
          <w:rFonts w:ascii="Courier New" w:hAnsi="Courier New" w:cs="Courier New"/>
          <w:lang w:val="en-US"/>
        </w:rPr>
        <w:t>);</w:t>
      </w:r>
      <w:proofErr w:type="gramEnd"/>
    </w:p>
    <w:p w14:paraId="49413BA0" w14:textId="24574462" w:rsidR="00871197" w:rsidRPr="00871197" w:rsidRDefault="00871197" w:rsidP="00871197">
      <w:pPr>
        <w:pStyle w:val="Listenabsatz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871197">
        <w:rPr>
          <w:rFonts w:ascii="Courier New" w:hAnsi="Courier New" w:cs="Courier New"/>
        </w:rPr>
        <w:t>BufferedWriter</w:t>
      </w:r>
      <w:proofErr w:type="spellEnd"/>
      <w:r w:rsidRPr="00871197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871197">
        <w:rPr>
          <w:rFonts w:cstheme="minorHAnsi"/>
        </w:rPr>
        <w:t>ist ein Writer, der Zeichen puffert, bevor er sie wegschreibt.</w:t>
      </w:r>
    </w:p>
    <w:p w14:paraId="2B6FEC08" w14:textId="27D2DF73" w:rsidR="00871197" w:rsidRPr="00871197" w:rsidRDefault="00871197" w:rsidP="00434403">
      <w:pPr>
        <w:spacing w:after="0" w:line="240" w:lineRule="auto"/>
        <w:rPr>
          <w:rFonts w:cstheme="minorHAnsi"/>
        </w:rPr>
      </w:pPr>
    </w:p>
    <w:p w14:paraId="20577328" w14:textId="4D82CCA1" w:rsidR="00871197" w:rsidRPr="00871197" w:rsidRDefault="00871197" w:rsidP="00434403">
      <w:pPr>
        <w:spacing w:after="0" w:line="240" w:lineRule="auto"/>
        <w:rPr>
          <w:rFonts w:cstheme="minorHAnsi"/>
          <w:b/>
          <w:bCs/>
          <w:u w:val="single"/>
        </w:rPr>
      </w:pPr>
      <w:r w:rsidRPr="00871197">
        <w:rPr>
          <w:rFonts w:cstheme="minorHAnsi"/>
          <w:b/>
          <w:bCs/>
          <w:u w:val="single"/>
        </w:rPr>
        <w:t xml:space="preserve">L.5.3 </w:t>
      </w:r>
      <w:proofErr w:type="spellStart"/>
      <w:r w:rsidRPr="00871197">
        <w:rPr>
          <w:rFonts w:cstheme="minorHAnsi"/>
          <w:b/>
          <w:bCs/>
          <w:u w:val="single"/>
        </w:rPr>
        <w:t>Serialisierung</w:t>
      </w:r>
      <w:proofErr w:type="spellEnd"/>
      <w:r w:rsidRPr="00871197">
        <w:rPr>
          <w:rFonts w:cstheme="minorHAnsi"/>
          <w:b/>
          <w:bCs/>
          <w:u w:val="single"/>
        </w:rPr>
        <w:t xml:space="preserve"> von Objektgeflechten</w:t>
      </w:r>
    </w:p>
    <w:p w14:paraId="515CD45B" w14:textId="21283B49" w:rsidR="00871197" w:rsidRDefault="00871197" w:rsidP="00434403">
      <w:pPr>
        <w:spacing w:after="0" w:line="240" w:lineRule="auto"/>
        <w:rPr>
          <w:rFonts w:cstheme="minorHAnsi"/>
        </w:rPr>
      </w:pPr>
      <w:r w:rsidRPr="00871197">
        <w:rPr>
          <w:rFonts w:cstheme="minorHAnsi"/>
        </w:rPr>
        <w:t>Ziel: "Aktives" Java-Objekt zu "passiver" Folge von Bytes machen und umgekehrt</w:t>
      </w:r>
    </w:p>
    <w:p w14:paraId="1FBB33A7" w14:textId="088651C7" w:rsidR="00871197" w:rsidRPr="00871197" w:rsidRDefault="00871197" w:rsidP="00434403">
      <w:pPr>
        <w:spacing w:after="0" w:line="240" w:lineRule="auto"/>
        <w:rPr>
          <w:rFonts w:cstheme="minorHAnsi"/>
          <w:sz w:val="6"/>
          <w:szCs w:val="6"/>
        </w:rPr>
      </w:pPr>
    </w:p>
    <w:p w14:paraId="4F1CBA19" w14:textId="5A31C813" w:rsidR="00871197" w:rsidRPr="00871197" w:rsidRDefault="00871197" w:rsidP="00434403">
      <w:pPr>
        <w:spacing w:after="0" w:line="240" w:lineRule="auto"/>
        <w:rPr>
          <w:rFonts w:cstheme="minorHAnsi"/>
        </w:rPr>
      </w:pPr>
      <w:proofErr w:type="spellStart"/>
      <w:r w:rsidRPr="00871197">
        <w:rPr>
          <w:rFonts w:cstheme="minorHAnsi"/>
          <w:b/>
          <w:bCs/>
        </w:rPr>
        <w:t>Serialisierung</w:t>
      </w:r>
      <w:proofErr w:type="spellEnd"/>
      <w:r w:rsidRPr="00871197">
        <w:rPr>
          <w:rFonts w:cstheme="minorHAnsi"/>
        </w:rPr>
        <w:t xml:space="preserve">: Ein Objekt zu </w:t>
      </w:r>
      <w:proofErr w:type="spellStart"/>
      <w:r w:rsidRPr="00871197">
        <w:rPr>
          <w:rFonts w:cstheme="minorHAnsi"/>
        </w:rPr>
        <w:t>serialisieren</w:t>
      </w:r>
      <w:proofErr w:type="spellEnd"/>
      <w:r w:rsidRPr="00871197">
        <w:rPr>
          <w:rFonts w:cstheme="minorHAnsi"/>
        </w:rPr>
        <w:t xml:space="preserve"> bedeutet, seine Speicherrepräsentation in eine Folge von Bytes zu verwandeln. Die Bytefolge kann dann z. B. in eine Datei geschrieben werden.</w:t>
      </w:r>
    </w:p>
    <w:p w14:paraId="00064D25" w14:textId="2282D12C" w:rsidR="00871197" w:rsidRDefault="00871197" w:rsidP="00434403">
      <w:pPr>
        <w:spacing w:after="0" w:line="240" w:lineRule="auto"/>
        <w:rPr>
          <w:rFonts w:cstheme="minorHAnsi"/>
        </w:rPr>
      </w:pPr>
      <w:proofErr w:type="spellStart"/>
      <w:r w:rsidRPr="00871197">
        <w:rPr>
          <w:rFonts w:cstheme="minorHAnsi"/>
          <w:b/>
          <w:bCs/>
        </w:rPr>
        <w:t>Deserialisierung</w:t>
      </w:r>
      <w:proofErr w:type="spellEnd"/>
      <w:r w:rsidRPr="00871197">
        <w:rPr>
          <w:rFonts w:cstheme="minorHAnsi"/>
        </w:rPr>
        <w:t xml:space="preserve">: Einen Bytestrom zu </w:t>
      </w:r>
      <w:proofErr w:type="spellStart"/>
      <w:r w:rsidRPr="00871197">
        <w:rPr>
          <w:rFonts w:cstheme="minorHAnsi"/>
        </w:rPr>
        <w:t>deserialisieren</w:t>
      </w:r>
      <w:proofErr w:type="spellEnd"/>
      <w:r w:rsidRPr="00871197">
        <w:rPr>
          <w:rFonts w:cstheme="minorHAnsi"/>
        </w:rPr>
        <w:t xml:space="preserve"> bedeutet, aus der Bytefolge die Speicherrepräsentation eines Objektes zu rekonstruieren. Das Ergebnis der </w:t>
      </w:r>
      <w:proofErr w:type="spellStart"/>
      <w:r w:rsidRPr="00871197">
        <w:rPr>
          <w:rFonts w:cstheme="minorHAnsi"/>
        </w:rPr>
        <w:t>Deserialisierung</w:t>
      </w:r>
      <w:proofErr w:type="spellEnd"/>
      <w:r w:rsidRPr="00871197">
        <w:rPr>
          <w:rFonts w:cstheme="minorHAnsi"/>
        </w:rPr>
        <w:t xml:space="preserve"> ist ein Objekt im Speicher.</w:t>
      </w:r>
    </w:p>
    <w:p w14:paraId="41FE60D2" w14:textId="7CB24C3C" w:rsidR="00871197" w:rsidRPr="008F031C" w:rsidRDefault="00871197" w:rsidP="00434403">
      <w:pPr>
        <w:spacing w:after="0" w:line="240" w:lineRule="auto"/>
        <w:rPr>
          <w:rFonts w:cstheme="minorHAnsi"/>
          <w:sz w:val="8"/>
          <w:szCs w:val="8"/>
        </w:rPr>
      </w:pPr>
    </w:p>
    <w:p w14:paraId="4E411305" w14:textId="708E6910" w:rsidR="00871197" w:rsidRDefault="008F031C" w:rsidP="008F031C">
      <w:pPr>
        <w:spacing w:after="0" w:line="240" w:lineRule="auto"/>
        <w:rPr>
          <w:rFonts w:cstheme="minorHAnsi"/>
        </w:rPr>
      </w:pPr>
      <w:r w:rsidRPr="008F031C">
        <w:rPr>
          <w:rFonts w:cstheme="minorHAnsi"/>
          <w:b/>
          <w:bCs/>
        </w:rPr>
        <w:t>Vorteile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 w:rsidRPr="008F031C">
        <w:rPr>
          <w:rFonts w:cstheme="minorHAnsi"/>
        </w:rPr>
        <w:t>– Einfach. Man schreibt so gut wie keinen eigenen Code.</w:t>
      </w:r>
    </w:p>
    <w:p w14:paraId="43698700" w14:textId="5601EEB8" w:rsidR="008F031C" w:rsidRPr="008F031C" w:rsidRDefault="008F031C" w:rsidP="008F031C">
      <w:pPr>
        <w:spacing w:after="0" w:line="240" w:lineRule="auto"/>
        <w:rPr>
          <w:rFonts w:cstheme="minorHAnsi"/>
          <w:b/>
          <w:bCs/>
        </w:rPr>
      </w:pPr>
      <w:r w:rsidRPr="008F031C">
        <w:rPr>
          <w:rFonts w:cstheme="minorHAnsi"/>
          <w:b/>
          <w:bCs/>
        </w:rPr>
        <w:t xml:space="preserve">Nachteile </w:t>
      </w:r>
      <w:r>
        <w:rPr>
          <w:rFonts w:cstheme="minorHAnsi"/>
          <w:b/>
          <w:bCs/>
        </w:rPr>
        <w:tab/>
      </w:r>
      <w:r w:rsidRPr="008F031C">
        <w:rPr>
          <w:rFonts w:cstheme="minorHAnsi"/>
        </w:rPr>
        <w:t xml:space="preserve">– Wenige Eingriffsmöglichkeiten. </w:t>
      </w:r>
      <w:r w:rsidR="00491257">
        <w:rPr>
          <w:rFonts w:cstheme="minorHAnsi"/>
        </w:rPr>
        <w:tab/>
      </w:r>
      <w:r w:rsidR="00491257">
        <w:rPr>
          <w:rFonts w:cstheme="minorHAnsi"/>
        </w:rPr>
        <w:tab/>
      </w:r>
      <w:r w:rsidRPr="008F031C">
        <w:rPr>
          <w:rFonts w:cstheme="minorHAnsi"/>
        </w:rPr>
        <w:t xml:space="preserve">• Alternative: </w:t>
      </w:r>
      <w:proofErr w:type="spellStart"/>
      <w:r w:rsidRPr="008F031C">
        <w:rPr>
          <w:rFonts w:cstheme="minorHAnsi"/>
        </w:rPr>
        <w:t>Externalizable</w:t>
      </w:r>
      <w:proofErr w:type="spellEnd"/>
    </w:p>
    <w:p w14:paraId="426CD148" w14:textId="26DE076D" w:rsidR="008F031C" w:rsidRPr="008F031C" w:rsidRDefault="008F031C" w:rsidP="008F031C">
      <w:pPr>
        <w:spacing w:after="0" w:line="240" w:lineRule="auto"/>
        <w:ind w:left="708" w:firstLine="708"/>
        <w:rPr>
          <w:rFonts w:cstheme="minorHAnsi"/>
        </w:rPr>
      </w:pPr>
      <w:r w:rsidRPr="008F031C">
        <w:rPr>
          <w:rFonts w:cstheme="minorHAnsi"/>
        </w:rPr>
        <w:t xml:space="preserve">– Nicht wirklich menschenlesbares Format. </w:t>
      </w:r>
      <w:r w:rsidR="00491257">
        <w:rPr>
          <w:rFonts w:cstheme="minorHAnsi"/>
        </w:rPr>
        <w:tab/>
      </w:r>
      <w:r w:rsidRPr="008F031C">
        <w:rPr>
          <w:rFonts w:cstheme="minorHAnsi"/>
        </w:rPr>
        <w:t>• Alternative: XML, JSON, ...</w:t>
      </w:r>
    </w:p>
    <w:p w14:paraId="6D622E8F" w14:textId="52287873" w:rsidR="00EF5989" w:rsidRDefault="008F031C" w:rsidP="00EF5989">
      <w:pPr>
        <w:spacing w:after="0" w:line="240" w:lineRule="auto"/>
        <w:rPr>
          <w:rFonts w:cstheme="minorHAnsi"/>
        </w:rPr>
      </w:pPr>
      <w:r w:rsidRPr="008F031C">
        <w:rPr>
          <w:rFonts w:cstheme="minorHAnsi"/>
          <w:b/>
          <w:bCs/>
        </w:rPr>
        <w:t>Probleme bei jeder Abbildung Bytefolge ↔Objekt:</w:t>
      </w:r>
      <w:r w:rsidRPr="008F031C">
        <w:rPr>
          <w:rFonts w:cstheme="minorHAnsi"/>
        </w:rPr>
        <w:t xml:space="preserve"> – </w:t>
      </w:r>
      <w:proofErr w:type="spellStart"/>
      <w:r w:rsidRPr="008F031C">
        <w:rPr>
          <w:rFonts w:cstheme="minorHAnsi"/>
        </w:rPr>
        <w:t>Versionierung</w:t>
      </w:r>
      <w:proofErr w:type="spellEnd"/>
      <w:r w:rsidRPr="008F031C">
        <w:rPr>
          <w:rFonts w:cstheme="minorHAnsi"/>
        </w:rPr>
        <w:t xml:space="preserve"> von Bytefolge und Klasse</w:t>
      </w:r>
    </w:p>
    <w:p w14:paraId="419EAD3B" w14:textId="167B88E2" w:rsidR="00EF5989" w:rsidRPr="00EF5989" w:rsidRDefault="00EF5989" w:rsidP="00EF5989">
      <w:pPr>
        <w:spacing w:after="0" w:line="240" w:lineRule="auto"/>
        <w:rPr>
          <w:rFonts w:cstheme="minorHAnsi"/>
          <w:sz w:val="16"/>
          <w:szCs w:val="16"/>
        </w:rPr>
      </w:pPr>
      <w:r w:rsidRPr="00EF5989">
        <w:rPr>
          <w:rFonts w:cstheme="minorHAnsi"/>
          <w:sz w:val="16"/>
          <w:szCs w:val="16"/>
        </w:rPr>
        <w:t xml:space="preserve">Wenn sich der Quelltext und damit der Bytecode einer Klasse zwischen </w:t>
      </w:r>
      <w:proofErr w:type="spellStart"/>
      <w:r w:rsidRPr="00EF5989">
        <w:rPr>
          <w:rFonts w:cstheme="minorHAnsi"/>
          <w:sz w:val="16"/>
          <w:szCs w:val="16"/>
        </w:rPr>
        <w:t>Serialisierung</w:t>
      </w:r>
      <w:proofErr w:type="spellEnd"/>
      <w:r w:rsidRPr="00EF5989">
        <w:rPr>
          <w:rFonts w:cstheme="minorHAnsi"/>
          <w:sz w:val="16"/>
          <w:szCs w:val="16"/>
        </w:rPr>
        <w:t xml:space="preserve"> und späterer </w:t>
      </w:r>
      <w:proofErr w:type="spellStart"/>
      <w:r w:rsidRPr="00EF5989">
        <w:rPr>
          <w:rFonts w:cstheme="minorHAnsi"/>
          <w:sz w:val="16"/>
          <w:szCs w:val="16"/>
        </w:rPr>
        <w:t>Deserialisierung</w:t>
      </w:r>
      <w:proofErr w:type="spellEnd"/>
      <w:r w:rsidRPr="00EF5989">
        <w:rPr>
          <w:rFonts w:cstheme="minorHAnsi"/>
          <w:sz w:val="16"/>
          <w:szCs w:val="16"/>
        </w:rPr>
        <w:t xml:space="preserve"> ändert, kann es zu Problemen kommen</w:t>
      </w:r>
    </w:p>
    <w:p w14:paraId="6B026D52" w14:textId="3775D6A5" w:rsidR="00EC6470" w:rsidRDefault="00EC6470" w:rsidP="00EF598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68B8A0" wp14:editId="6B9BCD0C">
                <wp:simplePos x="0" y="0"/>
                <wp:positionH relativeFrom="column">
                  <wp:posOffset>-67310</wp:posOffset>
                </wp:positionH>
                <wp:positionV relativeFrom="page">
                  <wp:posOffset>7830820</wp:posOffset>
                </wp:positionV>
                <wp:extent cx="6895465" cy="2818130"/>
                <wp:effectExtent l="0" t="0" r="13335" b="139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2818130"/>
                          <a:chOff x="0" y="0"/>
                          <a:chExt cx="6895475" cy="2818150"/>
                        </a:xfrm>
                      </wpg:grpSpPr>
                      <wps:wsp>
                        <wps:cNvPr id="1" name="Textfeld 1"/>
                        <wps:cNvSpPr txBox="1"/>
                        <wps:spPr>
                          <a:xfrm>
                            <a:off x="0" y="0"/>
                            <a:ext cx="6790545" cy="23834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7C03B8" w14:textId="6BB0AE93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public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static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void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speichern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Object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o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, String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filename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)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throws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IOException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{ </w:t>
                              </w:r>
                            </w:p>
                            <w:p w14:paraId="74263A9B" w14:textId="5C93EEDB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>OutputStream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für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Datei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erzeugen</w:t>
                              </w:r>
                            </w:p>
                            <w:p w14:paraId="6484E754" w14:textId="1B66EC7C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FileOutputStream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file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new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FileOutputStream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filename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); </w:t>
                              </w:r>
                              <w:r w:rsidR="00D24FB1"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//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2A00FF"/>
                                  <w:sz w:val="16"/>
                                  <w:szCs w:val="16"/>
                                  <w:lang w:val="en-US"/>
                                </w:rPr>
                                <w:t>"personen.dat"</w:t>
                              </w:r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2A7762A7" w14:textId="26304A98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>ObjectOutputstream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der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Objekte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serialisiert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erzeugen</w:t>
                              </w:r>
                            </w:p>
                            <w:p w14:paraId="7C899FBC" w14:textId="77777777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ObjectOutputStream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out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=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new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ObjectOutputStream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file</w:t>
                              </w:r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59AB7E7F" w14:textId="1AC0D306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 xml:space="preserve">//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Serialisieren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der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Objekte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320A714" w14:textId="2D03AFAD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out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.writeObject</w:t>
                              </w:r>
                              <w:proofErr w:type="spellEnd"/>
                              <w:proofErr w:type="gram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o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//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oos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.writeObject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gerd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r w:rsidRPr="00D24FB1">
                                <w:rPr>
                                  <w:rFonts w:ascii="Menlo" w:hAnsi="Menlo" w:cs="Menlo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oos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.writeObject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maria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</w:p>
                            <w:p w14:paraId="36B6750C" w14:textId="77777777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6A3E3E"/>
                                  <w:sz w:val="16"/>
                                  <w:szCs w:val="16"/>
                                  <w:lang w:val="en-US"/>
                                </w:rPr>
                                <w:t>out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.close</w:t>
                              </w:r>
                              <w:proofErr w:type="spellEnd"/>
                              <w:proofErr w:type="gram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14:paraId="10B50B7A" w14:textId="77777777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  <w:p w14:paraId="0C86110E" w14:textId="150FAEF2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public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static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Object </w:t>
                              </w:r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laden(</w:t>
                              </w:r>
                              <w:proofErr w:type="gram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String filename)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throws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IOException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ClassNotFoundException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15B72454" w14:textId="02E8CAE8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>InputStream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für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Serialisierungs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Datei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erzeugen</w:t>
                              </w:r>
                            </w:p>
                            <w:p w14:paraId="0E48EF60" w14:textId="2951D6D4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FileInputStream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f =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new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FileInputStream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(filename</w:t>
                              </w:r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43AB5B35" w14:textId="55CD8410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 xml:space="preserve">//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>ObjectInputstream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der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Objekte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deserialisiert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erzeugen</w:t>
                              </w:r>
                              <w:proofErr w:type="spellEnd"/>
                            </w:p>
                            <w:p w14:paraId="1F13EC93" w14:textId="389D9BA9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ObjectInputStream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input =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  <w:lang w:val="en-US"/>
                                </w:rPr>
                                <w:t>new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ObjectInputStream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(f</w:t>
                              </w:r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11698156" w14:textId="4E141478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Objekte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müssen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selber</w:t>
                              </w:r>
                              <w:proofErr w:type="gram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Reihenfolge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deserialisiert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6"/>
                                  <w:szCs w:val="16"/>
                                  <w:u w:val="single"/>
                                </w:rPr>
                                <w:t>werden</w:t>
                              </w:r>
                            </w:p>
                            <w:p w14:paraId="52BF5BAB" w14:textId="7A487078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Object o= </w:t>
                              </w:r>
                              <w:proofErr w:type="spellStart"/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input.readObject</w:t>
                              </w:r>
                              <w:proofErr w:type="spellEnd"/>
                              <w:proofErr w:type="gram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="00D24FB1"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//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gerd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= (Person)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ois.readObject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(); maria = (Person)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ois.readObject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(); </w:t>
                              </w:r>
                            </w:p>
                            <w:p w14:paraId="51B7FFD6" w14:textId="77777777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input.close</w:t>
                              </w:r>
                              <w:proofErr w:type="spellEnd"/>
                              <w:proofErr w:type="gram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14:paraId="1ADE9314" w14:textId="77777777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6"/>
                                  <w:szCs w:val="16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6"/>
                                  <w:szCs w:val="16"/>
                                </w:rPr>
                                <w:t>return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</w:rPr>
                                <w:t xml:space="preserve"> o; </w:t>
                              </w:r>
                            </w:p>
                            <w:p w14:paraId="67BD340A" w14:textId="77777777" w:rsidR="00EF5989" w:rsidRPr="00D24FB1" w:rsidRDefault="00EF5989" w:rsidP="00EF5989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2A156F81" w14:textId="77777777" w:rsidR="00EF5989" w:rsidRPr="00D24FB1" w:rsidRDefault="00EF5989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3665095" y="1956216"/>
                            <a:ext cx="3230380" cy="861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BB4389" w14:textId="77777777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public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class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Person </w:t>
                              </w:r>
                              <w:r w:rsidRPr="00D403E3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u w:val="single"/>
                                  <w:lang w:val="en-US"/>
                                </w:rPr>
                                <w:t>implements</w:t>
                              </w:r>
                              <w:r w:rsidRPr="00D403E3">
                                <w:rPr>
                                  <w:rFonts w:ascii="Menlo" w:hAnsi="Menlo" w:cs="Menlo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u w:val="single"/>
                                  <w:lang w:val="en-US"/>
                                </w:rPr>
                                <w:t xml:space="preserve"> Serializable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{ </w:t>
                              </w:r>
                            </w:p>
                            <w:p w14:paraId="731AD17B" w14:textId="6AD0E164" w:rsidR="00EF5989" w:rsidRPr="00D403E3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</w:t>
                              </w:r>
                              <w:r w:rsidRPr="00D403E3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private</w:t>
                              </w:r>
                              <w:r w:rsidRPr="00D403E3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String </w:t>
                              </w:r>
                              <w:r w:rsidRPr="00D403E3">
                                <w:rPr>
                                  <w:rFonts w:ascii="Menlo" w:hAnsi="Menlo" w:cs="Menlo"/>
                                  <w:color w:val="0000C0"/>
                                  <w:sz w:val="15"/>
                                  <w:szCs w:val="15"/>
                                  <w:lang w:val="en-US"/>
                                </w:rPr>
                                <w:t>name</w:t>
                              </w:r>
                              <w:r w:rsidRPr="00D403E3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;</w:t>
                              </w:r>
                              <w:r w:rsidR="00D403E3" w:rsidRPr="00D403E3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ab/>
                              </w:r>
                              <w:r w:rsidR="00D403E3" w:rsidRPr="00D403E3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  <w:lang w:val="en-US"/>
                                </w:rPr>
                                <w:t>//</w:t>
                              </w:r>
                              <w:r w:rsidR="00D403E3" w:rsidRPr="00D403E3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  <w:lang w:val="en-US"/>
                                </w:rPr>
                                <w:t>muss imp.</w:t>
                              </w:r>
                              <w:r w:rsidR="00D403E3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  <w:lang w:val="en-US"/>
                                </w:rPr>
                                <w:t xml:space="preserve"> Warden!!!</w:t>
                              </w:r>
                            </w:p>
                            <w:p w14:paraId="66E35F68" w14:textId="77777777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</w:rPr>
                              </w:pPr>
                              <w:r w:rsidRPr="00D403E3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</w:rPr>
                                <w:t>private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</w:rPr>
                                <w:t>int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C0"/>
                                  <w:sz w:val="15"/>
                                  <w:szCs w:val="15"/>
                                </w:rPr>
                                <w:t>alter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>;</w:t>
                              </w:r>
                            </w:p>
                            <w:p w14:paraId="7B9A35AA" w14:textId="77777777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  <w:u w:val="single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</w:rPr>
                                <w:t>private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</w:rPr>
                                <w:t>transient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</w:rPr>
                                <w:t>int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u w:val="single"/>
                                </w:rPr>
                                <w:t>gehalt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</w:rPr>
                                <w:t xml:space="preserve">//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  <w:u w:val="single"/>
                                </w:rPr>
                                <w:t>nicht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  <w:u w:val="single"/>
                                </w:rPr>
                                <w:t>speichern</w:t>
                              </w:r>
                            </w:p>
                            <w:p w14:paraId="12B8A459" w14:textId="182353D3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  <w:u w:val="single"/>
                                  <w:lang w:val="en-US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private</w:t>
                              </w:r>
                              <w:r w:rsidRPr="00D24FB1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 xml:space="preserve"> static final long</w:t>
                              </w:r>
                              <w:r w:rsidRPr="00D24FB1"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24FB1"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  <w:t>serialVersionUID</w:t>
                              </w:r>
                              <w:proofErr w:type="spellEnd"/>
                              <w:r w:rsidRPr="00D24FB1"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  <w:t xml:space="preserve"> = </w:t>
                              </w:r>
                              <w:proofErr w:type="gramStart"/>
                              <w:r w:rsidRPr="00D24FB1"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  <w:t>1;</w:t>
                              </w:r>
                              <w:proofErr w:type="gramEnd"/>
                            </w:p>
                            <w:p w14:paraId="357E79B5" w14:textId="5A65489F" w:rsidR="00EF5989" w:rsidRPr="00D24FB1" w:rsidRDefault="00EF5989" w:rsidP="00EF598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</w:t>
                              </w: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>[…]</w:t>
                              </w:r>
                              <w:r w:rsidR="00D24FB1"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D24FB1" w:rsidRPr="00D24FB1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</w:rPr>
                                <w:t>/</w:t>
                              </w:r>
                              <w:r w:rsidR="00D24FB1" w:rsidRPr="00D24FB1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</w:rPr>
                                <w:t xml:space="preserve">/ </w:t>
                              </w:r>
                              <w:proofErr w:type="spellStart"/>
                              <w:r w:rsidR="00D24FB1" w:rsidRPr="00D24FB1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</w:rPr>
                                <w:t>fuer</w:t>
                              </w:r>
                              <w:proofErr w:type="spellEnd"/>
                              <w:r w:rsidR="00D24FB1" w:rsidRPr="00D24FB1">
                                <w:rPr>
                                  <w:rFonts w:ascii="Menlo" w:hAnsi="Menlo" w:cs="Menlo"/>
                                  <w:color w:val="3F7F5F"/>
                                  <w:sz w:val="15"/>
                                  <w:szCs w:val="15"/>
                                </w:rPr>
                                <w:t xml:space="preserve"> die Versionenunterscheidung!!!</w:t>
                              </w:r>
                            </w:p>
                            <w:p w14:paraId="63664CC7" w14:textId="500FEC58" w:rsidR="00491257" w:rsidRPr="00D24FB1" w:rsidRDefault="00EF5989" w:rsidP="00EF598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8"/>
                                  <w:szCs w:val="8"/>
                                </w:rPr>
                              </w:pPr>
                              <w:r w:rsidRPr="00D24FB1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8B8A0" id="Gruppieren 7" o:spid="_x0000_s1029" style="position:absolute;margin-left:-5.3pt;margin-top:616.6pt;width:542.95pt;height:221.9pt;z-index:251665408;mso-position-vertical-relative:page" coordsize="68954,2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">
                <v:shape id="Textfeld 1" o:spid="_x0000_s1030" type="#_x0000_t202" style="position:absolute;width:67905;height:23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7E7C03B8" w14:textId="6BB0AE93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public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static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void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speichern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Object </w:t>
                        </w:r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o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, String </w:t>
                        </w:r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filename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throws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IOException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{ </w:t>
                        </w:r>
                      </w:p>
                      <w:p w14:paraId="74263A9B" w14:textId="5C93EEDB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>OutputStream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für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Datei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erzeugen</w:t>
                        </w:r>
                      </w:p>
                      <w:p w14:paraId="6484E754" w14:textId="1B66EC7C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FileOutputStream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file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new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FileOutputStream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filename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); </w:t>
                        </w:r>
                        <w:r w:rsidR="00D24FB1"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//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D24FB1">
                          <w:rPr>
                            <w:rFonts w:ascii="Menlo" w:hAnsi="Menlo" w:cs="Menlo"/>
                            <w:color w:val="2A00FF"/>
                            <w:sz w:val="16"/>
                            <w:szCs w:val="16"/>
                            <w:lang w:val="en-US"/>
                          </w:rPr>
                          <w:t>"personen.dat"</w:t>
                        </w:r>
                        <w:proofErr w:type="gram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2A7762A7" w14:textId="26304A98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>ObjectOutputstream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,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der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Objekte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serialisiert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,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erzeugen</w:t>
                        </w:r>
                      </w:p>
                      <w:p w14:paraId="7C899FBC" w14:textId="77777777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ObjectOutputStream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out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=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new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ObjectOutputStream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file</w:t>
                        </w:r>
                        <w:proofErr w:type="gram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59AB7E7F" w14:textId="1AC0D306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 xml:space="preserve">//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  <w:lang w:val="en-US"/>
                          </w:rPr>
                          <w:t>Serialisieren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  <w:lang w:val="en-US"/>
                          </w:rPr>
                          <w:t>der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  <w:lang w:val="en-US"/>
                          </w:rPr>
                          <w:t>Objekte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2320A714" w14:textId="2D03AFAD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out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.writeObject</w:t>
                        </w:r>
                        <w:proofErr w:type="spellEnd"/>
                        <w:proofErr w:type="gram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o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//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oos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.writeObject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gerd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r w:rsidRPr="00D24FB1">
                          <w:rPr>
                            <w:rFonts w:ascii="Menlo" w:hAnsi="Menlo" w:cs="Menlo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oos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.writeObject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maria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</w:p>
                      <w:p w14:paraId="36B6750C" w14:textId="77777777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24FB1">
                          <w:rPr>
                            <w:rFonts w:ascii="Menlo" w:hAnsi="Menlo" w:cs="Menlo"/>
                            <w:color w:val="6A3E3E"/>
                            <w:sz w:val="16"/>
                            <w:szCs w:val="16"/>
                            <w:lang w:val="en-US"/>
                          </w:rPr>
                          <w:t>out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.close</w:t>
                        </w:r>
                        <w:proofErr w:type="spellEnd"/>
                        <w:proofErr w:type="gram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();</w:t>
                        </w:r>
                      </w:p>
                      <w:p w14:paraId="10B50B7A" w14:textId="77777777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  <w:p w14:paraId="0C86110E" w14:textId="150FAEF2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public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static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Object </w:t>
                        </w:r>
                        <w:proofErr w:type="gram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laden(</w:t>
                        </w:r>
                        <w:proofErr w:type="gram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String filename)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throws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IOException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ClassNotFoundException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{</w:t>
                        </w:r>
                      </w:p>
                      <w:p w14:paraId="15B72454" w14:textId="02E8CAE8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>InputStream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für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Serialisierungs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>-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Datei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erzeugen</w:t>
                        </w:r>
                      </w:p>
                      <w:p w14:paraId="0E48EF60" w14:textId="2951D6D4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FileInputStream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f =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new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FileInputStream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(filename</w:t>
                        </w:r>
                        <w:proofErr w:type="gram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43AB5B35" w14:textId="55CD8410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 xml:space="preserve">//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>ObjectInputstream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  <w:lang w:val="en-US"/>
                          </w:rPr>
                          <w:t>der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  <w:lang w:val="en-US"/>
                          </w:rPr>
                          <w:t>Objekte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  <w:lang w:val="en-US"/>
                          </w:rPr>
                          <w:t>deserialisiert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  <w:lang w:val="en-US"/>
                          </w:rPr>
                          <w:t>erzeugen</w:t>
                        </w:r>
                        <w:proofErr w:type="spellEnd"/>
                      </w:p>
                      <w:p w14:paraId="1F13EC93" w14:textId="389D9BA9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ObjectInputStream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input =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  <w:lang w:val="en-US"/>
                          </w:rPr>
                          <w:t>new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ObjectInputStream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(f</w:t>
                        </w:r>
                        <w:proofErr w:type="gram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11698156" w14:textId="4E141478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//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Objekte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müssen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in </w:t>
                        </w:r>
                        <w:proofErr w:type="gram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selber</w:t>
                        </w:r>
                        <w:proofErr w:type="gram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Reihenfolge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deserialisiert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6"/>
                            <w:szCs w:val="16"/>
                            <w:u w:val="single"/>
                          </w:rPr>
                          <w:t>werden</w:t>
                        </w:r>
                      </w:p>
                      <w:p w14:paraId="52BF5BAB" w14:textId="7A487078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Object o= </w:t>
                        </w:r>
                        <w:proofErr w:type="spellStart"/>
                        <w:proofErr w:type="gram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input.readObject</w:t>
                        </w:r>
                        <w:proofErr w:type="spellEnd"/>
                        <w:proofErr w:type="gram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();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="00D24FB1"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//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gerd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= (Person)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ois.readObject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(); maria = (Person)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ois.readObject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(); </w:t>
                        </w:r>
                      </w:p>
                      <w:p w14:paraId="51B7FFD6" w14:textId="77777777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input.close</w:t>
                        </w:r>
                        <w:proofErr w:type="spellEnd"/>
                        <w:proofErr w:type="gram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>();</w:t>
                        </w:r>
                      </w:p>
                      <w:p w14:paraId="1ADE9314" w14:textId="77777777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6"/>
                            <w:szCs w:val="16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6"/>
                            <w:szCs w:val="16"/>
                          </w:rPr>
                          <w:t>return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</w:rPr>
                          <w:t xml:space="preserve"> o; </w:t>
                        </w:r>
                      </w:p>
                      <w:p w14:paraId="67BD340A" w14:textId="77777777" w:rsidR="00EF5989" w:rsidRPr="00D24FB1" w:rsidRDefault="00EF5989" w:rsidP="00EF5989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6"/>
                            <w:szCs w:val="16"/>
                          </w:rPr>
                          <w:t>}</w:t>
                        </w:r>
                      </w:p>
                      <w:p w14:paraId="2A156F81" w14:textId="77777777" w:rsidR="00EF5989" w:rsidRPr="00D24FB1" w:rsidRDefault="00EF5989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feld 6" o:spid="_x0000_s1031" type="#_x0000_t202" style="position:absolute;left:36650;top:19562;width:32304;height:8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68BB4389" w14:textId="77777777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public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class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Person </w:t>
                        </w:r>
                        <w:r w:rsidRPr="00D403E3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u w:val="single"/>
                            <w:lang w:val="en-US"/>
                          </w:rPr>
                          <w:t>implements</w:t>
                        </w:r>
                        <w:r w:rsidRPr="00D403E3">
                          <w:rPr>
                            <w:rFonts w:ascii="Menlo" w:hAnsi="Menlo" w:cs="Menlo"/>
                            <w:b/>
                            <w:bCs/>
                            <w:color w:val="000000"/>
                            <w:sz w:val="15"/>
                            <w:szCs w:val="15"/>
                            <w:u w:val="single"/>
                            <w:lang w:val="en-US"/>
                          </w:rPr>
                          <w:t xml:space="preserve"> Serializable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{ </w:t>
                        </w:r>
                      </w:p>
                      <w:p w14:paraId="731AD17B" w14:textId="6AD0E164" w:rsidR="00EF5989" w:rsidRPr="00D403E3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</w:t>
                        </w:r>
                        <w:r w:rsidRPr="00D403E3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private</w:t>
                        </w:r>
                        <w:r w:rsidRPr="00D403E3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String </w:t>
                        </w:r>
                        <w:r w:rsidRPr="00D403E3">
                          <w:rPr>
                            <w:rFonts w:ascii="Menlo" w:hAnsi="Menlo" w:cs="Menlo"/>
                            <w:color w:val="0000C0"/>
                            <w:sz w:val="15"/>
                            <w:szCs w:val="15"/>
                            <w:lang w:val="en-US"/>
                          </w:rPr>
                          <w:t>name</w:t>
                        </w:r>
                        <w:r w:rsidRPr="00D403E3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;</w:t>
                        </w:r>
                        <w:r w:rsidR="00D403E3" w:rsidRPr="00D403E3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ab/>
                        </w:r>
                        <w:r w:rsidR="00D403E3" w:rsidRPr="00D403E3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  <w:lang w:val="en-US"/>
                          </w:rPr>
                          <w:t>//</w:t>
                        </w:r>
                        <w:r w:rsidR="00D403E3" w:rsidRPr="00D403E3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  <w:lang w:val="en-US"/>
                          </w:rPr>
                          <w:t>muss imp.</w:t>
                        </w:r>
                        <w:r w:rsidR="00D403E3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  <w:lang w:val="en-US"/>
                          </w:rPr>
                          <w:t xml:space="preserve"> Warden!!!</w:t>
                        </w:r>
                      </w:p>
                      <w:p w14:paraId="66E35F68" w14:textId="77777777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</w:rPr>
                        </w:pPr>
                        <w:r w:rsidRPr="00D403E3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</w:rPr>
                          <w:t>private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</w:rPr>
                          <w:t>int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0000C0"/>
                            <w:sz w:val="15"/>
                            <w:szCs w:val="15"/>
                          </w:rPr>
                          <w:t>alter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>;</w:t>
                        </w:r>
                      </w:p>
                      <w:p w14:paraId="7B9A35AA" w14:textId="77777777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  <w:u w:val="single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</w:rPr>
                          <w:t>private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</w:rPr>
                          <w:t>transient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</w:rPr>
                          <w:t>int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u w:val="single"/>
                          </w:rPr>
                          <w:t>gehalt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 xml:space="preserve">;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</w:rPr>
                          <w:t xml:space="preserve">//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  <w:u w:val="single"/>
                          </w:rPr>
                          <w:t>nicht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</w:rPr>
                          <w:t xml:space="preserve"> </w:t>
                        </w:r>
                        <w:r w:rsidRPr="00D24FB1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  <w:u w:val="single"/>
                          </w:rPr>
                          <w:t>speichern</w:t>
                        </w:r>
                      </w:p>
                      <w:p w14:paraId="12B8A459" w14:textId="182353D3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  <w:u w:val="single"/>
                            <w:lang w:val="en-US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private</w:t>
                        </w:r>
                        <w:r w:rsidRPr="00D24FB1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 xml:space="preserve"> static final long</w:t>
                        </w:r>
                        <w:r w:rsidRPr="00D24FB1"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24FB1"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  <w:t>serialVersionUID</w:t>
                        </w:r>
                        <w:proofErr w:type="spellEnd"/>
                        <w:r w:rsidRPr="00D24FB1"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  <w:t xml:space="preserve"> = </w:t>
                        </w:r>
                        <w:proofErr w:type="gramStart"/>
                        <w:r w:rsidRPr="00D24FB1"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  <w:t>1;</w:t>
                        </w:r>
                        <w:proofErr w:type="gramEnd"/>
                      </w:p>
                      <w:p w14:paraId="357E79B5" w14:textId="5A65489F" w:rsidR="00EF5989" w:rsidRPr="00D24FB1" w:rsidRDefault="00EF5989" w:rsidP="00EF598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</w:t>
                        </w: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>[…]</w:t>
                        </w:r>
                        <w:r w:rsidR="00D24FB1"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="00D24FB1" w:rsidRPr="00D24FB1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</w:rPr>
                          <w:t>/</w:t>
                        </w:r>
                        <w:r w:rsidR="00D24FB1" w:rsidRPr="00D24FB1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</w:rPr>
                          <w:t xml:space="preserve">/ </w:t>
                        </w:r>
                        <w:proofErr w:type="spellStart"/>
                        <w:r w:rsidR="00D24FB1" w:rsidRPr="00D24FB1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</w:rPr>
                          <w:t>fuer</w:t>
                        </w:r>
                        <w:proofErr w:type="spellEnd"/>
                        <w:r w:rsidR="00D24FB1" w:rsidRPr="00D24FB1">
                          <w:rPr>
                            <w:rFonts w:ascii="Menlo" w:hAnsi="Menlo" w:cs="Menlo"/>
                            <w:color w:val="3F7F5F"/>
                            <w:sz w:val="15"/>
                            <w:szCs w:val="15"/>
                          </w:rPr>
                          <w:t xml:space="preserve"> die Versionenunterscheidung!!!</w:t>
                        </w:r>
                      </w:p>
                      <w:p w14:paraId="63664CC7" w14:textId="500FEC58" w:rsidR="00491257" w:rsidRPr="00D24FB1" w:rsidRDefault="00EF5989" w:rsidP="00EF598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8"/>
                            <w:szCs w:val="8"/>
                          </w:rPr>
                        </w:pPr>
                        <w:r w:rsidRPr="00D24FB1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40442DD" w14:textId="168B1A61" w:rsidR="00154CD6" w:rsidRPr="00154CD6" w:rsidRDefault="00154CD6" w:rsidP="00974872">
      <w:pPr>
        <w:rPr>
          <w:rFonts w:cstheme="minorHAnsi"/>
        </w:rPr>
      </w:pPr>
      <w:r>
        <w:rPr>
          <w:rFonts w:cstheme="minorHAnsi"/>
        </w:rPr>
        <w:tab/>
      </w:r>
    </w:p>
    <w:sectPr w:rsidR="00154CD6" w:rsidRPr="00154CD6" w:rsidSect="00D04559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6B47D" w14:textId="77777777" w:rsidR="005D392D" w:rsidRDefault="005D392D" w:rsidP="00311BDE">
      <w:pPr>
        <w:spacing w:after="0" w:line="240" w:lineRule="auto"/>
      </w:pPr>
      <w:r>
        <w:separator/>
      </w:r>
    </w:p>
  </w:endnote>
  <w:endnote w:type="continuationSeparator" w:id="0">
    <w:p w14:paraId="70C04CD9" w14:textId="77777777" w:rsidR="005D392D" w:rsidRDefault="005D392D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565F9" w14:textId="77777777" w:rsidR="005D392D" w:rsidRDefault="005D392D" w:rsidP="00311BDE">
      <w:pPr>
        <w:spacing w:after="0" w:line="240" w:lineRule="auto"/>
      </w:pPr>
      <w:r>
        <w:separator/>
      </w:r>
    </w:p>
  </w:footnote>
  <w:footnote w:type="continuationSeparator" w:id="0">
    <w:p w14:paraId="11370CC3" w14:textId="77777777" w:rsidR="005D392D" w:rsidRDefault="005D392D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37F92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2 (PR2) - Formular für </w:t>
    </w:r>
    <w:proofErr w:type="gramStart"/>
    <w:r w:rsidRPr="00311BDE">
      <w:rPr>
        <w:rFonts w:ascii="Arial" w:hAnsi="Arial" w:cs="Arial"/>
        <w:sz w:val="16"/>
        <w:szCs w:val="16"/>
      </w:rPr>
      <w:t>Lesenotizen  -</w:t>
    </w:r>
    <w:proofErr w:type="gramEnd"/>
    <w:r w:rsidRPr="00311BDE">
      <w:rPr>
        <w:rFonts w:ascii="Arial" w:hAnsi="Arial" w:cs="Arial"/>
        <w:sz w:val="16"/>
        <w:szCs w:val="16"/>
      </w:rPr>
      <w:t xml:space="preserve"> SS202</w:t>
    </w:r>
    <w:r w:rsidR="005820C2">
      <w:rPr>
        <w:rFonts w:ascii="Arial" w:hAnsi="Arial"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315"/>
    <w:multiLevelType w:val="hybridMultilevel"/>
    <w:tmpl w:val="B95440D4"/>
    <w:lvl w:ilvl="0" w:tplc="549C71E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7514F244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F5A0A"/>
    <w:multiLevelType w:val="hybridMultilevel"/>
    <w:tmpl w:val="E36AFBA6"/>
    <w:lvl w:ilvl="0" w:tplc="BB66EBC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B0D53"/>
    <w:multiLevelType w:val="hybridMultilevel"/>
    <w:tmpl w:val="FC3AE6C4"/>
    <w:lvl w:ilvl="0" w:tplc="BB66EBC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F2F59"/>
    <w:multiLevelType w:val="hybridMultilevel"/>
    <w:tmpl w:val="6D746DCA"/>
    <w:lvl w:ilvl="0" w:tplc="BB66EBC2">
      <w:start w:val="1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BF474F"/>
    <w:multiLevelType w:val="hybridMultilevel"/>
    <w:tmpl w:val="CDA48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C48"/>
    <w:rsid w:val="0000721E"/>
    <w:rsid w:val="00007253"/>
    <w:rsid w:val="00027568"/>
    <w:rsid w:val="00070A58"/>
    <w:rsid w:val="00087F84"/>
    <w:rsid w:val="0009639A"/>
    <w:rsid w:val="000B6C8A"/>
    <w:rsid w:val="000F3EEA"/>
    <w:rsid w:val="00154CD6"/>
    <w:rsid w:val="001C107D"/>
    <w:rsid w:val="001D53A9"/>
    <w:rsid w:val="001F06E8"/>
    <w:rsid w:val="002B1609"/>
    <w:rsid w:val="002D6C80"/>
    <w:rsid w:val="002E0022"/>
    <w:rsid w:val="00311BDE"/>
    <w:rsid w:val="003F0A23"/>
    <w:rsid w:val="00417151"/>
    <w:rsid w:val="00434403"/>
    <w:rsid w:val="004560A5"/>
    <w:rsid w:val="00477F37"/>
    <w:rsid w:val="00491257"/>
    <w:rsid w:val="0049167D"/>
    <w:rsid w:val="0049777A"/>
    <w:rsid w:val="004A0A70"/>
    <w:rsid w:val="004D6E41"/>
    <w:rsid w:val="005820C2"/>
    <w:rsid w:val="005D392D"/>
    <w:rsid w:val="006351DB"/>
    <w:rsid w:val="0065280E"/>
    <w:rsid w:val="0067553F"/>
    <w:rsid w:val="00682785"/>
    <w:rsid w:val="006E5AC6"/>
    <w:rsid w:val="00715734"/>
    <w:rsid w:val="0074291E"/>
    <w:rsid w:val="007B0C90"/>
    <w:rsid w:val="00813C88"/>
    <w:rsid w:val="0083575D"/>
    <w:rsid w:val="00871197"/>
    <w:rsid w:val="008E3251"/>
    <w:rsid w:val="008F031C"/>
    <w:rsid w:val="00974872"/>
    <w:rsid w:val="009D55BC"/>
    <w:rsid w:val="00A6184C"/>
    <w:rsid w:val="00A740E5"/>
    <w:rsid w:val="00AE450F"/>
    <w:rsid w:val="00B87955"/>
    <w:rsid w:val="00BD0E5C"/>
    <w:rsid w:val="00C128DE"/>
    <w:rsid w:val="00C2241B"/>
    <w:rsid w:val="00C30FFF"/>
    <w:rsid w:val="00D04559"/>
    <w:rsid w:val="00D24FB1"/>
    <w:rsid w:val="00D403E3"/>
    <w:rsid w:val="00D86F5B"/>
    <w:rsid w:val="00DD6122"/>
    <w:rsid w:val="00E30D7B"/>
    <w:rsid w:val="00EC6470"/>
    <w:rsid w:val="00ED64CF"/>
    <w:rsid w:val="00EF5989"/>
    <w:rsid w:val="00F02C48"/>
    <w:rsid w:val="00F62297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40B50"/>
  <w15:chartTrackingRefBased/>
  <w15:docId w15:val="{B796F1D1-47FE-4946-88BB-698A05AC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D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676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51</cp:revision>
  <dcterms:created xsi:type="dcterms:W3CDTF">2021-04-13T16:11:00Z</dcterms:created>
  <dcterms:modified xsi:type="dcterms:W3CDTF">2021-04-15T18:15:00Z</dcterms:modified>
</cp:coreProperties>
</file>