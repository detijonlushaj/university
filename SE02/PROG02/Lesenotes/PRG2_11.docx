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CBE36" w14:textId="77777777" w:rsidR="00C30FFF" w:rsidRPr="00311BDE" w:rsidRDefault="00311BDE" w:rsidP="004560A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PR2 – Formular für Lesenotizen</w:t>
      </w:r>
    </w:p>
    <w:p w14:paraId="7849FA3A" w14:textId="11B78545" w:rsidR="00311BDE" w:rsidRPr="003F0A23" w:rsidRDefault="00311BDE" w:rsidP="004560A5">
      <w:pPr>
        <w:spacing w:after="0" w:line="240" w:lineRule="auto"/>
        <w:rPr>
          <w:rFonts w:ascii="Arial" w:hAnsi="Arial" w:cs="Arial"/>
          <w:b/>
          <w:sz w:val="24"/>
          <w:szCs w:val="32"/>
        </w:rPr>
      </w:pPr>
      <w:r w:rsidRPr="00311BDE">
        <w:rPr>
          <w:rFonts w:ascii="Arial" w:hAnsi="Arial" w:cs="Arial"/>
          <w:b/>
          <w:sz w:val="24"/>
          <w:szCs w:val="32"/>
        </w:rPr>
        <w:t>SS202</w:t>
      </w:r>
      <w:r w:rsidR="005820C2">
        <w:rPr>
          <w:rFonts w:ascii="Arial" w:hAnsi="Arial" w:cs="Arial"/>
          <w:b/>
          <w:sz w:val="24"/>
          <w:szCs w:val="32"/>
        </w:rPr>
        <w:t>1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547"/>
        <w:gridCol w:w="2693"/>
        <w:gridCol w:w="2552"/>
        <w:gridCol w:w="2693"/>
      </w:tblGrid>
      <w:tr w:rsidR="00311BDE" w:rsidRPr="00311BDE" w14:paraId="040B4536" w14:textId="77777777" w:rsidTr="00D04559">
        <w:trPr>
          <w:trHeight w:val="352"/>
        </w:trPr>
        <w:tc>
          <w:tcPr>
            <w:tcW w:w="2547" w:type="dxa"/>
          </w:tcPr>
          <w:p w14:paraId="49117064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Nachname</w:t>
            </w:r>
          </w:p>
          <w:p w14:paraId="3D1186C4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Lushaj</w:t>
            </w:r>
          </w:p>
        </w:tc>
        <w:tc>
          <w:tcPr>
            <w:tcW w:w="2693" w:type="dxa"/>
          </w:tcPr>
          <w:p w14:paraId="646BF042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Vorname</w:t>
            </w:r>
          </w:p>
          <w:p w14:paraId="1BECF2C3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Detijon</w:t>
            </w:r>
          </w:p>
        </w:tc>
        <w:tc>
          <w:tcPr>
            <w:tcW w:w="2552" w:type="dxa"/>
          </w:tcPr>
          <w:p w14:paraId="6C29F40F" w14:textId="77777777" w:rsidR="003F0A23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Matrikelnummer</w:t>
            </w:r>
          </w:p>
          <w:p w14:paraId="2084DFC2" w14:textId="77777777" w:rsidR="009D55BC" w:rsidRPr="003F0A23" w:rsidRDefault="003F0A23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CIDFont+F32" w:hAnsi="CIDFont+F32"/>
                <w:sz w:val="24"/>
                <w:szCs w:val="24"/>
              </w:rPr>
              <w:t xml:space="preserve">1630149 </w:t>
            </w:r>
          </w:p>
        </w:tc>
        <w:tc>
          <w:tcPr>
            <w:tcW w:w="2693" w:type="dxa"/>
          </w:tcPr>
          <w:p w14:paraId="2488D624" w14:textId="77777777" w:rsidR="00311BDE" w:rsidRPr="003F0A23" w:rsidRDefault="00311BDE" w:rsidP="004560A5">
            <w:pPr>
              <w:rPr>
                <w:rFonts w:ascii="Arial" w:hAnsi="Arial" w:cs="Arial"/>
                <w:sz w:val="24"/>
                <w:szCs w:val="24"/>
              </w:rPr>
            </w:pPr>
            <w:r w:rsidRPr="003F0A23">
              <w:rPr>
                <w:rFonts w:ascii="Arial" w:hAnsi="Arial" w:cs="Arial"/>
                <w:sz w:val="24"/>
                <w:szCs w:val="24"/>
              </w:rPr>
              <w:t>Abgabedatum:</w:t>
            </w:r>
          </w:p>
          <w:p w14:paraId="308BF38D" w14:textId="278FB9DF" w:rsidR="009D55BC" w:rsidRPr="003F0A23" w:rsidRDefault="001C107D" w:rsidP="004560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TIME \@ "dd.MM.yy"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D30AA">
              <w:rPr>
                <w:rFonts w:ascii="Arial" w:hAnsi="Arial" w:cs="Arial"/>
                <w:noProof/>
                <w:sz w:val="24"/>
                <w:szCs w:val="24"/>
              </w:rPr>
              <w:t>30.05.21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7F37AF31" w14:textId="4880729F" w:rsidR="006B3A16" w:rsidRPr="00E356BC" w:rsidRDefault="00E356BC" w:rsidP="00F42557">
      <w:pPr>
        <w:spacing w:after="0" w:line="240" w:lineRule="auto"/>
        <w:rPr>
          <w:rFonts w:ascii="Arial" w:hAnsi="Arial" w:cs="Arial"/>
          <w:b/>
          <w:bCs/>
        </w:rPr>
      </w:pPr>
      <w:r w:rsidRPr="00E356BC"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2EA18" wp14:editId="615FC051">
                <wp:simplePos x="0" y="0"/>
                <wp:positionH relativeFrom="column">
                  <wp:posOffset>-266700</wp:posOffset>
                </wp:positionH>
                <wp:positionV relativeFrom="paragraph">
                  <wp:posOffset>207010</wp:posOffset>
                </wp:positionV>
                <wp:extent cx="7265572" cy="2454568"/>
                <wp:effectExtent l="0" t="0" r="0" b="0"/>
                <wp:wrapTopAndBottom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5572" cy="2454568"/>
                          <a:chOff x="0" y="0"/>
                          <a:chExt cx="7265572" cy="2454568"/>
                        </a:xfrm>
                      </wpg:grpSpPr>
                      <wps:wsp>
                        <wps:cNvPr id="1" name="Textfeld 1"/>
                        <wps:cNvSpPr txBox="1"/>
                        <wps:spPr>
                          <a:xfrm>
                            <a:off x="0" y="42203"/>
                            <a:ext cx="4163695" cy="2412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C9860A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public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class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Schule {</w:t>
                              </w:r>
                            </w:p>
                            <w:p w14:paraId="0727EC94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private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String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  <w:lang w:val="en-US"/>
                                </w:rPr>
                                <w:t>name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;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private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String 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  <w:lang w:val="en-US"/>
                                </w:rPr>
                                <w:t>typ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;</w:t>
                              </w:r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B161203" w14:textId="64BC7578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public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Schule(</w:t>
                              </w:r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String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  <w:lang w:val="en-US"/>
                                </w:rPr>
                                <w:t>name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, String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  <w:lang w:val="en-US"/>
                                </w:rPr>
                                <w:t>typ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) { </w:t>
                              </w:r>
                              <w:r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ab/>
                                <w:t xml:space="preserve">get und set </w:t>
                              </w:r>
                              <w:proofErr w:type="spellStart"/>
                              <w:r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methoden</w:t>
                              </w:r>
                              <w:proofErr w:type="spellEnd"/>
                              <w:r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!</w:t>
                              </w:r>
                            </w:p>
                            <w:p w14:paraId="28BDE89D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   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this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.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  <w:lang w:val="en-US"/>
                                </w:rPr>
                                <w:t>name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= </w:t>
                              </w:r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  <w:lang w:val="en-US"/>
                                </w:rPr>
                                <w:t>name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; 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this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.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  <w:lang w:val="en-US"/>
                                </w:rPr>
                                <w:t>typ</w:t>
                              </w:r>
                              <w:proofErr w:type="spellEnd"/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  <w:lang w:val="en-US"/>
                                </w:rPr>
                                <w:t>typ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;</w:t>
                              </w:r>
                            </w:p>
                            <w:p w14:paraId="18919B9D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  <w:p w14:paraId="250BA1F1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public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String 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getAbschluss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(</w:t>
                              </w:r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) {</w:t>
                              </w:r>
                            </w:p>
                            <w:p w14:paraId="4A504E1A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   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if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</w:rPr>
                                <w:t>typ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.equals</w:t>
                              </w:r>
                              <w:proofErr w:type="spellEnd"/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(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</w:rPr>
                                <w:t>"Grundschule"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))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return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</w:rPr>
                                <w:t>"kein"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;</w:t>
                              </w:r>
                            </w:p>
                            <w:p w14:paraId="05D11417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   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return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null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;</w:t>
                              </w:r>
                              <w:proofErr w:type="gramEnd"/>
                            </w:p>
                            <w:p w14:paraId="40FC6543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}</w:t>
                              </w:r>
                            </w:p>
                            <w:p w14:paraId="2DC589F1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646464"/>
                                  <w:sz w:val="13"/>
                                  <w:szCs w:val="13"/>
                                  <w:lang w:val="en-US"/>
                                </w:rPr>
                                <w:t>@Override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public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String 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toString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) {</w:t>
                              </w:r>
                            </w:p>
                            <w:p w14:paraId="0E49AAC9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   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return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  <w:lang w:val="en-US"/>
                                </w:rPr>
                                <w:t>name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+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  <w:lang w:val="en-US"/>
                                </w:rPr>
                                <w:t>" ("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+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  <w:lang w:val="en-US"/>
                                </w:rPr>
                                <w:t>typ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+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  <w:lang w:val="en-US"/>
                                </w:rPr>
                                <w:t>")</w:t>
                              </w:r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  <w:lang w:val="en-US"/>
                                </w:rPr>
                                <w:t>"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;</w:t>
                              </w:r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B299864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}</w:t>
                              </w:r>
                            </w:p>
                            <w:p w14:paraId="45C81715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public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void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setTyp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String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  <w:lang w:val="en-US"/>
                                </w:rPr>
                                <w:t>typ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) {</w:t>
                              </w:r>
                            </w:p>
                            <w:p w14:paraId="282A69E8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   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if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</w:rPr>
                                <w:t>typ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.equals</w:t>
                              </w:r>
                              <w:proofErr w:type="spellEnd"/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(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</w:rPr>
                                <w:t>"Grundschule"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) ||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</w:rPr>
                                <w:t>typ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.equals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(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</w:rPr>
                                <w:t>"Gymnasium"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)){</w:t>
                              </w:r>
                            </w:p>
                            <w:p w14:paraId="7E2DA49F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       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this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.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  <w:lang w:val="en-US"/>
                                </w:rPr>
                                <w:t>typ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  <w:lang w:val="en-US"/>
                                </w:rPr>
                                <w:t>typ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;</w:t>
                              </w:r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38116292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    }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else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0DFF49CB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       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throw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new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IllegalArgumentException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  <w:lang w:val="en-US"/>
                                </w:rPr>
                                <w:t>Ungültiger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  <w:lang w:val="en-US"/>
                                </w:rPr>
                                <w:t>Typ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  <w:lang w:val="en-US"/>
                                </w:rPr>
                                <w:t>"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); </w:t>
                              </w:r>
                            </w:p>
                            <w:p w14:paraId="15BEA08E" w14:textId="77777777" w:rsidR="006B3A16" w:rsidRPr="00813E8E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   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}</w:t>
                              </w:r>
                            </w:p>
                            <w:p w14:paraId="4D2216B7" w14:textId="77777777" w:rsidR="006B3A16" w:rsidRPr="00813E8E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}</w:t>
                              </w:r>
                            </w:p>
                            <w:p w14:paraId="2FCE4DFD" w14:textId="77777777" w:rsidR="006B3A16" w:rsidRPr="00813E8E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public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Schule(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String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  <w:lang w:val="en-US"/>
                                </w:rPr>
                                <w:t>name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, String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  <w:lang w:val="en-US"/>
                                </w:rPr>
                                <w:t>typ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) {</w:t>
                              </w:r>
                            </w:p>
                            <w:p w14:paraId="18929EC8" w14:textId="77777777" w:rsidR="006B3A16" w:rsidRPr="00813E8E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   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  <w:lang w:val="en-US"/>
                                </w:rPr>
                                <w:t>this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.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  <w:lang w:val="en-US"/>
                                </w:rPr>
                                <w:t>name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= 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  <w:lang w:val="en-US"/>
                                </w:rPr>
                                <w:t>name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;</w:t>
                              </w:r>
                              <w:proofErr w:type="gramEnd"/>
                            </w:p>
                            <w:p w14:paraId="4BE21727" w14:textId="77777777" w:rsidR="006B3A16" w:rsidRPr="00813E8E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   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setTyp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  <w:lang w:val="en-US"/>
                                </w:rPr>
                                <w:t>typ</w:t>
                              </w:r>
                              <w:proofErr w:type="spellEnd"/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>);</w:t>
                              </w:r>
                              <w:proofErr w:type="gramEnd"/>
                            </w:p>
                            <w:p w14:paraId="3B9F0B5C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lang w:val="en-US"/>
                                </w:rPr>
                                <w:t xml:space="preserve">   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  <w:p w14:paraId="5F839A3E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  <w:p w14:paraId="6AB92DFA" w14:textId="2CA6CB50" w:rsidR="00F42557" w:rsidRPr="006B3A16" w:rsidRDefault="00F42557" w:rsidP="006B3A16">
                              <w:pPr>
                                <w:rPr>
                                  <w:sz w:val="11"/>
                                  <w:szCs w:val="1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feld 2"/>
                        <wps:cNvSpPr txBox="1"/>
                        <wps:spPr>
                          <a:xfrm>
                            <a:off x="3643532" y="0"/>
                            <a:ext cx="3622040" cy="182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C0157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public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class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  <w:u w:val="single"/>
                                </w:rPr>
                                <w:t>WeiterfuehrendeSchule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extends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Schule { </w:t>
                              </w:r>
                            </w:p>
                            <w:p w14:paraId="304C24CC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</w:t>
                              </w:r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private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String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</w:rPr>
                                <w:t>zugangsvoraussetzung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;</w:t>
                              </w:r>
                            </w:p>
                            <w:p w14:paraId="742C76CE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public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WeiterfuehrendeSchule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(</w:t>
                              </w:r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String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</w:rPr>
                                <w:t>name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, String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</w:rPr>
                                <w:t>typ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, String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</w:rPr>
                                <w:t>zugangsvoraussetzung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) {</w:t>
                              </w:r>
                            </w:p>
                            <w:p w14:paraId="68D6BA3A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    </w:t>
                              </w:r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super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</w:rPr>
                                <w:t>name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,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</w:rPr>
                                <w:t>typ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);</w:t>
                              </w:r>
                            </w:p>
                            <w:p w14:paraId="10B32F32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this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.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</w:rPr>
                                <w:t>zugangsvoraussetzung</w:t>
                              </w:r>
                              <w:proofErr w:type="spellEnd"/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=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6A3E3E"/>
                                  <w:sz w:val="13"/>
                                  <w:szCs w:val="13"/>
                                </w:rPr>
                                <w:t>zugangsvoraussetzung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;</w:t>
                              </w:r>
                            </w:p>
                            <w:p w14:paraId="452648C3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}</w:t>
                              </w:r>
                            </w:p>
                            <w:p w14:paraId="68C23223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646464"/>
                                  <w:sz w:val="13"/>
                                  <w:szCs w:val="13"/>
                                </w:rPr>
                                <w:t>@Override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public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String 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toString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(</w:t>
                              </w:r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) {</w:t>
                              </w:r>
                            </w:p>
                            <w:p w14:paraId="7D0A459F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   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return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B3A16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3"/>
                                  <w:szCs w:val="13"/>
                                </w:rPr>
                                <w:t>super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.toString</w:t>
                              </w:r>
                              <w:proofErr w:type="spellEnd"/>
                              <w:proofErr w:type="gram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() +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</w:rPr>
                                <w:t>" ["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+ </w:t>
                              </w:r>
                              <w:proofErr w:type="spellStart"/>
                              <w:r w:rsidRPr="006B3A16">
                                <w:rPr>
                                  <w:rFonts w:ascii="Menlo" w:hAnsi="Menlo" w:cs="Menlo"/>
                                  <w:color w:val="0000C0"/>
                                  <w:sz w:val="13"/>
                                  <w:szCs w:val="13"/>
                                </w:rPr>
                                <w:t>zugangsvoraussetzung</w:t>
                              </w:r>
                              <w:proofErr w:type="spellEnd"/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+ 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2A00FF"/>
                                  <w:sz w:val="13"/>
                                  <w:szCs w:val="13"/>
                                </w:rPr>
                                <w:t>"]"</w:t>
                              </w: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; </w:t>
                              </w:r>
                            </w:p>
                            <w:p w14:paraId="0E1DEDF5" w14:textId="77777777" w:rsidR="006B3A16" w:rsidRPr="006B3A16" w:rsidRDefault="006B3A16" w:rsidP="006B3A1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 xml:space="preserve">    }</w:t>
                              </w:r>
                            </w:p>
                            <w:p w14:paraId="2D3E99F6" w14:textId="33DCFA6D" w:rsidR="006B3A16" w:rsidRDefault="006B3A16" w:rsidP="005936D8">
                              <w:pPr>
                                <w:spacing w:after="0" w:line="240" w:lineRule="auto"/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  <w:r w:rsidRPr="006B3A16"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  <w:p w14:paraId="3F7FF41A" w14:textId="390CFEB2" w:rsidR="005936D8" w:rsidRDefault="005936D8" w:rsidP="005936D8">
                              <w:pPr>
                                <w:spacing w:after="0" w:line="240" w:lineRule="auto"/>
                                <w:rPr>
                                  <w:rFonts w:ascii="Menlo" w:hAnsi="Menlo" w:cs="Menlo"/>
                                  <w:color w:val="000000"/>
                                  <w:sz w:val="13"/>
                                  <w:szCs w:val="13"/>
                                </w:rPr>
                              </w:pPr>
                            </w:p>
                            <w:p w14:paraId="7529C0A8" w14:textId="77777777" w:rsidR="005936D8" w:rsidRPr="005936D8" w:rsidRDefault="005936D8" w:rsidP="005936D8">
                              <w:pPr>
                                <w:spacing w:after="0" w:line="240" w:lineRule="auto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5936D8">
                                <w:rPr>
                                  <w:sz w:val="13"/>
                                  <w:szCs w:val="13"/>
                                  <w:lang w:val="en-US"/>
                                </w:rPr>
                                <w:t xml:space="preserve">@Override public double </w:t>
                              </w:r>
                              <w:proofErr w:type="spellStart"/>
                              <w:proofErr w:type="gramStart"/>
                              <w:r w:rsidRPr="005936D8">
                                <w:rPr>
                                  <w:sz w:val="13"/>
                                  <w:szCs w:val="13"/>
                                  <w:lang w:val="en-US"/>
                                </w:rPr>
                                <w:t>getSchluessel</w:t>
                              </w:r>
                              <w:proofErr w:type="spellEnd"/>
                              <w:r w:rsidRPr="005936D8">
                                <w:rPr>
                                  <w:sz w:val="13"/>
                                  <w:szCs w:val="13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5936D8">
                                <w:rPr>
                                  <w:sz w:val="13"/>
                                  <w:szCs w:val="13"/>
                                  <w:lang w:val="en-US"/>
                                </w:rPr>
                                <w:t>) {</w:t>
                              </w:r>
                            </w:p>
                            <w:p w14:paraId="5DD0F28D" w14:textId="30247B87" w:rsidR="005936D8" w:rsidRPr="005936D8" w:rsidRDefault="005936D8" w:rsidP="005936D8">
                              <w:pPr>
                                <w:spacing w:after="0" w:line="240" w:lineRule="auto"/>
                                <w:rPr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5936D8">
                                <w:rPr>
                                  <w:sz w:val="13"/>
                                  <w:szCs w:val="13"/>
                                  <w:lang w:val="en-US"/>
                                </w:rPr>
                                <w:t xml:space="preserve">    return 1+ </w:t>
                              </w:r>
                              <w:proofErr w:type="spellStart"/>
                              <w:proofErr w:type="gramStart"/>
                              <w:r w:rsidRPr="005936D8">
                                <w:rPr>
                                  <w:sz w:val="13"/>
                                  <w:szCs w:val="13"/>
                                  <w:lang w:val="en-US"/>
                                </w:rPr>
                                <w:t>super.getSchluessel</w:t>
                              </w:r>
                              <w:proofErr w:type="spellEnd"/>
                              <w:proofErr w:type="gramEnd"/>
                              <w:r w:rsidRPr="005936D8">
                                <w:rPr>
                                  <w:sz w:val="13"/>
                                  <w:szCs w:val="13"/>
                                  <w:lang w:val="en-US"/>
                                </w:rPr>
                                <w:t>();</w:t>
                              </w:r>
                            </w:p>
                            <w:p w14:paraId="4293CB74" w14:textId="33F5FF70" w:rsidR="005936D8" w:rsidRPr="006B3A16" w:rsidRDefault="005936D8" w:rsidP="005936D8">
                              <w:pPr>
                                <w:spacing w:after="0" w:line="240" w:lineRule="auto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5936D8">
                                <w:rPr>
                                  <w:sz w:val="11"/>
                                  <w:szCs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9194" y="970670"/>
                            <a:ext cx="1336675" cy="1181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42EA18" id="Gruppieren 7" o:spid="_x0000_s1026" style="position:absolute;margin-left:-21pt;margin-top:16.3pt;width:572.1pt;height:193.25pt;z-index:251665408" coordsize="72655,245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7" type="#_x0000_t202" style="position:absolute;top:422;width:41636;height:241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  <v:textbox>
                    <w:txbxContent>
                      <w:p w14:paraId="0DC9860A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public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class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Schule {</w:t>
                        </w:r>
                      </w:p>
                      <w:p w14:paraId="0727EC94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private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String </w:t>
                        </w:r>
                        <w:r w:rsidRPr="006B3A16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  <w:lang w:val="en-US"/>
                          </w:rPr>
                          <w:t>name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;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private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String 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  <w:lang w:val="en-US"/>
                          </w:rPr>
                          <w:t>typ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;</w:t>
                        </w:r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</w:p>
                      <w:p w14:paraId="4B161203" w14:textId="64BC7578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public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Schule(</w:t>
                        </w:r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String </w:t>
                        </w:r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  <w:lang w:val="en-US"/>
                          </w:rPr>
                          <w:t>name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, String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  <w:lang w:val="en-US"/>
                          </w:rPr>
                          <w:t>typ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) { </w:t>
                        </w:r>
                        <w:r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ab/>
                          <w:t xml:space="preserve">get und set </w:t>
                        </w:r>
                        <w:proofErr w:type="spellStart"/>
                        <w:r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methoden</w:t>
                        </w:r>
                        <w:proofErr w:type="spellEnd"/>
                        <w:r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!</w:t>
                        </w:r>
                      </w:p>
                      <w:p w14:paraId="28BDE89D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   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this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.</w:t>
                        </w:r>
                        <w:r w:rsidRPr="006B3A16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  <w:lang w:val="en-US"/>
                          </w:rPr>
                          <w:t>name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= </w:t>
                        </w:r>
                        <w:proofErr w:type="gramStart"/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  <w:lang w:val="en-US"/>
                          </w:rPr>
                          <w:t>name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; 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this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.</w:t>
                        </w:r>
                        <w:r w:rsidRPr="006B3A16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  <w:lang w:val="en-US"/>
                          </w:rPr>
                          <w:t>typ</w:t>
                        </w:r>
                        <w:proofErr w:type="spellEnd"/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  <w:lang w:val="en-US"/>
                          </w:rPr>
                          <w:t>typ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;</w:t>
                        </w:r>
                      </w:p>
                      <w:p w14:paraId="18919B9D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}</w:t>
                        </w:r>
                      </w:p>
                      <w:p w14:paraId="250BA1F1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public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String 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getAbschluss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(</w:t>
                        </w:r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) {</w:t>
                        </w:r>
                      </w:p>
                      <w:p w14:paraId="4A504E1A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   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if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</w:rPr>
                          <w:t>typ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.equals</w:t>
                        </w:r>
                        <w:proofErr w:type="spellEnd"/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(</w:t>
                        </w:r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</w:rPr>
                          <w:t>"Grundschule"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))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return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</w:rPr>
                          <w:t>"kein"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;</w:t>
                        </w:r>
                      </w:p>
                      <w:p w14:paraId="05D11417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   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return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null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;</w:t>
                        </w:r>
                        <w:proofErr w:type="gramEnd"/>
                      </w:p>
                      <w:p w14:paraId="40FC6543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}</w:t>
                        </w:r>
                      </w:p>
                      <w:p w14:paraId="2DC589F1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</w:t>
                        </w:r>
                        <w:r w:rsidRPr="006B3A16">
                          <w:rPr>
                            <w:rFonts w:ascii="Menlo" w:hAnsi="Menlo" w:cs="Menlo"/>
                            <w:color w:val="646464"/>
                            <w:sz w:val="13"/>
                            <w:szCs w:val="13"/>
                            <w:lang w:val="en-US"/>
                          </w:rPr>
                          <w:t>@Override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public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String 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toString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(</w:t>
                        </w:r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) {</w:t>
                        </w:r>
                      </w:p>
                      <w:p w14:paraId="0E49AAC9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   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return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  <w:r w:rsidRPr="006B3A16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  <w:lang w:val="en-US"/>
                          </w:rPr>
                          <w:t>name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+ </w:t>
                        </w:r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  <w:lang w:val="en-US"/>
                          </w:rPr>
                          <w:t>" ("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+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  <w:lang w:val="en-US"/>
                          </w:rPr>
                          <w:t>typ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+ </w:t>
                        </w:r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  <w:lang w:val="en-US"/>
                          </w:rPr>
                          <w:t>")</w:t>
                        </w:r>
                        <w:proofErr w:type="gramStart"/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  <w:lang w:val="en-US"/>
                          </w:rPr>
                          <w:t>"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;</w:t>
                        </w:r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</w:p>
                      <w:p w14:paraId="3B299864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}</w:t>
                        </w:r>
                      </w:p>
                      <w:p w14:paraId="45C81715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public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void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setTyp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(</w:t>
                        </w:r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String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  <w:lang w:val="en-US"/>
                          </w:rPr>
                          <w:t>typ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) {</w:t>
                        </w:r>
                      </w:p>
                      <w:p w14:paraId="282A69E8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   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if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</w:rPr>
                          <w:t>typ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.equals</w:t>
                        </w:r>
                        <w:proofErr w:type="spellEnd"/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(</w:t>
                        </w:r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</w:rPr>
                          <w:t>"Grundschule"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) ||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</w:rPr>
                          <w:t>typ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.equals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(</w:t>
                        </w:r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</w:rPr>
                          <w:t>"Gymnasium"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)){</w:t>
                        </w:r>
                      </w:p>
                      <w:p w14:paraId="7E2DA49F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       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this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.</w:t>
                        </w:r>
                        <w:r w:rsidRPr="006B3A16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  <w:lang w:val="en-US"/>
                          </w:rPr>
                          <w:t>typ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= 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  <w:lang w:val="en-US"/>
                          </w:rPr>
                          <w:t>typ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;</w:t>
                        </w:r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</w:p>
                      <w:p w14:paraId="38116292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    }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else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{</w:t>
                        </w:r>
                      </w:p>
                      <w:p w14:paraId="0DFF49CB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       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throw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new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IllegalArgumentException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(</w:t>
                        </w:r>
                        <w:proofErr w:type="gramEnd"/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  <w:lang w:val="en-US"/>
                          </w:rPr>
                          <w:t>"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  <w:lang w:val="en-US"/>
                          </w:rPr>
                          <w:t>Ungültiger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  <w:lang w:val="en-US"/>
                          </w:rPr>
                          <w:t>Typ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  <w:lang w:val="en-US"/>
                          </w:rPr>
                          <w:t>"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); </w:t>
                        </w:r>
                      </w:p>
                      <w:p w14:paraId="15BEA08E" w14:textId="77777777" w:rsidR="006B3A16" w:rsidRPr="00813E8E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    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}</w:t>
                        </w:r>
                      </w:p>
                      <w:p w14:paraId="4D2216B7" w14:textId="77777777" w:rsidR="006B3A16" w:rsidRPr="00813E8E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}</w:t>
                        </w:r>
                      </w:p>
                      <w:p w14:paraId="2FCE4DFD" w14:textId="77777777" w:rsidR="006B3A16" w:rsidRPr="00813E8E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public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Schule(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String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  <w:lang w:val="en-US"/>
                          </w:rPr>
                          <w:t>name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, String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  <w:lang w:val="en-US"/>
                          </w:rPr>
                          <w:t>typ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) {</w:t>
                        </w:r>
                      </w:p>
                      <w:p w14:paraId="18929EC8" w14:textId="77777777" w:rsidR="006B3A16" w:rsidRPr="00813E8E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   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  <w:lang w:val="en-US"/>
                          </w:rPr>
                          <w:t>this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.</w:t>
                        </w:r>
                        <w:r w:rsidRPr="00813E8E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  <w:lang w:val="en-US"/>
                          </w:rPr>
                          <w:t>name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= 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  <w:lang w:val="en-US"/>
                          </w:rPr>
                          <w:t>name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;</w:t>
                        </w:r>
                        <w:proofErr w:type="gramEnd"/>
                      </w:p>
                      <w:p w14:paraId="4BE21727" w14:textId="77777777" w:rsidR="006B3A16" w:rsidRPr="00813E8E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   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setTyp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(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  <w:lang w:val="en-US"/>
                          </w:rPr>
                          <w:t>typ</w:t>
                        </w:r>
                        <w:proofErr w:type="spellEnd"/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>);</w:t>
                        </w:r>
                        <w:proofErr w:type="gramEnd"/>
                      </w:p>
                      <w:p w14:paraId="3B9F0B5C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lang w:val="en-US"/>
                          </w:rPr>
                          <w:t xml:space="preserve">    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}</w:t>
                        </w:r>
                      </w:p>
                      <w:p w14:paraId="5F839A3E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}</w:t>
                        </w:r>
                      </w:p>
                      <w:p w14:paraId="6AB92DFA" w14:textId="2CA6CB50" w:rsidR="00F42557" w:rsidRPr="006B3A16" w:rsidRDefault="00F42557" w:rsidP="006B3A16">
                        <w:pPr>
                          <w:rPr>
                            <w:sz w:val="11"/>
                            <w:szCs w:val="11"/>
                          </w:rPr>
                        </w:pPr>
                      </w:p>
                    </w:txbxContent>
                  </v:textbox>
                </v:shape>
                <v:shape id="Textfeld 2" o:spid="_x0000_s1028" type="#_x0000_t202" style="position:absolute;left:36435;width:36220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007C0157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public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class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  <w:u w:val="single"/>
                          </w:rPr>
                          <w:t>WeiterfuehrendeSchule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extends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Schule { </w:t>
                        </w:r>
                      </w:p>
                      <w:p w14:paraId="304C24CC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</w:t>
                        </w:r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private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String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</w:rPr>
                          <w:t>zugangsvoraussetzung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;</w:t>
                        </w:r>
                      </w:p>
                      <w:p w14:paraId="742C76CE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public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WeiterfuehrendeSchule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(</w:t>
                        </w:r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String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</w:rPr>
                          <w:t>name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, String </w:t>
                        </w:r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</w:rPr>
                          <w:t>typ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, String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</w:rPr>
                          <w:t>zugangsvoraussetzung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) {</w:t>
                        </w:r>
                      </w:p>
                      <w:p w14:paraId="68D6BA3A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    </w:t>
                        </w:r>
                        <w:proofErr w:type="gram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super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(</w:t>
                        </w:r>
                        <w:proofErr w:type="spellStart"/>
                        <w:proofErr w:type="gramEnd"/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</w:rPr>
                          <w:t>name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, </w:t>
                        </w:r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</w:rPr>
                          <w:t>typ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);</w:t>
                        </w:r>
                      </w:p>
                      <w:p w14:paraId="10B32F32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this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.</w:t>
                        </w:r>
                        <w:r w:rsidRPr="006B3A16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</w:rPr>
                          <w:t>zugangsvoraussetzung</w:t>
                        </w:r>
                        <w:proofErr w:type="spellEnd"/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=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6A3E3E"/>
                            <w:sz w:val="13"/>
                            <w:szCs w:val="13"/>
                          </w:rPr>
                          <w:t>zugangsvoraussetzung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;</w:t>
                        </w:r>
                      </w:p>
                      <w:p w14:paraId="452648C3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}</w:t>
                        </w:r>
                      </w:p>
                      <w:p w14:paraId="68C23223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</w:t>
                        </w:r>
                        <w:r w:rsidRPr="006B3A16">
                          <w:rPr>
                            <w:rFonts w:ascii="Menlo" w:hAnsi="Menlo" w:cs="Menlo"/>
                            <w:color w:val="646464"/>
                            <w:sz w:val="13"/>
                            <w:szCs w:val="13"/>
                          </w:rPr>
                          <w:t>@Override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public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String 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toString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(</w:t>
                        </w:r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) {</w:t>
                        </w:r>
                      </w:p>
                      <w:p w14:paraId="7D0A459F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   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return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B3A16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3"/>
                            <w:szCs w:val="13"/>
                          </w:rPr>
                          <w:t>super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.toString</w:t>
                        </w:r>
                        <w:proofErr w:type="spellEnd"/>
                        <w:proofErr w:type="gram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() + </w:t>
                        </w:r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</w:rPr>
                          <w:t>" ["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+ </w:t>
                        </w:r>
                        <w:proofErr w:type="spellStart"/>
                        <w:r w:rsidRPr="006B3A16">
                          <w:rPr>
                            <w:rFonts w:ascii="Menlo" w:hAnsi="Menlo" w:cs="Menlo"/>
                            <w:color w:val="0000C0"/>
                            <w:sz w:val="13"/>
                            <w:szCs w:val="13"/>
                          </w:rPr>
                          <w:t>zugangsvoraussetzung</w:t>
                        </w:r>
                        <w:proofErr w:type="spellEnd"/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+ </w:t>
                        </w:r>
                        <w:r w:rsidRPr="006B3A16">
                          <w:rPr>
                            <w:rFonts w:ascii="Menlo" w:hAnsi="Menlo" w:cs="Menlo"/>
                            <w:color w:val="2A00FF"/>
                            <w:sz w:val="13"/>
                            <w:szCs w:val="13"/>
                          </w:rPr>
                          <w:t>"]"</w:t>
                        </w: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; </w:t>
                        </w:r>
                      </w:p>
                      <w:p w14:paraId="0E1DEDF5" w14:textId="77777777" w:rsidR="006B3A16" w:rsidRPr="006B3A16" w:rsidRDefault="006B3A16" w:rsidP="006B3A1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 xml:space="preserve">    }</w:t>
                        </w:r>
                      </w:p>
                      <w:p w14:paraId="2D3E99F6" w14:textId="33DCFA6D" w:rsidR="006B3A16" w:rsidRDefault="006B3A16" w:rsidP="005936D8">
                        <w:pPr>
                          <w:spacing w:after="0" w:line="240" w:lineRule="auto"/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</w:pPr>
                        <w:r w:rsidRPr="006B3A16"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  <w:t>}</w:t>
                        </w:r>
                      </w:p>
                      <w:p w14:paraId="3F7FF41A" w14:textId="390CFEB2" w:rsidR="005936D8" w:rsidRDefault="005936D8" w:rsidP="005936D8">
                        <w:pPr>
                          <w:spacing w:after="0" w:line="240" w:lineRule="auto"/>
                          <w:rPr>
                            <w:rFonts w:ascii="Menlo" w:hAnsi="Menlo" w:cs="Menlo"/>
                            <w:color w:val="000000"/>
                            <w:sz w:val="13"/>
                            <w:szCs w:val="13"/>
                          </w:rPr>
                        </w:pPr>
                      </w:p>
                      <w:p w14:paraId="7529C0A8" w14:textId="77777777" w:rsidR="005936D8" w:rsidRPr="005936D8" w:rsidRDefault="005936D8" w:rsidP="005936D8">
                        <w:pPr>
                          <w:spacing w:after="0" w:line="240" w:lineRule="auto"/>
                          <w:rPr>
                            <w:sz w:val="13"/>
                            <w:szCs w:val="13"/>
                            <w:lang w:val="en-US"/>
                          </w:rPr>
                        </w:pPr>
                        <w:r w:rsidRPr="005936D8">
                          <w:rPr>
                            <w:sz w:val="13"/>
                            <w:szCs w:val="13"/>
                            <w:lang w:val="en-US"/>
                          </w:rPr>
                          <w:t xml:space="preserve">@Override public double </w:t>
                        </w:r>
                        <w:proofErr w:type="spellStart"/>
                        <w:proofErr w:type="gramStart"/>
                        <w:r w:rsidRPr="005936D8">
                          <w:rPr>
                            <w:sz w:val="13"/>
                            <w:szCs w:val="13"/>
                            <w:lang w:val="en-US"/>
                          </w:rPr>
                          <w:t>getSchluessel</w:t>
                        </w:r>
                        <w:proofErr w:type="spellEnd"/>
                        <w:r w:rsidRPr="005936D8">
                          <w:rPr>
                            <w:sz w:val="13"/>
                            <w:szCs w:val="13"/>
                            <w:lang w:val="en-US"/>
                          </w:rPr>
                          <w:t>(</w:t>
                        </w:r>
                        <w:proofErr w:type="gramEnd"/>
                        <w:r w:rsidRPr="005936D8">
                          <w:rPr>
                            <w:sz w:val="13"/>
                            <w:szCs w:val="13"/>
                            <w:lang w:val="en-US"/>
                          </w:rPr>
                          <w:t>) {</w:t>
                        </w:r>
                      </w:p>
                      <w:p w14:paraId="5DD0F28D" w14:textId="30247B87" w:rsidR="005936D8" w:rsidRPr="005936D8" w:rsidRDefault="005936D8" w:rsidP="005936D8">
                        <w:pPr>
                          <w:spacing w:after="0" w:line="240" w:lineRule="auto"/>
                          <w:rPr>
                            <w:sz w:val="13"/>
                            <w:szCs w:val="13"/>
                            <w:lang w:val="en-US"/>
                          </w:rPr>
                        </w:pPr>
                        <w:r w:rsidRPr="005936D8">
                          <w:rPr>
                            <w:sz w:val="13"/>
                            <w:szCs w:val="13"/>
                            <w:lang w:val="en-US"/>
                          </w:rPr>
                          <w:t xml:space="preserve">    return 1+ </w:t>
                        </w:r>
                        <w:proofErr w:type="spellStart"/>
                        <w:proofErr w:type="gramStart"/>
                        <w:r w:rsidRPr="005936D8">
                          <w:rPr>
                            <w:sz w:val="13"/>
                            <w:szCs w:val="13"/>
                            <w:lang w:val="en-US"/>
                          </w:rPr>
                          <w:t>super.getSchluessel</w:t>
                        </w:r>
                        <w:proofErr w:type="spellEnd"/>
                        <w:proofErr w:type="gramEnd"/>
                        <w:r w:rsidRPr="005936D8">
                          <w:rPr>
                            <w:sz w:val="13"/>
                            <w:szCs w:val="13"/>
                            <w:lang w:val="en-US"/>
                          </w:rPr>
                          <w:t>();</w:t>
                        </w:r>
                      </w:p>
                      <w:p w14:paraId="4293CB74" w14:textId="33F5FF70" w:rsidR="005936D8" w:rsidRPr="006B3A16" w:rsidRDefault="005936D8" w:rsidP="005936D8">
                        <w:pPr>
                          <w:spacing w:after="0" w:line="240" w:lineRule="auto"/>
                          <w:rPr>
                            <w:sz w:val="11"/>
                            <w:szCs w:val="11"/>
                          </w:rPr>
                        </w:pPr>
                        <w:r w:rsidRPr="005936D8">
                          <w:rPr>
                            <w:sz w:val="11"/>
                            <w:szCs w:val="11"/>
                          </w:rPr>
                          <w:t>}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left:58591;top:9706;width:13367;height:118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">
                  <v:imagedata r:id="rId7" o:title=""/>
                </v:shape>
                <w10:wrap type="topAndBottom"/>
              </v:group>
            </w:pict>
          </mc:Fallback>
        </mc:AlternateContent>
      </w:r>
      <w:r w:rsidRPr="00E356BC">
        <w:rPr>
          <w:rFonts w:ascii="Arial" w:hAnsi="Arial" w:cs="Arial"/>
          <w:b/>
          <w:bCs/>
        </w:rPr>
        <w:t xml:space="preserve">Klasse erben </w:t>
      </w:r>
    </w:p>
    <w:p w14:paraId="1C215560" w14:textId="38257A16" w:rsidR="008A47CA" w:rsidRPr="00E356BC" w:rsidRDefault="00E356BC" w:rsidP="00F42557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4B7729" wp14:editId="69D93AA5">
                <wp:simplePos x="0" y="0"/>
                <wp:positionH relativeFrom="column">
                  <wp:posOffset>-175260</wp:posOffset>
                </wp:positionH>
                <wp:positionV relativeFrom="paragraph">
                  <wp:posOffset>2669785</wp:posOffset>
                </wp:positionV>
                <wp:extent cx="7230110" cy="2215515"/>
                <wp:effectExtent l="0" t="0" r="0" b="0"/>
                <wp:wrapTopAndBottom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0110" cy="2215515"/>
                          <a:chOff x="0" y="0"/>
                          <a:chExt cx="7230208" cy="2215515"/>
                        </a:xfrm>
                      </wpg:grpSpPr>
                      <wps:wsp>
                        <wps:cNvPr id="3" name="Textfeld 3"/>
                        <wps:cNvSpPr txBox="1"/>
                        <wps:spPr>
                          <a:xfrm>
                            <a:off x="0" y="0"/>
                            <a:ext cx="3973830" cy="2215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59E5A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public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class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u w:val="single"/>
                                  <w:lang w:val="en-US"/>
                                </w:rPr>
                                <w:t>AufgabeThreads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3578CD9E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public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static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void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String[]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args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 {</w:t>
                              </w:r>
                            </w:p>
                            <w:p w14:paraId="767507F4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final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Thread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c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=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Thread.</w:t>
                              </w:r>
                              <w:r w:rsidRPr="00813E8E">
                                <w:rPr>
                                  <w:rFonts w:ascii="Menlo" w:hAnsi="Menlo" w:cs="Menlo"/>
                                  <w:i/>
                                  <w:iCs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currentThread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);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2BF0884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final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Thread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t2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=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new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Thread(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 {</w:t>
                              </w:r>
                            </w:p>
                            <w:p w14:paraId="75B66094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46464"/>
                                  <w:sz w:val="15"/>
                                  <w:szCs w:val="15"/>
                                  <w:lang w:val="en-US"/>
                                </w:rPr>
                                <w:t>@Override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public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void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run(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) { </w:t>
                              </w:r>
                            </w:p>
                            <w:p w14:paraId="70A4098C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System.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i/>
                                  <w:iCs/>
                                  <w:color w:val="0000C0"/>
                                  <w:sz w:val="15"/>
                                  <w:szCs w:val="15"/>
                                  <w:lang w:val="en-US"/>
                                </w:rPr>
                                <w:t>out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.println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Zweiter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 xml:space="preserve"> Thread"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);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00F3379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try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42368D49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   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c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join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);</w:t>
                              </w:r>
                            </w:p>
                            <w:p w14:paraId="41D70BAD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}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catch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InterruptedException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 {</w:t>
                              </w:r>
                            </w:p>
                            <w:p w14:paraId="71E7C3BC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.printStackTrace</w:t>
                              </w:r>
                              <w:proofErr w:type="spellEnd"/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();</w:t>
                              </w:r>
                            </w:p>
                            <w:p w14:paraId="634D05F8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}</w:t>
                              </w:r>
                            </w:p>
                            <w:p w14:paraId="1CEAF2E8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}</w:t>
                              </w:r>
                            </w:p>
                            <w:p w14:paraId="7C7572C3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};</w:t>
                              </w:r>
                            </w:p>
                            <w:p w14:paraId="40C0A3CB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t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2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.start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(); </w:t>
                              </w:r>
                            </w:p>
                            <w:p w14:paraId="39586D73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try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106BB24B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Thread.</w:t>
                              </w:r>
                              <w:r w:rsidRPr="00813E8E">
                                <w:rPr>
                                  <w:rFonts w:ascii="Menlo" w:hAnsi="Menlo" w:cs="Menlo"/>
                                  <w:i/>
                                  <w:iCs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sleep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(1000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);</w:t>
                              </w:r>
                              <w:proofErr w:type="gramEnd"/>
                            </w:p>
                            <w:p w14:paraId="0EA38EBD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}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catch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InterruptedException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 {</w:t>
                              </w:r>
                            </w:p>
                            <w:p w14:paraId="33A79192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.printStackTrace</w:t>
                              </w:r>
                              <w:proofErr w:type="spellEnd"/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();</w:t>
                              </w:r>
                            </w:p>
                            <w:p w14:paraId="3E886E9F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}</w:t>
                              </w:r>
                            </w:p>
                            <w:p w14:paraId="1308A8C6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Thread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t3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=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new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Thread(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) { </w:t>
                              </w:r>
                            </w:p>
                            <w:p w14:paraId="4E3F73B1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46464"/>
                                  <w:sz w:val="15"/>
                                  <w:szCs w:val="15"/>
                                  <w:lang w:val="en-US"/>
                                </w:rPr>
                                <w:t>@Override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public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void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run(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 {</w:t>
                              </w:r>
                            </w:p>
                            <w:p w14:paraId="73463D3E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System.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i/>
                                  <w:iCs/>
                                  <w:color w:val="0000C0"/>
                                  <w:sz w:val="15"/>
                                  <w:szCs w:val="15"/>
                                  <w:lang w:val="en-US"/>
                                </w:rPr>
                                <w:t>out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.println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Dritter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 xml:space="preserve"> Thread"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);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A85B99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try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1DCEE1F6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   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t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2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.join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();</w:t>
                              </w:r>
                            </w:p>
                            <w:p w14:paraId="24BF6AFE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}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catch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InterruptedException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 {</w:t>
                              </w:r>
                            </w:p>
                            <w:p w14:paraId="5E7856D5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.printStackTrace</w:t>
                              </w:r>
                              <w:proofErr w:type="spellEnd"/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();</w:t>
                              </w:r>
                            </w:p>
                            <w:p w14:paraId="49A80AEF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}</w:t>
                              </w:r>
                            </w:p>
                            <w:p w14:paraId="4EB85FB2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System.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i/>
                                  <w:iCs/>
                                  <w:color w:val="0000C0"/>
                                  <w:sz w:val="15"/>
                                  <w:szCs w:val="15"/>
                                  <w:lang w:val="en-US"/>
                                </w:rPr>
                                <w:t>out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.println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Fertig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"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; }</w:t>
                              </w:r>
                              <w:proofErr w:type="gramEnd"/>
                            </w:p>
                            <w:p w14:paraId="123C0696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};</w:t>
                              </w:r>
                            </w:p>
                            <w:p w14:paraId="23D55095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t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3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.start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();</w:t>
                              </w:r>
                            </w:p>
                            <w:p w14:paraId="49811E6C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}</w:t>
                              </w:r>
                            </w:p>
                            <w:p w14:paraId="7978FB35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u w:val="single"/>
                                </w:rPr>
                                <w:t>}</w:t>
                              </w:r>
                            </w:p>
                            <w:p w14:paraId="314A28A0" w14:textId="77777777" w:rsidR="00813E8E" w:rsidRPr="00813E8E" w:rsidRDefault="00813E8E" w:rsidP="00813E8E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</w:pPr>
                            </w:p>
                            <w:p w14:paraId="05054C15" w14:textId="77777777" w:rsidR="00813E8E" w:rsidRPr="00813E8E" w:rsidRDefault="00813E8E" w:rsidP="00813E8E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</w:pPr>
                            </w:p>
                            <w:p w14:paraId="37447FD2" w14:textId="77777777" w:rsidR="00813E8E" w:rsidRPr="00813E8E" w:rsidRDefault="00813E8E" w:rsidP="00813E8E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</w:pPr>
                            </w:p>
                            <w:p w14:paraId="1653A961" w14:textId="77777777" w:rsidR="00813E8E" w:rsidRPr="00813E8E" w:rsidRDefault="00813E8E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4"/>
                        <wps:cNvSpPr txBox="1"/>
                        <wps:spPr>
                          <a:xfrm>
                            <a:off x="3270738" y="0"/>
                            <a:ext cx="3959470" cy="2194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6AF74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Thread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t3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=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new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Thread(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) { </w:t>
                              </w:r>
                            </w:p>
                            <w:p w14:paraId="0785EB75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46464"/>
                                  <w:sz w:val="15"/>
                                  <w:szCs w:val="15"/>
                                  <w:lang w:val="en-US"/>
                                </w:rPr>
                                <w:t>@Override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public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void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run(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 {</w:t>
                              </w:r>
                            </w:p>
                            <w:p w14:paraId="37A693B6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System.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i/>
                                  <w:iCs/>
                                  <w:color w:val="0000C0"/>
                                  <w:sz w:val="15"/>
                                  <w:szCs w:val="15"/>
                                  <w:lang w:val="en-US"/>
                                </w:rPr>
                                <w:t>out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.println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Dritter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 xml:space="preserve"> Thread"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);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C7D8D67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try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{</w:t>
                              </w:r>
                            </w:p>
                            <w:p w14:paraId="47A66B8E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   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t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2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.join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();</w:t>
                              </w:r>
                            </w:p>
                            <w:p w14:paraId="5678F6D5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} 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color w:val="7F0055"/>
                                  <w:sz w:val="15"/>
                                  <w:szCs w:val="15"/>
                                  <w:lang w:val="en-US"/>
                                </w:rPr>
                                <w:t>catch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InterruptedException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 {</w:t>
                              </w:r>
                            </w:p>
                            <w:p w14:paraId="79A237D2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e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.printStackTrace</w:t>
                              </w:r>
                              <w:proofErr w:type="spellEnd"/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();</w:t>
                              </w:r>
                            </w:p>
                            <w:p w14:paraId="5F446973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}</w:t>
                              </w:r>
                            </w:p>
                            <w:p w14:paraId="5E8E4BD9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        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System.</w:t>
                              </w:r>
                              <w:r w:rsidRPr="00813E8E">
                                <w:rPr>
                                  <w:rFonts w:ascii="Menlo" w:hAnsi="Menlo" w:cs="Menlo"/>
                                  <w:b/>
                                  <w:bCs/>
                                  <w:i/>
                                  <w:iCs/>
                                  <w:color w:val="0000C0"/>
                                  <w:sz w:val="15"/>
                                  <w:szCs w:val="15"/>
                                  <w:lang w:val="en-US"/>
                                </w:rPr>
                                <w:t>out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.println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"</w:t>
                              </w:r>
                              <w:proofErr w:type="spellStart"/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Fertig</w:t>
                              </w:r>
                              <w:proofErr w:type="spellEnd"/>
                              <w:r w:rsidRPr="00813E8E">
                                <w:rPr>
                                  <w:rFonts w:ascii="Menlo" w:hAnsi="Menlo" w:cs="Menlo"/>
                                  <w:color w:val="2A00FF"/>
                                  <w:sz w:val="15"/>
                                  <w:szCs w:val="15"/>
                                  <w:lang w:val="en-US"/>
                                </w:rPr>
                                <w:t>"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)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; }</w:t>
                              </w:r>
                              <w:proofErr w:type="gramEnd"/>
                            </w:p>
                            <w:p w14:paraId="1400B354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};</w:t>
                              </w:r>
                            </w:p>
                            <w:p w14:paraId="79EC5BC7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    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t</w:t>
                              </w:r>
                              <w:proofErr w:type="gramStart"/>
                              <w:r w:rsidRPr="00813E8E">
                                <w:rPr>
                                  <w:rFonts w:ascii="Menlo" w:hAnsi="Menlo" w:cs="Menlo"/>
                                  <w:color w:val="6A3E3E"/>
                                  <w:sz w:val="15"/>
                                  <w:szCs w:val="15"/>
                                  <w:lang w:val="en-US"/>
                                </w:rPr>
                                <w:t>3</w:t>
                              </w: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.start</w:t>
                              </w:r>
                              <w:proofErr w:type="gramEnd"/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>();</w:t>
                              </w:r>
                            </w:p>
                            <w:p w14:paraId="7B89DF52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lang w:val="en-US"/>
                                </w:rPr>
                                <w:t xml:space="preserve">    }</w:t>
                              </w:r>
                            </w:p>
                            <w:p w14:paraId="73493AB5" w14:textId="77777777" w:rsidR="00813E8E" w:rsidRPr="00813E8E" w:rsidRDefault="00813E8E" w:rsidP="00813E8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" w:hAnsi="Menlo" w:cs="Menlo"/>
                                  <w:sz w:val="15"/>
                                  <w:szCs w:val="15"/>
                                </w:rPr>
                              </w:pPr>
                              <w:r w:rsidRPr="00813E8E">
                                <w:rPr>
                                  <w:rFonts w:ascii="Menlo" w:hAnsi="Menlo" w:cs="Menlo"/>
                                  <w:color w:val="000000"/>
                                  <w:sz w:val="15"/>
                                  <w:szCs w:val="15"/>
                                  <w:u w:val="single"/>
                                </w:rPr>
                                <w:t>}</w:t>
                              </w:r>
                            </w:p>
                            <w:p w14:paraId="5B5E1D93" w14:textId="77777777" w:rsidR="00813E8E" w:rsidRPr="00813E8E" w:rsidRDefault="00813E8E" w:rsidP="00813E8E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</w:pPr>
                            </w:p>
                            <w:p w14:paraId="44A178ED" w14:textId="3ABDB236" w:rsidR="00813E8E" w:rsidRPr="00813E8E" w:rsidRDefault="00813E8E" w:rsidP="00813E8E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  <w:t>Ausgabe:</w:t>
                              </w:r>
                            </w:p>
                            <w:p w14:paraId="26A4EE99" w14:textId="77777777" w:rsidR="00813E8E" w:rsidRPr="00813E8E" w:rsidRDefault="00813E8E" w:rsidP="00813E8E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</w:pPr>
                              <w:r w:rsidRPr="00813E8E"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  <w:t>Zweiter Thread</w:t>
                              </w:r>
                            </w:p>
                            <w:p w14:paraId="20623315" w14:textId="77777777" w:rsidR="00813E8E" w:rsidRPr="00813E8E" w:rsidRDefault="00813E8E" w:rsidP="00813E8E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</w:pPr>
                              <w:r w:rsidRPr="00813E8E"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  <w:t>Dritter Thread</w:t>
                              </w:r>
                            </w:p>
                            <w:p w14:paraId="01A904DA" w14:textId="724E7BC0" w:rsidR="00813E8E" w:rsidRPr="00813E8E" w:rsidRDefault="00813E8E" w:rsidP="00813E8E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</w:pPr>
                              <w:r w:rsidRPr="00813E8E">
                                <w:rPr>
                                  <w:rFonts w:ascii="Arial" w:hAnsi="Arial" w:cs="Arial"/>
                                  <w:sz w:val="13"/>
                                  <w:szCs w:val="13"/>
                                </w:rPr>
                                <w:t>Fertig</w:t>
                              </w:r>
                            </w:p>
                            <w:p w14:paraId="4C2BD020" w14:textId="77777777" w:rsidR="00813E8E" w:rsidRPr="00813E8E" w:rsidRDefault="00813E8E" w:rsidP="00813E8E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B7729" id="Gruppieren 6" o:spid="_x0000_s1030" style="position:absolute;margin-left:-13.8pt;margin-top:210.2pt;width:569.3pt;height:174.45pt;z-index:251663360;mso-width-relative:margin;mso-height-relative:margin" coordsize="72302,221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">
                <v:shape id="Textfeld 3" o:spid="_x0000_s1031" type="#_x0000_t202" style="position:absolute;width:39738;height:2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60659E5A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public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class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u w:val="single"/>
                            <w:lang w:val="en-US"/>
                          </w:rPr>
                          <w:t>AufgabeThreads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{</w:t>
                        </w:r>
                      </w:p>
                      <w:p w14:paraId="3578CD9E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public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static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void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main(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String[]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args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 {</w:t>
                        </w:r>
                      </w:p>
                      <w:p w14:paraId="767507F4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final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Thread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c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=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Thread.</w:t>
                        </w:r>
                        <w:r w:rsidRPr="00813E8E">
                          <w:rPr>
                            <w:rFonts w:ascii="Menlo" w:hAnsi="Menlo" w:cs="Menlo"/>
                            <w:i/>
                            <w:iCs/>
                            <w:color w:val="000000"/>
                            <w:sz w:val="15"/>
                            <w:szCs w:val="15"/>
                            <w:lang w:val="en-US"/>
                          </w:rPr>
                          <w:t>currentThread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);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</w:p>
                      <w:p w14:paraId="02BF0884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final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Thread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t2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=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new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Thread(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 {</w:t>
                        </w:r>
                      </w:p>
                      <w:p w14:paraId="75B66094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</w:t>
                        </w:r>
                        <w:r w:rsidRPr="00813E8E">
                          <w:rPr>
                            <w:rFonts w:ascii="Menlo" w:hAnsi="Menlo" w:cs="Menlo"/>
                            <w:color w:val="646464"/>
                            <w:sz w:val="15"/>
                            <w:szCs w:val="15"/>
                            <w:lang w:val="en-US"/>
                          </w:rPr>
                          <w:t>@Override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public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void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run(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) { </w:t>
                        </w:r>
                      </w:p>
                      <w:p w14:paraId="70A4098C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System.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i/>
                            <w:iCs/>
                            <w:color w:val="0000C0"/>
                            <w:sz w:val="15"/>
                            <w:szCs w:val="15"/>
                            <w:lang w:val="en-US"/>
                          </w:rPr>
                          <w:t>out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.println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</w:t>
                        </w:r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"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Zweiter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 xml:space="preserve"> Thread"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);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</w:p>
                      <w:p w14:paraId="600F3379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try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{</w:t>
                        </w:r>
                      </w:p>
                      <w:p w14:paraId="42368D49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   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c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join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);</w:t>
                        </w:r>
                      </w:p>
                      <w:p w14:paraId="41D70BAD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}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catch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InterruptedException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 {</w:t>
                        </w:r>
                      </w:p>
                      <w:p w14:paraId="71E7C3BC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.printStackTrace</w:t>
                        </w:r>
                        <w:proofErr w:type="spellEnd"/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();</w:t>
                        </w:r>
                      </w:p>
                      <w:p w14:paraId="634D05F8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}</w:t>
                        </w:r>
                      </w:p>
                      <w:p w14:paraId="1CEAF2E8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}</w:t>
                        </w:r>
                      </w:p>
                      <w:p w14:paraId="7C7572C3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};</w:t>
                        </w:r>
                      </w:p>
                      <w:p w14:paraId="40C0A3CB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t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2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.start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(); </w:t>
                        </w:r>
                      </w:p>
                      <w:p w14:paraId="39586D73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try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{</w:t>
                        </w:r>
                      </w:p>
                      <w:p w14:paraId="106BB24B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Thread.</w:t>
                        </w:r>
                        <w:r w:rsidRPr="00813E8E">
                          <w:rPr>
                            <w:rFonts w:ascii="Menlo" w:hAnsi="Menlo" w:cs="Menlo"/>
                            <w:i/>
                            <w:iCs/>
                            <w:color w:val="000000"/>
                            <w:sz w:val="15"/>
                            <w:szCs w:val="15"/>
                            <w:lang w:val="en-US"/>
                          </w:rPr>
                          <w:t>sleep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(1000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);</w:t>
                        </w:r>
                        <w:proofErr w:type="gramEnd"/>
                      </w:p>
                      <w:p w14:paraId="0EA38EBD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}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catch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InterruptedException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 {</w:t>
                        </w:r>
                      </w:p>
                      <w:p w14:paraId="33A79192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.printStackTrace</w:t>
                        </w:r>
                        <w:proofErr w:type="spellEnd"/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();</w:t>
                        </w:r>
                      </w:p>
                      <w:p w14:paraId="3E886E9F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}</w:t>
                        </w:r>
                      </w:p>
                      <w:p w14:paraId="1308A8C6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Thread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t3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=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new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Thread(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) { </w:t>
                        </w:r>
                      </w:p>
                      <w:p w14:paraId="4E3F73B1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</w:t>
                        </w:r>
                        <w:r w:rsidRPr="00813E8E">
                          <w:rPr>
                            <w:rFonts w:ascii="Menlo" w:hAnsi="Menlo" w:cs="Menlo"/>
                            <w:color w:val="646464"/>
                            <w:sz w:val="15"/>
                            <w:szCs w:val="15"/>
                            <w:lang w:val="en-US"/>
                          </w:rPr>
                          <w:t>@Override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public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void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run(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 {</w:t>
                        </w:r>
                      </w:p>
                      <w:p w14:paraId="73463D3E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System.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i/>
                            <w:iCs/>
                            <w:color w:val="0000C0"/>
                            <w:sz w:val="15"/>
                            <w:szCs w:val="15"/>
                            <w:lang w:val="en-US"/>
                          </w:rPr>
                          <w:t>out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.println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</w:t>
                        </w:r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"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Dritter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 xml:space="preserve"> Thread"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);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</w:p>
                      <w:p w14:paraId="68A85B99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try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{</w:t>
                        </w:r>
                      </w:p>
                      <w:p w14:paraId="1DCEE1F6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   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t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2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.join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();</w:t>
                        </w:r>
                      </w:p>
                      <w:p w14:paraId="24BF6AFE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}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catch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InterruptedException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 {</w:t>
                        </w:r>
                      </w:p>
                      <w:p w14:paraId="5E7856D5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.printStackTrace</w:t>
                        </w:r>
                        <w:proofErr w:type="spellEnd"/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();</w:t>
                        </w:r>
                      </w:p>
                      <w:p w14:paraId="49A80AEF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}</w:t>
                        </w:r>
                      </w:p>
                      <w:p w14:paraId="4EB85FB2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System.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i/>
                            <w:iCs/>
                            <w:color w:val="0000C0"/>
                            <w:sz w:val="15"/>
                            <w:szCs w:val="15"/>
                            <w:lang w:val="en-US"/>
                          </w:rPr>
                          <w:t>out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.println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</w:t>
                        </w:r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"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Fertig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"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; }</w:t>
                        </w:r>
                        <w:proofErr w:type="gramEnd"/>
                      </w:p>
                      <w:p w14:paraId="123C0696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};</w:t>
                        </w:r>
                      </w:p>
                      <w:p w14:paraId="23D55095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t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3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.start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();</w:t>
                        </w:r>
                      </w:p>
                      <w:p w14:paraId="49811E6C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}</w:t>
                        </w:r>
                      </w:p>
                      <w:p w14:paraId="7978FB35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u w:val="single"/>
                          </w:rPr>
                          <w:t>}</w:t>
                        </w:r>
                      </w:p>
                      <w:p w14:paraId="314A28A0" w14:textId="77777777" w:rsidR="00813E8E" w:rsidRPr="00813E8E" w:rsidRDefault="00813E8E" w:rsidP="00813E8E">
                        <w:pPr>
                          <w:spacing w:after="0" w:line="240" w:lineRule="auto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</w:p>
                      <w:p w14:paraId="05054C15" w14:textId="77777777" w:rsidR="00813E8E" w:rsidRPr="00813E8E" w:rsidRDefault="00813E8E" w:rsidP="00813E8E">
                        <w:pPr>
                          <w:spacing w:after="0" w:line="240" w:lineRule="auto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</w:p>
                      <w:p w14:paraId="37447FD2" w14:textId="77777777" w:rsidR="00813E8E" w:rsidRPr="00813E8E" w:rsidRDefault="00813E8E" w:rsidP="00813E8E">
                        <w:pPr>
                          <w:spacing w:after="0" w:line="240" w:lineRule="auto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</w:p>
                      <w:p w14:paraId="1653A961" w14:textId="77777777" w:rsidR="00813E8E" w:rsidRPr="00813E8E" w:rsidRDefault="00813E8E">
                        <w:pPr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v:shape id="Textfeld 4" o:spid="_x0000_s1032" type="#_x0000_t202" style="position:absolute;left:32707;width:39595;height:219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5C06AF74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Thread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t3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=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new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Thread(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) { </w:t>
                        </w:r>
                      </w:p>
                      <w:p w14:paraId="0785EB75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</w:t>
                        </w:r>
                        <w:r w:rsidRPr="00813E8E">
                          <w:rPr>
                            <w:rFonts w:ascii="Menlo" w:hAnsi="Menlo" w:cs="Menlo"/>
                            <w:color w:val="646464"/>
                            <w:sz w:val="15"/>
                            <w:szCs w:val="15"/>
                            <w:lang w:val="en-US"/>
                          </w:rPr>
                          <w:t>@Override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public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void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run(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 {</w:t>
                        </w:r>
                      </w:p>
                      <w:p w14:paraId="37A693B6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System.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i/>
                            <w:iCs/>
                            <w:color w:val="0000C0"/>
                            <w:sz w:val="15"/>
                            <w:szCs w:val="15"/>
                            <w:lang w:val="en-US"/>
                          </w:rPr>
                          <w:t>out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.println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</w:t>
                        </w:r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"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Dritter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 xml:space="preserve"> Thread"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);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</w:p>
                      <w:p w14:paraId="0C7D8D67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try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{</w:t>
                        </w:r>
                      </w:p>
                      <w:p w14:paraId="47A66B8E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   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t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2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.join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();</w:t>
                        </w:r>
                      </w:p>
                      <w:p w14:paraId="5678F6D5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} 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color w:val="7F0055"/>
                            <w:sz w:val="15"/>
                            <w:szCs w:val="15"/>
                            <w:lang w:val="en-US"/>
                          </w:rPr>
                          <w:t>catch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InterruptedException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 {</w:t>
                        </w:r>
                      </w:p>
                      <w:p w14:paraId="79A237D2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e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.printStackTrace</w:t>
                        </w:r>
                        <w:proofErr w:type="spellEnd"/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();</w:t>
                        </w:r>
                      </w:p>
                      <w:p w14:paraId="5F446973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}</w:t>
                        </w:r>
                      </w:p>
                      <w:p w14:paraId="5E8E4BD9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        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System.</w:t>
                        </w:r>
                        <w:r w:rsidRPr="00813E8E">
                          <w:rPr>
                            <w:rFonts w:ascii="Menlo" w:hAnsi="Menlo" w:cs="Menlo"/>
                            <w:b/>
                            <w:bCs/>
                            <w:i/>
                            <w:iCs/>
                            <w:color w:val="0000C0"/>
                            <w:sz w:val="15"/>
                            <w:szCs w:val="15"/>
                            <w:lang w:val="en-US"/>
                          </w:rPr>
                          <w:t>out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.println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</w:t>
                        </w:r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"</w:t>
                        </w:r>
                        <w:proofErr w:type="spellStart"/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Fertig</w:t>
                        </w:r>
                        <w:proofErr w:type="spellEnd"/>
                        <w:r w:rsidRPr="00813E8E">
                          <w:rPr>
                            <w:rFonts w:ascii="Menlo" w:hAnsi="Menlo" w:cs="Menlo"/>
                            <w:color w:val="2A00FF"/>
                            <w:sz w:val="15"/>
                            <w:szCs w:val="15"/>
                            <w:lang w:val="en-US"/>
                          </w:rPr>
                          <w:t>"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)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; }</w:t>
                        </w:r>
                        <w:proofErr w:type="gramEnd"/>
                      </w:p>
                      <w:p w14:paraId="1400B354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};</w:t>
                        </w:r>
                      </w:p>
                      <w:p w14:paraId="79EC5BC7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    </w:t>
                        </w:r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t</w:t>
                        </w:r>
                        <w:proofErr w:type="gramStart"/>
                        <w:r w:rsidRPr="00813E8E">
                          <w:rPr>
                            <w:rFonts w:ascii="Menlo" w:hAnsi="Menlo" w:cs="Menlo"/>
                            <w:color w:val="6A3E3E"/>
                            <w:sz w:val="15"/>
                            <w:szCs w:val="15"/>
                            <w:lang w:val="en-US"/>
                          </w:rPr>
                          <w:t>3</w:t>
                        </w: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.start</w:t>
                        </w:r>
                        <w:proofErr w:type="gramEnd"/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>();</w:t>
                        </w:r>
                      </w:p>
                      <w:p w14:paraId="7B89DF52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  <w:lang w:val="en-US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lang w:val="en-US"/>
                          </w:rPr>
                          <w:t xml:space="preserve">    }</w:t>
                        </w:r>
                      </w:p>
                      <w:p w14:paraId="73493AB5" w14:textId="77777777" w:rsidR="00813E8E" w:rsidRPr="00813E8E" w:rsidRDefault="00813E8E" w:rsidP="00813E8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" w:hAnsi="Menlo" w:cs="Menlo"/>
                            <w:sz w:val="15"/>
                            <w:szCs w:val="15"/>
                          </w:rPr>
                        </w:pPr>
                        <w:r w:rsidRPr="00813E8E">
                          <w:rPr>
                            <w:rFonts w:ascii="Menlo" w:hAnsi="Menlo" w:cs="Menlo"/>
                            <w:color w:val="000000"/>
                            <w:sz w:val="15"/>
                            <w:szCs w:val="15"/>
                            <w:u w:val="single"/>
                          </w:rPr>
                          <w:t>}</w:t>
                        </w:r>
                      </w:p>
                      <w:p w14:paraId="5B5E1D93" w14:textId="77777777" w:rsidR="00813E8E" w:rsidRPr="00813E8E" w:rsidRDefault="00813E8E" w:rsidP="00813E8E">
                        <w:pPr>
                          <w:spacing w:after="0" w:line="240" w:lineRule="auto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</w:p>
                      <w:p w14:paraId="44A178ED" w14:textId="3ABDB236" w:rsidR="00813E8E" w:rsidRPr="00813E8E" w:rsidRDefault="00813E8E" w:rsidP="00813E8E">
                        <w:pPr>
                          <w:spacing w:after="0" w:line="240" w:lineRule="auto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Ausgabe:</w:t>
                        </w:r>
                      </w:p>
                      <w:p w14:paraId="26A4EE99" w14:textId="77777777" w:rsidR="00813E8E" w:rsidRPr="00813E8E" w:rsidRDefault="00813E8E" w:rsidP="00813E8E">
                        <w:pPr>
                          <w:spacing w:after="0" w:line="240" w:lineRule="auto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813E8E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Zweiter Thread</w:t>
                        </w:r>
                      </w:p>
                      <w:p w14:paraId="20623315" w14:textId="77777777" w:rsidR="00813E8E" w:rsidRPr="00813E8E" w:rsidRDefault="00813E8E" w:rsidP="00813E8E">
                        <w:pPr>
                          <w:spacing w:after="0" w:line="240" w:lineRule="auto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813E8E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Dritter Thread</w:t>
                        </w:r>
                      </w:p>
                      <w:p w14:paraId="01A904DA" w14:textId="724E7BC0" w:rsidR="00813E8E" w:rsidRPr="00813E8E" w:rsidRDefault="00813E8E" w:rsidP="00813E8E">
                        <w:pPr>
                          <w:spacing w:after="0" w:line="240" w:lineRule="auto"/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  <w:r w:rsidRPr="00813E8E">
                          <w:rPr>
                            <w:rFonts w:ascii="Arial" w:hAnsi="Arial" w:cs="Arial"/>
                            <w:sz w:val="13"/>
                            <w:szCs w:val="13"/>
                          </w:rPr>
                          <w:t>Fertig</w:t>
                        </w:r>
                      </w:p>
                      <w:p w14:paraId="4C2BD020" w14:textId="77777777" w:rsidR="00813E8E" w:rsidRPr="00813E8E" w:rsidRDefault="00813E8E" w:rsidP="00813E8E">
                        <w:pPr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356BC">
        <w:rPr>
          <w:rFonts w:ascii="Arial" w:hAnsi="Arial" w:cs="Arial"/>
          <w:b/>
          <w:bCs/>
        </w:rPr>
        <w:t xml:space="preserve">Aufgabe Threads </w:t>
      </w:r>
    </w:p>
    <w:p w14:paraId="0452CF39" w14:textId="732A4852" w:rsidR="006B3A16" w:rsidRDefault="006B3A16" w:rsidP="00F42557">
      <w:pPr>
        <w:spacing w:after="0" w:line="240" w:lineRule="auto"/>
        <w:rPr>
          <w:rFonts w:ascii="Arial" w:hAnsi="Arial" w:cs="Arial"/>
        </w:rPr>
      </w:pPr>
    </w:p>
    <w:p w14:paraId="1E02B63B" w14:textId="2704ABFC" w:rsidR="00E356BC" w:rsidRPr="00E356BC" w:rsidRDefault="00E356BC" w:rsidP="00E356BC">
      <w:pPr>
        <w:spacing w:after="0" w:line="240" w:lineRule="auto"/>
        <w:rPr>
          <w:rFonts w:ascii="Arial" w:hAnsi="Arial" w:cs="Arial"/>
          <w:b/>
          <w:bCs/>
        </w:rPr>
      </w:pPr>
      <w:r w:rsidRPr="00E356BC">
        <w:rPr>
          <w:rFonts w:ascii="Menlo" w:hAnsi="Menlo" w:cs="Menlo"/>
          <w:b/>
          <w:bCs/>
          <w:noProof/>
          <w:color w:val="7F0055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18590" wp14:editId="6901033F">
                <wp:simplePos x="0" y="0"/>
                <wp:positionH relativeFrom="column">
                  <wp:posOffset>2735580</wp:posOffset>
                </wp:positionH>
                <wp:positionV relativeFrom="paragraph">
                  <wp:posOffset>141361</wp:posOffset>
                </wp:positionV>
                <wp:extent cx="3650517" cy="106914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517" cy="106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70320" w14:textId="324799EA" w:rsidR="00E356BC" w:rsidRPr="00E356BC" w:rsidRDefault="00E356BC" w:rsidP="00E35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56BC">
                              <w:rPr>
                                <w:rFonts w:ascii="Menlo" w:hAnsi="Menlo" w:cs="Menlo"/>
                                <w:color w:val="646464"/>
                                <w:sz w:val="16"/>
                                <w:szCs w:val="16"/>
                                <w:lang w:val="en-US"/>
                              </w:rPr>
                              <w:t>@Override</w:t>
                            </w: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356BC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56BC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equals(</w:t>
                            </w:r>
                            <w:proofErr w:type="gramEnd"/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Object </w:t>
                            </w:r>
                            <w:r w:rsidRPr="00E356BC">
                              <w:rPr>
                                <w:rFonts w:ascii="Menlo" w:hAnsi="Menlo" w:cs="Menlo"/>
                                <w:color w:val="6A3E3E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740FBAE3" w14:textId="7FE870EF" w:rsidR="00E356BC" w:rsidRPr="00E356BC" w:rsidRDefault="00E356BC" w:rsidP="00E35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E356BC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E356BC">
                              <w:rPr>
                                <w:rFonts w:ascii="Menlo" w:hAnsi="Menlo" w:cs="Menlo"/>
                                <w:color w:val="6A3E3E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356BC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Foo )</w:t>
                            </w:r>
                            <w:proofErr w:type="gramEnd"/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1A81959F" w14:textId="1341733E" w:rsidR="00E356BC" w:rsidRPr="00E356BC" w:rsidRDefault="00E356BC" w:rsidP="00E35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Foo </w:t>
                            </w:r>
                            <w:r w:rsidRPr="00E356BC">
                              <w:rPr>
                                <w:rFonts w:ascii="Menlo" w:hAnsi="Menlo" w:cs="Menlo"/>
                                <w:color w:val="6A3E3E"/>
                                <w:sz w:val="16"/>
                                <w:szCs w:val="16"/>
                                <w:lang w:val="en-US"/>
                              </w:rPr>
                              <w:t>temp</w:t>
                            </w: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(Foo) </w:t>
                            </w:r>
                            <w:r w:rsidRPr="00E356BC">
                              <w:rPr>
                                <w:rFonts w:ascii="Menlo" w:hAnsi="Menlo" w:cs="Menlo"/>
                                <w:color w:val="6A3E3E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r w:rsidRPr="00E356BC">
                              <w:rPr>
                                <w:rFonts w:ascii="Menlo" w:hAnsi="Menlo" w:cs="Menlo"/>
                                <w:color w:val="3F7F5F"/>
                                <w:sz w:val="16"/>
                                <w:szCs w:val="16"/>
                                <w:lang w:val="en-US"/>
                              </w:rPr>
                              <w:t>// cast and compare it</w:t>
                            </w:r>
                          </w:p>
                          <w:p w14:paraId="7855B1AD" w14:textId="50EED316" w:rsidR="00E356BC" w:rsidRPr="00E356BC" w:rsidRDefault="00E356BC" w:rsidP="00E35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r w:rsidRPr="00E356BC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56BC">
                              <w:rPr>
                                <w:rFonts w:ascii="Menlo" w:hAnsi="Menlo" w:cs="Menlo"/>
                                <w:color w:val="6A3E3E"/>
                                <w:sz w:val="16"/>
                                <w:szCs w:val="16"/>
                                <w:lang w:val="en-US"/>
                              </w:rPr>
                              <w:t>temp</w:t>
                            </w: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.hashCode</w:t>
                            </w:r>
                            <w:proofErr w:type="spellEnd"/>
                            <w:proofErr w:type="gramEnd"/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() == </w:t>
                            </w:r>
                            <w:proofErr w:type="spellStart"/>
                            <w:r w:rsidRPr="00E356BC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  <w:lang w:val="en-US"/>
                              </w:rPr>
                              <w:t>this</w:t>
                            </w: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.hashCode</w:t>
                            </w:r>
                            <w:proofErr w:type="spellEnd"/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(); </w:t>
                            </w:r>
                          </w:p>
                          <w:p w14:paraId="0A8E2D8A" w14:textId="7524CA5B" w:rsidR="00E356BC" w:rsidRPr="00E356BC" w:rsidRDefault="00E356BC" w:rsidP="00E35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} </w:t>
                            </w:r>
                            <w:proofErr w:type="spellStart"/>
                            <w:r w:rsidRPr="00E356BC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else</w:t>
                            </w:r>
                            <w:proofErr w:type="spellEnd"/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B75CBFF" w14:textId="1F73FD52" w:rsidR="00E356BC" w:rsidRPr="00E356BC" w:rsidRDefault="00E356BC" w:rsidP="00E35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E356BC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56BC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false</w:t>
                            </w:r>
                            <w:proofErr w:type="spellEnd"/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11FA657" w14:textId="3FC9FACC" w:rsidR="00E356BC" w:rsidRPr="00E356BC" w:rsidRDefault="00E356BC" w:rsidP="00E35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14:paraId="763D33FD" w14:textId="42A72CF1" w:rsidR="00E356BC" w:rsidRPr="00E356BC" w:rsidRDefault="00E356BC" w:rsidP="00E356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356BC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78A9F1" w14:textId="77777777" w:rsidR="00E356BC" w:rsidRDefault="00E35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8590" id="Textfeld 8" o:spid="_x0000_s1033" type="#_x0000_t202" style="position:absolute;margin-left:215.4pt;margin-top:11.15pt;width:287.45pt;height:8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" filled="f" stroked="f" strokeweight=".5pt">
                <v:textbox>
                  <w:txbxContent>
                    <w:p w14:paraId="3C070320" w14:textId="324799EA" w:rsidR="00E356BC" w:rsidRPr="00E356BC" w:rsidRDefault="00E356BC" w:rsidP="00E35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r w:rsidRPr="00E356BC">
                        <w:rPr>
                          <w:rFonts w:ascii="Menlo" w:hAnsi="Menlo" w:cs="Menlo"/>
                          <w:color w:val="646464"/>
                          <w:sz w:val="16"/>
                          <w:szCs w:val="16"/>
                          <w:lang w:val="en-US"/>
                        </w:rPr>
                        <w:t>@Override</w:t>
                      </w: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356BC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356BC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boolean</w:t>
                      </w:r>
                      <w:proofErr w:type="spellEnd"/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equals(</w:t>
                      </w:r>
                      <w:proofErr w:type="gramEnd"/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Object </w:t>
                      </w:r>
                      <w:r w:rsidRPr="00E356BC">
                        <w:rPr>
                          <w:rFonts w:ascii="Menlo" w:hAnsi="Menlo" w:cs="Menlo"/>
                          <w:color w:val="6A3E3E"/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740FBAE3" w14:textId="7FE870EF" w:rsidR="00E356BC" w:rsidRPr="00E356BC" w:rsidRDefault="00E356BC" w:rsidP="00E35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E356BC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E356BC">
                        <w:rPr>
                          <w:rFonts w:ascii="Menlo" w:hAnsi="Menlo" w:cs="Menlo"/>
                          <w:color w:val="6A3E3E"/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E356BC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instanceof</w:t>
                      </w:r>
                      <w:proofErr w:type="spellEnd"/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Foo )</w:t>
                      </w:r>
                      <w:proofErr w:type="gramEnd"/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</w:p>
                    <w:p w14:paraId="1A81959F" w14:textId="1341733E" w:rsidR="00E356BC" w:rsidRPr="00E356BC" w:rsidRDefault="00E356BC" w:rsidP="00E35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Foo </w:t>
                      </w:r>
                      <w:r w:rsidRPr="00E356BC">
                        <w:rPr>
                          <w:rFonts w:ascii="Menlo" w:hAnsi="Menlo" w:cs="Menlo"/>
                          <w:color w:val="6A3E3E"/>
                          <w:sz w:val="16"/>
                          <w:szCs w:val="16"/>
                          <w:lang w:val="en-US"/>
                        </w:rPr>
                        <w:t>temp</w:t>
                      </w: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= (Foo) </w:t>
                      </w:r>
                      <w:r w:rsidRPr="00E356BC">
                        <w:rPr>
                          <w:rFonts w:ascii="Menlo" w:hAnsi="Menlo" w:cs="Menlo"/>
                          <w:color w:val="6A3E3E"/>
                          <w:sz w:val="16"/>
                          <w:szCs w:val="16"/>
                          <w:lang w:val="en-US"/>
                        </w:rPr>
                        <w:t>o</w:t>
                      </w: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r w:rsidRPr="00E356BC">
                        <w:rPr>
                          <w:rFonts w:ascii="Menlo" w:hAnsi="Menlo" w:cs="Menlo"/>
                          <w:color w:val="3F7F5F"/>
                          <w:sz w:val="16"/>
                          <w:szCs w:val="16"/>
                          <w:lang w:val="en-US"/>
                        </w:rPr>
                        <w:t>// cast and compare it</w:t>
                      </w:r>
                    </w:p>
                    <w:p w14:paraId="7855B1AD" w14:textId="50EED316" w:rsidR="00E356BC" w:rsidRPr="00E356BC" w:rsidRDefault="00E356BC" w:rsidP="00E35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  <w:lang w:val="en-US"/>
                        </w:rPr>
                      </w:pP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r w:rsidRPr="00E356BC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356BC">
                        <w:rPr>
                          <w:rFonts w:ascii="Menlo" w:hAnsi="Menlo" w:cs="Menlo"/>
                          <w:color w:val="6A3E3E"/>
                          <w:sz w:val="16"/>
                          <w:szCs w:val="16"/>
                          <w:lang w:val="en-US"/>
                        </w:rPr>
                        <w:t>temp</w:t>
                      </w: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.hashCode</w:t>
                      </w:r>
                      <w:proofErr w:type="spellEnd"/>
                      <w:proofErr w:type="gramEnd"/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() == </w:t>
                      </w:r>
                      <w:proofErr w:type="spellStart"/>
                      <w:r w:rsidRPr="00E356BC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  <w:lang w:val="en-US"/>
                        </w:rPr>
                        <w:t>this</w:t>
                      </w: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>.hashCode</w:t>
                      </w:r>
                      <w:proofErr w:type="spellEnd"/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(); </w:t>
                      </w:r>
                    </w:p>
                    <w:p w14:paraId="0A8E2D8A" w14:textId="7524CA5B" w:rsidR="00E356BC" w:rsidRPr="00E356BC" w:rsidRDefault="00E356BC" w:rsidP="00E35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} </w:t>
                      </w:r>
                      <w:proofErr w:type="spellStart"/>
                      <w:r w:rsidRPr="00E356BC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</w:rPr>
                        <w:t>else</w:t>
                      </w:r>
                      <w:proofErr w:type="spellEnd"/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B75CBFF" w14:textId="1F73FD52" w:rsidR="00E356BC" w:rsidRPr="00E356BC" w:rsidRDefault="00E356BC" w:rsidP="00E35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proofErr w:type="spellStart"/>
                      <w:r w:rsidRPr="00E356BC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</w:rPr>
                        <w:t>return</w:t>
                      </w:r>
                      <w:proofErr w:type="spellEnd"/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56BC">
                        <w:rPr>
                          <w:rFonts w:ascii="Menlo" w:hAnsi="Menlo" w:cs="Menlo"/>
                          <w:b/>
                          <w:bCs/>
                          <w:color w:val="7F0055"/>
                          <w:sz w:val="16"/>
                          <w:szCs w:val="16"/>
                        </w:rPr>
                        <w:t>false</w:t>
                      </w:r>
                      <w:proofErr w:type="spellEnd"/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11FA657" w14:textId="3FC9FACC" w:rsidR="00E356BC" w:rsidRPr="00E356BC" w:rsidRDefault="00E356BC" w:rsidP="00E35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}</w:t>
                      </w:r>
                    </w:p>
                    <w:p w14:paraId="763D33FD" w14:textId="42A72CF1" w:rsidR="00E356BC" w:rsidRPr="00E356BC" w:rsidRDefault="00E356BC" w:rsidP="00E356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356BC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5578A9F1" w14:textId="77777777" w:rsidR="00E356BC" w:rsidRDefault="00E356BC"/>
                  </w:txbxContent>
                </v:textbox>
              </v:shape>
            </w:pict>
          </mc:Fallback>
        </mc:AlternateContent>
      </w:r>
      <w:r w:rsidR="008A47CA" w:rsidRPr="00E356BC">
        <w:rPr>
          <w:rFonts w:ascii="Arial" w:hAnsi="Arial" w:cs="Arial"/>
          <w:b/>
          <w:bCs/>
        </w:rPr>
        <w:t xml:space="preserve">Aufgabe </w:t>
      </w:r>
      <w:proofErr w:type="spellStart"/>
      <w:r w:rsidR="008A47CA" w:rsidRPr="00E356BC">
        <w:rPr>
          <w:rFonts w:ascii="Arial" w:hAnsi="Arial" w:cs="Arial"/>
          <w:b/>
          <w:bCs/>
        </w:rPr>
        <w:t>equals</w:t>
      </w:r>
      <w:proofErr w:type="spellEnd"/>
      <w:r w:rsidR="008A47CA" w:rsidRPr="00E356BC">
        <w:rPr>
          <w:rFonts w:ascii="Arial" w:hAnsi="Arial" w:cs="Arial"/>
          <w:b/>
          <w:bCs/>
        </w:rPr>
        <w:t>-Methode</w:t>
      </w:r>
    </w:p>
    <w:p w14:paraId="44C8CB35" w14:textId="7BB3ECA8" w:rsidR="00E356BC" w:rsidRPr="00E356BC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  <w:r w:rsidRPr="00E356B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public</w:t>
      </w: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356B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class</w:t>
      </w: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356BC">
        <w:rPr>
          <w:rFonts w:ascii="Menlo" w:hAnsi="Menlo" w:cs="Menlo"/>
          <w:color w:val="000000"/>
          <w:sz w:val="16"/>
          <w:szCs w:val="16"/>
          <w:u w:val="single"/>
          <w:lang w:val="en-US"/>
        </w:rPr>
        <w:t>Foo</w:t>
      </w: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{ </w:t>
      </w:r>
    </w:p>
    <w:p w14:paraId="66289182" w14:textId="74A6676F" w:rsidR="00E356BC" w:rsidRPr="00E356BC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356B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private</w:t>
      </w: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Boolean </w:t>
      </w:r>
      <w:proofErr w:type="gramStart"/>
      <w:r w:rsidRPr="00E356BC">
        <w:rPr>
          <w:rFonts w:ascii="Menlo" w:hAnsi="Menlo" w:cs="Menlo"/>
          <w:color w:val="0000C0"/>
          <w:sz w:val="16"/>
          <w:szCs w:val="16"/>
          <w:lang w:val="en-US"/>
        </w:rPr>
        <w:t>a</w:t>
      </w: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;  </w:t>
      </w:r>
      <w:r w:rsidRPr="00E356B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private</w:t>
      </w:r>
      <w:proofErr w:type="gramEnd"/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E356B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boolean</w:t>
      </w:r>
      <w:proofErr w:type="spellEnd"/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356BC">
        <w:rPr>
          <w:rFonts w:ascii="Menlo" w:hAnsi="Menlo" w:cs="Menlo"/>
          <w:color w:val="0000C0"/>
          <w:sz w:val="16"/>
          <w:szCs w:val="16"/>
          <w:lang w:val="en-US"/>
        </w:rPr>
        <w:t>b</w:t>
      </w:r>
      <w:r w:rsidRPr="00E356BC">
        <w:rPr>
          <w:rFonts w:ascii="Menlo" w:hAnsi="Menlo" w:cs="Menlo"/>
          <w:color w:val="000000"/>
          <w:sz w:val="16"/>
          <w:szCs w:val="16"/>
          <w:lang w:val="en-US"/>
        </w:rPr>
        <w:t>;</w:t>
      </w:r>
    </w:p>
    <w:p w14:paraId="3D631F96" w14:textId="77777777" w:rsidR="00E356BC" w:rsidRPr="00E356BC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</w:p>
    <w:p w14:paraId="1EBFA4E5" w14:textId="77777777" w:rsidR="00E356BC" w:rsidRPr="00E356BC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E356BC">
        <w:rPr>
          <w:rFonts w:ascii="Menlo" w:hAnsi="Menlo" w:cs="Menlo"/>
          <w:color w:val="646464"/>
          <w:sz w:val="16"/>
          <w:szCs w:val="16"/>
          <w:lang w:val="en-US"/>
        </w:rPr>
        <w:t>@Override</w:t>
      </w: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356B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public</w:t>
      </w: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E356B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int</w:t>
      </w: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356BC">
        <w:rPr>
          <w:rFonts w:ascii="Menlo" w:hAnsi="Menlo" w:cs="Menlo"/>
          <w:color w:val="000000"/>
          <w:sz w:val="16"/>
          <w:szCs w:val="16"/>
          <w:lang w:val="en-US"/>
        </w:rPr>
        <w:t>hashCode</w:t>
      </w:r>
      <w:proofErr w:type="spellEnd"/>
      <w:r w:rsidRPr="00E356BC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) { </w:t>
      </w:r>
    </w:p>
    <w:p w14:paraId="3925B225" w14:textId="77777777" w:rsidR="00E356BC" w:rsidRPr="00E356BC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E356BC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return</w:t>
      </w: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356BC">
        <w:rPr>
          <w:rFonts w:ascii="Menlo" w:hAnsi="Menlo" w:cs="Menlo"/>
          <w:color w:val="000000"/>
          <w:sz w:val="16"/>
          <w:szCs w:val="16"/>
          <w:lang w:val="en-US"/>
        </w:rPr>
        <w:t>java.util</w:t>
      </w:r>
      <w:proofErr w:type="gramEnd"/>
      <w:r w:rsidRPr="00E356BC">
        <w:rPr>
          <w:rFonts w:ascii="Menlo" w:hAnsi="Menlo" w:cs="Menlo"/>
          <w:color w:val="000000"/>
          <w:sz w:val="16"/>
          <w:szCs w:val="16"/>
          <w:lang w:val="en-US"/>
        </w:rPr>
        <w:t>.Objects.</w:t>
      </w:r>
      <w:r w:rsidRPr="00E356BC">
        <w:rPr>
          <w:rFonts w:ascii="Menlo" w:hAnsi="Menlo" w:cs="Menlo"/>
          <w:i/>
          <w:iCs/>
          <w:color w:val="000000"/>
          <w:sz w:val="16"/>
          <w:szCs w:val="16"/>
          <w:lang w:val="en-US"/>
        </w:rPr>
        <w:t>hash</w:t>
      </w:r>
      <w:proofErr w:type="spellEnd"/>
      <w:r w:rsidRPr="00E356BC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E356BC">
        <w:rPr>
          <w:rFonts w:ascii="Menlo" w:hAnsi="Menlo" w:cs="Menlo"/>
          <w:color w:val="0000C0"/>
          <w:sz w:val="16"/>
          <w:szCs w:val="16"/>
          <w:lang w:val="en-US"/>
        </w:rPr>
        <w:t>a</w:t>
      </w:r>
      <w:r w:rsidRPr="00E356BC">
        <w:rPr>
          <w:rFonts w:ascii="Menlo" w:hAnsi="Menlo" w:cs="Menlo"/>
          <w:color w:val="000000"/>
          <w:sz w:val="16"/>
          <w:szCs w:val="16"/>
          <w:lang w:val="en-US"/>
        </w:rPr>
        <w:t>,</w:t>
      </w:r>
      <w:r w:rsidRPr="00E356BC">
        <w:rPr>
          <w:rFonts w:ascii="Menlo" w:hAnsi="Menlo" w:cs="Menlo"/>
          <w:color w:val="0000C0"/>
          <w:sz w:val="16"/>
          <w:szCs w:val="16"/>
          <w:lang w:val="en-US"/>
        </w:rPr>
        <w:t>b</w:t>
      </w:r>
      <w:proofErr w:type="spellEnd"/>
      <w:r w:rsidRPr="00E356BC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6A3BCABB" w14:textId="1BC44F3F" w:rsidR="00E356BC" w:rsidRPr="00E356BC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  <w:r w:rsidRPr="00E356BC">
        <w:rPr>
          <w:rFonts w:ascii="Menlo" w:hAnsi="Menlo" w:cs="Menlo"/>
          <w:color w:val="000000"/>
          <w:sz w:val="16"/>
          <w:szCs w:val="16"/>
          <w:lang w:val="en-US"/>
        </w:rPr>
        <w:t xml:space="preserve">    }</w:t>
      </w:r>
    </w:p>
    <w:p w14:paraId="0CEF74F0" w14:textId="6935E421" w:rsidR="00E356BC" w:rsidRPr="00FE409B" w:rsidRDefault="00E356BC" w:rsidP="008A47CA">
      <w:pPr>
        <w:spacing w:after="0" w:line="240" w:lineRule="auto"/>
        <w:rPr>
          <w:rFonts w:ascii="Arial" w:hAnsi="Arial" w:cs="Arial"/>
          <w:sz w:val="15"/>
          <w:szCs w:val="15"/>
          <w:lang w:val="en-US"/>
        </w:rPr>
      </w:pPr>
      <w:r w:rsidRPr="00E356BC">
        <w:rPr>
          <w:rFonts w:ascii="Menlo" w:hAnsi="Menlo" w:cs="Menlo"/>
          <w:color w:val="000000"/>
          <w:sz w:val="16"/>
          <w:szCs w:val="16"/>
        </w:rPr>
        <w:t>}</w:t>
      </w:r>
    </w:p>
    <w:p w14:paraId="318B035F" w14:textId="1A691032" w:rsidR="00E356BC" w:rsidRPr="00FE409B" w:rsidRDefault="00E356BC" w:rsidP="008A47CA">
      <w:pPr>
        <w:spacing w:after="0" w:line="240" w:lineRule="auto"/>
        <w:rPr>
          <w:rFonts w:ascii="Arial" w:hAnsi="Arial" w:cs="Arial"/>
          <w:sz w:val="15"/>
          <w:szCs w:val="15"/>
          <w:lang w:val="en-US"/>
        </w:rPr>
      </w:pPr>
    </w:p>
    <w:p w14:paraId="4B9F095B" w14:textId="587A3C77" w:rsidR="00E356BC" w:rsidRPr="00394FB4" w:rsidRDefault="00FE409B" w:rsidP="008A47CA">
      <w:pPr>
        <w:spacing w:after="0" w:line="240" w:lineRule="auto"/>
        <w:rPr>
          <w:rFonts w:ascii="Arial" w:hAnsi="Arial" w:cs="Arial"/>
          <w:b/>
          <w:bCs/>
        </w:rPr>
      </w:pPr>
      <w:r w:rsidRPr="00394FB4">
        <w:rPr>
          <w:rFonts w:ascii="Arial" w:hAnsi="Arial" w:cs="Arial"/>
          <w:b/>
          <w:bCs/>
        </w:rPr>
        <w:t>Klasse mit Objektzähler Programmieraufgabe</w:t>
      </w:r>
    </w:p>
    <w:p w14:paraId="01C121AF" w14:textId="77777777" w:rsidR="00FE409B" w:rsidRPr="00394FB4" w:rsidRDefault="00FE409B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1"/>
          <w:szCs w:val="11"/>
        </w:rPr>
      </w:pPr>
    </w:p>
    <w:p w14:paraId="21E190D8" w14:textId="7342BC5A" w:rsidR="00E356BC" w:rsidRPr="00394FB4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394FB4">
        <w:rPr>
          <w:rFonts w:ascii="Menlo" w:hAnsi="Menlo" w:cs="Menlo"/>
          <w:b/>
          <w:bCs/>
          <w:color w:val="7F0055"/>
          <w:sz w:val="18"/>
          <w:szCs w:val="18"/>
        </w:rPr>
        <w:t>private</w:t>
      </w:r>
      <w:r w:rsidRPr="00394FB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94FB4">
        <w:rPr>
          <w:rFonts w:ascii="Menlo" w:hAnsi="Menlo" w:cs="Menlo"/>
          <w:b/>
          <w:bCs/>
          <w:color w:val="7F0055"/>
          <w:sz w:val="18"/>
          <w:szCs w:val="18"/>
        </w:rPr>
        <w:t>static</w:t>
      </w:r>
      <w:proofErr w:type="spellEnd"/>
      <w:r w:rsidRPr="00394FB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94FB4">
        <w:rPr>
          <w:rFonts w:ascii="Menlo" w:hAnsi="Menlo" w:cs="Menlo"/>
          <w:b/>
          <w:bCs/>
          <w:color w:val="7F0055"/>
          <w:sz w:val="18"/>
          <w:szCs w:val="18"/>
        </w:rPr>
        <w:t>int</w:t>
      </w:r>
      <w:proofErr w:type="spellEnd"/>
      <w:r w:rsidRPr="00394FB4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394FB4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394FB4">
        <w:rPr>
          <w:rFonts w:ascii="Menlo" w:hAnsi="Menlo" w:cs="Menlo"/>
          <w:color w:val="000000"/>
          <w:sz w:val="18"/>
          <w:szCs w:val="18"/>
        </w:rPr>
        <w:t xml:space="preserve"> = 0;</w:t>
      </w:r>
    </w:p>
    <w:p w14:paraId="657E85E8" w14:textId="77777777" w:rsidR="00E356BC" w:rsidRPr="00394FB4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6"/>
          <w:szCs w:val="6"/>
        </w:rPr>
      </w:pPr>
    </w:p>
    <w:p w14:paraId="41E41482" w14:textId="77777777" w:rsidR="00E356BC" w:rsidRPr="00FE409B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  <w:lang w:val="en-US"/>
        </w:rPr>
      </w:pPr>
      <w:r w:rsidRPr="00FE40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public</w:t>
      </w:r>
      <w:r w:rsidRPr="00FE40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E40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static</w:t>
      </w:r>
      <w:r w:rsidRPr="00FE40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FE40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void</w:t>
      </w:r>
      <w:r w:rsidRPr="00FE409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E409B">
        <w:rPr>
          <w:rFonts w:ascii="Menlo" w:hAnsi="Menlo" w:cs="Menlo"/>
          <w:color w:val="000000"/>
          <w:sz w:val="18"/>
          <w:szCs w:val="18"/>
          <w:lang w:val="en-US"/>
        </w:rPr>
        <w:t>setNum</w:t>
      </w:r>
      <w:proofErr w:type="spellEnd"/>
      <w:r w:rsidRPr="00FE409B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FE409B">
        <w:rPr>
          <w:rFonts w:ascii="Menlo" w:hAnsi="Menlo" w:cs="Menlo"/>
          <w:b/>
          <w:bCs/>
          <w:color w:val="7F0055"/>
          <w:sz w:val="18"/>
          <w:szCs w:val="18"/>
          <w:lang w:val="en-US"/>
        </w:rPr>
        <w:t>int</w:t>
      </w:r>
      <w:r w:rsidRPr="00FE409B">
        <w:rPr>
          <w:rFonts w:ascii="Menlo" w:hAnsi="Menlo" w:cs="Menlo"/>
          <w:color w:val="000000"/>
          <w:sz w:val="18"/>
          <w:szCs w:val="18"/>
          <w:lang w:val="en-US"/>
        </w:rPr>
        <w:t xml:space="preserve"> n) {</w:t>
      </w:r>
    </w:p>
    <w:p w14:paraId="65F3A966" w14:textId="3381FAAF" w:rsidR="00E356BC" w:rsidRPr="00FE409B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FE409B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FE409B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FE409B">
        <w:rPr>
          <w:rFonts w:ascii="Menlo" w:hAnsi="Menlo" w:cs="Menlo"/>
          <w:color w:val="000000"/>
          <w:sz w:val="18"/>
          <w:szCs w:val="18"/>
        </w:rPr>
        <w:t xml:space="preserve"> = n;</w:t>
      </w:r>
    </w:p>
    <w:p w14:paraId="4FB696A7" w14:textId="77777777" w:rsidR="00E356BC" w:rsidRPr="00FE409B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FE409B">
        <w:rPr>
          <w:rFonts w:ascii="Menlo" w:hAnsi="Menlo" w:cs="Menlo"/>
          <w:color w:val="000000"/>
          <w:sz w:val="18"/>
          <w:szCs w:val="18"/>
        </w:rPr>
        <w:t>}</w:t>
      </w:r>
    </w:p>
    <w:p w14:paraId="2ABE7463" w14:textId="612C580C" w:rsidR="00E356BC" w:rsidRPr="00FE409B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proofErr w:type="spellStart"/>
      <w:r w:rsidRPr="00FE409B">
        <w:rPr>
          <w:rFonts w:ascii="Menlo" w:hAnsi="Menlo" w:cs="Menlo"/>
          <w:b/>
          <w:bCs/>
          <w:color w:val="7F0055"/>
          <w:sz w:val="18"/>
          <w:szCs w:val="18"/>
        </w:rPr>
        <w:t>public</w:t>
      </w:r>
      <w:proofErr w:type="spellEnd"/>
      <w:r w:rsidRPr="00FE409B">
        <w:rPr>
          <w:rFonts w:ascii="Menlo" w:hAnsi="Menlo" w:cs="Menlo"/>
          <w:color w:val="000000"/>
          <w:sz w:val="18"/>
          <w:szCs w:val="18"/>
        </w:rPr>
        <w:t xml:space="preserve"> Spieler(</w:t>
      </w:r>
      <w:r w:rsidR="00394FB4">
        <w:rPr>
          <w:rFonts w:ascii="Menlo" w:hAnsi="Menlo" w:cs="Menlo"/>
          <w:color w:val="000000"/>
          <w:sz w:val="18"/>
          <w:szCs w:val="18"/>
        </w:rPr>
        <w:t>...</w:t>
      </w:r>
      <w:r w:rsidRPr="00FE409B">
        <w:rPr>
          <w:rFonts w:ascii="Menlo" w:hAnsi="Menlo" w:cs="Menlo"/>
          <w:color w:val="000000"/>
          <w:sz w:val="18"/>
          <w:szCs w:val="18"/>
        </w:rPr>
        <w:t>) {</w:t>
      </w:r>
    </w:p>
    <w:p w14:paraId="6783CD22" w14:textId="1D201133" w:rsidR="00E356BC" w:rsidRPr="00FE409B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FE409B"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Pr="00FE409B">
        <w:rPr>
          <w:rFonts w:ascii="Menlo" w:hAnsi="Menlo" w:cs="Menlo"/>
          <w:color w:val="000000"/>
          <w:sz w:val="18"/>
          <w:szCs w:val="18"/>
        </w:rPr>
        <w:t>num</w:t>
      </w:r>
      <w:proofErr w:type="spellEnd"/>
      <w:r w:rsidRPr="00FE409B">
        <w:rPr>
          <w:rFonts w:ascii="Menlo" w:hAnsi="Menlo" w:cs="Menlo"/>
          <w:color w:val="000000"/>
          <w:sz w:val="18"/>
          <w:szCs w:val="18"/>
        </w:rPr>
        <w:t>++;</w:t>
      </w:r>
    </w:p>
    <w:p w14:paraId="46618305" w14:textId="77777777" w:rsidR="00E356BC" w:rsidRPr="00FE409B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FE409B">
        <w:rPr>
          <w:rFonts w:ascii="Menlo" w:hAnsi="Menlo" w:cs="Menlo"/>
          <w:color w:val="000000"/>
          <w:sz w:val="18"/>
          <w:szCs w:val="18"/>
        </w:rPr>
        <w:t xml:space="preserve">    ...</w:t>
      </w:r>
    </w:p>
    <w:p w14:paraId="25EC1F59" w14:textId="77777777" w:rsidR="00E356BC" w:rsidRPr="00FE409B" w:rsidRDefault="00E356BC" w:rsidP="00E356BC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8"/>
          <w:szCs w:val="18"/>
        </w:rPr>
      </w:pPr>
      <w:r w:rsidRPr="00FE409B">
        <w:rPr>
          <w:rFonts w:ascii="Menlo" w:hAnsi="Menlo" w:cs="Menlo"/>
          <w:color w:val="000000"/>
          <w:sz w:val="18"/>
          <w:szCs w:val="18"/>
        </w:rPr>
        <w:t>}</w:t>
      </w:r>
    </w:p>
    <w:p w14:paraId="6E6ABB2F" w14:textId="2DC9982F" w:rsidR="00796F0E" w:rsidRDefault="00796F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E01D97" w14:textId="15DBED85" w:rsidR="00796F0E" w:rsidRPr="001D771C" w:rsidRDefault="00796F0E" w:rsidP="008A47CA">
      <w:pPr>
        <w:spacing w:after="0" w:line="240" w:lineRule="auto"/>
        <w:rPr>
          <w:rFonts w:ascii="Arial" w:hAnsi="Arial" w:cs="Arial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1D771C" w:rsidRPr="001D771C" w14:paraId="7BFF9335" w14:textId="77777777" w:rsidTr="001D771C">
        <w:tc>
          <w:tcPr>
            <w:tcW w:w="10627" w:type="dxa"/>
          </w:tcPr>
          <w:p w14:paraId="5ABC2E45" w14:textId="4824D632" w:rsidR="001D771C" w:rsidRPr="001D771C" w:rsidRDefault="001D771C" w:rsidP="00796F0E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5203A1" wp14:editId="782E87C5">
                      <wp:simplePos x="0" y="0"/>
                      <wp:positionH relativeFrom="column">
                        <wp:posOffset>3395345</wp:posOffset>
                      </wp:positionH>
                      <wp:positionV relativeFrom="paragraph">
                        <wp:posOffset>-21834</wp:posOffset>
                      </wp:positionV>
                      <wp:extent cx="3270738" cy="1153551"/>
                      <wp:effectExtent l="0" t="0" r="0" b="0"/>
                      <wp:wrapNone/>
                      <wp:docPr id="9" name="Textfel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0738" cy="1153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244C63" w14:textId="77777777" w:rsidR="001D771C" w:rsidRPr="00BF0EF6" w:rsidRDefault="001D771C" w:rsidP="001D771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Menlo" w:hAnsi="Menlo" w:cs="Menlo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public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class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u w:val="single"/>
                                      <w:lang w:val="en-US"/>
                                    </w:rPr>
                                    <w:t>A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77936188" w14:textId="77777777" w:rsidR="001D771C" w:rsidRPr="00BF0EF6" w:rsidRDefault="001D771C" w:rsidP="001D771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Menlo" w:hAnsi="Menlo" w:cs="Menlo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public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void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a(</w:t>
                                  </w:r>
                                  <w:proofErr w:type="gramEnd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) { </w:t>
                                  </w:r>
                                  <w:proofErr w:type="spellStart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System.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i/>
                                      <w:iCs/>
                                      <w:color w:val="0000C0"/>
                                      <w:sz w:val="15"/>
                                      <w:szCs w:val="15"/>
                                      <w:lang w:val="en-US"/>
                                    </w:rPr>
                                    <w:t>out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.println</w:t>
                                  </w:r>
                                  <w:proofErr w:type="spellEnd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2A00FF"/>
                                      <w:sz w:val="15"/>
                                      <w:szCs w:val="15"/>
                                      <w:lang w:val="en-US"/>
                                    </w:rPr>
                                    <w:t>"a"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); }</w:t>
                                  </w:r>
                                </w:p>
                                <w:p w14:paraId="6C118A00" w14:textId="77777777" w:rsidR="001D771C" w:rsidRPr="00BF0EF6" w:rsidRDefault="001D771C" w:rsidP="001D771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Menlo" w:hAnsi="Menlo" w:cs="Menlo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7E81BE8" w14:textId="77777777" w:rsidR="001D771C" w:rsidRPr="00BF0EF6" w:rsidRDefault="001D771C" w:rsidP="001D771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Menlo" w:hAnsi="Menlo" w:cs="Menlo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public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class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u w:val="single"/>
                                      <w:lang w:val="en-US"/>
                                    </w:rPr>
                                    <w:t>B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extends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A {</w:t>
                                  </w:r>
                                </w:p>
                                <w:p w14:paraId="1E838181" w14:textId="77777777" w:rsidR="001D771C" w:rsidRPr="00BF0EF6" w:rsidRDefault="001D771C" w:rsidP="001D771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Menlo" w:hAnsi="Menlo" w:cs="Menlo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public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void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b(</w:t>
                                  </w:r>
                                  <w:proofErr w:type="gramEnd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) { </w:t>
                                  </w:r>
                                  <w:proofErr w:type="spellStart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System.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i/>
                                      <w:iCs/>
                                      <w:color w:val="0000C0"/>
                                      <w:sz w:val="15"/>
                                      <w:szCs w:val="15"/>
                                      <w:lang w:val="en-US"/>
                                    </w:rPr>
                                    <w:t>out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.println</w:t>
                                  </w:r>
                                  <w:proofErr w:type="spellEnd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2A00FF"/>
                                      <w:sz w:val="15"/>
                                      <w:szCs w:val="15"/>
                                      <w:lang w:val="en-US"/>
                                    </w:rPr>
                                    <w:t>"b"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); }</w:t>
                                  </w:r>
                                </w:p>
                                <w:p w14:paraId="360BECD5" w14:textId="77777777" w:rsidR="001D771C" w:rsidRPr="00BF0EF6" w:rsidRDefault="001D771C" w:rsidP="001D771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Menlo" w:hAnsi="Menlo" w:cs="Menlo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02897F59" w14:textId="77777777" w:rsidR="001D771C" w:rsidRPr="00BF0EF6" w:rsidRDefault="001D771C" w:rsidP="001D771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Menlo" w:hAnsi="Menlo" w:cs="Menlo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public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class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u w:val="single"/>
                                      <w:lang w:val="en-US"/>
                                    </w:rPr>
                                    <w:t>C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extends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B {</w:t>
                                  </w:r>
                                </w:p>
                                <w:p w14:paraId="6FE7363F" w14:textId="77777777" w:rsidR="001D771C" w:rsidRPr="00BF0EF6" w:rsidRDefault="001D771C" w:rsidP="001D771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Menlo" w:hAnsi="Menlo" w:cs="Menlo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  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public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color w:val="7F0055"/>
                                      <w:sz w:val="15"/>
                                      <w:szCs w:val="15"/>
                                      <w:lang w:val="en-US"/>
                                    </w:rPr>
                                    <w:t>void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c(</w:t>
                                  </w:r>
                                  <w:proofErr w:type="gramEnd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 xml:space="preserve">) { </w:t>
                                  </w:r>
                                  <w:proofErr w:type="spellStart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System.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b/>
                                      <w:bCs/>
                                      <w:i/>
                                      <w:iCs/>
                                      <w:color w:val="0000C0"/>
                                      <w:sz w:val="15"/>
                                      <w:szCs w:val="15"/>
                                      <w:lang w:val="en-US"/>
                                    </w:rPr>
                                    <w:t>out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.println</w:t>
                                  </w:r>
                                  <w:proofErr w:type="spellEnd"/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(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2A00FF"/>
                                      <w:sz w:val="15"/>
                                      <w:szCs w:val="15"/>
                                      <w:lang w:val="en-US"/>
                                    </w:rPr>
                                    <w:t>"c"</w:t>
                                  </w: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  <w:lang w:val="en-US"/>
                                    </w:rPr>
                                    <w:t>); }</w:t>
                                  </w:r>
                                </w:p>
                                <w:p w14:paraId="1DF9D821" w14:textId="14190295" w:rsidR="001D771C" w:rsidRPr="00BF0EF6" w:rsidRDefault="001D771C" w:rsidP="001D771C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BF0EF6">
                                    <w:rPr>
                                      <w:rFonts w:ascii="Menlo" w:hAnsi="Menlo" w:cs="Menlo"/>
                                      <w:color w:val="000000"/>
                                      <w:sz w:val="15"/>
                                      <w:szCs w:val="15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55203A1" id="Textfeld 9" o:spid="_x0000_s1034" type="#_x0000_t202" style="position:absolute;margin-left:267.35pt;margin-top:-1.7pt;width:257.55pt;height:90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" filled="f" stroked="f" strokeweight=".5pt">
                      <v:textbox>
                        <w:txbxContent>
                          <w:p w14:paraId="5C244C63" w14:textId="77777777" w:rsidR="001D771C" w:rsidRPr="00BF0EF6" w:rsidRDefault="001D771C" w:rsidP="001D7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public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class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u w:val="single"/>
                                <w:lang w:val="en-US"/>
                              </w:rPr>
                              <w:t>A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{</w:t>
                            </w:r>
                          </w:p>
                          <w:p w14:paraId="77936188" w14:textId="77777777" w:rsidR="001D771C" w:rsidRPr="00BF0EF6" w:rsidRDefault="001D771C" w:rsidP="001D7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public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void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a(</w:t>
                            </w:r>
                            <w:proofErr w:type="gramEnd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 { </w:t>
                            </w:r>
                            <w:proofErr w:type="spellStart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System.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out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BF0EF6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"a"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 }</w:t>
                            </w:r>
                          </w:p>
                          <w:p w14:paraId="6C118A00" w14:textId="77777777" w:rsidR="001D771C" w:rsidRPr="00BF0EF6" w:rsidRDefault="001D771C" w:rsidP="001D7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}</w:t>
                            </w:r>
                          </w:p>
                          <w:p w14:paraId="77E81BE8" w14:textId="77777777" w:rsidR="001D771C" w:rsidRPr="00BF0EF6" w:rsidRDefault="001D771C" w:rsidP="001D7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public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class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u w:val="single"/>
                                <w:lang w:val="en-US"/>
                              </w:rPr>
                              <w:t>B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extends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A {</w:t>
                            </w:r>
                          </w:p>
                          <w:p w14:paraId="1E838181" w14:textId="77777777" w:rsidR="001D771C" w:rsidRPr="00BF0EF6" w:rsidRDefault="001D771C" w:rsidP="001D7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public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void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b(</w:t>
                            </w:r>
                            <w:proofErr w:type="gramEnd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 { </w:t>
                            </w:r>
                            <w:proofErr w:type="spellStart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System.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out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BF0EF6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"b"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 }</w:t>
                            </w:r>
                          </w:p>
                          <w:p w14:paraId="360BECD5" w14:textId="77777777" w:rsidR="001D771C" w:rsidRPr="00BF0EF6" w:rsidRDefault="001D771C" w:rsidP="001D7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}</w:t>
                            </w:r>
                          </w:p>
                          <w:p w14:paraId="02897F59" w14:textId="77777777" w:rsidR="001D771C" w:rsidRPr="00BF0EF6" w:rsidRDefault="001D771C" w:rsidP="001D7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public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class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u w:val="single"/>
                                <w:lang w:val="en-US"/>
                              </w:rPr>
                              <w:t>C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extends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B {</w:t>
                            </w:r>
                          </w:p>
                          <w:p w14:paraId="6FE7363F" w14:textId="77777777" w:rsidR="001D771C" w:rsidRPr="00BF0EF6" w:rsidRDefault="001D771C" w:rsidP="001D77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   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public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color w:val="7F0055"/>
                                <w:sz w:val="15"/>
                                <w:szCs w:val="15"/>
                                <w:lang w:val="en-US"/>
                              </w:rPr>
                              <w:t>void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c(</w:t>
                            </w:r>
                            <w:proofErr w:type="gramEnd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 xml:space="preserve">) { </w:t>
                            </w:r>
                            <w:proofErr w:type="spellStart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System.</w:t>
                            </w:r>
                            <w:r w:rsidRPr="00BF0EF6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0000C0"/>
                                <w:sz w:val="15"/>
                                <w:szCs w:val="15"/>
                                <w:lang w:val="en-US"/>
                              </w:rPr>
                              <w:t>out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(</w:t>
                            </w:r>
                            <w:r w:rsidRPr="00BF0EF6">
                              <w:rPr>
                                <w:rFonts w:ascii="Menlo" w:hAnsi="Menlo" w:cs="Menlo"/>
                                <w:color w:val="2A00FF"/>
                                <w:sz w:val="15"/>
                                <w:szCs w:val="15"/>
                                <w:lang w:val="en-US"/>
                              </w:rPr>
                              <w:t>"c"</w:t>
                            </w: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  <w:lang w:val="en-US"/>
                              </w:rPr>
                              <w:t>); }</w:t>
                            </w:r>
                          </w:p>
                          <w:p w14:paraId="1DF9D821" w14:textId="14190295" w:rsidR="001D771C" w:rsidRPr="00BF0EF6" w:rsidRDefault="001D771C" w:rsidP="001D771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BF0EF6">
                              <w:rPr>
                                <w:rFonts w:ascii="Menlo" w:hAnsi="Menlo" w:cs="Menlo"/>
                                <w:color w:val="000000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D771C">
              <w:rPr>
                <w:rFonts w:ascii="Menlo" w:hAnsi="Menlo" w:cs="Menl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771C">
              <w:rPr>
                <w:rFonts w:ascii="Menlo" w:hAnsi="Menlo" w:cs="Menlo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ABCMain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04801BC" w14:textId="12294F6B" w:rsidR="001D771C" w:rsidRPr="001D771C" w:rsidRDefault="001D771C" w:rsidP="00796F0E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1D771C">
              <w:rPr>
                <w:rFonts w:ascii="Menlo" w:hAnsi="Menlo" w:cs="Menlo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771C">
              <w:rPr>
                <w:rFonts w:ascii="Menlo" w:hAnsi="Menlo" w:cs="Menlo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771C">
              <w:rPr>
                <w:rFonts w:ascii="Menlo" w:hAnsi="Menlo" w:cs="Menl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main(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..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 {</w:t>
            </w:r>
          </w:p>
          <w:p w14:paraId="32912661" w14:textId="6514C0F5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01   A </w:t>
            </w:r>
            <w:r w:rsidRPr="001D771C">
              <w:rPr>
                <w:rFonts w:ascii="Menlo" w:hAnsi="Menlo" w:cs="Menlo"/>
                <w:color w:val="0000C0"/>
                <w:sz w:val="16"/>
                <w:szCs w:val="16"/>
                <w:lang w:val="en-US"/>
              </w:rPr>
              <w:t>a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= </w:t>
            </w:r>
            <w:r w:rsidRPr="001D771C">
              <w:rPr>
                <w:rFonts w:ascii="Menlo" w:hAnsi="Menlo" w:cs="Menl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A(</w:t>
            </w:r>
            <w:proofErr w:type="gram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057A1D3A" w14:textId="70A546BB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02 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B </w:t>
            </w:r>
            <w:r w:rsidRPr="001D771C">
              <w:rPr>
                <w:rFonts w:ascii="Menlo" w:hAnsi="Menlo" w:cs="Menlo"/>
                <w:color w:val="0000C0"/>
                <w:sz w:val="16"/>
                <w:szCs w:val="16"/>
                <w:lang w:val="en-US"/>
              </w:rPr>
              <w:t>b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= </w:t>
            </w:r>
            <w:r w:rsidRPr="001D771C">
              <w:rPr>
                <w:rFonts w:ascii="Menlo" w:hAnsi="Menlo" w:cs="Menl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B(</w:t>
            </w:r>
            <w:proofErr w:type="gram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38BFE036" w14:textId="22F9DE6A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03  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C </w:t>
            </w:r>
            <w:r w:rsidRPr="001D771C">
              <w:rPr>
                <w:rFonts w:ascii="Menlo" w:hAnsi="Menlo" w:cs="Menlo"/>
                <w:color w:val="0000C0"/>
                <w:sz w:val="16"/>
                <w:szCs w:val="16"/>
                <w:lang w:val="en-US"/>
              </w:rPr>
              <w:t>c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= </w:t>
            </w:r>
            <w:r w:rsidRPr="001D771C">
              <w:rPr>
                <w:rFonts w:ascii="Menlo" w:hAnsi="Menlo" w:cs="Menl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C(</w:t>
            </w:r>
            <w:proofErr w:type="gram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</w:p>
          <w:p w14:paraId="34093C8D" w14:textId="514F2381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04      </w:t>
            </w:r>
          </w:p>
          <w:p w14:paraId="6164CB42" w14:textId="72DDEECD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05 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a.a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2D67B3D" w14:textId="6F0217C9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06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b.a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); 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gramEnd"/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implizites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771C">
              <w:rPr>
                <w:rFonts w:ascii="Menlo" w:hAnsi="Menlo" w:cs="Menlo"/>
                <w:color w:val="0000C0"/>
                <w:sz w:val="16"/>
                <w:szCs w:val="16"/>
                <w:lang w:val="en-US"/>
              </w:rPr>
              <w:t>upcasting</w:t>
            </w:r>
          </w:p>
          <w:p w14:paraId="2942D251" w14:textId="42DE858F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07 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c.a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</w:t>
            </w:r>
            <w:proofErr w:type="gramEnd"/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implizites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upcasting</w:t>
            </w:r>
          </w:p>
          <w:p w14:paraId="038B2A59" w14:textId="5BC450B1" w:rsidR="001D771C" w:rsidRPr="004A5337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4A5337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08      </w:t>
            </w:r>
          </w:p>
          <w:p w14:paraId="0CE43F4C" w14:textId="77CF05E3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09 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a.b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);   </w:t>
            </w:r>
            <w:proofErr w:type="gram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compiler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C0"/>
                <w:sz w:val="16"/>
                <w:szCs w:val="16"/>
              </w:rPr>
              <w:t>error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D771C">
              <w:rPr>
                <w:rFonts w:ascii="Menlo" w:hAnsi="Menlo" w:cs="Menlo"/>
                <w:color w:val="0000C0"/>
                <w:sz w:val="16"/>
                <w:szCs w:val="16"/>
              </w:rPr>
              <w:t>weil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a statischer &amp; dynamischer Typ A </w:t>
            </w:r>
            <w:r w:rsidRPr="001D771C">
              <w:rPr>
                <w:rFonts w:ascii="Menlo" w:hAnsi="Menlo" w:cs="Menlo"/>
                <w:color w:val="0000C0"/>
                <w:sz w:val="16"/>
                <w:szCs w:val="16"/>
              </w:rPr>
              <w:t>ist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und nur Methoden von A 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benutzten darf</w:t>
            </w:r>
          </w:p>
          <w:p w14:paraId="2B5D0B78" w14:textId="18BCB461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10 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b.b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B8DD1A9" w14:textId="521D0A22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  <w:lang w:val="en-US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11 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c.b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);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  </w:t>
            </w:r>
            <w:proofErr w:type="gramEnd"/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implizites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 xml:space="preserve"> upcasting</w:t>
            </w:r>
          </w:p>
          <w:p w14:paraId="7AB11CC7" w14:textId="6A70CBAB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12</w:t>
            </w:r>
          </w:p>
          <w:p w14:paraId="1BBC2D4E" w14:textId="199B8BF0" w:rsid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13 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a.c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);   </w:t>
            </w:r>
            <w:proofErr w:type="gram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compiler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error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, weil a statischer &amp; dynamischer Typ A ist und nur Methoden von A </w:t>
            </w:r>
          </w:p>
          <w:p w14:paraId="77A9FD12" w14:textId="2B64D20D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benutzten darf</w:t>
            </w:r>
          </w:p>
          <w:p w14:paraId="40911F2F" w14:textId="129B6D11" w:rsid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14 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b.c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); 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compiler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error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, weil b statischer &amp; dynamischer Typ B ist und nur Methoden von B </w:t>
            </w:r>
          </w:p>
          <w:p w14:paraId="4F5E8244" w14:textId="75722631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benutzten darf</w:t>
            </w:r>
          </w:p>
          <w:p w14:paraId="77B845BD" w14:textId="309D0B7F" w:rsidR="001D771C" w:rsidRPr="00C83606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C83606">
              <w:rPr>
                <w:rFonts w:ascii="Menlo" w:hAnsi="Menlo" w:cs="Menlo"/>
                <w:color w:val="000000"/>
                <w:sz w:val="16"/>
                <w:szCs w:val="16"/>
              </w:rPr>
              <w:t xml:space="preserve">15   </w:t>
            </w:r>
            <w:proofErr w:type="spellStart"/>
            <w:r w:rsidRPr="00C83606">
              <w:rPr>
                <w:rFonts w:ascii="Menlo" w:hAnsi="Menlo" w:cs="Menlo"/>
                <w:color w:val="000000"/>
                <w:sz w:val="16"/>
                <w:szCs w:val="16"/>
              </w:rPr>
              <w:t>c.c</w:t>
            </w:r>
            <w:proofErr w:type="spellEnd"/>
            <w:r w:rsidRPr="00C83606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3585819" w14:textId="6E23720D" w:rsidR="001D771C" w:rsidRPr="00C83606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C83606">
              <w:rPr>
                <w:rFonts w:ascii="Menlo" w:hAnsi="Menlo" w:cs="Menlo"/>
                <w:color w:val="000000"/>
                <w:sz w:val="16"/>
                <w:szCs w:val="16"/>
              </w:rPr>
              <w:t xml:space="preserve">16      </w:t>
            </w:r>
          </w:p>
          <w:p w14:paraId="1F389B6A" w14:textId="4ACFB1D3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17   A </w:t>
            </w:r>
            <w:r w:rsidRPr="001D771C">
              <w:rPr>
                <w:rFonts w:ascii="Menlo" w:hAnsi="Menlo" w:cs="Menlo"/>
                <w:color w:val="0000C0"/>
                <w:sz w:val="16"/>
                <w:szCs w:val="16"/>
              </w:rPr>
              <w:t>x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1D771C">
              <w:rPr>
                <w:rFonts w:ascii="Menlo" w:hAnsi="Menlo" w:cs="Menlo"/>
                <w:b/>
                <w:bCs/>
                <w:color w:val="7F0055"/>
                <w:sz w:val="16"/>
                <w:szCs w:val="16"/>
              </w:rPr>
              <w:t>new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B(</w:t>
            </w:r>
            <w:proofErr w:type="gram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  <w:r w:rsidR="004A5337"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proofErr w:type="spellStart"/>
            <w:r w:rsidR="004A5337">
              <w:rPr>
                <w:rFonts w:ascii="Menlo" w:hAnsi="Menlo" w:cs="Menlo"/>
                <w:color w:val="000000"/>
                <w:sz w:val="16"/>
                <w:szCs w:val="16"/>
              </w:rPr>
              <w:t>upcast</w:t>
            </w:r>
            <w:proofErr w:type="spellEnd"/>
          </w:p>
          <w:p w14:paraId="59AEED60" w14:textId="2A2828F3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18 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x.a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7639BEDD" w14:textId="298E3554" w:rsid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19 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x.b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 </w:t>
            </w:r>
            <w:proofErr w:type="gramEnd"/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compiler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error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, weil Compiler dynamischen Typ ignoriert &amp; nur auf den </w:t>
            </w:r>
            <w:r w:rsidRPr="001D771C">
              <w:rPr>
                <w:rFonts w:ascii="Menlo" w:hAnsi="Menlo" w:cs="Menlo"/>
                <w:color w:val="0000C0"/>
                <w:sz w:val="16"/>
                <w:szCs w:val="16"/>
              </w:rPr>
              <w:t>statischen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Typ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26D55ABC" w14:textId="5ACB7BC1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achtet. Klasse </w:t>
            </w:r>
            <w:r w:rsidRPr="001D771C">
              <w:rPr>
                <w:rFonts w:ascii="Menlo" w:hAnsi="Menlo" w:cs="Menlo"/>
                <w:color w:val="0000C0"/>
                <w:sz w:val="16"/>
                <w:szCs w:val="16"/>
              </w:rPr>
              <w:t>A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hat nicht die Methode 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b(</w:t>
            </w:r>
            <w:proofErr w:type="gram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) =&gt;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downcasting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notwendig </w:t>
            </w:r>
          </w:p>
          <w:p w14:paraId="71C2B7D6" w14:textId="1689A9CC" w:rsid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20  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x.c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); 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compiler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error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, weil Klasse A nicht Methode c() besitzt &amp;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downcasten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bringt auch nichts 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</w:p>
          <w:p w14:paraId="6206B67C" w14:textId="74C8B526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da dynamischer Typ B ist</w:t>
            </w:r>
          </w:p>
          <w:p w14:paraId="3693AB3C" w14:textId="77777777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21      </w:t>
            </w:r>
          </w:p>
          <w:p w14:paraId="5A1CDDC2" w14:textId="647DEBDD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22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  (</w:t>
            </w:r>
            <w:proofErr w:type="gram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(A)x).a(); </w:t>
            </w:r>
            <w:r w:rsidR="00C83606">
              <w:rPr>
                <w:rFonts w:ascii="Menlo" w:hAnsi="Menlo" w:cs="Menlo"/>
                <w:color w:val="000000"/>
                <w:sz w:val="16"/>
                <w:szCs w:val="16"/>
              </w:rPr>
              <w:t xml:space="preserve">typ wird nicht </w:t>
            </w:r>
            <w:proofErr w:type="spellStart"/>
            <w:r w:rsidR="00C83606">
              <w:rPr>
                <w:rFonts w:ascii="Menlo" w:hAnsi="Menlo" w:cs="Menlo"/>
                <w:color w:val="000000"/>
                <w:sz w:val="16"/>
                <w:szCs w:val="16"/>
              </w:rPr>
              <w:t>veraendert</w:t>
            </w:r>
            <w:proofErr w:type="spellEnd"/>
            <w:r w:rsidR="00C83606">
              <w:rPr>
                <w:rFonts w:ascii="Menlo" w:hAnsi="Menlo" w:cs="Menlo"/>
                <w:color w:val="000000"/>
                <w:sz w:val="16"/>
                <w:szCs w:val="16"/>
              </w:rPr>
              <w:t xml:space="preserve"> daher kein </w:t>
            </w:r>
            <w:proofErr w:type="spellStart"/>
            <w:r w:rsidR="00C83606">
              <w:rPr>
                <w:rFonts w:ascii="Menlo" w:hAnsi="Menlo" w:cs="Menlo"/>
                <w:color w:val="000000"/>
                <w:sz w:val="16"/>
                <w:szCs w:val="16"/>
              </w:rPr>
              <w:t>cast</w:t>
            </w:r>
            <w:proofErr w:type="spellEnd"/>
          </w:p>
          <w:p w14:paraId="207447D3" w14:textId="0C7E3CD8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23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  (</w:t>
            </w:r>
            <w:proofErr w:type="gram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(B)x).b(); explizites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downcasten</w:t>
            </w:r>
            <w:proofErr w:type="spellEnd"/>
          </w:p>
          <w:p w14:paraId="28DDA6C1" w14:textId="029C9AF9" w:rsidR="001D771C" w:rsidRPr="001D771C" w:rsidRDefault="001D771C" w:rsidP="001D771C">
            <w:pPr>
              <w:autoSpaceDE w:val="0"/>
              <w:autoSpaceDN w:val="0"/>
              <w:adjustRightInd w:val="0"/>
              <w:rPr>
                <w:rFonts w:ascii="Menlo" w:hAnsi="Menlo" w:cs="Menlo"/>
                <w:sz w:val="16"/>
                <w:szCs w:val="16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24</w:t>
            </w:r>
            <w:proofErr w:type="gram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  (</w:t>
            </w:r>
            <w:proofErr w:type="gram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(C)x).c();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runtime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error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, weil zu tiefes </w:t>
            </w:r>
            <w:proofErr w:type="spellStart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>downcasten</w:t>
            </w:r>
            <w:proofErr w:type="spellEnd"/>
            <w:r w:rsidRPr="001D771C">
              <w:rPr>
                <w:rFonts w:ascii="Menlo" w:hAnsi="Menlo" w:cs="Menlo"/>
                <w:color w:val="000000"/>
                <w:sz w:val="16"/>
                <w:szCs w:val="16"/>
              </w:rPr>
              <w:t xml:space="preserve"> }</w:t>
            </w:r>
          </w:p>
          <w:p w14:paraId="04CBD6EA" w14:textId="5A530D35" w:rsidR="001D771C" w:rsidRPr="001D771C" w:rsidRDefault="001D771C" w:rsidP="00796F0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D771C"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9D5A20F" w14:textId="77777777" w:rsidR="00796F0E" w:rsidRPr="00796F0E" w:rsidRDefault="00796F0E" w:rsidP="008A47CA">
      <w:pPr>
        <w:spacing w:after="0" w:line="240" w:lineRule="auto"/>
        <w:rPr>
          <w:rFonts w:ascii="Arial" w:hAnsi="Arial" w:cs="Arial"/>
        </w:rPr>
      </w:pPr>
    </w:p>
    <w:p w14:paraId="00E00717" w14:textId="67A1305F" w:rsidR="00796F0E" w:rsidRPr="0040318A" w:rsidRDefault="00796F0E" w:rsidP="00796F0E">
      <w:pPr>
        <w:tabs>
          <w:tab w:val="left" w:pos="1230"/>
        </w:tabs>
        <w:spacing w:after="0" w:line="240" w:lineRule="auto"/>
        <w:rPr>
          <w:rFonts w:ascii="Arial" w:hAnsi="Arial" w:cs="Arial"/>
          <w:b/>
          <w:bCs/>
        </w:rPr>
      </w:pPr>
      <w:r w:rsidRPr="0040318A">
        <w:rPr>
          <w:rFonts w:ascii="Arial" w:hAnsi="Arial" w:cs="Arial"/>
          <w:b/>
          <w:bCs/>
        </w:rPr>
        <w:t>Sortieren</w:t>
      </w:r>
    </w:p>
    <w:p w14:paraId="2D7C9FC0" w14:textId="77777777" w:rsidR="00796F0E" w:rsidRPr="00796F0E" w:rsidRDefault="00796F0E" w:rsidP="00796F0E">
      <w:pPr>
        <w:tabs>
          <w:tab w:val="left" w:pos="1230"/>
        </w:tabs>
        <w:spacing w:after="0" w:line="240" w:lineRule="auto"/>
        <w:rPr>
          <w:rFonts w:ascii="Arial" w:hAnsi="Arial" w:cs="Arial"/>
        </w:rPr>
      </w:pPr>
      <w:proofErr w:type="spellStart"/>
      <w:r w:rsidRPr="00796F0E">
        <w:rPr>
          <w:rFonts w:ascii="Arial" w:hAnsi="Arial" w:cs="Arial"/>
        </w:rPr>
        <w:t>Comparable</w:t>
      </w:r>
      <w:proofErr w:type="spellEnd"/>
      <w:r w:rsidRPr="00796F0E">
        <w:rPr>
          <w:rFonts w:ascii="Arial" w:hAnsi="Arial" w:cs="Arial"/>
        </w:rPr>
        <w:t xml:space="preserve"> als Interface implementieren, soll Namen (Strings) nach Anfangsbuchstaben Sortieren</w:t>
      </w:r>
    </w:p>
    <w:p w14:paraId="1EF2C173" w14:textId="6BFC8575" w:rsidR="00992869" w:rsidRDefault="00796F0E" w:rsidP="00796F0E">
      <w:pPr>
        <w:tabs>
          <w:tab w:val="left" w:pos="1230"/>
        </w:tabs>
        <w:spacing w:after="0" w:line="240" w:lineRule="auto"/>
        <w:rPr>
          <w:rFonts w:ascii="Arial" w:hAnsi="Arial" w:cs="Arial"/>
        </w:rPr>
      </w:pPr>
      <w:proofErr w:type="spellStart"/>
      <w:r w:rsidRPr="00796F0E">
        <w:rPr>
          <w:rFonts w:ascii="Arial" w:hAnsi="Arial" w:cs="Arial"/>
        </w:rPr>
        <w:t>Comparator</w:t>
      </w:r>
      <w:proofErr w:type="spellEnd"/>
      <w:r w:rsidRPr="00796F0E">
        <w:rPr>
          <w:rFonts w:ascii="Arial" w:hAnsi="Arial" w:cs="Arial"/>
        </w:rPr>
        <w:t xml:space="preserve"> als Klasse schreiben, Namen nach Länge sortieren</w:t>
      </w:r>
    </w:p>
    <w:p w14:paraId="5198BA89" w14:textId="77777777" w:rsidR="006771CF" w:rsidRDefault="006771CF" w:rsidP="00796F0E">
      <w:pPr>
        <w:tabs>
          <w:tab w:val="left" w:pos="1230"/>
        </w:tabs>
        <w:spacing w:after="0" w:line="240" w:lineRule="auto"/>
        <w:rPr>
          <w:rFonts w:ascii="Arial" w:hAnsi="Arial" w:cs="Arial"/>
        </w:rPr>
      </w:pPr>
    </w:p>
    <w:p w14:paraId="16473D43" w14:textId="5E898639" w:rsidR="0040318A" w:rsidRPr="0040318A" w:rsidRDefault="0040318A" w:rsidP="0040318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proofErr w:type="spellStart"/>
      <w:r w:rsidRPr="0040318A">
        <w:rPr>
          <w:rFonts w:ascii="Menlo" w:hAnsi="Menlo" w:cs="Menlo"/>
          <w:color w:val="000000"/>
          <w:sz w:val="16"/>
          <w:szCs w:val="16"/>
        </w:rPr>
        <w:t>ArrayList</w:t>
      </w:r>
      <w:proofErr w:type="spellEnd"/>
      <w:r w:rsidRPr="0040318A">
        <w:rPr>
          <w:rFonts w:ascii="Menlo" w:hAnsi="Menlo" w:cs="Menlo"/>
          <w:color w:val="000000"/>
          <w:sz w:val="16"/>
          <w:szCs w:val="16"/>
        </w:rPr>
        <w:t xml:space="preserve">&lt;Spieler&gt; </w:t>
      </w:r>
      <w:proofErr w:type="spellStart"/>
      <w:r w:rsidRPr="0040318A">
        <w:rPr>
          <w:rFonts w:ascii="Menlo" w:hAnsi="Menlo" w:cs="Menlo"/>
          <w:color w:val="6A3E3E"/>
          <w:sz w:val="16"/>
          <w:szCs w:val="16"/>
        </w:rPr>
        <w:t>team</w:t>
      </w:r>
      <w:proofErr w:type="spellEnd"/>
      <w:r w:rsidRPr="0040318A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spellStart"/>
      <w:r w:rsidRPr="0040318A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proofErr w:type="spellEnd"/>
      <w:r w:rsidRPr="0040318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</w:rPr>
        <w:t>ArrayList</w:t>
      </w:r>
      <w:proofErr w:type="spellEnd"/>
      <w:r w:rsidRPr="0040318A">
        <w:rPr>
          <w:rFonts w:ascii="Menlo" w:hAnsi="Menlo" w:cs="Menlo"/>
          <w:color w:val="000000"/>
          <w:sz w:val="16"/>
          <w:szCs w:val="16"/>
        </w:rPr>
        <w:t>&lt;Spieler</w:t>
      </w:r>
      <w:proofErr w:type="gramStart"/>
      <w:r w:rsidRPr="0040318A">
        <w:rPr>
          <w:rFonts w:ascii="Menlo" w:hAnsi="Menlo" w:cs="Menlo"/>
          <w:color w:val="000000"/>
          <w:sz w:val="16"/>
          <w:szCs w:val="16"/>
        </w:rPr>
        <w:t>&gt;(</w:t>
      </w:r>
      <w:proofErr w:type="gramEnd"/>
      <w:r w:rsidRPr="0040318A">
        <w:rPr>
          <w:rFonts w:ascii="Menlo" w:hAnsi="Menlo" w:cs="Menlo"/>
          <w:color w:val="000000"/>
          <w:sz w:val="16"/>
          <w:szCs w:val="16"/>
        </w:rPr>
        <w:t>);</w:t>
      </w:r>
    </w:p>
    <w:p w14:paraId="5CEF1458" w14:textId="77777777" w:rsidR="0040318A" w:rsidRPr="0040318A" w:rsidRDefault="0040318A" w:rsidP="0040318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0"/>
          <w:szCs w:val="20"/>
        </w:rPr>
      </w:pPr>
    </w:p>
    <w:p w14:paraId="32DDD6E8" w14:textId="77777777" w:rsidR="0040318A" w:rsidRPr="0040318A" w:rsidRDefault="0040318A" w:rsidP="0040318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0318A">
        <w:rPr>
          <w:rFonts w:ascii="Menlo" w:hAnsi="Menlo" w:cs="Menlo"/>
          <w:color w:val="3F7F5F"/>
          <w:sz w:val="16"/>
          <w:szCs w:val="16"/>
        </w:rPr>
        <w:t>//Beispiel für Lambda-Ausdruck</w:t>
      </w:r>
    </w:p>
    <w:p w14:paraId="038A506F" w14:textId="77777777" w:rsidR="0040318A" w:rsidRPr="0040318A" w:rsidRDefault="0040318A" w:rsidP="0040318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proofErr w:type="spellStart"/>
      <w:r w:rsidRPr="0040318A">
        <w:rPr>
          <w:rFonts w:ascii="Menlo" w:hAnsi="Menlo" w:cs="Menlo"/>
          <w:color w:val="000000"/>
          <w:sz w:val="16"/>
          <w:szCs w:val="16"/>
        </w:rPr>
        <w:t>Comparator</w:t>
      </w:r>
      <w:proofErr w:type="spellEnd"/>
      <w:r w:rsidRPr="0040318A">
        <w:rPr>
          <w:rFonts w:ascii="Menlo" w:hAnsi="Menlo" w:cs="Menlo"/>
          <w:color w:val="000000"/>
          <w:sz w:val="16"/>
          <w:szCs w:val="16"/>
        </w:rPr>
        <w:t xml:space="preserve">&lt;Spieler&gt; 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</w:rPr>
        <w:t>cmp</w:t>
      </w:r>
      <w:proofErr w:type="spellEnd"/>
      <w:r w:rsidRPr="0040318A">
        <w:rPr>
          <w:rFonts w:ascii="Menlo" w:hAnsi="Menlo" w:cs="Menlo"/>
          <w:color w:val="000000"/>
          <w:sz w:val="16"/>
          <w:szCs w:val="16"/>
        </w:rPr>
        <w:t xml:space="preserve">= (a, b) -&gt; 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</w:rPr>
        <w:t>Integer.compare</w:t>
      </w:r>
      <w:proofErr w:type="spellEnd"/>
      <w:r w:rsidRPr="0040318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Start"/>
      <w:r w:rsidRPr="0040318A">
        <w:rPr>
          <w:rFonts w:ascii="Menlo" w:hAnsi="Menlo" w:cs="Menlo"/>
          <w:color w:val="000000"/>
          <w:sz w:val="16"/>
          <w:szCs w:val="16"/>
        </w:rPr>
        <w:t>a.getnum</w:t>
      </w:r>
      <w:proofErr w:type="spellEnd"/>
      <w:proofErr w:type="gramEnd"/>
      <w:r w:rsidRPr="0040318A">
        <w:rPr>
          <w:rFonts w:ascii="Menlo" w:hAnsi="Menlo" w:cs="Menlo"/>
          <w:color w:val="000000"/>
          <w:sz w:val="16"/>
          <w:szCs w:val="16"/>
        </w:rPr>
        <w:t xml:space="preserve">(), 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</w:rPr>
        <w:t>b.getnum</w:t>
      </w:r>
      <w:proofErr w:type="spellEnd"/>
      <w:r w:rsidRPr="0040318A">
        <w:rPr>
          <w:rFonts w:ascii="Menlo" w:hAnsi="Menlo" w:cs="Menlo"/>
          <w:color w:val="000000"/>
          <w:sz w:val="16"/>
          <w:szCs w:val="16"/>
        </w:rPr>
        <w:t>());</w:t>
      </w:r>
    </w:p>
    <w:p w14:paraId="6C3C771B" w14:textId="77777777" w:rsidR="0040318A" w:rsidRPr="0040318A" w:rsidRDefault="0040318A" w:rsidP="0040318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Collections.sort</w:t>
      </w:r>
      <w:proofErr w:type="spell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 xml:space="preserve">(team, 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cmp</w:t>
      </w:r>
      <w:proofErr w:type="spellEnd"/>
      <w:proofErr w:type="gram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);</w:t>
      </w:r>
      <w:proofErr w:type="gramEnd"/>
    </w:p>
    <w:p w14:paraId="66B23D45" w14:textId="77777777" w:rsidR="0040318A" w:rsidRPr="0040318A" w:rsidRDefault="0040318A" w:rsidP="0040318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</w:p>
    <w:p w14:paraId="48E5D592" w14:textId="77777777" w:rsidR="0040318A" w:rsidRDefault="0040318A" w:rsidP="0040318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40318A">
        <w:rPr>
          <w:rFonts w:ascii="Menlo" w:hAnsi="Menlo" w:cs="Menlo"/>
          <w:color w:val="000000"/>
          <w:sz w:val="16"/>
          <w:szCs w:val="16"/>
          <w:lang w:val="en-US"/>
        </w:rPr>
        <w:t xml:space="preserve">Comparator&lt;Spieler&gt; 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cmpname</w:t>
      </w:r>
      <w:proofErr w:type="spell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 xml:space="preserve">= (a, b) -&gt; 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Integer.compare</w:t>
      </w:r>
      <w:proofErr w:type="spell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Character.toUpperCase</w:t>
      </w:r>
      <w:proofErr w:type="spell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a.getName</w:t>
      </w:r>
      <w:proofErr w:type="spellEnd"/>
      <w:proofErr w:type="gram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().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charAt</w:t>
      </w:r>
      <w:proofErr w:type="spell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 xml:space="preserve">(0)), </w:t>
      </w:r>
    </w:p>
    <w:p w14:paraId="5EE560A6" w14:textId="6C7468D0" w:rsidR="0040318A" w:rsidRPr="0040318A" w:rsidRDefault="0040318A" w:rsidP="0040318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Menlo" w:hAnsi="Menlo" w:cs="Menlo"/>
          <w:sz w:val="16"/>
          <w:szCs w:val="16"/>
          <w:lang w:val="en-US"/>
        </w:rPr>
      </w:pP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Character.toUpperCase</w:t>
      </w:r>
      <w:proofErr w:type="spell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b.getName</w:t>
      </w:r>
      <w:proofErr w:type="spellEnd"/>
      <w:proofErr w:type="gram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().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charAt</w:t>
      </w:r>
      <w:proofErr w:type="spell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(0)));</w:t>
      </w:r>
    </w:p>
    <w:p w14:paraId="20B99F51" w14:textId="77777777" w:rsidR="0040318A" w:rsidRPr="0040318A" w:rsidRDefault="0040318A" w:rsidP="0040318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Collections.sort</w:t>
      </w:r>
      <w:proofErr w:type="spell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 xml:space="preserve">(team, 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cmpname</w:t>
      </w:r>
      <w:proofErr w:type="spellEnd"/>
      <w:proofErr w:type="gram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);</w:t>
      </w:r>
      <w:proofErr w:type="gramEnd"/>
    </w:p>
    <w:p w14:paraId="0C21A631" w14:textId="77777777" w:rsidR="0040318A" w:rsidRPr="0040318A" w:rsidRDefault="0040318A" w:rsidP="0040318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</w:p>
    <w:p w14:paraId="01F16F62" w14:textId="77777777" w:rsidR="0040318A" w:rsidRPr="0040318A" w:rsidRDefault="0040318A" w:rsidP="0040318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  <w:r w:rsidRPr="0040318A">
        <w:rPr>
          <w:rFonts w:ascii="Menlo" w:hAnsi="Menlo" w:cs="Menlo"/>
          <w:color w:val="000000"/>
          <w:sz w:val="16"/>
          <w:szCs w:val="16"/>
          <w:lang w:val="en-US"/>
        </w:rPr>
        <w:t xml:space="preserve">Comparator&lt;Spieler&gt; 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namelengeth</w:t>
      </w:r>
      <w:proofErr w:type="spell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 xml:space="preserve">= (a, b) -&gt; 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Integer.compare</w:t>
      </w:r>
      <w:proofErr w:type="spell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a.getLength</w:t>
      </w:r>
      <w:proofErr w:type="spellEnd"/>
      <w:proofErr w:type="gram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(),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b.getLength</w:t>
      </w:r>
      <w:proofErr w:type="spellEnd"/>
      <w:r w:rsidRPr="0040318A">
        <w:rPr>
          <w:rFonts w:ascii="Menlo" w:hAnsi="Menlo" w:cs="Menlo"/>
          <w:color w:val="000000"/>
          <w:sz w:val="16"/>
          <w:szCs w:val="16"/>
          <w:lang w:val="en-US"/>
        </w:rPr>
        <w:t>());</w:t>
      </w:r>
    </w:p>
    <w:p w14:paraId="6B5AD2C2" w14:textId="3BF0C97B" w:rsidR="0040318A" w:rsidRDefault="0040318A" w:rsidP="0040318A">
      <w:pPr>
        <w:tabs>
          <w:tab w:val="left" w:pos="1230"/>
        </w:tabs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spellStart"/>
      <w:r w:rsidRPr="0040318A">
        <w:rPr>
          <w:rFonts w:ascii="Menlo" w:hAnsi="Menlo" w:cs="Menlo"/>
          <w:color w:val="000000"/>
          <w:sz w:val="16"/>
          <w:szCs w:val="16"/>
        </w:rPr>
        <w:t>Collections.sort</w:t>
      </w:r>
      <w:proofErr w:type="spellEnd"/>
      <w:r w:rsidRPr="0040318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</w:rPr>
        <w:t>team</w:t>
      </w:r>
      <w:proofErr w:type="spellEnd"/>
      <w:r w:rsidRPr="0040318A">
        <w:rPr>
          <w:rFonts w:ascii="Menlo" w:hAnsi="Menlo" w:cs="Menlo"/>
          <w:color w:val="000000"/>
          <w:sz w:val="16"/>
          <w:szCs w:val="16"/>
        </w:rPr>
        <w:t xml:space="preserve">, </w:t>
      </w:r>
      <w:proofErr w:type="spellStart"/>
      <w:r w:rsidRPr="0040318A">
        <w:rPr>
          <w:rFonts w:ascii="Menlo" w:hAnsi="Menlo" w:cs="Menlo"/>
          <w:color w:val="000000"/>
          <w:sz w:val="16"/>
          <w:szCs w:val="16"/>
        </w:rPr>
        <w:t>namelengeth</w:t>
      </w:r>
      <w:proofErr w:type="spellEnd"/>
      <w:r w:rsidRPr="0040318A">
        <w:rPr>
          <w:rFonts w:ascii="Menlo" w:hAnsi="Menlo" w:cs="Menlo"/>
          <w:color w:val="000000"/>
          <w:sz w:val="16"/>
          <w:szCs w:val="16"/>
        </w:rPr>
        <w:t>);</w:t>
      </w:r>
    </w:p>
    <w:p w14:paraId="1F6E5744" w14:textId="77777777" w:rsidR="006771CF" w:rsidRDefault="006771CF" w:rsidP="0040318A">
      <w:pPr>
        <w:tabs>
          <w:tab w:val="left" w:pos="1230"/>
        </w:tabs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1D065323" w14:textId="77777777" w:rsidR="006771CF" w:rsidRPr="006771CF" w:rsidRDefault="006771CF" w:rsidP="006771C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proofErr w:type="spellStart"/>
      <w:r w:rsidRPr="006771CF">
        <w:rPr>
          <w:rFonts w:ascii="Menlo" w:hAnsi="Menlo" w:cs="Menlo"/>
          <w:color w:val="000000"/>
          <w:sz w:val="16"/>
          <w:szCs w:val="16"/>
        </w:rPr>
        <w:t>Comparator</w:t>
      </w:r>
      <w:proofErr w:type="spellEnd"/>
      <w:r w:rsidRPr="006771CF">
        <w:rPr>
          <w:rFonts w:ascii="Menlo" w:hAnsi="Menlo" w:cs="Menlo"/>
          <w:color w:val="000000"/>
          <w:sz w:val="16"/>
          <w:szCs w:val="16"/>
        </w:rPr>
        <w:t xml:space="preserve">&lt;Spieler&gt; </w:t>
      </w:r>
      <w:proofErr w:type="spellStart"/>
      <w:r w:rsidRPr="006771CF">
        <w:rPr>
          <w:rFonts w:ascii="Menlo" w:hAnsi="Menlo" w:cs="Menlo"/>
          <w:color w:val="6A3E3E"/>
          <w:sz w:val="16"/>
          <w:szCs w:val="16"/>
          <w:u w:val="single"/>
        </w:rPr>
        <w:t>cmp</w:t>
      </w:r>
      <w:proofErr w:type="spellEnd"/>
      <w:r w:rsidRPr="006771CF">
        <w:rPr>
          <w:rFonts w:ascii="Menlo" w:hAnsi="Menlo" w:cs="Menlo"/>
          <w:color w:val="000000"/>
          <w:sz w:val="16"/>
          <w:szCs w:val="16"/>
        </w:rPr>
        <w:t xml:space="preserve">= </w:t>
      </w:r>
      <w:proofErr w:type="spellStart"/>
      <w:r w:rsidRPr="006771CF">
        <w:rPr>
          <w:rFonts w:ascii="Menlo" w:hAnsi="Menlo" w:cs="Menlo"/>
          <w:b/>
          <w:bCs/>
          <w:color w:val="7F0055"/>
          <w:sz w:val="16"/>
          <w:szCs w:val="16"/>
        </w:rPr>
        <w:t>new</w:t>
      </w:r>
      <w:proofErr w:type="spellEnd"/>
      <w:r w:rsidRPr="006771CF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6771CF">
        <w:rPr>
          <w:rFonts w:ascii="Menlo" w:hAnsi="Menlo" w:cs="Menlo"/>
          <w:color w:val="000000"/>
          <w:sz w:val="16"/>
          <w:szCs w:val="16"/>
        </w:rPr>
        <w:t>Comparator</w:t>
      </w:r>
      <w:proofErr w:type="spellEnd"/>
      <w:r w:rsidRPr="006771CF">
        <w:rPr>
          <w:rFonts w:ascii="Menlo" w:hAnsi="Menlo" w:cs="Menlo"/>
          <w:color w:val="000000"/>
          <w:sz w:val="16"/>
          <w:szCs w:val="16"/>
        </w:rPr>
        <w:t>&lt;Spieler</w:t>
      </w:r>
      <w:proofErr w:type="gramStart"/>
      <w:r w:rsidRPr="006771CF">
        <w:rPr>
          <w:rFonts w:ascii="Menlo" w:hAnsi="Menlo" w:cs="Menlo"/>
          <w:color w:val="000000"/>
          <w:sz w:val="16"/>
          <w:szCs w:val="16"/>
        </w:rPr>
        <w:t>&gt;(</w:t>
      </w:r>
      <w:proofErr w:type="gramEnd"/>
      <w:r w:rsidRPr="006771CF">
        <w:rPr>
          <w:rFonts w:ascii="Menlo" w:hAnsi="Menlo" w:cs="Menlo"/>
          <w:color w:val="000000"/>
          <w:sz w:val="16"/>
          <w:szCs w:val="16"/>
        </w:rPr>
        <w:t>) {</w:t>
      </w:r>
    </w:p>
    <w:p w14:paraId="16B02E2C" w14:textId="78506DDF" w:rsidR="006771CF" w:rsidRPr="006771CF" w:rsidRDefault="006771CF" w:rsidP="006771C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  <w:r w:rsidRPr="006771CF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6771CF">
        <w:rPr>
          <w:rFonts w:ascii="Menlo" w:hAnsi="Menlo" w:cs="Menlo"/>
          <w:color w:val="646464"/>
          <w:sz w:val="16"/>
          <w:szCs w:val="16"/>
          <w:lang w:val="en-US"/>
        </w:rPr>
        <w:t>@Override</w:t>
      </w:r>
      <w:r w:rsidRPr="006771C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771CF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public</w:t>
      </w:r>
      <w:r w:rsidRPr="006771C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6771CF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int</w:t>
      </w:r>
      <w:r w:rsidRPr="006771C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gramStart"/>
      <w:r w:rsidRPr="006771CF">
        <w:rPr>
          <w:rFonts w:ascii="Menlo" w:hAnsi="Menlo" w:cs="Menlo"/>
          <w:color w:val="000000"/>
          <w:sz w:val="16"/>
          <w:szCs w:val="16"/>
          <w:lang w:val="en-US"/>
        </w:rPr>
        <w:t>compare(</w:t>
      </w:r>
      <w:proofErr w:type="gramEnd"/>
      <w:r w:rsidRPr="006771CF">
        <w:rPr>
          <w:rFonts w:ascii="Menlo" w:hAnsi="Menlo" w:cs="Menlo"/>
          <w:color w:val="000000"/>
          <w:sz w:val="16"/>
          <w:szCs w:val="16"/>
          <w:lang w:val="en-US"/>
        </w:rPr>
        <w:t xml:space="preserve">Spieler </w:t>
      </w:r>
      <w:r w:rsidRPr="006771CF">
        <w:rPr>
          <w:rFonts w:ascii="Menlo" w:hAnsi="Menlo" w:cs="Menlo"/>
          <w:color w:val="6A3E3E"/>
          <w:sz w:val="16"/>
          <w:szCs w:val="16"/>
          <w:lang w:val="en-US"/>
        </w:rPr>
        <w:t>a</w:t>
      </w:r>
      <w:r w:rsidRPr="006771CF">
        <w:rPr>
          <w:rFonts w:ascii="Menlo" w:hAnsi="Menlo" w:cs="Menlo"/>
          <w:color w:val="000000"/>
          <w:sz w:val="16"/>
          <w:szCs w:val="16"/>
          <w:lang w:val="en-US"/>
        </w:rPr>
        <w:t xml:space="preserve">, Spieler </w:t>
      </w:r>
      <w:r w:rsidRPr="006771CF">
        <w:rPr>
          <w:rFonts w:ascii="Menlo" w:hAnsi="Menlo" w:cs="Menlo"/>
          <w:color w:val="6A3E3E"/>
          <w:sz w:val="16"/>
          <w:szCs w:val="16"/>
          <w:lang w:val="en-US"/>
        </w:rPr>
        <w:t>b</w:t>
      </w:r>
      <w:r w:rsidRPr="006771CF">
        <w:rPr>
          <w:rFonts w:ascii="Menlo" w:hAnsi="Menlo" w:cs="Menlo"/>
          <w:color w:val="000000"/>
          <w:sz w:val="16"/>
          <w:szCs w:val="16"/>
          <w:lang w:val="en-US"/>
        </w:rPr>
        <w:t>) {</w:t>
      </w:r>
    </w:p>
    <w:p w14:paraId="7FE81A42" w14:textId="7F69CB84" w:rsidR="006771CF" w:rsidRPr="006771CF" w:rsidRDefault="006771CF" w:rsidP="006771C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  <w:lang w:val="en-US"/>
        </w:rPr>
      </w:pPr>
      <w:r w:rsidRPr="006771CF">
        <w:rPr>
          <w:rFonts w:ascii="Menlo" w:hAnsi="Menlo" w:cs="Menlo"/>
          <w:color w:val="000000"/>
          <w:sz w:val="16"/>
          <w:szCs w:val="16"/>
          <w:lang w:val="en-US"/>
        </w:rPr>
        <w:t xml:space="preserve">         </w:t>
      </w:r>
      <w:r w:rsidRPr="006771CF">
        <w:rPr>
          <w:rFonts w:ascii="Menlo" w:hAnsi="Menlo" w:cs="Menlo"/>
          <w:b/>
          <w:bCs/>
          <w:color w:val="7F0055"/>
          <w:sz w:val="16"/>
          <w:szCs w:val="16"/>
          <w:lang w:val="en-US"/>
        </w:rPr>
        <w:t>return</w:t>
      </w:r>
      <w:r w:rsidRPr="006771CF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6771CF">
        <w:rPr>
          <w:rFonts w:ascii="Menlo" w:hAnsi="Menlo" w:cs="Menlo"/>
          <w:color w:val="000000"/>
          <w:sz w:val="16"/>
          <w:szCs w:val="16"/>
          <w:lang w:val="en-US"/>
        </w:rPr>
        <w:t>Integer.</w:t>
      </w:r>
      <w:r w:rsidRPr="006771CF">
        <w:rPr>
          <w:rFonts w:ascii="Menlo" w:hAnsi="Menlo" w:cs="Menlo"/>
          <w:i/>
          <w:iCs/>
          <w:color w:val="000000"/>
          <w:sz w:val="16"/>
          <w:szCs w:val="16"/>
          <w:lang w:val="en-US"/>
        </w:rPr>
        <w:t>compare</w:t>
      </w:r>
      <w:proofErr w:type="spellEnd"/>
      <w:r w:rsidRPr="006771CF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6771CF">
        <w:rPr>
          <w:rFonts w:ascii="Menlo" w:hAnsi="Menlo" w:cs="Menlo"/>
          <w:color w:val="6A3E3E"/>
          <w:sz w:val="16"/>
          <w:szCs w:val="16"/>
          <w:lang w:val="en-US"/>
        </w:rPr>
        <w:t>a</w:t>
      </w:r>
      <w:r w:rsidRPr="006771CF">
        <w:rPr>
          <w:rFonts w:ascii="Menlo" w:hAnsi="Menlo" w:cs="Menlo"/>
          <w:color w:val="000000"/>
          <w:sz w:val="16"/>
          <w:szCs w:val="16"/>
          <w:lang w:val="en-US"/>
        </w:rPr>
        <w:t>.getnum</w:t>
      </w:r>
      <w:proofErr w:type="spellEnd"/>
      <w:proofErr w:type="gramEnd"/>
      <w:r w:rsidRPr="006771CF">
        <w:rPr>
          <w:rFonts w:ascii="Menlo" w:hAnsi="Menlo" w:cs="Menlo"/>
          <w:color w:val="000000"/>
          <w:sz w:val="16"/>
          <w:szCs w:val="16"/>
          <w:lang w:val="en-US"/>
        </w:rPr>
        <w:t xml:space="preserve">(), </w:t>
      </w:r>
      <w:proofErr w:type="spellStart"/>
      <w:r w:rsidRPr="006771CF">
        <w:rPr>
          <w:rFonts w:ascii="Menlo" w:hAnsi="Menlo" w:cs="Menlo"/>
          <w:color w:val="6A3E3E"/>
          <w:sz w:val="16"/>
          <w:szCs w:val="16"/>
          <w:lang w:val="en-US"/>
        </w:rPr>
        <w:t>b</w:t>
      </w:r>
      <w:r w:rsidRPr="006771CF">
        <w:rPr>
          <w:rFonts w:ascii="Menlo" w:hAnsi="Menlo" w:cs="Menlo"/>
          <w:color w:val="000000"/>
          <w:sz w:val="16"/>
          <w:szCs w:val="16"/>
          <w:lang w:val="en-US"/>
        </w:rPr>
        <w:t>.getnum</w:t>
      </w:r>
      <w:proofErr w:type="spellEnd"/>
      <w:r w:rsidRPr="006771CF">
        <w:rPr>
          <w:rFonts w:ascii="Menlo" w:hAnsi="Menlo" w:cs="Menlo"/>
          <w:color w:val="000000"/>
          <w:sz w:val="16"/>
          <w:szCs w:val="16"/>
          <w:lang w:val="en-US"/>
        </w:rPr>
        <w:t xml:space="preserve">()); </w:t>
      </w:r>
    </w:p>
    <w:p w14:paraId="064452BC" w14:textId="6F6106D8" w:rsidR="006771CF" w:rsidRPr="006771CF" w:rsidRDefault="006771CF" w:rsidP="006771C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6771CF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6771CF">
        <w:rPr>
          <w:rFonts w:ascii="Menlo" w:hAnsi="Menlo" w:cs="Menlo"/>
          <w:color w:val="000000"/>
          <w:sz w:val="16"/>
          <w:szCs w:val="16"/>
        </w:rPr>
        <w:t>}</w:t>
      </w:r>
    </w:p>
    <w:p w14:paraId="0433EA59" w14:textId="2FE58410" w:rsidR="006771CF" w:rsidRPr="006771CF" w:rsidRDefault="006771CF" w:rsidP="006771CF">
      <w:pPr>
        <w:tabs>
          <w:tab w:val="left" w:pos="1230"/>
        </w:tabs>
        <w:spacing w:after="0" w:line="240" w:lineRule="auto"/>
        <w:rPr>
          <w:rFonts w:ascii="Menlo" w:hAnsi="Menlo" w:cs="Menlo"/>
          <w:color w:val="000000"/>
          <w:sz w:val="8"/>
          <w:szCs w:val="8"/>
        </w:rPr>
      </w:pPr>
      <w:r w:rsidRPr="006771CF">
        <w:rPr>
          <w:rFonts w:ascii="Menlo" w:hAnsi="Menlo" w:cs="Menlo"/>
          <w:color w:val="000000"/>
          <w:sz w:val="16"/>
          <w:szCs w:val="16"/>
        </w:rPr>
        <w:t>};</w:t>
      </w:r>
    </w:p>
    <w:p w14:paraId="73DD8988" w14:textId="4094094F" w:rsidR="0040318A" w:rsidRDefault="0040318A" w:rsidP="0040318A">
      <w:pPr>
        <w:tabs>
          <w:tab w:val="left" w:pos="1230"/>
        </w:tabs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0A35FAF0" w14:textId="77777777" w:rsidR="006771CF" w:rsidRDefault="006771CF" w:rsidP="0040318A">
      <w:pPr>
        <w:tabs>
          <w:tab w:val="left" w:pos="1230"/>
        </w:tabs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2F2AC5E1" w14:textId="77777777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  <w:lang w:val="en-US"/>
        </w:rPr>
      </w:pPr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public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</w:t>
      </w:r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class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Spieler </w:t>
      </w:r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implements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Comparable&lt;Spieler</w:t>
      </w:r>
      <w:proofErr w:type="gram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&gt;  {</w:t>
      </w:r>
      <w:proofErr w:type="gramEnd"/>
    </w:p>
    <w:p w14:paraId="16F60702" w14:textId="6B5D58F4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  <w:lang w:val="en-US"/>
        </w:rPr>
      </w:pP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 </w:t>
      </w:r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private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String </w:t>
      </w:r>
      <w:proofErr w:type="gram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name;</w:t>
      </w:r>
      <w:proofErr w:type="gramEnd"/>
    </w:p>
    <w:p w14:paraId="77778907" w14:textId="314D0C35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  <w:lang w:val="en-US"/>
        </w:rPr>
      </w:pP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 ...</w:t>
      </w:r>
    </w:p>
    <w:p w14:paraId="3FD0BF50" w14:textId="0F660012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  <w:lang w:val="en-US"/>
        </w:rPr>
      </w:pP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 </w:t>
      </w:r>
    </w:p>
    <w:p w14:paraId="46483DF3" w14:textId="20635C29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  <w:lang w:val="en-US"/>
        </w:rPr>
      </w:pP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 </w:t>
      </w:r>
      <w:r w:rsidRPr="00BA6FB5">
        <w:rPr>
          <w:rFonts w:ascii="Menlo" w:hAnsi="Menlo" w:cs="Menlo"/>
          <w:color w:val="646464"/>
          <w:sz w:val="15"/>
          <w:szCs w:val="15"/>
          <w:lang w:val="en-US"/>
        </w:rPr>
        <w:t>@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Override </w:t>
      </w:r>
    </w:p>
    <w:p w14:paraId="5C7D5D9B" w14:textId="2985871A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  <w:lang w:val="en-US"/>
        </w:rPr>
      </w:pP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 </w:t>
      </w:r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public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</w:t>
      </w:r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int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</w:t>
      </w:r>
      <w:proofErr w:type="spellStart"/>
      <w:proofErr w:type="gram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compareTo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gram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Spieler other) {</w:t>
      </w:r>
    </w:p>
    <w:p w14:paraId="507CE457" w14:textId="2DC25B7C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  <w:lang w:val="en-US"/>
        </w:rPr>
      </w:pP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    </w:t>
      </w:r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if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(</w:t>
      </w:r>
      <w:proofErr w:type="spell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Character.toUpperCase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proofErr w:type="gramStart"/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this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>.getName</w:t>
      </w:r>
      <w:proofErr w:type="spellEnd"/>
      <w:proofErr w:type="gram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().</w:t>
      </w:r>
      <w:proofErr w:type="spell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charAt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(0)) &gt; </w:t>
      </w:r>
      <w:proofErr w:type="spell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Character.toUpperCase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other.getName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().</w:t>
      </w:r>
      <w:proofErr w:type="spell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charAt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(0))) {</w:t>
      </w:r>
    </w:p>
    <w:p w14:paraId="6250C00F" w14:textId="658C2D83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  <w:lang w:val="en-US"/>
        </w:rPr>
      </w:pP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         </w:t>
      </w:r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return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</w:t>
      </w:r>
      <w:proofErr w:type="gram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1;</w:t>
      </w:r>
      <w:proofErr w:type="gramEnd"/>
    </w:p>
    <w:p w14:paraId="4EE4F336" w14:textId="03F7ACAF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  <w:lang w:val="en-US"/>
        </w:rPr>
      </w:pP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    </w:t>
      </w:r>
      <w:proofErr w:type="gram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}</w:t>
      </w:r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else</w:t>
      </w:r>
      <w:proofErr w:type="gram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</w:t>
      </w:r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if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(</w:t>
      </w:r>
      <w:proofErr w:type="spell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Character.toUpperCase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r w:rsidRPr="00BA6FB5">
        <w:rPr>
          <w:rFonts w:ascii="Menlo" w:hAnsi="Menlo" w:cs="Menlo"/>
          <w:b/>
          <w:bCs/>
          <w:color w:val="7F0055"/>
          <w:sz w:val="15"/>
          <w:szCs w:val="15"/>
          <w:lang w:val="en-US"/>
        </w:rPr>
        <w:t>this</w:t>
      </w:r>
      <w:r w:rsidRPr="00BA6FB5">
        <w:rPr>
          <w:rFonts w:ascii="Menlo" w:hAnsi="Menlo" w:cs="Menlo"/>
          <w:color w:val="000000"/>
          <w:sz w:val="15"/>
          <w:szCs w:val="15"/>
          <w:lang w:val="en-US"/>
        </w:rPr>
        <w:t>.getName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().</w:t>
      </w:r>
      <w:proofErr w:type="spell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charAt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(0)) &lt; </w:t>
      </w:r>
      <w:proofErr w:type="spell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Character.toUpperCase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(</w:t>
      </w:r>
      <w:proofErr w:type="spell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other.getName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().</w:t>
      </w:r>
      <w:proofErr w:type="spellStart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charAt</w:t>
      </w:r>
      <w:proofErr w:type="spellEnd"/>
      <w:r w:rsidRPr="00BA6FB5">
        <w:rPr>
          <w:rFonts w:ascii="Menlo" w:hAnsi="Menlo" w:cs="Menlo"/>
          <w:color w:val="000000"/>
          <w:sz w:val="15"/>
          <w:szCs w:val="15"/>
          <w:lang w:val="en-US"/>
        </w:rPr>
        <w:t>(0))){</w:t>
      </w:r>
    </w:p>
    <w:p w14:paraId="405350CF" w14:textId="28B52E67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</w:rPr>
      </w:pPr>
      <w:r w:rsidRPr="00BA6FB5">
        <w:rPr>
          <w:rFonts w:ascii="Menlo" w:hAnsi="Menlo" w:cs="Menlo"/>
          <w:color w:val="000000"/>
          <w:sz w:val="15"/>
          <w:szCs w:val="15"/>
          <w:lang w:val="en-US"/>
        </w:rPr>
        <w:t xml:space="preserve">         </w:t>
      </w:r>
      <w:proofErr w:type="spellStart"/>
      <w:r w:rsidRPr="00BA6FB5">
        <w:rPr>
          <w:rFonts w:ascii="Menlo" w:hAnsi="Menlo" w:cs="Menlo"/>
          <w:b/>
          <w:bCs/>
          <w:color w:val="7F0055"/>
          <w:sz w:val="15"/>
          <w:szCs w:val="15"/>
        </w:rPr>
        <w:t>return</w:t>
      </w:r>
      <w:proofErr w:type="spellEnd"/>
      <w:r w:rsidRPr="00BA6FB5">
        <w:rPr>
          <w:rFonts w:ascii="Menlo" w:hAnsi="Menlo" w:cs="Menlo"/>
          <w:color w:val="000000"/>
          <w:sz w:val="15"/>
          <w:szCs w:val="15"/>
        </w:rPr>
        <w:t xml:space="preserve"> -1;</w:t>
      </w:r>
    </w:p>
    <w:p w14:paraId="574FE825" w14:textId="29301F19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</w:rPr>
      </w:pPr>
      <w:r w:rsidRPr="00BA6FB5">
        <w:rPr>
          <w:rFonts w:ascii="Menlo" w:hAnsi="Menlo" w:cs="Menlo"/>
          <w:color w:val="000000"/>
          <w:sz w:val="15"/>
          <w:szCs w:val="15"/>
        </w:rPr>
        <w:t xml:space="preserve">     } </w:t>
      </w:r>
      <w:proofErr w:type="spellStart"/>
      <w:r w:rsidRPr="00BA6FB5">
        <w:rPr>
          <w:rFonts w:ascii="Menlo" w:hAnsi="Menlo" w:cs="Menlo"/>
          <w:b/>
          <w:bCs/>
          <w:color w:val="7F0055"/>
          <w:sz w:val="15"/>
          <w:szCs w:val="15"/>
        </w:rPr>
        <w:t>else</w:t>
      </w:r>
      <w:proofErr w:type="spellEnd"/>
      <w:r w:rsidRPr="00BA6FB5">
        <w:rPr>
          <w:rFonts w:ascii="Menlo" w:hAnsi="Menlo" w:cs="Menlo"/>
          <w:color w:val="000000"/>
          <w:sz w:val="15"/>
          <w:szCs w:val="15"/>
        </w:rPr>
        <w:t xml:space="preserve"> {</w:t>
      </w:r>
    </w:p>
    <w:p w14:paraId="2F89B034" w14:textId="64A0E7D8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</w:rPr>
      </w:pPr>
      <w:r w:rsidRPr="00BA6FB5">
        <w:rPr>
          <w:rFonts w:ascii="Menlo" w:hAnsi="Menlo" w:cs="Menlo"/>
          <w:color w:val="000000"/>
          <w:sz w:val="15"/>
          <w:szCs w:val="15"/>
        </w:rPr>
        <w:t xml:space="preserve">          </w:t>
      </w:r>
      <w:proofErr w:type="spellStart"/>
      <w:r w:rsidRPr="00BA6FB5">
        <w:rPr>
          <w:rFonts w:ascii="Menlo" w:hAnsi="Menlo" w:cs="Menlo"/>
          <w:b/>
          <w:bCs/>
          <w:color w:val="7F0055"/>
          <w:sz w:val="15"/>
          <w:szCs w:val="15"/>
        </w:rPr>
        <w:t>return</w:t>
      </w:r>
      <w:proofErr w:type="spellEnd"/>
      <w:r w:rsidRPr="00BA6FB5">
        <w:rPr>
          <w:rFonts w:ascii="Menlo" w:hAnsi="Menlo" w:cs="Menlo"/>
          <w:color w:val="000000"/>
          <w:sz w:val="15"/>
          <w:szCs w:val="15"/>
        </w:rPr>
        <w:t xml:space="preserve"> 0; </w:t>
      </w:r>
    </w:p>
    <w:p w14:paraId="50398FC9" w14:textId="405B646F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</w:rPr>
      </w:pPr>
      <w:r w:rsidRPr="00BA6FB5">
        <w:rPr>
          <w:rFonts w:ascii="Menlo" w:hAnsi="Menlo" w:cs="Menlo"/>
          <w:color w:val="000000"/>
          <w:sz w:val="15"/>
          <w:szCs w:val="15"/>
        </w:rPr>
        <w:t xml:space="preserve">     }</w:t>
      </w:r>
    </w:p>
    <w:p w14:paraId="4B4DE424" w14:textId="70E67704" w:rsidR="00BA6FB5" w:rsidRPr="00BA6FB5" w:rsidRDefault="00BA6FB5" w:rsidP="00BA6FB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5"/>
          <w:szCs w:val="15"/>
        </w:rPr>
      </w:pPr>
      <w:r w:rsidRPr="00BA6FB5">
        <w:rPr>
          <w:rFonts w:ascii="Menlo" w:hAnsi="Menlo" w:cs="Menlo"/>
          <w:color w:val="000000"/>
          <w:sz w:val="15"/>
          <w:szCs w:val="15"/>
        </w:rPr>
        <w:t xml:space="preserve">  }    </w:t>
      </w:r>
    </w:p>
    <w:p w14:paraId="22266044" w14:textId="042444C0" w:rsidR="00BA6FB5" w:rsidRDefault="00BA6FB5" w:rsidP="0040318A">
      <w:pPr>
        <w:tabs>
          <w:tab w:val="left" w:pos="1230"/>
        </w:tabs>
        <w:spacing w:after="0" w:line="240" w:lineRule="auto"/>
        <w:rPr>
          <w:rFonts w:ascii="Menlo" w:hAnsi="Menlo" w:cs="Menlo"/>
          <w:color w:val="000000"/>
          <w:sz w:val="15"/>
          <w:szCs w:val="15"/>
        </w:rPr>
      </w:pPr>
      <w:r w:rsidRPr="00BA6FB5">
        <w:rPr>
          <w:rFonts w:ascii="Menlo" w:hAnsi="Menlo" w:cs="Menlo"/>
          <w:color w:val="000000"/>
          <w:sz w:val="15"/>
          <w:szCs w:val="15"/>
        </w:rPr>
        <w:t>}</w:t>
      </w:r>
    </w:p>
    <w:p w14:paraId="66652682" w14:textId="77777777" w:rsidR="009C39E1" w:rsidRDefault="009C39E1" w:rsidP="009C39E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5"/>
          <w:szCs w:val="15"/>
        </w:rPr>
      </w:pPr>
    </w:p>
    <w:p w14:paraId="5F26156D" w14:textId="0DE7C5B8" w:rsidR="009C39E1" w:rsidRDefault="009C39E1" w:rsidP="009C39E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15"/>
          <w:szCs w:val="15"/>
        </w:rPr>
        <w:t xml:space="preserve">in </w:t>
      </w:r>
      <w:proofErr w:type="spellStart"/>
      <w:r>
        <w:rPr>
          <w:rFonts w:ascii="Menlo" w:hAnsi="Menlo" w:cs="Menlo"/>
          <w:color w:val="000000"/>
          <w:sz w:val="15"/>
          <w:szCs w:val="15"/>
        </w:rPr>
        <w:t>main</w:t>
      </w:r>
      <w:proofErr w:type="spellEnd"/>
      <w:r>
        <w:rPr>
          <w:rFonts w:ascii="Menlo" w:hAnsi="Menlo" w:cs="Menlo"/>
          <w:color w:val="000000"/>
          <w:sz w:val="15"/>
          <w:szCs w:val="15"/>
        </w:rPr>
        <w:t xml:space="preserve"> dann </w:t>
      </w:r>
      <w:r w:rsidRPr="009C39E1">
        <w:rPr>
          <w:rFonts w:ascii="Menlo" w:hAnsi="Menlo" w:cs="Menlo"/>
          <w:color w:val="000000"/>
          <w:sz w:val="15"/>
          <w:szCs w:val="15"/>
        </w:rPr>
        <w:sym w:font="Wingdings" w:char="F0E0"/>
      </w:r>
      <w:r>
        <w:rPr>
          <w:rFonts w:ascii="Menlo" w:hAnsi="Menlo" w:cs="Menlo"/>
          <w:color w:val="000000"/>
          <w:sz w:val="15"/>
          <w:szCs w:val="15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 xml:space="preserve">  </w:t>
      </w:r>
      <w:proofErr w:type="spellStart"/>
      <w:r w:rsidRPr="009C39E1">
        <w:rPr>
          <w:rFonts w:ascii="Menlo" w:hAnsi="Menlo" w:cs="Menlo"/>
          <w:color w:val="000000"/>
          <w:sz w:val="18"/>
          <w:szCs w:val="18"/>
        </w:rPr>
        <w:t>Collections.</w:t>
      </w:r>
      <w:r w:rsidRPr="009C39E1"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proofErr w:type="spellEnd"/>
      <w:r w:rsidRPr="009C39E1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C39E1">
        <w:rPr>
          <w:rFonts w:ascii="Menlo" w:hAnsi="Menlo" w:cs="Menlo"/>
          <w:color w:val="6A3E3E"/>
          <w:sz w:val="18"/>
          <w:szCs w:val="18"/>
        </w:rPr>
        <w:t>team</w:t>
      </w:r>
      <w:proofErr w:type="spellEnd"/>
      <w:r w:rsidRPr="009C39E1">
        <w:rPr>
          <w:rFonts w:ascii="Menlo" w:hAnsi="Menlo" w:cs="Menlo"/>
          <w:color w:val="000000"/>
          <w:sz w:val="18"/>
          <w:szCs w:val="18"/>
        </w:rPr>
        <w:t>);</w:t>
      </w:r>
    </w:p>
    <w:p w14:paraId="5310DB73" w14:textId="77777777" w:rsidR="009C39E1" w:rsidRDefault="009C39E1" w:rsidP="009C39E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</w:p>
    <w:p w14:paraId="2ADE0A40" w14:textId="77777777" w:rsidR="009C39E1" w:rsidRPr="009C39E1" w:rsidRDefault="009C39E1" w:rsidP="0040318A">
      <w:pPr>
        <w:tabs>
          <w:tab w:val="left" w:pos="1230"/>
        </w:tabs>
        <w:spacing w:after="0" w:line="240" w:lineRule="auto"/>
        <w:rPr>
          <w:rFonts w:ascii="Menlo" w:hAnsi="Menlo" w:cs="Menlo"/>
          <w:color w:val="000000"/>
          <w:sz w:val="15"/>
          <w:szCs w:val="15"/>
        </w:rPr>
      </w:pPr>
    </w:p>
    <w:sectPr w:rsidR="009C39E1" w:rsidRPr="009C39E1" w:rsidSect="00D04559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1C768" w14:textId="77777777" w:rsidR="00546AA6" w:rsidRDefault="00546AA6" w:rsidP="00311BDE">
      <w:pPr>
        <w:spacing w:after="0" w:line="240" w:lineRule="auto"/>
      </w:pPr>
      <w:r>
        <w:separator/>
      </w:r>
    </w:p>
  </w:endnote>
  <w:endnote w:type="continuationSeparator" w:id="0">
    <w:p w14:paraId="5B327ABD" w14:textId="77777777" w:rsidR="00546AA6" w:rsidRDefault="00546AA6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32">
    <w:altName w:val="Cambria"/>
    <w:panose1 w:val="020B0604020202020204"/>
    <w:charset w:val="00"/>
    <w:family w:val="roman"/>
    <w:notTrueType/>
    <w:pitch w:val="default"/>
  </w:font>
  <w:font w:name="Menlo">
    <w:altName w:val="﷽﷽﷽﷽﷽﷽䪁衟ĝސ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62661" w14:textId="77777777" w:rsidR="00546AA6" w:rsidRDefault="00546AA6" w:rsidP="00311BDE">
      <w:pPr>
        <w:spacing w:after="0" w:line="240" w:lineRule="auto"/>
      </w:pPr>
      <w:r>
        <w:separator/>
      </w:r>
    </w:p>
  </w:footnote>
  <w:footnote w:type="continuationSeparator" w:id="0">
    <w:p w14:paraId="4031D6F4" w14:textId="77777777" w:rsidR="00546AA6" w:rsidRDefault="00546AA6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2BA54" w14:textId="77777777" w:rsidR="00311BDE" w:rsidRPr="00311BDE" w:rsidRDefault="00311BDE" w:rsidP="00311BDE">
    <w:pPr>
      <w:pStyle w:val="Kopfzeile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 xml:space="preserve">Prof. Dr. Robert </w:t>
    </w:r>
    <w:proofErr w:type="spellStart"/>
    <w:r w:rsidRPr="00311BDE">
      <w:rPr>
        <w:rFonts w:ascii="Arial" w:hAnsi="Arial" w:cs="Arial"/>
        <w:sz w:val="16"/>
        <w:szCs w:val="16"/>
      </w:rPr>
      <w:t>Garmann</w:t>
    </w:r>
    <w:proofErr w:type="spellEnd"/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2 (PR2) - Formular für </w:t>
    </w:r>
    <w:proofErr w:type="gramStart"/>
    <w:r w:rsidRPr="00311BDE">
      <w:rPr>
        <w:rFonts w:ascii="Arial" w:hAnsi="Arial" w:cs="Arial"/>
        <w:sz w:val="16"/>
        <w:szCs w:val="16"/>
      </w:rPr>
      <w:t>Lesenotizen  -</w:t>
    </w:r>
    <w:proofErr w:type="gramEnd"/>
    <w:r w:rsidRPr="00311BDE">
      <w:rPr>
        <w:rFonts w:ascii="Arial" w:hAnsi="Arial" w:cs="Arial"/>
        <w:sz w:val="16"/>
        <w:szCs w:val="16"/>
      </w:rPr>
      <w:t xml:space="preserve"> SS202</w:t>
    </w:r>
    <w:r w:rsidR="005820C2">
      <w:rPr>
        <w:rFonts w:ascii="Arial" w:hAnsi="Arial" w:cs="Arial"/>
        <w:sz w:val="16"/>
        <w:szCs w:val="16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789"/>
    <w:rsid w:val="00002081"/>
    <w:rsid w:val="00007253"/>
    <w:rsid w:val="00027568"/>
    <w:rsid w:val="00070A58"/>
    <w:rsid w:val="001846A0"/>
    <w:rsid w:val="001C107D"/>
    <w:rsid w:val="001D30AA"/>
    <w:rsid w:val="001D771C"/>
    <w:rsid w:val="00311BDE"/>
    <w:rsid w:val="00394FB4"/>
    <w:rsid w:val="003F0A23"/>
    <w:rsid w:val="0040318A"/>
    <w:rsid w:val="004560A5"/>
    <w:rsid w:val="0049777A"/>
    <w:rsid w:val="004A5337"/>
    <w:rsid w:val="004D44F0"/>
    <w:rsid w:val="00546AA6"/>
    <w:rsid w:val="005820C2"/>
    <w:rsid w:val="005936D8"/>
    <w:rsid w:val="006771CF"/>
    <w:rsid w:val="00682785"/>
    <w:rsid w:val="006B3A16"/>
    <w:rsid w:val="006E6DB6"/>
    <w:rsid w:val="00796F0E"/>
    <w:rsid w:val="00813E8E"/>
    <w:rsid w:val="008227BF"/>
    <w:rsid w:val="00896589"/>
    <w:rsid w:val="008A47CA"/>
    <w:rsid w:val="008E3251"/>
    <w:rsid w:val="00992869"/>
    <w:rsid w:val="009C39E1"/>
    <w:rsid w:val="009D55BC"/>
    <w:rsid w:val="00A740E5"/>
    <w:rsid w:val="00B83A21"/>
    <w:rsid w:val="00BA6FB5"/>
    <w:rsid w:val="00BF0EF6"/>
    <w:rsid w:val="00C30FFF"/>
    <w:rsid w:val="00C83606"/>
    <w:rsid w:val="00CC5789"/>
    <w:rsid w:val="00CF7241"/>
    <w:rsid w:val="00D04559"/>
    <w:rsid w:val="00E356BC"/>
    <w:rsid w:val="00EA25C0"/>
    <w:rsid w:val="00F42557"/>
    <w:rsid w:val="00F62297"/>
    <w:rsid w:val="00F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1E5C2"/>
  <w15:chartTrackingRefBased/>
  <w15:docId w15:val="{5B26399E-E748-ED4E-B14E-61508188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39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StandardWeb">
    <w:name w:val="Normal (Web)"/>
    <w:basedOn w:val="Standard"/>
    <w:uiPriority w:val="99"/>
    <w:unhideWhenUsed/>
    <w:rsid w:val="003F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796F0E"/>
  </w:style>
  <w:style w:type="character" w:customStyle="1" w:styleId="hljs-keyword">
    <w:name w:val="hljs-keyword"/>
    <w:basedOn w:val="Absatz-Standardschriftart"/>
    <w:rsid w:val="00796F0E"/>
  </w:style>
  <w:style w:type="character" w:customStyle="1" w:styleId="hljs-class">
    <w:name w:val="hljs-class"/>
    <w:basedOn w:val="Absatz-Standardschriftart"/>
    <w:rsid w:val="00796F0E"/>
  </w:style>
  <w:style w:type="character" w:customStyle="1" w:styleId="hljs-title">
    <w:name w:val="hljs-title"/>
    <w:basedOn w:val="Absatz-Standardschriftart"/>
    <w:rsid w:val="00796F0E"/>
  </w:style>
  <w:style w:type="character" w:customStyle="1" w:styleId="hljs-function">
    <w:name w:val="hljs-function"/>
    <w:basedOn w:val="Absatz-Standardschriftart"/>
    <w:rsid w:val="00796F0E"/>
  </w:style>
  <w:style w:type="character" w:customStyle="1" w:styleId="hljs-params">
    <w:name w:val="hljs-params"/>
    <w:basedOn w:val="Absatz-Standardschriftart"/>
    <w:rsid w:val="00796F0E"/>
  </w:style>
  <w:style w:type="character" w:customStyle="1" w:styleId="hljs-string">
    <w:name w:val="hljs-string"/>
    <w:basedOn w:val="Absatz-Standardschriftart"/>
    <w:rsid w:val="00796F0E"/>
  </w:style>
  <w:style w:type="character" w:customStyle="1" w:styleId="hljs-number">
    <w:name w:val="hljs-number"/>
    <w:basedOn w:val="Absatz-Standardschriftart"/>
    <w:rsid w:val="0079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6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shaj/Library/Group%20Containers/UBF8T346G9.Office/User%20Content.localized/Templates.localized/PR2_FormularLesenotizen_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PR2_FormularLesenotizen_Template.dotx</Template>
  <TotalTime>0</TotalTime>
  <Pages>2</Pages>
  <Words>425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22</cp:revision>
  <dcterms:created xsi:type="dcterms:W3CDTF">2021-05-28T19:21:00Z</dcterms:created>
  <dcterms:modified xsi:type="dcterms:W3CDTF">2021-05-30T11:37:00Z</dcterms:modified>
</cp:coreProperties>
</file>