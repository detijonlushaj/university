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5DE34" w14:textId="77777777" w:rsidR="00FB1BD5" w:rsidRPr="001E69CB" w:rsidRDefault="00FB1BD5" w:rsidP="00FB1BD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E69CB">
        <w:rPr>
          <w:rFonts w:ascii="Arial" w:hAnsi="Arial" w:cs="Arial"/>
          <w:b/>
          <w:sz w:val="20"/>
          <w:szCs w:val="20"/>
        </w:rPr>
        <w:t>PR2 – Formular für Lesenotizen</w:t>
      </w:r>
    </w:p>
    <w:p w14:paraId="7F5A7669" w14:textId="77777777" w:rsidR="00FB1BD5" w:rsidRPr="001E69CB" w:rsidRDefault="00FB1BD5" w:rsidP="00FB1BD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69CB">
        <w:rPr>
          <w:rFonts w:ascii="Arial" w:hAnsi="Arial" w:cs="Arial"/>
          <w:b/>
          <w:sz w:val="20"/>
          <w:szCs w:val="20"/>
        </w:rPr>
        <w:t xml:space="preserve">SS2021 </w:t>
      </w:r>
    </w:p>
    <w:tbl>
      <w:tblPr>
        <w:tblStyle w:val="Tabellenraster"/>
        <w:tblW w:w="9339" w:type="dxa"/>
        <w:tblLook w:val="04A0" w:firstRow="1" w:lastRow="0" w:firstColumn="1" w:lastColumn="0" w:noHBand="0" w:noVBand="1"/>
      </w:tblPr>
      <w:tblGrid>
        <w:gridCol w:w="1992"/>
        <w:gridCol w:w="2297"/>
        <w:gridCol w:w="2525"/>
        <w:gridCol w:w="2525"/>
      </w:tblGrid>
      <w:tr w:rsidR="00FB1BD5" w:rsidRPr="001E69CB" w14:paraId="0434FBAC" w14:textId="77777777" w:rsidTr="00480C4B">
        <w:trPr>
          <w:trHeight w:val="242"/>
        </w:trPr>
        <w:tc>
          <w:tcPr>
            <w:tcW w:w="1992" w:type="dxa"/>
          </w:tcPr>
          <w:p w14:paraId="4C7D8E5C" w14:textId="77777777" w:rsidR="00FB1BD5" w:rsidRPr="001E69CB" w:rsidRDefault="00FB1BD5" w:rsidP="000F4E7E">
            <w:pPr>
              <w:rPr>
                <w:rFonts w:ascii="Arial" w:hAnsi="Arial" w:cs="Arial"/>
              </w:rPr>
            </w:pPr>
            <w:r w:rsidRPr="001E69CB">
              <w:rPr>
                <w:rFonts w:ascii="Arial" w:hAnsi="Arial" w:cs="Arial"/>
              </w:rPr>
              <w:t>Nachname</w:t>
            </w:r>
          </w:p>
          <w:p w14:paraId="07CB2EC6" w14:textId="77777777" w:rsidR="00FB1BD5" w:rsidRPr="001E69CB" w:rsidRDefault="00FB1BD5" w:rsidP="000F4E7E">
            <w:pPr>
              <w:rPr>
                <w:rFonts w:ascii="Arial" w:hAnsi="Arial" w:cs="Arial"/>
              </w:rPr>
            </w:pPr>
            <w:r w:rsidRPr="001E69CB">
              <w:rPr>
                <w:rFonts w:ascii="Arial" w:hAnsi="Arial" w:cs="Arial"/>
              </w:rPr>
              <w:t>Lushaj</w:t>
            </w:r>
          </w:p>
        </w:tc>
        <w:tc>
          <w:tcPr>
            <w:tcW w:w="2297" w:type="dxa"/>
          </w:tcPr>
          <w:p w14:paraId="18CE231F" w14:textId="77777777" w:rsidR="00FB1BD5" w:rsidRPr="001E69CB" w:rsidRDefault="00FB1BD5" w:rsidP="000F4E7E">
            <w:pPr>
              <w:rPr>
                <w:rFonts w:ascii="Arial" w:hAnsi="Arial" w:cs="Arial"/>
              </w:rPr>
            </w:pPr>
            <w:r w:rsidRPr="001E69CB">
              <w:rPr>
                <w:rFonts w:ascii="Arial" w:hAnsi="Arial" w:cs="Arial"/>
              </w:rPr>
              <w:t>Vorname</w:t>
            </w:r>
          </w:p>
          <w:p w14:paraId="372610CA" w14:textId="77777777" w:rsidR="00FB1BD5" w:rsidRPr="001E69CB" w:rsidRDefault="00FB1BD5" w:rsidP="000F4E7E">
            <w:pPr>
              <w:rPr>
                <w:rFonts w:ascii="Arial" w:hAnsi="Arial" w:cs="Arial"/>
              </w:rPr>
            </w:pPr>
            <w:r w:rsidRPr="001E69CB">
              <w:rPr>
                <w:rFonts w:ascii="Arial" w:hAnsi="Arial" w:cs="Arial"/>
              </w:rPr>
              <w:t>Detijon</w:t>
            </w:r>
          </w:p>
        </w:tc>
        <w:tc>
          <w:tcPr>
            <w:tcW w:w="2525" w:type="dxa"/>
          </w:tcPr>
          <w:p w14:paraId="4A5ED585" w14:textId="77777777" w:rsidR="00FB1BD5" w:rsidRPr="001E69CB" w:rsidRDefault="00FB1BD5" w:rsidP="000F4E7E">
            <w:pPr>
              <w:rPr>
                <w:rFonts w:ascii="Arial" w:hAnsi="Arial" w:cs="Arial"/>
              </w:rPr>
            </w:pPr>
            <w:r w:rsidRPr="001E69CB">
              <w:rPr>
                <w:rFonts w:ascii="Arial" w:hAnsi="Arial" w:cs="Arial"/>
              </w:rPr>
              <w:t>Matrikelnummer</w:t>
            </w:r>
          </w:p>
          <w:p w14:paraId="33323BBD" w14:textId="77777777" w:rsidR="00FB1BD5" w:rsidRPr="001E69CB" w:rsidRDefault="00FB1BD5" w:rsidP="000F4E7E">
            <w:pPr>
              <w:rPr>
                <w:rFonts w:ascii="Arial" w:hAnsi="Arial" w:cs="Arial"/>
              </w:rPr>
            </w:pPr>
            <w:r w:rsidRPr="001E69CB">
              <w:rPr>
                <w:rFonts w:ascii="CIDFont+F32" w:hAnsi="CIDFont+F32"/>
              </w:rPr>
              <w:t xml:space="preserve">1630149 </w:t>
            </w:r>
          </w:p>
        </w:tc>
        <w:tc>
          <w:tcPr>
            <w:tcW w:w="2525" w:type="dxa"/>
          </w:tcPr>
          <w:p w14:paraId="292A9522" w14:textId="77777777" w:rsidR="00FB1BD5" w:rsidRPr="001E69CB" w:rsidRDefault="00FB1BD5" w:rsidP="000F4E7E">
            <w:pPr>
              <w:rPr>
                <w:rFonts w:ascii="Arial" w:hAnsi="Arial" w:cs="Arial"/>
              </w:rPr>
            </w:pPr>
            <w:r w:rsidRPr="001E69CB">
              <w:rPr>
                <w:rFonts w:ascii="Arial" w:hAnsi="Arial" w:cs="Arial"/>
              </w:rPr>
              <w:t>Abgabedatum:</w:t>
            </w:r>
          </w:p>
          <w:p w14:paraId="61A7FA2A" w14:textId="2CE8D787" w:rsidR="00FB1BD5" w:rsidRPr="001E69CB" w:rsidRDefault="00FB1BD5" w:rsidP="000F4E7E">
            <w:pPr>
              <w:rPr>
                <w:rFonts w:ascii="Arial" w:hAnsi="Arial" w:cs="Arial"/>
              </w:rPr>
            </w:pPr>
            <w:r w:rsidRPr="001E69CB">
              <w:rPr>
                <w:rFonts w:ascii="Arial" w:hAnsi="Arial" w:cs="Arial"/>
              </w:rPr>
              <w:fldChar w:fldCharType="begin"/>
            </w:r>
            <w:r w:rsidRPr="001E69CB">
              <w:rPr>
                <w:rFonts w:ascii="Arial" w:hAnsi="Arial" w:cs="Arial"/>
              </w:rPr>
              <w:instrText xml:space="preserve"> TIME \@ "dd.MM.yy" </w:instrText>
            </w:r>
            <w:r w:rsidRPr="001E69CB">
              <w:rPr>
                <w:rFonts w:ascii="Arial" w:hAnsi="Arial" w:cs="Arial"/>
              </w:rPr>
              <w:fldChar w:fldCharType="separate"/>
            </w:r>
            <w:r w:rsidR="0066287D" w:rsidRPr="001E69CB">
              <w:rPr>
                <w:rFonts w:ascii="Arial" w:hAnsi="Arial" w:cs="Arial"/>
                <w:noProof/>
              </w:rPr>
              <w:t>16.03.21</w:t>
            </w:r>
            <w:r w:rsidRPr="001E69CB">
              <w:rPr>
                <w:rFonts w:ascii="Arial" w:hAnsi="Arial" w:cs="Arial"/>
              </w:rPr>
              <w:fldChar w:fldCharType="end"/>
            </w:r>
          </w:p>
        </w:tc>
      </w:tr>
    </w:tbl>
    <w:p w14:paraId="084BF040" w14:textId="17001C55" w:rsidR="00311BDE" w:rsidRPr="001E69CB" w:rsidRDefault="00311BDE" w:rsidP="00AA1DD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A4BA74A" w14:textId="3E73A741" w:rsidR="00AA1DD8" w:rsidRPr="001E69CB" w:rsidRDefault="00AA1DD8" w:rsidP="00AA1DD8">
      <w:pPr>
        <w:pStyle w:val="berschrift1"/>
        <w:spacing w:before="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1E69CB">
        <w:rPr>
          <w:rFonts w:ascii="Arial" w:hAnsi="Arial" w:cs="Arial"/>
          <w:b/>
          <w:bCs/>
          <w:color w:val="000000" w:themeColor="text1"/>
          <w:sz w:val="20"/>
          <w:szCs w:val="20"/>
        </w:rPr>
        <w:t>L.2 Klassen und Objekte</w:t>
      </w:r>
    </w:p>
    <w:p w14:paraId="4FA29BA6" w14:textId="5EF07CAF" w:rsidR="00F655D5" w:rsidRPr="001E69CB" w:rsidRDefault="00F655D5" w:rsidP="00F655D5">
      <w:pPr>
        <w:pStyle w:val="Listenabsatz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E69CB">
        <w:rPr>
          <w:rFonts w:ascii="Arial" w:hAnsi="Arial" w:cs="Arial"/>
          <w:b/>
          <w:bCs/>
          <w:sz w:val="20"/>
          <w:szCs w:val="20"/>
        </w:rPr>
        <w:t>Objekt</w:t>
      </w:r>
      <w:r w:rsidRPr="001E69CB">
        <w:rPr>
          <w:rFonts w:ascii="Arial" w:hAnsi="Arial" w:cs="Arial"/>
          <w:sz w:val="20"/>
          <w:szCs w:val="20"/>
        </w:rPr>
        <w:t>: Ding, das Daten und (meist) Verhalten enthält.</w:t>
      </w:r>
      <w:r w:rsidR="0066287D" w:rsidRPr="001E69CB">
        <w:rPr>
          <w:rFonts w:ascii="Arial" w:hAnsi="Arial" w:cs="Arial"/>
          <w:sz w:val="20"/>
          <w:szCs w:val="20"/>
        </w:rPr>
        <w:t xml:space="preserve"> | </w:t>
      </w:r>
      <w:r w:rsidR="0066287D" w:rsidRPr="001E69CB">
        <w:rPr>
          <w:rFonts w:ascii="Arial" w:hAnsi="Arial" w:cs="Arial"/>
          <w:sz w:val="20"/>
          <w:szCs w:val="20"/>
        </w:rPr>
        <w:t>Ist eine Instanz der Klasse</w:t>
      </w:r>
    </w:p>
    <w:p w14:paraId="75E43A6F" w14:textId="44E283E8" w:rsidR="00F655D5" w:rsidRPr="001E69CB" w:rsidRDefault="00F655D5" w:rsidP="00F655D5">
      <w:pPr>
        <w:pStyle w:val="Listenabsatz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E69CB">
        <w:rPr>
          <w:rFonts w:ascii="Arial" w:hAnsi="Arial" w:cs="Arial"/>
          <w:b/>
          <w:bCs/>
          <w:sz w:val="20"/>
          <w:szCs w:val="20"/>
        </w:rPr>
        <w:t>Klasse</w:t>
      </w:r>
      <w:r w:rsidRPr="001E69CB">
        <w:rPr>
          <w:rFonts w:ascii="Arial" w:hAnsi="Arial" w:cs="Arial"/>
          <w:sz w:val="20"/>
          <w:szCs w:val="20"/>
        </w:rPr>
        <w:t xml:space="preserve">: </w:t>
      </w:r>
      <w:r w:rsidR="0066287D" w:rsidRPr="001E69CB">
        <w:rPr>
          <w:rFonts w:ascii="Arial" w:hAnsi="Arial" w:cs="Arial"/>
          <w:sz w:val="20"/>
          <w:szCs w:val="20"/>
        </w:rPr>
        <w:t>Modell für Objekte. Legt Attribute und Methoden von Objekten fest</w:t>
      </w:r>
    </w:p>
    <w:p w14:paraId="57F23A9A" w14:textId="527C1423" w:rsidR="00AA1DD8" w:rsidRPr="001E69CB" w:rsidRDefault="00AA1DD8" w:rsidP="00AA1DD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69CB">
        <w:rPr>
          <w:rFonts w:ascii="Arial" w:hAnsi="Arial" w:cs="Arial"/>
          <w:b/>
          <w:bCs/>
          <w:sz w:val="20"/>
          <w:szCs w:val="20"/>
        </w:rPr>
        <w:t>Objektorientierung</w:t>
      </w:r>
      <w:r w:rsidRPr="001E69CB">
        <w:rPr>
          <w:rFonts w:ascii="Arial" w:hAnsi="Arial" w:cs="Arial"/>
          <w:sz w:val="20"/>
          <w:szCs w:val="20"/>
        </w:rPr>
        <w:t xml:space="preserve"> - um Software strukturiert zu entwickeln. </w:t>
      </w:r>
      <w:r w:rsidRPr="001E69CB">
        <w:rPr>
          <w:rFonts w:ascii="Arial" w:hAnsi="Arial" w:cs="Arial"/>
          <w:sz w:val="20"/>
          <w:szCs w:val="20"/>
        </w:rPr>
        <w:tab/>
      </w:r>
      <w:r w:rsidRPr="001E69CB">
        <w:rPr>
          <w:rFonts w:ascii="Arial" w:hAnsi="Arial" w:cs="Arial"/>
          <w:b/>
          <w:bCs/>
          <w:sz w:val="20"/>
          <w:szCs w:val="20"/>
        </w:rPr>
        <w:t>Teile und herrsche“-Prinzip</w:t>
      </w:r>
      <w:r w:rsidRPr="001E69CB">
        <w:rPr>
          <w:rFonts w:ascii="Arial" w:hAnsi="Arial" w:cs="Arial"/>
          <w:sz w:val="20"/>
          <w:szCs w:val="20"/>
        </w:rPr>
        <w:t xml:space="preserve"> </w:t>
      </w:r>
    </w:p>
    <w:p w14:paraId="0A5FC153" w14:textId="42AB98B4" w:rsidR="00AA1DD8" w:rsidRPr="001E69CB" w:rsidRDefault="00AA1DD8" w:rsidP="00AA1DD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69CB">
        <w:rPr>
          <w:rFonts w:ascii="Arial" w:hAnsi="Arial" w:cs="Arial"/>
          <w:b/>
          <w:bCs/>
          <w:sz w:val="20"/>
          <w:szCs w:val="20"/>
        </w:rPr>
        <w:t>wesentlichen Elementen:</w:t>
      </w:r>
      <w:r w:rsidRPr="001E69CB">
        <w:rPr>
          <w:rFonts w:ascii="Arial" w:hAnsi="Arial" w:cs="Arial"/>
          <w:sz w:val="20"/>
          <w:szCs w:val="20"/>
        </w:rPr>
        <w:t xml:space="preserve"> Objekte, Klassen, Vererbung und dynamisches Binden (Polymorphie)</w:t>
      </w:r>
    </w:p>
    <w:p w14:paraId="4C0E0BAE" w14:textId="51E2E754" w:rsidR="00AA1DD8" w:rsidRPr="001E69CB" w:rsidRDefault="00AA1DD8" w:rsidP="00AA1DD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69B0F31" w14:textId="77777777" w:rsidR="00AA1DD8" w:rsidRPr="001E69CB" w:rsidRDefault="00AA1DD8" w:rsidP="00AA1DD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69CB">
        <w:rPr>
          <w:rFonts w:ascii="Arial" w:hAnsi="Arial" w:cs="Arial"/>
          <w:sz w:val="20"/>
          <w:szCs w:val="20"/>
        </w:rPr>
        <w:t>Objektorientierte Analyse (OOA)</w:t>
      </w:r>
    </w:p>
    <w:p w14:paraId="15D7D704" w14:textId="77777777" w:rsidR="0066287D" w:rsidRPr="001E69CB" w:rsidRDefault="00AA1DD8" w:rsidP="0066287D">
      <w:pPr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  <w:r w:rsidRPr="001E69CB">
        <w:rPr>
          <w:rFonts w:ascii="Arial" w:hAnsi="Arial" w:cs="Arial"/>
          <w:sz w:val="20"/>
          <w:szCs w:val="20"/>
        </w:rPr>
        <w:t xml:space="preserve">– </w:t>
      </w:r>
      <w:r w:rsidR="0066287D" w:rsidRPr="001E69CB">
        <w:rPr>
          <w:rFonts w:ascii="Arial" w:hAnsi="Arial" w:cs="Arial"/>
          <w:sz w:val="20"/>
          <w:szCs w:val="20"/>
        </w:rPr>
        <w:t>fachliches Objekt-Modell, Abstraktion zur realen Welt</w:t>
      </w:r>
      <w:r w:rsidR="0066287D" w:rsidRPr="001E69CB">
        <w:rPr>
          <w:rFonts w:ascii="Arial" w:hAnsi="Arial" w:cs="Arial"/>
          <w:sz w:val="20"/>
          <w:szCs w:val="20"/>
        </w:rPr>
        <w:t xml:space="preserve"> </w:t>
      </w:r>
    </w:p>
    <w:p w14:paraId="2165A88A" w14:textId="0B354655" w:rsidR="00AA1DD8" w:rsidRPr="001E69CB" w:rsidRDefault="00AA1DD8" w:rsidP="0066287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69CB">
        <w:rPr>
          <w:rFonts w:ascii="Arial" w:hAnsi="Arial" w:cs="Arial"/>
          <w:sz w:val="20"/>
          <w:szCs w:val="20"/>
        </w:rPr>
        <w:t>• Objektorientiertes Design (OOD)</w:t>
      </w:r>
    </w:p>
    <w:p w14:paraId="1BE62505" w14:textId="77777777" w:rsidR="0066287D" w:rsidRPr="001E69CB" w:rsidRDefault="00AA1DD8" w:rsidP="0066287D">
      <w:pPr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  <w:r w:rsidRPr="001E69CB">
        <w:rPr>
          <w:rFonts w:ascii="Arial" w:hAnsi="Arial" w:cs="Arial"/>
          <w:sz w:val="20"/>
          <w:szCs w:val="20"/>
        </w:rPr>
        <w:t xml:space="preserve">– </w:t>
      </w:r>
      <w:r w:rsidR="0066287D" w:rsidRPr="001E69CB">
        <w:rPr>
          <w:rFonts w:ascii="Arial" w:hAnsi="Arial" w:cs="Arial"/>
          <w:sz w:val="20"/>
          <w:szCs w:val="20"/>
        </w:rPr>
        <w:t>technisches Objekt-Modell, detaillierter (Klassen) als OOA</w:t>
      </w:r>
      <w:r w:rsidR="0066287D" w:rsidRPr="001E69CB">
        <w:rPr>
          <w:rFonts w:ascii="Arial" w:hAnsi="Arial" w:cs="Arial"/>
          <w:sz w:val="20"/>
          <w:szCs w:val="20"/>
        </w:rPr>
        <w:t xml:space="preserve"> </w:t>
      </w:r>
    </w:p>
    <w:p w14:paraId="4929FA3A" w14:textId="52798B69" w:rsidR="00AA1DD8" w:rsidRPr="001E69CB" w:rsidRDefault="00AA1DD8" w:rsidP="0066287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69CB">
        <w:rPr>
          <w:rFonts w:ascii="Arial" w:hAnsi="Arial" w:cs="Arial"/>
          <w:sz w:val="20"/>
          <w:szCs w:val="20"/>
        </w:rPr>
        <w:t xml:space="preserve">• </w:t>
      </w:r>
      <w:r w:rsidRPr="001E69CB">
        <w:rPr>
          <w:rFonts w:ascii="Arial" w:hAnsi="Arial" w:cs="Arial"/>
          <w:b/>
          <w:bCs/>
          <w:sz w:val="20"/>
          <w:szCs w:val="20"/>
        </w:rPr>
        <w:t>Objektorientierte Programmierung (OOP)</w:t>
      </w:r>
    </w:p>
    <w:p w14:paraId="047E73BB" w14:textId="29E1F4CD" w:rsidR="0066287D" w:rsidRPr="001E69CB" w:rsidRDefault="00AA1DD8" w:rsidP="0066287D">
      <w:pPr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  <w:r w:rsidRPr="001E69CB">
        <w:rPr>
          <w:rFonts w:ascii="Arial" w:hAnsi="Arial" w:cs="Arial"/>
          <w:sz w:val="20"/>
          <w:szCs w:val="20"/>
        </w:rPr>
        <w:t xml:space="preserve">– </w:t>
      </w:r>
      <w:proofErr w:type="spellStart"/>
      <w:r w:rsidR="0066287D" w:rsidRPr="001E69CB">
        <w:rPr>
          <w:rFonts w:ascii="Arial" w:hAnsi="Arial" w:cs="Arial"/>
          <w:sz w:val="20"/>
          <w:szCs w:val="20"/>
        </w:rPr>
        <w:t>Sourcecode</w:t>
      </w:r>
      <w:proofErr w:type="spellEnd"/>
      <w:r w:rsidR="0066287D" w:rsidRPr="001E69CB">
        <w:rPr>
          <w:rFonts w:ascii="Arial" w:hAnsi="Arial" w:cs="Arial"/>
          <w:sz w:val="20"/>
          <w:szCs w:val="20"/>
        </w:rPr>
        <w:t xml:space="preserve"> in objektorientierte Programmiersprache</w:t>
      </w:r>
    </w:p>
    <w:p w14:paraId="5C791F75" w14:textId="22F521F0" w:rsidR="0066287D" w:rsidRPr="001E69CB" w:rsidRDefault="0066287D" w:rsidP="0066287D">
      <w:pPr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  <w:r w:rsidRPr="001E69CB">
        <w:rPr>
          <w:rFonts w:ascii="Arial" w:hAnsi="Arial" w:cs="Arial"/>
          <w:sz w:val="20"/>
          <w:szCs w:val="20"/>
        </w:rPr>
        <w:t>– ist die Abstraktion und Schaffen von Strukturen, dessen Standardnotation UML ist</w:t>
      </w:r>
    </w:p>
    <w:p w14:paraId="32A1586C" w14:textId="77777777" w:rsidR="0066287D" w:rsidRPr="001E69CB" w:rsidRDefault="0066287D" w:rsidP="00AA1DD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F692AE9" w14:textId="77777777" w:rsidR="00474BC8" w:rsidRPr="001E69CB" w:rsidRDefault="00AA1DD8" w:rsidP="00AA1DD8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1E69CB">
        <w:rPr>
          <w:rFonts w:ascii="Arial" w:hAnsi="Arial" w:cs="Arial"/>
          <w:b/>
          <w:bCs/>
          <w:sz w:val="20"/>
          <w:szCs w:val="20"/>
          <w:u w:val="single"/>
        </w:rPr>
        <w:t>L.2.1.3 Modellierung und UML (</w:t>
      </w:r>
      <w:proofErr w:type="spellStart"/>
      <w:r w:rsidRPr="001E69CB">
        <w:rPr>
          <w:rFonts w:ascii="Arial" w:hAnsi="Arial" w:cs="Arial"/>
          <w:b/>
          <w:bCs/>
          <w:sz w:val="20"/>
          <w:szCs w:val="20"/>
          <w:u w:val="single"/>
        </w:rPr>
        <w:t>unified</w:t>
      </w:r>
      <w:proofErr w:type="spellEnd"/>
      <w:r w:rsidRPr="001E69CB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proofErr w:type="spellStart"/>
      <w:r w:rsidRPr="001E69CB">
        <w:rPr>
          <w:rFonts w:ascii="Arial" w:hAnsi="Arial" w:cs="Arial"/>
          <w:b/>
          <w:bCs/>
          <w:sz w:val="20"/>
          <w:szCs w:val="20"/>
          <w:u w:val="single"/>
        </w:rPr>
        <w:t>modeling</w:t>
      </w:r>
      <w:proofErr w:type="spellEnd"/>
      <w:r w:rsidRPr="001E69CB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proofErr w:type="spellStart"/>
      <w:r w:rsidRPr="001E69CB">
        <w:rPr>
          <w:rFonts w:ascii="Arial" w:hAnsi="Arial" w:cs="Arial"/>
          <w:b/>
          <w:bCs/>
          <w:sz w:val="20"/>
          <w:szCs w:val="20"/>
          <w:u w:val="single"/>
        </w:rPr>
        <w:t>language</w:t>
      </w:r>
      <w:proofErr w:type="spellEnd"/>
      <w:r w:rsidRPr="001E69CB">
        <w:rPr>
          <w:rFonts w:ascii="Arial" w:hAnsi="Arial" w:cs="Arial"/>
          <w:b/>
          <w:bCs/>
          <w:sz w:val="20"/>
          <w:szCs w:val="20"/>
          <w:u w:val="single"/>
        </w:rPr>
        <w:t>)</w:t>
      </w:r>
    </w:p>
    <w:p w14:paraId="5249A5D8" w14:textId="77777777" w:rsidR="00474BC8" w:rsidRPr="001E69CB" w:rsidRDefault="00AA1DD8" w:rsidP="00AA1DD8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E69CB">
        <w:rPr>
          <w:rFonts w:ascii="Arial" w:hAnsi="Arial" w:cs="Arial"/>
          <w:sz w:val="20"/>
          <w:szCs w:val="20"/>
        </w:rPr>
        <w:t xml:space="preserve">wenn sie vom Vorbild abstrahieren. </w:t>
      </w:r>
    </w:p>
    <w:p w14:paraId="57A5AFEB" w14:textId="192C446C" w:rsidR="00AA1DD8" w:rsidRPr="001E69CB" w:rsidRDefault="00AA1DD8" w:rsidP="00AA1DD8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E69CB">
        <w:rPr>
          <w:rFonts w:ascii="Arial" w:hAnsi="Arial" w:cs="Arial"/>
          <w:sz w:val="20"/>
          <w:szCs w:val="20"/>
        </w:rPr>
        <w:t>nicht alle Details des Produkts, d. h. er ist abstrakt.</w:t>
      </w:r>
    </w:p>
    <w:p w14:paraId="09F42B59" w14:textId="6E6C3BAA" w:rsidR="00AA1DD8" w:rsidRPr="001E69CB" w:rsidRDefault="00AA1DD8" w:rsidP="00AA1DD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69CB">
        <w:rPr>
          <w:rFonts w:ascii="Arial" w:hAnsi="Arial" w:cs="Arial"/>
          <w:sz w:val="20"/>
          <w:szCs w:val="20"/>
        </w:rPr>
        <w:t>Der Algorithmus ist ein Modell des Programms.</w:t>
      </w:r>
    </w:p>
    <w:p w14:paraId="505352B6" w14:textId="77777777" w:rsidR="00AA1DD8" w:rsidRPr="001E69CB" w:rsidRDefault="00AA1DD8" w:rsidP="00AA1DD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69CB">
        <w:rPr>
          <w:rFonts w:ascii="Arial" w:hAnsi="Arial" w:cs="Arial"/>
          <w:sz w:val="20"/>
          <w:szCs w:val="20"/>
        </w:rPr>
        <w:t>Grob lässt sich die UML in zwei Bereiche unterteilen:</w:t>
      </w:r>
    </w:p>
    <w:p w14:paraId="3D17E386" w14:textId="77777777" w:rsidR="00AA1DD8" w:rsidRPr="001E69CB" w:rsidRDefault="00AA1DD8" w:rsidP="00AA1DD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69CB">
        <w:rPr>
          <w:rFonts w:ascii="Arial" w:hAnsi="Arial" w:cs="Arial"/>
          <w:sz w:val="20"/>
          <w:szCs w:val="20"/>
        </w:rPr>
        <w:t xml:space="preserve">• </w:t>
      </w:r>
      <w:r w:rsidRPr="001E69CB">
        <w:rPr>
          <w:rFonts w:ascii="Arial" w:hAnsi="Arial" w:cs="Arial"/>
          <w:b/>
          <w:bCs/>
          <w:sz w:val="20"/>
          <w:szCs w:val="20"/>
        </w:rPr>
        <w:t>statische Modelle</w:t>
      </w:r>
      <w:r w:rsidRPr="001E69CB">
        <w:rPr>
          <w:rFonts w:ascii="Arial" w:hAnsi="Arial" w:cs="Arial"/>
          <w:sz w:val="20"/>
          <w:szCs w:val="20"/>
        </w:rPr>
        <w:t xml:space="preserve">: </w:t>
      </w:r>
    </w:p>
    <w:p w14:paraId="2798DD72" w14:textId="1293DAAB" w:rsidR="00AA1DD8" w:rsidRPr="001E69CB" w:rsidRDefault="00AA1DD8" w:rsidP="00474BC8">
      <w:pPr>
        <w:pStyle w:val="Listenabsatz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E69CB">
        <w:rPr>
          <w:rFonts w:ascii="Arial" w:hAnsi="Arial" w:cs="Arial"/>
          <w:sz w:val="20"/>
          <w:szCs w:val="20"/>
        </w:rPr>
        <w:t xml:space="preserve">beschreiben die Struktur der Software. Während ein Programm zur Ausführung fortwährend neue Zustände annimmt, ist seine Struktur unabhängig von der Ausführung. Hier kommen z. B. Klassendiagramme, Komponentendiagramme und </w:t>
      </w:r>
      <w:proofErr w:type="spellStart"/>
      <w:r w:rsidRPr="001E69CB">
        <w:rPr>
          <w:rFonts w:ascii="Arial" w:hAnsi="Arial" w:cs="Arial"/>
          <w:sz w:val="20"/>
          <w:szCs w:val="20"/>
        </w:rPr>
        <w:t>Deploymentdiagramme</w:t>
      </w:r>
      <w:proofErr w:type="spellEnd"/>
      <w:r w:rsidRPr="001E69CB">
        <w:rPr>
          <w:rFonts w:ascii="Arial" w:hAnsi="Arial" w:cs="Arial"/>
          <w:sz w:val="20"/>
          <w:szCs w:val="20"/>
        </w:rPr>
        <w:t xml:space="preserve"> zum Einsatz.</w:t>
      </w:r>
    </w:p>
    <w:p w14:paraId="508CD372" w14:textId="2E5DC305" w:rsidR="00AA1DD8" w:rsidRPr="001E69CB" w:rsidRDefault="00AA1DD8" w:rsidP="00AA1DD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69CB">
        <w:rPr>
          <w:rFonts w:ascii="Arial" w:hAnsi="Arial" w:cs="Arial"/>
          <w:sz w:val="20"/>
          <w:szCs w:val="20"/>
        </w:rPr>
        <w:t xml:space="preserve">• </w:t>
      </w:r>
      <w:r w:rsidRPr="001E69CB">
        <w:rPr>
          <w:rFonts w:ascii="Arial" w:hAnsi="Arial" w:cs="Arial"/>
          <w:b/>
          <w:bCs/>
          <w:sz w:val="20"/>
          <w:szCs w:val="20"/>
        </w:rPr>
        <w:t>dynamische Modelle</w:t>
      </w:r>
      <w:r w:rsidRPr="001E69CB">
        <w:rPr>
          <w:rFonts w:ascii="Arial" w:hAnsi="Arial" w:cs="Arial"/>
          <w:sz w:val="20"/>
          <w:szCs w:val="20"/>
        </w:rPr>
        <w:t xml:space="preserve">: </w:t>
      </w:r>
    </w:p>
    <w:p w14:paraId="339CF77C" w14:textId="5F6FD94D" w:rsidR="00AA1DD8" w:rsidRPr="001E69CB" w:rsidRDefault="00AA1DD8" w:rsidP="00474BC8">
      <w:pPr>
        <w:pStyle w:val="Listenabsatz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E69CB">
        <w:rPr>
          <w:rFonts w:ascii="Arial" w:hAnsi="Arial" w:cs="Arial"/>
          <w:sz w:val="20"/>
          <w:szCs w:val="20"/>
        </w:rPr>
        <w:t>beschreiben das Verhalten oder den Zustand der Software. Hier kommen z. B. Sequenz- und Kollaborationsdiagramme, Aktivitätsdiagramme und Zustandsdiagramme zum Einsatz.</w:t>
      </w:r>
    </w:p>
    <w:p w14:paraId="43662932" w14:textId="4F34FA50" w:rsidR="0083365C" w:rsidRPr="001E69CB" w:rsidRDefault="0083365C" w:rsidP="0083365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421D1C" w14:textId="77777777" w:rsidR="0083365C" w:rsidRPr="001E69CB" w:rsidRDefault="0083365C" w:rsidP="008336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69CB">
        <w:rPr>
          <w:rFonts w:ascii="Arial" w:hAnsi="Arial" w:cs="Arial"/>
          <w:b/>
          <w:bCs/>
          <w:sz w:val="20"/>
          <w:szCs w:val="20"/>
        </w:rPr>
        <w:t>Objekte</w:t>
      </w:r>
      <w:r w:rsidRPr="001E69CB">
        <w:rPr>
          <w:rFonts w:ascii="Arial" w:hAnsi="Arial" w:cs="Arial"/>
          <w:sz w:val="20"/>
          <w:szCs w:val="20"/>
        </w:rPr>
        <w:t xml:space="preserve">: </w:t>
      </w:r>
      <w:r w:rsidRPr="001E69CB">
        <w:rPr>
          <w:rFonts w:ascii="Arial" w:hAnsi="Arial" w:cs="Arial"/>
          <w:b/>
          <w:bCs/>
          <w:sz w:val="20"/>
          <w:szCs w:val="20"/>
        </w:rPr>
        <w:t>Zustand vs. Identität</w:t>
      </w:r>
    </w:p>
    <w:p w14:paraId="68638161" w14:textId="54B204F2" w:rsidR="0083365C" w:rsidRPr="001E69CB" w:rsidRDefault="0083365C" w:rsidP="00474BC8">
      <w:pPr>
        <w:pStyle w:val="Listenabsatz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E69CB">
        <w:rPr>
          <w:rFonts w:ascii="Arial" w:hAnsi="Arial" w:cs="Arial"/>
          <w:sz w:val="20"/>
          <w:szCs w:val="20"/>
        </w:rPr>
        <w:t>Ein Objekt besitzt einen Zustand – ausgedrückt durch den Wert seiner Attribute.</w:t>
      </w:r>
    </w:p>
    <w:p w14:paraId="4C6747A5" w14:textId="14614760" w:rsidR="0083365C" w:rsidRPr="001E69CB" w:rsidRDefault="0083365C" w:rsidP="00474BC8">
      <w:pPr>
        <w:pStyle w:val="Listenabsatz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E69CB">
        <w:rPr>
          <w:rFonts w:ascii="Arial" w:hAnsi="Arial" w:cs="Arial"/>
          <w:sz w:val="20"/>
          <w:szCs w:val="20"/>
        </w:rPr>
        <w:t>Ein Objekt besitzt eine Identität, die es von allen anderen Objekten (auch gleichen Zustands) unterscheidet.</w:t>
      </w:r>
    </w:p>
    <w:p w14:paraId="313463E0" w14:textId="77777777" w:rsidR="0083365C" w:rsidRPr="001E69CB" w:rsidRDefault="0083365C" w:rsidP="0083365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BD8C079" w14:textId="620E6597" w:rsidR="0083365C" w:rsidRPr="001E69CB" w:rsidRDefault="0083365C" w:rsidP="0083365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69CB">
        <w:rPr>
          <w:rFonts w:ascii="Arial" w:hAnsi="Arial" w:cs="Arial"/>
          <w:b/>
          <w:bCs/>
          <w:sz w:val="20"/>
          <w:szCs w:val="20"/>
        </w:rPr>
        <w:t>Attribut:</w:t>
      </w:r>
      <w:r w:rsidRPr="001E69CB">
        <w:rPr>
          <w:rFonts w:ascii="Arial" w:hAnsi="Arial" w:cs="Arial"/>
          <w:sz w:val="20"/>
          <w:szCs w:val="20"/>
        </w:rPr>
        <w:t xml:space="preserve"> Eine Variable innerhalb eines Objekts, die Teil des Objektzustandes ist.</w:t>
      </w:r>
    </w:p>
    <w:p w14:paraId="155CA34C" w14:textId="77777777" w:rsidR="0083365C" w:rsidRPr="001E69CB" w:rsidRDefault="0083365C" w:rsidP="0083365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E69CB">
        <w:rPr>
          <w:rFonts w:ascii="Arial" w:hAnsi="Arial" w:cs="Arial"/>
          <w:b/>
          <w:bCs/>
          <w:sz w:val="20"/>
          <w:szCs w:val="20"/>
          <w:lang w:val="en-US"/>
        </w:rPr>
        <w:t>Feld (field):</w:t>
      </w:r>
      <w:r w:rsidRPr="001E69CB">
        <w:rPr>
          <w:rFonts w:ascii="Arial" w:hAnsi="Arial" w:cs="Arial"/>
          <w:sz w:val="20"/>
          <w:szCs w:val="20"/>
          <w:lang w:val="en-US"/>
        </w:rPr>
        <w:t xml:space="preserve"> Synonym </w:t>
      </w:r>
      <w:proofErr w:type="spellStart"/>
      <w:r w:rsidRPr="001E69CB">
        <w:rPr>
          <w:rFonts w:ascii="Arial" w:hAnsi="Arial" w:cs="Arial"/>
          <w:sz w:val="20"/>
          <w:szCs w:val="20"/>
          <w:lang w:val="en-US"/>
        </w:rPr>
        <w:t>für</w:t>
      </w:r>
      <w:proofErr w:type="spellEnd"/>
      <w:r w:rsidRPr="001E69C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E69CB">
        <w:rPr>
          <w:rFonts w:ascii="Arial" w:hAnsi="Arial" w:cs="Arial"/>
          <w:sz w:val="20"/>
          <w:szCs w:val="20"/>
          <w:lang w:val="en-US"/>
        </w:rPr>
        <w:t>Attribut</w:t>
      </w:r>
      <w:proofErr w:type="spellEnd"/>
    </w:p>
    <w:p w14:paraId="0140E085" w14:textId="4E7F95F8" w:rsidR="00955186" w:rsidRPr="001E69CB" w:rsidRDefault="0083365C" w:rsidP="0083365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1E69CB">
        <w:rPr>
          <w:rFonts w:ascii="Arial" w:hAnsi="Arial" w:cs="Arial"/>
          <w:b/>
          <w:bCs/>
          <w:sz w:val="20"/>
          <w:szCs w:val="20"/>
          <w:lang w:val="en-US"/>
        </w:rPr>
        <w:t>Datenelement</w:t>
      </w:r>
      <w:proofErr w:type="spellEnd"/>
      <w:r w:rsidRPr="001E69CB">
        <w:rPr>
          <w:rFonts w:ascii="Arial" w:hAnsi="Arial" w:cs="Arial"/>
          <w:sz w:val="20"/>
          <w:szCs w:val="20"/>
          <w:lang w:val="en-US"/>
        </w:rPr>
        <w:t xml:space="preserve">: Synonym </w:t>
      </w:r>
      <w:proofErr w:type="spellStart"/>
      <w:r w:rsidRPr="001E69CB">
        <w:rPr>
          <w:rFonts w:ascii="Arial" w:hAnsi="Arial" w:cs="Arial"/>
          <w:sz w:val="20"/>
          <w:szCs w:val="20"/>
          <w:lang w:val="en-US"/>
        </w:rPr>
        <w:t>für</w:t>
      </w:r>
      <w:proofErr w:type="spellEnd"/>
      <w:r w:rsidRPr="001E69C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E69CB">
        <w:rPr>
          <w:rFonts w:ascii="Arial" w:hAnsi="Arial" w:cs="Arial"/>
          <w:sz w:val="20"/>
          <w:szCs w:val="20"/>
          <w:lang w:val="en-US"/>
        </w:rPr>
        <w:t>Attribut</w:t>
      </w:r>
      <w:proofErr w:type="spellEnd"/>
    </w:p>
    <w:p w14:paraId="42205035" w14:textId="77777777" w:rsidR="00746FD9" w:rsidRPr="001E69CB" w:rsidRDefault="00746FD9" w:rsidP="0083365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502C985" w14:textId="77777777" w:rsidR="00960383" w:rsidRPr="001E69CB" w:rsidRDefault="00955186" w:rsidP="00955186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1E69CB">
        <w:rPr>
          <w:rFonts w:ascii="Arial" w:hAnsi="Arial" w:cs="Arial"/>
          <w:b/>
          <w:bCs/>
          <w:sz w:val="20"/>
          <w:szCs w:val="20"/>
        </w:rPr>
        <w:t>Instanzmethode</w:t>
      </w:r>
      <w:proofErr w:type="spellEnd"/>
      <w:r w:rsidRPr="001E69CB">
        <w:rPr>
          <w:rFonts w:ascii="Arial" w:hAnsi="Arial" w:cs="Arial"/>
          <w:sz w:val="20"/>
          <w:szCs w:val="20"/>
        </w:rPr>
        <w:t xml:space="preserve"> </w:t>
      </w:r>
      <w:r w:rsidRPr="001E69CB">
        <w:rPr>
          <w:rFonts w:ascii="Arial" w:hAnsi="Arial" w:cs="Arial"/>
          <w:b/>
          <w:bCs/>
          <w:sz w:val="20"/>
          <w:szCs w:val="20"/>
        </w:rPr>
        <w:t>(oder Objektmethode):</w:t>
      </w:r>
      <w:r w:rsidRPr="001E69CB">
        <w:rPr>
          <w:rFonts w:ascii="Arial" w:hAnsi="Arial" w:cs="Arial"/>
          <w:sz w:val="20"/>
          <w:szCs w:val="20"/>
        </w:rPr>
        <w:t xml:space="preserve"> </w:t>
      </w:r>
    </w:p>
    <w:p w14:paraId="30F20EAE" w14:textId="4473543B" w:rsidR="00955186" w:rsidRPr="001E69CB" w:rsidRDefault="00955186" w:rsidP="00960383">
      <w:pPr>
        <w:pStyle w:val="Listenabsatz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E69CB">
        <w:rPr>
          <w:rFonts w:ascii="Arial" w:hAnsi="Arial" w:cs="Arial"/>
          <w:sz w:val="20"/>
          <w:szCs w:val="20"/>
        </w:rPr>
        <w:t>Eine Methode, die in jedem Objekt einer Klasse existiert und dem Objekt Verhalten verleiht.</w:t>
      </w:r>
    </w:p>
    <w:p w14:paraId="17732F48" w14:textId="77777777" w:rsidR="00960383" w:rsidRPr="001E69CB" w:rsidRDefault="00960383" w:rsidP="0096038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12A042D" w14:textId="77777777" w:rsidR="00955186" w:rsidRPr="001E69CB" w:rsidRDefault="00955186" w:rsidP="0095518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69CB">
        <w:rPr>
          <w:rFonts w:ascii="Arial" w:hAnsi="Arial" w:cs="Arial"/>
          <w:b/>
          <w:bCs/>
          <w:sz w:val="20"/>
          <w:szCs w:val="20"/>
        </w:rPr>
        <w:t>Impliziter Parameter:</w:t>
      </w:r>
      <w:r w:rsidRPr="001E69CB">
        <w:rPr>
          <w:rFonts w:ascii="Arial" w:hAnsi="Arial" w:cs="Arial"/>
          <w:sz w:val="20"/>
          <w:szCs w:val="20"/>
        </w:rPr>
        <w:t xml:space="preserve"> Das Objekt, dessen </w:t>
      </w:r>
      <w:proofErr w:type="spellStart"/>
      <w:r w:rsidRPr="001E69CB">
        <w:rPr>
          <w:rFonts w:ascii="Arial" w:hAnsi="Arial" w:cs="Arial"/>
          <w:sz w:val="20"/>
          <w:szCs w:val="20"/>
        </w:rPr>
        <w:t>Instanzmethode</w:t>
      </w:r>
      <w:proofErr w:type="spellEnd"/>
      <w:r w:rsidRPr="001E69CB">
        <w:rPr>
          <w:rFonts w:ascii="Arial" w:hAnsi="Arial" w:cs="Arial"/>
          <w:sz w:val="20"/>
          <w:szCs w:val="20"/>
        </w:rPr>
        <w:t xml:space="preserve"> aufgerufen wird.</w:t>
      </w:r>
    </w:p>
    <w:p w14:paraId="53EF04F5" w14:textId="77777777" w:rsidR="00955186" w:rsidRPr="001E69CB" w:rsidRDefault="00955186" w:rsidP="0095518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348631" w14:textId="480CD5D3" w:rsidR="00960383" w:rsidRPr="001E69CB" w:rsidRDefault="00955186" w:rsidP="00955186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1E69CB">
        <w:rPr>
          <w:rFonts w:ascii="Arial" w:hAnsi="Arial" w:cs="Arial"/>
          <w:b/>
          <w:bCs/>
          <w:sz w:val="20"/>
          <w:szCs w:val="20"/>
          <w:u w:val="single"/>
        </w:rPr>
        <w:t xml:space="preserve">Typen von </w:t>
      </w:r>
      <w:proofErr w:type="spellStart"/>
      <w:r w:rsidRPr="001E69CB">
        <w:rPr>
          <w:rFonts w:ascii="Arial" w:hAnsi="Arial" w:cs="Arial"/>
          <w:b/>
          <w:bCs/>
          <w:sz w:val="20"/>
          <w:szCs w:val="20"/>
          <w:u w:val="single"/>
        </w:rPr>
        <w:t>Instanzmethoden</w:t>
      </w:r>
      <w:proofErr w:type="spellEnd"/>
    </w:p>
    <w:p w14:paraId="2ECB140D" w14:textId="77777777" w:rsidR="00955186" w:rsidRPr="001E69CB" w:rsidRDefault="00955186" w:rsidP="0095518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69CB">
        <w:rPr>
          <w:rFonts w:ascii="Arial" w:hAnsi="Arial" w:cs="Arial"/>
          <w:b/>
          <w:bCs/>
          <w:sz w:val="20"/>
          <w:szCs w:val="20"/>
        </w:rPr>
        <w:t>Accessor (Abfragemethode):</w:t>
      </w:r>
      <w:r w:rsidRPr="001E69CB">
        <w:rPr>
          <w:rFonts w:ascii="Arial" w:hAnsi="Arial" w:cs="Arial"/>
          <w:sz w:val="20"/>
          <w:szCs w:val="20"/>
        </w:rPr>
        <w:t xml:space="preserve"> Eine Methode, die einen Client den Zustand des Objekts untersuchen lässt.</w:t>
      </w:r>
    </w:p>
    <w:p w14:paraId="3FCCF1EB" w14:textId="77777777" w:rsidR="00955186" w:rsidRPr="001E69CB" w:rsidRDefault="00955186" w:rsidP="00955186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E69CB">
        <w:rPr>
          <w:rFonts w:ascii="Arial" w:hAnsi="Arial" w:cs="Arial"/>
          <w:sz w:val="20"/>
          <w:szCs w:val="20"/>
        </w:rPr>
        <w:t xml:space="preserve">Beispiele: </w:t>
      </w:r>
      <w:proofErr w:type="spellStart"/>
      <w:r w:rsidRPr="001E69CB">
        <w:rPr>
          <w:rFonts w:ascii="Arial" w:hAnsi="Arial" w:cs="Arial"/>
          <w:sz w:val="20"/>
          <w:szCs w:val="20"/>
        </w:rPr>
        <w:t>distance</w:t>
      </w:r>
      <w:proofErr w:type="spellEnd"/>
      <w:r w:rsidRPr="001E69C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E69CB">
        <w:rPr>
          <w:rFonts w:ascii="Arial" w:hAnsi="Arial" w:cs="Arial"/>
          <w:sz w:val="20"/>
          <w:szCs w:val="20"/>
        </w:rPr>
        <w:t>distanceFromOrigin</w:t>
      </w:r>
      <w:proofErr w:type="spellEnd"/>
    </w:p>
    <w:p w14:paraId="34698AE1" w14:textId="77777777" w:rsidR="00955186" w:rsidRPr="001E69CB" w:rsidRDefault="00955186" w:rsidP="00955186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E69CB">
        <w:rPr>
          <w:rFonts w:ascii="Arial" w:hAnsi="Arial" w:cs="Arial"/>
          <w:sz w:val="20"/>
          <w:szCs w:val="20"/>
        </w:rPr>
        <w:t xml:space="preserve">In der Regel mit Rückgabewert (nicht </w:t>
      </w:r>
      <w:proofErr w:type="spellStart"/>
      <w:r w:rsidRPr="001E69CB">
        <w:rPr>
          <w:rFonts w:ascii="Arial" w:hAnsi="Arial" w:cs="Arial"/>
          <w:sz w:val="20"/>
          <w:szCs w:val="20"/>
        </w:rPr>
        <w:t>void</w:t>
      </w:r>
      <w:proofErr w:type="spellEnd"/>
      <w:r w:rsidRPr="001E69CB">
        <w:rPr>
          <w:rFonts w:ascii="Arial" w:hAnsi="Arial" w:cs="Arial"/>
          <w:sz w:val="20"/>
          <w:szCs w:val="20"/>
        </w:rPr>
        <w:t>)</w:t>
      </w:r>
    </w:p>
    <w:p w14:paraId="5001B0A8" w14:textId="77777777" w:rsidR="00955186" w:rsidRPr="001E69CB" w:rsidRDefault="00955186" w:rsidP="00955186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E69CB">
        <w:rPr>
          <w:rFonts w:ascii="Arial" w:hAnsi="Arial" w:cs="Arial"/>
          <w:sz w:val="20"/>
          <w:szCs w:val="20"/>
        </w:rPr>
        <w:t xml:space="preserve">Einfache Abfragemethoden, die nur den Wert eines Attributes zurück geben, werden meist Getter genannt, weil sie häufig mit </w:t>
      </w:r>
      <w:proofErr w:type="spellStart"/>
      <w:r w:rsidRPr="001E69CB">
        <w:rPr>
          <w:rFonts w:ascii="Arial" w:hAnsi="Arial" w:cs="Arial"/>
          <w:sz w:val="20"/>
          <w:szCs w:val="20"/>
        </w:rPr>
        <w:t>get</w:t>
      </w:r>
      <w:proofErr w:type="spellEnd"/>
      <w:r w:rsidRPr="001E69CB">
        <w:rPr>
          <w:rFonts w:ascii="Arial" w:hAnsi="Arial" w:cs="Arial"/>
          <w:sz w:val="20"/>
          <w:szCs w:val="20"/>
        </w:rPr>
        <w:t xml:space="preserve"> beginnen (z. B. </w:t>
      </w:r>
      <w:proofErr w:type="spellStart"/>
      <w:r w:rsidRPr="001E69CB">
        <w:rPr>
          <w:rFonts w:ascii="Arial" w:hAnsi="Arial" w:cs="Arial"/>
          <w:sz w:val="20"/>
          <w:szCs w:val="20"/>
        </w:rPr>
        <w:t>getX</w:t>
      </w:r>
      <w:proofErr w:type="spellEnd"/>
      <w:r w:rsidRPr="001E69CB">
        <w:rPr>
          <w:rFonts w:ascii="Arial" w:hAnsi="Arial" w:cs="Arial"/>
          <w:sz w:val="20"/>
          <w:szCs w:val="20"/>
        </w:rPr>
        <w:t xml:space="preserve">(), </w:t>
      </w:r>
      <w:proofErr w:type="spellStart"/>
      <w:r w:rsidRPr="001E69CB">
        <w:rPr>
          <w:rFonts w:ascii="Arial" w:hAnsi="Arial" w:cs="Arial"/>
          <w:sz w:val="20"/>
          <w:szCs w:val="20"/>
        </w:rPr>
        <w:t>getY</w:t>
      </w:r>
      <w:proofErr w:type="spellEnd"/>
      <w:r w:rsidRPr="001E69CB">
        <w:rPr>
          <w:rFonts w:ascii="Arial" w:hAnsi="Arial" w:cs="Arial"/>
          <w:sz w:val="20"/>
          <w:szCs w:val="20"/>
        </w:rPr>
        <w:t>()).</w:t>
      </w:r>
    </w:p>
    <w:p w14:paraId="6BE2EB7B" w14:textId="77777777" w:rsidR="00955186" w:rsidRPr="001E69CB" w:rsidRDefault="00955186" w:rsidP="00955186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1E69CB">
        <w:rPr>
          <w:rFonts w:ascii="Arial" w:hAnsi="Arial" w:cs="Arial"/>
          <w:b/>
          <w:bCs/>
          <w:sz w:val="20"/>
          <w:szCs w:val="20"/>
        </w:rPr>
        <w:t>Mutator</w:t>
      </w:r>
      <w:proofErr w:type="spellEnd"/>
      <w:r w:rsidRPr="001E69CB">
        <w:rPr>
          <w:rFonts w:ascii="Arial" w:hAnsi="Arial" w:cs="Arial"/>
          <w:b/>
          <w:bCs/>
          <w:sz w:val="20"/>
          <w:szCs w:val="20"/>
        </w:rPr>
        <w:t xml:space="preserve"> (Änderungsmethode):</w:t>
      </w:r>
      <w:r w:rsidRPr="001E69CB">
        <w:rPr>
          <w:rFonts w:ascii="Arial" w:hAnsi="Arial" w:cs="Arial"/>
          <w:sz w:val="20"/>
          <w:szCs w:val="20"/>
        </w:rPr>
        <w:t xml:space="preserve"> Eine Methode, die den Zustand des Objekts ändert.</w:t>
      </w:r>
    </w:p>
    <w:p w14:paraId="7B70AE56" w14:textId="77777777" w:rsidR="00955186" w:rsidRPr="001E69CB" w:rsidRDefault="00955186" w:rsidP="00955186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E69CB">
        <w:rPr>
          <w:rFonts w:ascii="Arial" w:hAnsi="Arial" w:cs="Arial"/>
          <w:sz w:val="20"/>
          <w:szCs w:val="20"/>
        </w:rPr>
        <w:t xml:space="preserve">Beispiele: </w:t>
      </w:r>
      <w:proofErr w:type="spellStart"/>
      <w:r w:rsidRPr="001E69CB">
        <w:rPr>
          <w:rFonts w:ascii="Arial" w:hAnsi="Arial" w:cs="Arial"/>
          <w:sz w:val="20"/>
          <w:szCs w:val="20"/>
        </w:rPr>
        <w:t>setLocation</w:t>
      </w:r>
      <w:proofErr w:type="spellEnd"/>
      <w:r w:rsidRPr="001E69C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E69CB">
        <w:rPr>
          <w:rFonts w:ascii="Arial" w:hAnsi="Arial" w:cs="Arial"/>
          <w:sz w:val="20"/>
          <w:szCs w:val="20"/>
        </w:rPr>
        <w:t>translate</w:t>
      </w:r>
      <w:proofErr w:type="spellEnd"/>
    </w:p>
    <w:p w14:paraId="6963969D" w14:textId="0C624728" w:rsidR="00C038EE" w:rsidRPr="001E69CB" w:rsidRDefault="00955186" w:rsidP="00F63FAB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E69CB">
        <w:rPr>
          <w:rFonts w:ascii="Arial" w:hAnsi="Arial" w:cs="Arial"/>
          <w:sz w:val="20"/>
          <w:szCs w:val="20"/>
        </w:rPr>
        <w:t>Einfache Änderungsmethoden, die den Wert eines Attributes setzen, nennt man auch Setter</w:t>
      </w:r>
    </w:p>
    <w:p w14:paraId="101654A7" w14:textId="77777777" w:rsidR="00480C4B" w:rsidRPr="001E69CB" w:rsidRDefault="00480C4B">
      <w:pPr>
        <w:rPr>
          <w:rFonts w:ascii="Arial" w:hAnsi="Arial" w:cs="Arial"/>
          <w:sz w:val="20"/>
          <w:szCs w:val="20"/>
        </w:rPr>
      </w:pPr>
      <w:r w:rsidRPr="001E69CB">
        <w:rPr>
          <w:rFonts w:ascii="Arial" w:hAnsi="Arial" w:cs="Arial"/>
          <w:sz w:val="20"/>
          <w:szCs w:val="20"/>
        </w:rPr>
        <w:br w:type="page"/>
      </w:r>
    </w:p>
    <w:p w14:paraId="24290AF6" w14:textId="148D4ECC" w:rsidR="00C5664E" w:rsidRPr="001E69CB" w:rsidRDefault="00C038EE" w:rsidP="00001B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1E69CB">
        <w:rPr>
          <w:rFonts w:ascii="Arial" w:hAnsi="Arial" w:cs="Arial"/>
          <w:sz w:val="20"/>
          <w:szCs w:val="20"/>
        </w:rPr>
        <w:lastRenderedPageBreak/>
        <w:t xml:space="preserve">double Vergleiche Vermeidbar: </w:t>
      </w:r>
      <w:proofErr w:type="spellStart"/>
      <w:r w:rsidR="00F63FAB" w:rsidRPr="001E69CB">
        <w:rPr>
          <w:rFonts w:ascii="Arial" w:eastAsia="Times New Roman" w:hAnsi="Arial" w:cs="Arial"/>
          <w:color w:val="0000FF"/>
          <w:sz w:val="20"/>
          <w:szCs w:val="20"/>
          <w:lang w:eastAsia="de-DE"/>
        </w:rPr>
        <w:t>if</w:t>
      </w:r>
      <w:proofErr w:type="spellEnd"/>
      <w:r w:rsidR="00F63FAB" w:rsidRPr="001E69CB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(</w:t>
      </w:r>
      <w:proofErr w:type="spellStart"/>
      <w:r w:rsidR="00F63FAB" w:rsidRPr="001E69CB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Math.abs</w:t>
      </w:r>
      <w:proofErr w:type="spellEnd"/>
      <w:r w:rsidR="00F63FAB" w:rsidRPr="001E69CB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(&lt;</w:t>
      </w:r>
      <w:r w:rsidR="00F63FAB" w:rsidRPr="001E69CB">
        <w:rPr>
          <w:rFonts w:ascii="Arial" w:eastAsia="Times New Roman" w:hAnsi="Arial" w:cs="Arial"/>
          <w:color w:val="0000FF"/>
          <w:sz w:val="20"/>
          <w:szCs w:val="20"/>
          <w:lang w:eastAsia="de-DE"/>
        </w:rPr>
        <w:t>double</w:t>
      </w:r>
      <w:r w:rsidR="00F63FAB" w:rsidRPr="001E69CB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Wert&gt; - &lt;Betrag&gt;) &lt; </w:t>
      </w:r>
      <w:proofErr w:type="spellStart"/>
      <w:r w:rsidR="00F63FAB" w:rsidRPr="001E69CB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epsilon</w:t>
      </w:r>
      <w:proofErr w:type="spellEnd"/>
      <w:r w:rsidR="00F63FAB" w:rsidRPr="001E69CB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(</w:t>
      </w:r>
      <w:r w:rsidR="00F63FAB" w:rsidRPr="001E69CB">
        <w:rPr>
          <w:rFonts w:ascii="Arial" w:eastAsia="Times New Roman" w:hAnsi="Arial" w:cs="Arial"/>
          <w:color w:val="098658"/>
          <w:sz w:val="20"/>
          <w:szCs w:val="20"/>
          <w:lang w:eastAsia="de-DE"/>
        </w:rPr>
        <w:t>0.001</w:t>
      </w:r>
      <w:r w:rsidR="00F63FAB" w:rsidRPr="001E69CB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))</w:t>
      </w:r>
    </w:p>
    <w:p w14:paraId="40B6D989" w14:textId="442B39CE" w:rsidR="00C5664E" w:rsidRPr="001E69CB" w:rsidRDefault="00C5664E" w:rsidP="00F63FA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E69CB">
        <w:rPr>
          <w:rFonts w:ascii="Arial" w:hAnsi="Arial" w:cs="Arial"/>
          <w:sz w:val="20"/>
          <w:szCs w:val="20"/>
          <w:lang w:val="en-US"/>
        </w:rPr>
        <w:t>Syntax: throw new &lt;exception-class&gt;( &lt;message&gt; )</w:t>
      </w:r>
    </w:p>
    <w:p w14:paraId="0BED14C7" w14:textId="2BBCBBED" w:rsidR="00796E88" w:rsidRPr="001E69CB" w:rsidRDefault="00C5664E" w:rsidP="00F63FA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1E69CB">
        <w:rPr>
          <w:rFonts w:ascii="Arial" w:hAnsi="Arial" w:cs="Arial"/>
          <w:sz w:val="20"/>
          <w:szCs w:val="20"/>
          <w:lang w:val="en-US"/>
        </w:rPr>
        <w:t>Bsp</w:t>
      </w:r>
      <w:proofErr w:type="spellEnd"/>
      <w:r w:rsidRPr="001E69CB">
        <w:rPr>
          <w:rFonts w:ascii="Arial" w:hAnsi="Arial" w:cs="Arial"/>
          <w:sz w:val="20"/>
          <w:szCs w:val="20"/>
          <w:lang w:val="en-US"/>
        </w:rPr>
        <w:t xml:space="preserve">: throw new </w:t>
      </w:r>
      <w:proofErr w:type="spellStart"/>
      <w:r w:rsidRPr="001E69CB">
        <w:rPr>
          <w:rFonts w:ascii="Arial" w:hAnsi="Arial" w:cs="Arial"/>
          <w:sz w:val="20"/>
          <w:szCs w:val="20"/>
          <w:lang w:val="en-US"/>
        </w:rPr>
        <w:t>IllegalArgumentException</w:t>
      </w:r>
      <w:proofErr w:type="spellEnd"/>
      <w:r w:rsidRPr="001E69CB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1E69CB">
        <w:rPr>
          <w:rFonts w:ascii="Arial" w:hAnsi="Arial" w:cs="Arial"/>
          <w:sz w:val="20"/>
          <w:szCs w:val="20"/>
          <w:lang w:val="en-US"/>
        </w:rPr>
        <w:t>jahre</w:t>
      </w:r>
      <w:proofErr w:type="spellEnd"/>
      <w:r w:rsidRPr="001E69CB">
        <w:rPr>
          <w:rFonts w:ascii="Arial" w:hAnsi="Arial" w:cs="Arial"/>
          <w:sz w:val="20"/>
          <w:szCs w:val="20"/>
          <w:lang w:val="en-US"/>
        </w:rPr>
        <w:t xml:space="preserve"> muss &gt;= 0 sein.")</w:t>
      </w:r>
    </w:p>
    <w:p w14:paraId="2D0F0798" w14:textId="7D8E87D4" w:rsidR="00C030C4" w:rsidRPr="001E69CB" w:rsidRDefault="00C030C4" w:rsidP="00F63FA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E1318AD" w14:textId="36C16BC0" w:rsidR="00C5664E" w:rsidRPr="001E69CB" w:rsidRDefault="00C5664E" w:rsidP="00F63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</w:pPr>
      <w:r w:rsidRPr="001E69CB">
        <w:rPr>
          <w:rFonts w:ascii="Arial" w:hAnsi="Arial" w:cs="Arial"/>
          <w:b/>
          <w:bCs/>
          <w:sz w:val="20"/>
          <w:szCs w:val="20"/>
          <w:u w:val="single"/>
          <w:lang w:val="en-US"/>
        </w:rPr>
        <w:t>Random</w:t>
      </w:r>
      <w:r w:rsidRPr="001E69C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F63FAB" w:rsidRPr="001E69CB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rand.nextInt</w:t>
      </w:r>
      <w:proofErr w:type="spellEnd"/>
      <w:r w:rsidR="00F63FAB" w:rsidRPr="001E69CB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((max-min) + </w:t>
      </w:r>
      <w:r w:rsidR="00F63FAB" w:rsidRPr="001E69CB">
        <w:rPr>
          <w:rFonts w:ascii="Arial" w:eastAsia="Times New Roman" w:hAnsi="Arial" w:cs="Arial"/>
          <w:color w:val="098658"/>
          <w:sz w:val="20"/>
          <w:szCs w:val="20"/>
          <w:lang w:val="en-US" w:eastAsia="de-DE"/>
        </w:rPr>
        <w:t>1</w:t>
      </w:r>
      <w:r w:rsidR="00F63FAB" w:rsidRPr="001E69CB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) + min</w:t>
      </w:r>
      <w:r w:rsidR="00F63FAB" w:rsidRPr="001E69CB">
        <w:rPr>
          <w:rFonts w:ascii="Arial" w:eastAsia="Times New Roman" w:hAnsi="Arial" w:cs="Arial"/>
          <w:color w:val="0000FF"/>
          <w:sz w:val="20"/>
          <w:szCs w:val="20"/>
          <w:lang w:val="en-US" w:eastAsia="de-DE"/>
        </w:rPr>
        <w:t>:</w:t>
      </w:r>
    </w:p>
    <w:p w14:paraId="5DA9E574" w14:textId="354F84CF" w:rsidR="00C5664E" w:rsidRPr="001E69CB" w:rsidRDefault="0066287D" w:rsidP="00F63FA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E69CB">
        <w:rPr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0A4D8A40" wp14:editId="7C435C17">
            <wp:simplePos x="0" y="0"/>
            <wp:positionH relativeFrom="column">
              <wp:posOffset>3286031</wp:posOffset>
            </wp:positionH>
            <wp:positionV relativeFrom="paragraph">
              <wp:posOffset>100444</wp:posOffset>
            </wp:positionV>
            <wp:extent cx="3277695" cy="1328493"/>
            <wp:effectExtent l="0" t="0" r="0" b="5080"/>
            <wp:wrapNone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695" cy="1328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D27CF" w14:textId="51C4A7AB" w:rsidR="00C5664E" w:rsidRPr="001E69CB" w:rsidRDefault="00C5664E" w:rsidP="00F63FAB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proofErr w:type="spellStart"/>
      <w:r w:rsidRPr="001E69CB">
        <w:rPr>
          <w:rFonts w:ascii="Arial" w:hAnsi="Arial" w:cs="Arial"/>
          <w:b/>
          <w:bCs/>
          <w:sz w:val="20"/>
          <w:szCs w:val="20"/>
          <w:u w:val="single"/>
          <w:lang w:val="en-US"/>
        </w:rPr>
        <w:t>ArrayList</w:t>
      </w:r>
      <w:proofErr w:type="spellEnd"/>
    </w:p>
    <w:p w14:paraId="63B33200" w14:textId="62671ED5" w:rsidR="00F63FAB" w:rsidRPr="001E69CB" w:rsidRDefault="00F63FAB" w:rsidP="00F63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</w:pPr>
      <w:proofErr w:type="spellStart"/>
      <w:r w:rsidRPr="001E69CB">
        <w:rPr>
          <w:rFonts w:ascii="Arial" w:eastAsia="Times New Roman" w:hAnsi="Arial" w:cs="Arial"/>
          <w:color w:val="0000FF"/>
          <w:sz w:val="20"/>
          <w:szCs w:val="20"/>
          <w:lang w:val="en-US" w:eastAsia="de-DE"/>
        </w:rPr>
        <w:t>ArrayList</w:t>
      </w:r>
      <w:proofErr w:type="spellEnd"/>
      <w:r w:rsidRPr="001E69CB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&lt;</w:t>
      </w:r>
      <w:r w:rsidRPr="001E69CB">
        <w:rPr>
          <w:rFonts w:ascii="Arial" w:eastAsia="Times New Roman" w:hAnsi="Arial" w:cs="Arial"/>
          <w:color w:val="0000FF"/>
          <w:sz w:val="20"/>
          <w:szCs w:val="20"/>
          <w:lang w:val="en-US" w:eastAsia="de-DE"/>
        </w:rPr>
        <w:t>String</w:t>
      </w:r>
      <w:r w:rsidRPr="001E69CB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&gt; list = </w:t>
      </w:r>
      <w:r w:rsidRPr="001E69CB">
        <w:rPr>
          <w:rFonts w:ascii="Arial" w:eastAsia="Times New Roman" w:hAnsi="Arial" w:cs="Arial"/>
          <w:color w:val="0000FF"/>
          <w:sz w:val="20"/>
          <w:szCs w:val="20"/>
          <w:lang w:val="en-US" w:eastAsia="de-DE"/>
        </w:rPr>
        <w:t>new</w:t>
      </w:r>
      <w:r w:rsidRPr="001E69CB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1E69CB">
        <w:rPr>
          <w:rFonts w:ascii="Arial" w:eastAsia="Times New Roman" w:hAnsi="Arial" w:cs="Arial"/>
          <w:color w:val="0000FF"/>
          <w:sz w:val="20"/>
          <w:szCs w:val="20"/>
          <w:lang w:val="en-US" w:eastAsia="de-DE"/>
        </w:rPr>
        <w:t>ArrayList</w:t>
      </w:r>
      <w:proofErr w:type="spellEnd"/>
      <w:r w:rsidRPr="001E69CB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&lt;</w:t>
      </w:r>
      <w:r w:rsidRPr="001E69CB">
        <w:rPr>
          <w:rFonts w:ascii="Arial" w:eastAsia="Times New Roman" w:hAnsi="Arial" w:cs="Arial"/>
          <w:color w:val="0000FF"/>
          <w:sz w:val="20"/>
          <w:szCs w:val="20"/>
          <w:lang w:val="en-US" w:eastAsia="de-DE"/>
        </w:rPr>
        <w:t>String</w:t>
      </w:r>
      <w:r w:rsidRPr="001E69CB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&gt;();</w:t>
      </w:r>
    </w:p>
    <w:p w14:paraId="6C920AE1" w14:textId="62BF66FF" w:rsidR="00F63FAB" w:rsidRPr="001E69CB" w:rsidRDefault="00F63FAB" w:rsidP="00F63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proofErr w:type="spellStart"/>
      <w:r w:rsidRPr="001E69CB">
        <w:rPr>
          <w:rFonts w:ascii="Arial" w:eastAsia="Times New Roman" w:hAnsi="Arial" w:cs="Arial"/>
          <w:color w:val="0000FF"/>
          <w:sz w:val="20"/>
          <w:szCs w:val="20"/>
          <w:lang w:eastAsia="de-DE"/>
        </w:rPr>
        <w:t>ArrayList</w:t>
      </w:r>
      <w:proofErr w:type="spellEnd"/>
      <w:r w:rsidRPr="001E69CB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&lt;</w:t>
      </w:r>
      <w:r w:rsidRPr="001E69CB">
        <w:rPr>
          <w:rFonts w:ascii="Arial" w:eastAsia="Times New Roman" w:hAnsi="Arial" w:cs="Arial"/>
          <w:color w:val="0000FF"/>
          <w:sz w:val="20"/>
          <w:szCs w:val="20"/>
          <w:lang w:eastAsia="de-DE"/>
        </w:rPr>
        <w:t>Integer</w:t>
      </w:r>
      <w:r w:rsidRPr="001E69CB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&gt; </w:t>
      </w:r>
      <w:proofErr w:type="spellStart"/>
      <w:r w:rsidRPr="001E69CB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list</w:t>
      </w:r>
      <w:proofErr w:type="spellEnd"/>
      <w:r w:rsidRPr="001E69CB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= </w:t>
      </w:r>
      <w:proofErr w:type="spellStart"/>
      <w:r w:rsidRPr="001E69CB">
        <w:rPr>
          <w:rFonts w:ascii="Arial" w:eastAsia="Times New Roman" w:hAnsi="Arial" w:cs="Arial"/>
          <w:color w:val="0000FF"/>
          <w:sz w:val="20"/>
          <w:szCs w:val="20"/>
          <w:lang w:eastAsia="de-DE"/>
        </w:rPr>
        <w:t>new</w:t>
      </w:r>
      <w:proofErr w:type="spellEnd"/>
      <w:r w:rsidRPr="001E69CB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</w:t>
      </w:r>
      <w:proofErr w:type="spellStart"/>
      <w:r w:rsidRPr="001E69CB">
        <w:rPr>
          <w:rFonts w:ascii="Arial" w:eastAsia="Times New Roman" w:hAnsi="Arial" w:cs="Arial"/>
          <w:color w:val="0000FF"/>
          <w:sz w:val="20"/>
          <w:szCs w:val="20"/>
          <w:lang w:eastAsia="de-DE"/>
        </w:rPr>
        <w:t>ArrayList</w:t>
      </w:r>
      <w:proofErr w:type="spellEnd"/>
      <w:r w:rsidRPr="001E69CB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&lt;</w:t>
      </w:r>
      <w:r w:rsidRPr="001E69CB">
        <w:rPr>
          <w:rFonts w:ascii="Arial" w:eastAsia="Times New Roman" w:hAnsi="Arial" w:cs="Arial"/>
          <w:color w:val="0000FF"/>
          <w:sz w:val="20"/>
          <w:szCs w:val="20"/>
          <w:lang w:eastAsia="de-DE"/>
        </w:rPr>
        <w:t>Integer</w:t>
      </w:r>
      <w:r w:rsidRPr="001E69CB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&gt;();</w:t>
      </w:r>
    </w:p>
    <w:p w14:paraId="2A1FBC29" w14:textId="6267F23B" w:rsidR="00C068E5" w:rsidRPr="001E69CB" w:rsidRDefault="00C068E5" w:rsidP="00F63FA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BD98543" w14:textId="7912C485" w:rsidR="00C5664E" w:rsidRPr="001E69CB" w:rsidRDefault="00C5664E" w:rsidP="00F63FAB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1E69CB">
        <w:rPr>
          <w:rFonts w:ascii="Arial" w:hAnsi="Arial" w:cs="Arial"/>
          <w:b/>
          <w:bCs/>
          <w:sz w:val="20"/>
          <w:szCs w:val="20"/>
          <w:u w:val="single"/>
        </w:rPr>
        <w:t>Mengen (Sets)</w:t>
      </w:r>
    </w:p>
    <w:p w14:paraId="02DA0B26" w14:textId="000BF6DF" w:rsidR="00C5664E" w:rsidRPr="001E69CB" w:rsidRDefault="00C5664E" w:rsidP="00F63FA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1E69CB">
        <w:rPr>
          <w:rFonts w:ascii="Arial" w:hAnsi="Arial" w:cs="Arial"/>
          <w:sz w:val="20"/>
          <w:szCs w:val="20"/>
        </w:rPr>
        <w:t>TreeSet</w:t>
      </w:r>
      <w:proofErr w:type="spellEnd"/>
      <w:r w:rsidRPr="001E69CB">
        <w:rPr>
          <w:rFonts w:ascii="Arial" w:hAnsi="Arial" w:cs="Arial"/>
          <w:sz w:val="20"/>
          <w:szCs w:val="20"/>
        </w:rPr>
        <w:t xml:space="preserve"> (Strings: alphabetisch) </w:t>
      </w:r>
      <w:proofErr w:type="spellStart"/>
      <w:r w:rsidRPr="001E69CB">
        <w:rPr>
          <w:rFonts w:ascii="Arial" w:hAnsi="Arial" w:cs="Arial"/>
          <w:sz w:val="20"/>
          <w:szCs w:val="20"/>
        </w:rPr>
        <w:t>HashSet</w:t>
      </w:r>
      <w:proofErr w:type="spellEnd"/>
      <w:r w:rsidRPr="001E69CB">
        <w:rPr>
          <w:rFonts w:ascii="Arial" w:hAnsi="Arial" w:cs="Arial"/>
          <w:sz w:val="20"/>
          <w:szCs w:val="20"/>
        </w:rPr>
        <w:t xml:space="preserve"> (keine Duplikate)</w:t>
      </w:r>
    </w:p>
    <w:p w14:paraId="01EA5FF0" w14:textId="066C1E14" w:rsidR="00C5664E" w:rsidRPr="001E69CB" w:rsidRDefault="00C5664E" w:rsidP="00F63FA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69CB">
        <w:rPr>
          <w:rFonts w:ascii="Arial" w:hAnsi="Arial" w:cs="Arial"/>
          <w:sz w:val="20"/>
          <w:szCs w:val="20"/>
        </w:rPr>
        <w:t xml:space="preserve">Werden nicht in der Reihenfolge </w:t>
      </w:r>
      <w:r w:rsidR="00C068E5" w:rsidRPr="001E69CB">
        <w:rPr>
          <w:rFonts w:ascii="Arial" w:hAnsi="Arial" w:cs="Arial"/>
          <w:sz w:val="20"/>
          <w:szCs w:val="20"/>
        </w:rPr>
        <w:t>gespeichert</w:t>
      </w:r>
    </w:p>
    <w:p w14:paraId="25F9CCD9" w14:textId="436F083C" w:rsidR="00C068E5" w:rsidRPr="001E69CB" w:rsidRDefault="00C068E5" w:rsidP="00F63FA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998F8E" w14:textId="42A49173" w:rsidR="00C5664E" w:rsidRPr="001E69CB" w:rsidRDefault="00C5664E" w:rsidP="00F63FA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1E69CB">
        <w:rPr>
          <w:rFonts w:ascii="Arial" w:hAnsi="Arial" w:cs="Arial"/>
          <w:b/>
          <w:bCs/>
          <w:sz w:val="20"/>
          <w:szCs w:val="20"/>
          <w:u w:val="single"/>
        </w:rPr>
        <w:t>Map</w:t>
      </w:r>
      <w:proofErr w:type="spellEnd"/>
      <w:r w:rsidRPr="001E69CB">
        <w:rPr>
          <w:rFonts w:ascii="Arial" w:hAnsi="Arial" w:cs="Arial"/>
          <w:b/>
          <w:bCs/>
          <w:sz w:val="20"/>
          <w:szCs w:val="20"/>
          <w:u w:val="single"/>
        </w:rPr>
        <w:t xml:space="preserve"> (Abbildung):</w:t>
      </w:r>
      <w:r w:rsidRPr="001E69CB">
        <w:rPr>
          <w:rFonts w:ascii="Arial" w:hAnsi="Arial" w:cs="Arial"/>
          <w:sz w:val="20"/>
          <w:szCs w:val="20"/>
        </w:rPr>
        <w:t xml:space="preserve"> (keine Schlüsselduplikate)</w:t>
      </w:r>
    </w:p>
    <w:p w14:paraId="23251DDE" w14:textId="767060A6" w:rsidR="00C5664E" w:rsidRPr="001E69CB" w:rsidRDefault="00C5664E" w:rsidP="00F63FA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69CB">
        <w:rPr>
          <w:rFonts w:ascii="Arial" w:hAnsi="Arial" w:cs="Arial"/>
          <w:sz w:val="20"/>
          <w:szCs w:val="20"/>
        </w:rPr>
        <w:t>Ein Schlüssel =genau einen Wert.</w:t>
      </w:r>
    </w:p>
    <w:p w14:paraId="61F79AF9" w14:textId="14287F83" w:rsidR="00C5664E" w:rsidRPr="001E69CB" w:rsidRDefault="00C5664E" w:rsidP="00F63FA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69CB">
        <w:rPr>
          <w:rFonts w:ascii="Arial" w:hAnsi="Arial" w:cs="Arial"/>
          <w:sz w:val="20"/>
          <w:szCs w:val="20"/>
        </w:rPr>
        <w:t xml:space="preserve">Eine </w:t>
      </w:r>
      <w:proofErr w:type="spellStart"/>
      <w:r w:rsidRPr="001E69CB">
        <w:rPr>
          <w:rFonts w:ascii="Arial" w:hAnsi="Arial" w:cs="Arial"/>
          <w:sz w:val="20"/>
          <w:szCs w:val="20"/>
        </w:rPr>
        <w:t>Map</w:t>
      </w:r>
      <w:proofErr w:type="spellEnd"/>
      <w:r w:rsidRPr="001E69CB">
        <w:rPr>
          <w:rFonts w:ascii="Arial" w:hAnsi="Arial" w:cs="Arial"/>
          <w:sz w:val="20"/>
          <w:szCs w:val="20"/>
        </w:rPr>
        <w:t xml:space="preserve"> basiert aus zwei Collections</w:t>
      </w:r>
    </w:p>
    <w:p w14:paraId="08451F90" w14:textId="28FB841F" w:rsidR="00F63FAB" w:rsidRPr="001E69CB" w:rsidRDefault="00F63FAB" w:rsidP="00F63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</w:pPr>
      <w:r w:rsidRPr="001E69CB">
        <w:rPr>
          <w:rFonts w:ascii="Arial" w:eastAsia="Times New Roman" w:hAnsi="Arial" w:cs="Arial"/>
          <w:color w:val="0000FF"/>
          <w:sz w:val="20"/>
          <w:szCs w:val="20"/>
          <w:lang w:val="en-US" w:eastAsia="de-DE"/>
        </w:rPr>
        <w:t>Map</w:t>
      </w:r>
      <w:r w:rsidRPr="001E69CB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&lt;</w:t>
      </w:r>
      <w:r w:rsidRPr="001E69CB">
        <w:rPr>
          <w:rFonts w:ascii="Arial" w:eastAsia="Times New Roman" w:hAnsi="Arial" w:cs="Arial"/>
          <w:color w:val="0000FF"/>
          <w:sz w:val="20"/>
          <w:szCs w:val="20"/>
          <w:lang w:val="en-US" w:eastAsia="de-DE"/>
        </w:rPr>
        <w:t>String</w:t>
      </w:r>
      <w:r w:rsidRPr="001E69CB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, </w:t>
      </w:r>
      <w:r w:rsidRPr="001E69CB">
        <w:rPr>
          <w:rFonts w:ascii="Arial" w:eastAsia="Times New Roman" w:hAnsi="Arial" w:cs="Arial"/>
          <w:color w:val="0000FF"/>
          <w:sz w:val="20"/>
          <w:szCs w:val="20"/>
          <w:lang w:val="en-US" w:eastAsia="de-DE"/>
        </w:rPr>
        <w:t>Double</w:t>
      </w:r>
      <w:r w:rsidRPr="001E69CB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&gt; </w:t>
      </w:r>
      <w:proofErr w:type="spellStart"/>
      <w:r w:rsidRPr="001E69CB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areaMap</w:t>
      </w:r>
      <w:proofErr w:type="spellEnd"/>
      <w:r w:rsidRPr="001E69CB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= </w:t>
      </w:r>
      <w:r w:rsidRPr="001E69CB">
        <w:rPr>
          <w:rFonts w:ascii="Arial" w:eastAsia="Times New Roman" w:hAnsi="Arial" w:cs="Arial"/>
          <w:color w:val="0000FF"/>
          <w:sz w:val="20"/>
          <w:szCs w:val="20"/>
          <w:lang w:val="en-US" w:eastAsia="de-DE"/>
        </w:rPr>
        <w:t>new</w:t>
      </w:r>
      <w:r w:rsidRPr="001E69CB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</w:t>
      </w:r>
      <w:r w:rsidRPr="001E69CB">
        <w:rPr>
          <w:rFonts w:ascii="Arial" w:eastAsia="Times New Roman" w:hAnsi="Arial" w:cs="Arial"/>
          <w:color w:val="0000FF"/>
          <w:sz w:val="20"/>
          <w:szCs w:val="20"/>
          <w:lang w:val="en-US" w:eastAsia="de-DE"/>
        </w:rPr>
        <w:t>HashMap</w:t>
      </w:r>
      <w:r w:rsidRPr="001E69CB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&lt;</w:t>
      </w:r>
      <w:r w:rsidRPr="001E69CB">
        <w:rPr>
          <w:rFonts w:ascii="Arial" w:eastAsia="Times New Roman" w:hAnsi="Arial" w:cs="Arial"/>
          <w:color w:val="0000FF"/>
          <w:sz w:val="20"/>
          <w:szCs w:val="20"/>
          <w:lang w:val="en-US" w:eastAsia="de-DE"/>
        </w:rPr>
        <w:t>String</w:t>
      </w:r>
      <w:r w:rsidRPr="001E69CB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, </w:t>
      </w:r>
      <w:r w:rsidRPr="001E69CB">
        <w:rPr>
          <w:rFonts w:ascii="Arial" w:eastAsia="Times New Roman" w:hAnsi="Arial" w:cs="Arial"/>
          <w:color w:val="0000FF"/>
          <w:sz w:val="20"/>
          <w:szCs w:val="20"/>
          <w:lang w:val="en-US" w:eastAsia="de-DE"/>
        </w:rPr>
        <w:t>Double</w:t>
      </w:r>
      <w:r w:rsidRPr="001E69CB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&gt;();</w:t>
      </w:r>
    </w:p>
    <w:p w14:paraId="105CD006" w14:textId="18B31875" w:rsidR="00C5664E" w:rsidRPr="001E69CB" w:rsidRDefault="00C5664E" w:rsidP="00F63FA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230173F" w14:textId="3186470A" w:rsidR="00C5664E" w:rsidRPr="001E69CB" w:rsidRDefault="00C5664E" w:rsidP="00F63FAB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proofErr w:type="spellStart"/>
      <w:r w:rsidRPr="001E69CB">
        <w:rPr>
          <w:rFonts w:ascii="Arial" w:hAnsi="Arial" w:cs="Arial"/>
          <w:b/>
          <w:bCs/>
          <w:sz w:val="20"/>
          <w:szCs w:val="20"/>
          <w:u w:val="single"/>
        </w:rPr>
        <w:t>Iteratoren</w:t>
      </w:r>
      <w:proofErr w:type="spellEnd"/>
    </w:p>
    <w:p w14:paraId="19F8AE92" w14:textId="785E5404" w:rsidR="00C5664E" w:rsidRPr="001E69CB" w:rsidRDefault="00C5664E" w:rsidP="00F63FA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69CB">
        <w:rPr>
          <w:rFonts w:ascii="Arial" w:hAnsi="Arial" w:cs="Arial"/>
          <w:sz w:val="20"/>
          <w:szCs w:val="20"/>
        </w:rPr>
        <w:t>Geheimnisprinzip: Verbergen von Daten/Informationen vor dem Zugriff von außen.</w:t>
      </w:r>
    </w:p>
    <w:p w14:paraId="13686331" w14:textId="45D0CC4F" w:rsidR="00C068E5" w:rsidRPr="001E69CB" w:rsidRDefault="00C068E5" w:rsidP="00F63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</w:pPr>
      <w:r w:rsidRPr="001E69CB">
        <w:rPr>
          <w:rFonts w:ascii="Arial" w:eastAsia="Times New Roman" w:hAnsi="Arial" w:cs="Arial"/>
          <w:color w:val="0000FF"/>
          <w:sz w:val="20"/>
          <w:szCs w:val="20"/>
          <w:lang w:val="en-US" w:eastAsia="de-DE"/>
        </w:rPr>
        <w:t>Iterator</w:t>
      </w:r>
      <w:r w:rsidRPr="001E69CB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&lt;</w:t>
      </w:r>
      <w:r w:rsidRPr="001E69CB">
        <w:rPr>
          <w:rFonts w:ascii="Arial" w:eastAsia="Times New Roman" w:hAnsi="Arial" w:cs="Arial"/>
          <w:color w:val="0000FF"/>
          <w:sz w:val="20"/>
          <w:szCs w:val="20"/>
          <w:lang w:val="en-US" w:eastAsia="de-DE"/>
        </w:rPr>
        <w:t>String</w:t>
      </w:r>
      <w:r w:rsidRPr="001E69CB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&gt; </w:t>
      </w:r>
      <w:proofErr w:type="spellStart"/>
      <w:r w:rsidRPr="001E69CB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i</w:t>
      </w:r>
      <w:proofErr w:type="spellEnd"/>
      <w:r w:rsidRPr="001E69CB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= </w:t>
      </w:r>
      <w:proofErr w:type="spellStart"/>
      <w:r w:rsidRPr="001E69CB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words.keySet</w:t>
      </w:r>
      <w:proofErr w:type="spellEnd"/>
      <w:r w:rsidRPr="001E69CB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().iterator(); </w:t>
      </w:r>
    </w:p>
    <w:p w14:paraId="26B1F910" w14:textId="53F56440" w:rsidR="00C068E5" w:rsidRPr="001E69CB" w:rsidRDefault="00C068E5" w:rsidP="00F63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</w:pPr>
      <w:r w:rsidRPr="001E69CB">
        <w:rPr>
          <w:rFonts w:ascii="Arial" w:eastAsia="Times New Roman" w:hAnsi="Arial" w:cs="Arial"/>
          <w:color w:val="0000FF"/>
          <w:sz w:val="20"/>
          <w:szCs w:val="20"/>
          <w:lang w:val="en-US" w:eastAsia="de-DE"/>
        </w:rPr>
        <w:t>while</w:t>
      </w:r>
      <w:r w:rsidRPr="001E69CB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(</w:t>
      </w:r>
      <w:proofErr w:type="spellStart"/>
      <w:r w:rsidRPr="001E69CB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i.hasNext</w:t>
      </w:r>
      <w:proofErr w:type="spellEnd"/>
      <w:r w:rsidRPr="001E69CB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()) {</w:t>
      </w:r>
    </w:p>
    <w:p w14:paraId="14AC9F60" w14:textId="6C377715" w:rsidR="00C068E5" w:rsidRPr="001E69CB" w:rsidRDefault="00C068E5" w:rsidP="00F63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</w:pPr>
      <w:r w:rsidRPr="001E69CB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   </w:t>
      </w:r>
      <w:r w:rsidRPr="001E69CB">
        <w:rPr>
          <w:rFonts w:ascii="Arial" w:eastAsia="Times New Roman" w:hAnsi="Arial" w:cs="Arial"/>
          <w:color w:val="0000FF"/>
          <w:sz w:val="20"/>
          <w:szCs w:val="20"/>
          <w:lang w:val="en-US" w:eastAsia="de-DE"/>
        </w:rPr>
        <w:t>String</w:t>
      </w:r>
      <w:r w:rsidRPr="001E69CB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word= </w:t>
      </w:r>
      <w:proofErr w:type="spellStart"/>
      <w:r w:rsidRPr="001E69CB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i.next</w:t>
      </w:r>
      <w:proofErr w:type="spellEnd"/>
      <w:r w:rsidRPr="001E69CB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();</w:t>
      </w:r>
    </w:p>
    <w:p w14:paraId="3D6AE112" w14:textId="2CE91C37" w:rsidR="00C068E5" w:rsidRPr="001E69CB" w:rsidRDefault="00C068E5" w:rsidP="00F63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</w:pPr>
      <w:r w:rsidRPr="001E69CB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   </w:t>
      </w:r>
      <w:proofErr w:type="spellStart"/>
      <w:r w:rsidRPr="001E69CB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System.out.println</w:t>
      </w:r>
      <w:proofErr w:type="spellEnd"/>
      <w:r w:rsidRPr="001E69CB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(word+</w:t>
      </w:r>
      <w:r w:rsidRPr="001E69CB">
        <w:rPr>
          <w:rFonts w:ascii="Arial" w:eastAsia="Times New Roman" w:hAnsi="Arial" w:cs="Arial"/>
          <w:color w:val="A31515"/>
          <w:sz w:val="20"/>
          <w:szCs w:val="20"/>
          <w:lang w:val="en-US" w:eastAsia="de-DE"/>
        </w:rPr>
        <w:t>": "</w:t>
      </w:r>
      <w:r w:rsidRPr="001E69CB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+</w:t>
      </w:r>
      <w:proofErr w:type="spellStart"/>
      <w:r w:rsidRPr="001E69CB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words.get</w:t>
      </w:r>
      <w:proofErr w:type="spellEnd"/>
      <w:r w:rsidRPr="001E69CB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(word));</w:t>
      </w:r>
    </w:p>
    <w:p w14:paraId="4849360C" w14:textId="3F7D2C91" w:rsidR="00C068E5" w:rsidRPr="001E69CB" w:rsidRDefault="00C068E5" w:rsidP="00F63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1E69CB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}</w:t>
      </w:r>
    </w:p>
    <w:p w14:paraId="59E46B9C" w14:textId="08438907" w:rsidR="00C5664E" w:rsidRPr="001E69CB" w:rsidRDefault="00C5664E" w:rsidP="00F63FA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E3229BB" w14:textId="7F970C66" w:rsidR="00C5664E" w:rsidRPr="001E69CB" w:rsidRDefault="00C5664E" w:rsidP="00F63FA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1E69CB">
        <w:rPr>
          <w:rFonts w:ascii="Arial" w:hAnsi="Arial" w:cs="Arial"/>
          <w:b/>
          <w:bCs/>
          <w:sz w:val="20"/>
          <w:szCs w:val="20"/>
          <w:u w:val="single"/>
        </w:rPr>
        <w:t>Umwandlung von Zahlen in Strings</w:t>
      </w:r>
      <w:r w:rsidR="00C068E5" w:rsidRPr="001E69CB">
        <w:rPr>
          <w:rFonts w:ascii="Arial" w:hAnsi="Arial" w:cs="Arial"/>
          <w:b/>
          <w:bCs/>
          <w:sz w:val="20"/>
          <w:szCs w:val="20"/>
        </w:rPr>
        <w:tab/>
      </w:r>
      <w:r w:rsidR="00C068E5" w:rsidRPr="001E69CB">
        <w:rPr>
          <w:rFonts w:ascii="Arial" w:hAnsi="Arial" w:cs="Arial"/>
          <w:b/>
          <w:bCs/>
          <w:sz w:val="20"/>
          <w:szCs w:val="20"/>
          <w:u w:val="single"/>
        </w:rPr>
        <w:t>Umwandlung von Strings in Zahlen</w:t>
      </w:r>
    </w:p>
    <w:p w14:paraId="1577E691" w14:textId="2B2C04FC" w:rsidR="00C5664E" w:rsidRPr="001E69CB" w:rsidRDefault="00C5664E" w:rsidP="00F63FA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1E69CB">
        <w:rPr>
          <w:rFonts w:ascii="Arial" w:hAnsi="Arial" w:cs="Arial"/>
          <w:sz w:val="20"/>
          <w:szCs w:val="20"/>
        </w:rPr>
        <w:t>Integer.toString</w:t>
      </w:r>
      <w:proofErr w:type="spellEnd"/>
      <w:r w:rsidRPr="001E69CB">
        <w:rPr>
          <w:rFonts w:ascii="Arial" w:hAnsi="Arial" w:cs="Arial"/>
          <w:sz w:val="20"/>
          <w:szCs w:val="20"/>
        </w:rPr>
        <w:t>(&lt;zahl&gt;)</w:t>
      </w:r>
      <w:r w:rsidR="00C068E5" w:rsidRPr="001E69CB">
        <w:rPr>
          <w:rFonts w:ascii="Arial" w:hAnsi="Arial" w:cs="Arial"/>
          <w:sz w:val="20"/>
          <w:szCs w:val="20"/>
        </w:rPr>
        <w:t>;</w:t>
      </w:r>
      <w:r w:rsidR="00C068E5" w:rsidRPr="001E69CB">
        <w:rPr>
          <w:rFonts w:ascii="Arial" w:hAnsi="Arial" w:cs="Arial"/>
          <w:sz w:val="20"/>
          <w:szCs w:val="20"/>
        </w:rPr>
        <w:tab/>
      </w:r>
      <w:r w:rsidR="00C068E5" w:rsidRPr="001E69CB">
        <w:rPr>
          <w:rFonts w:ascii="Arial" w:hAnsi="Arial" w:cs="Arial"/>
          <w:sz w:val="20"/>
          <w:szCs w:val="20"/>
        </w:rPr>
        <w:tab/>
      </w:r>
      <w:proofErr w:type="spellStart"/>
      <w:r w:rsidR="00C068E5" w:rsidRPr="001E69CB">
        <w:rPr>
          <w:rFonts w:ascii="Arial" w:hAnsi="Arial" w:cs="Arial"/>
          <w:sz w:val="20"/>
          <w:szCs w:val="20"/>
        </w:rPr>
        <w:t>int</w:t>
      </w:r>
      <w:proofErr w:type="spellEnd"/>
      <w:r w:rsidR="00C068E5" w:rsidRPr="001E69CB">
        <w:rPr>
          <w:rFonts w:ascii="Arial" w:hAnsi="Arial" w:cs="Arial"/>
          <w:sz w:val="20"/>
          <w:szCs w:val="20"/>
        </w:rPr>
        <w:t xml:space="preserve"> zahl= </w:t>
      </w:r>
      <w:proofErr w:type="spellStart"/>
      <w:r w:rsidR="00C068E5" w:rsidRPr="001E69CB">
        <w:rPr>
          <w:rFonts w:ascii="Arial" w:hAnsi="Arial" w:cs="Arial"/>
          <w:sz w:val="20"/>
          <w:szCs w:val="20"/>
        </w:rPr>
        <w:t>Integer.parseInt</w:t>
      </w:r>
      <w:proofErr w:type="spellEnd"/>
      <w:r w:rsidR="00C068E5" w:rsidRPr="001E69CB">
        <w:rPr>
          <w:rFonts w:ascii="Arial" w:hAnsi="Arial" w:cs="Arial"/>
          <w:sz w:val="20"/>
          <w:szCs w:val="20"/>
        </w:rPr>
        <w:t>(s, (&lt;zahl&gt;));</w:t>
      </w:r>
    </w:p>
    <w:p w14:paraId="7D9F2B0D" w14:textId="009BDFBE" w:rsidR="00C5664E" w:rsidRPr="001E69CB" w:rsidRDefault="00C5664E" w:rsidP="00F63FA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FEF16BC" w14:textId="5F40A89F" w:rsidR="00C068E5" w:rsidRPr="001E69CB" w:rsidRDefault="00C068E5" w:rsidP="00F63FAB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 w:rsidRPr="001E69CB">
        <w:rPr>
          <w:rFonts w:ascii="Arial" w:hAnsi="Arial" w:cs="Arial"/>
          <w:b/>
          <w:bCs/>
          <w:sz w:val="20"/>
          <w:szCs w:val="20"/>
          <w:u w:val="single"/>
          <w:lang w:val="en-US"/>
        </w:rPr>
        <w:t>Formatter</w:t>
      </w:r>
      <w:r w:rsidR="001E69CB" w:rsidRPr="001E69CB"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 </w:t>
      </w:r>
      <w:proofErr w:type="spellStart"/>
      <w:r w:rsidR="001E69CB" w:rsidRPr="001E69CB">
        <w:rPr>
          <w:rFonts w:ascii="Arial" w:hAnsi="Arial" w:cs="Arial"/>
          <w:b/>
          <w:bCs/>
          <w:sz w:val="20"/>
          <w:szCs w:val="20"/>
          <w:u w:val="single"/>
          <w:lang w:val="en-US"/>
        </w:rPr>
        <w:t>Stringbuilder</w:t>
      </w:r>
      <w:proofErr w:type="spellEnd"/>
      <w:r w:rsidRPr="001E69CB">
        <w:rPr>
          <w:rFonts w:ascii="Arial" w:hAnsi="Arial" w:cs="Arial"/>
          <w:b/>
          <w:bCs/>
          <w:sz w:val="20"/>
          <w:szCs w:val="20"/>
          <w:u w:val="single"/>
          <w:lang w:val="en-US"/>
        </w:rPr>
        <w:t>:</w:t>
      </w:r>
    </w:p>
    <w:p w14:paraId="609DF1A6" w14:textId="49F8AFAA" w:rsidR="0066287D" w:rsidRPr="001E69CB" w:rsidRDefault="0066287D" w:rsidP="00F63FAB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 w:rsidRPr="001E69CB">
        <w:rPr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6D15327A" wp14:editId="090D09C9">
            <wp:simplePos x="0" y="0"/>
            <wp:positionH relativeFrom="column">
              <wp:posOffset>3772244</wp:posOffset>
            </wp:positionH>
            <wp:positionV relativeFrom="paragraph">
              <wp:posOffset>321144</wp:posOffset>
            </wp:positionV>
            <wp:extent cx="2672080" cy="899160"/>
            <wp:effectExtent l="0" t="0" r="0" b="2540"/>
            <wp:wrapNone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08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69CB">
        <w:rPr>
          <w:noProof/>
          <w:sz w:val="20"/>
          <w:szCs w:val="20"/>
        </w:rPr>
        <w:drawing>
          <wp:inline distT="0" distB="0" distL="0" distR="0" wp14:anchorId="5C9EEB12" wp14:editId="280E668F">
            <wp:extent cx="3979888" cy="681741"/>
            <wp:effectExtent l="0" t="0" r="0" b="4445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5099" cy="69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EE1C" w14:textId="1E491A79" w:rsidR="00C068E5" w:rsidRPr="001E69CB" w:rsidRDefault="00C068E5" w:rsidP="0098423A">
      <w:pPr>
        <w:shd w:val="clear" w:color="auto" w:fill="FFFFFF"/>
        <w:spacing w:after="0" w:line="240" w:lineRule="auto"/>
        <w:rPr>
          <w:rFonts w:ascii="Miriam" w:eastAsia="Times New Roman" w:hAnsi="Miriam" w:cs="Miriam"/>
          <w:color w:val="000000"/>
          <w:sz w:val="20"/>
          <w:szCs w:val="20"/>
          <w:lang w:val="en-US" w:eastAsia="de-DE"/>
        </w:rPr>
      </w:pPr>
      <w:r w:rsidRPr="001E69CB">
        <w:rPr>
          <w:rFonts w:ascii="Miriam" w:eastAsia="Times New Roman" w:hAnsi="Miriam" w:cs="Miriam" w:hint="cs"/>
          <w:color w:val="0000FF"/>
          <w:sz w:val="20"/>
          <w:szCs w:val="20"/>
          <w:lang w:val="en-US" w:eastAsia="de-DE"/>
        </w:rPr>
        <w:t>String</w:t>
      </w:r>
      <w:r w:rsidRPr="001E69CB">
        <w:rPr>
          <w:rFonts w:ascii="Miriam" w:eastAsia="Times New Roman" w:hAnsi="Miriam" w:cs="Miriam" w:hint="cs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1E69CB">
        <w:rPr>
          <w:rFonts w:ascii="Miriam" w:eastAsia="Times New Roman" w:hAnsi="Miriam" w:cs="Miriam" w:hint="cs"/>
          <w:color w:val="000000"/>
          <w:sz w:val="20"/>
          <w:szCs w:val="20"/>
          <w:lang w:val="en-US" w:eastAsia="de-DE"/>
        </w:rPr>
        <w:t>prefix_n</w:t>
      </w:r>
      <w:proofErr w:type="spellEnd"/>
      <w:r w:rsidRPr="001E69CB">
        <w:rPr>
          <w:rFonts w:ascii="Miriam" w:eastAsia="Times New Roman" w:hAnsi="Miriam" w:cs="Miriam" w:hint="cs"/>
          <w:color w:val="000000"/>
          <w:sz w:val="20"/>
          <w:szCs w:val="20"/>
          <w:lang w:val="en-US" w:eastAsia="de-DE"/>
        </w:rPr>
        <w:t xml:space="preserve">= </w:t>
      </w:r>
      <w:r w:rsidRPr="001E69CB">
        <w:rPr>
          <w:rFonts w:ascii="Miriam" w:eastAsia="Times New Roman" w:hAnsi="Miriam" w:cs="Miriam" w:hint="cs"/>
          <w:color w:val="A31515"/>
          <w:sz w:val="20"/>
          <w:szCs w:val="20"/>
          <w:lang w:val="en-US" w:eastAsia="de-DE"/>
        </w:rPr>
        <w:t>"          "</w:t>
      </w:r>
      <w:r w:rsidRPr="001E69CB">
        <w:rPr>
          <w:rFonts w:ascii="Miriam" w:eastAsia="Times New Roman" w:hAnsi="Miriam" w:cs="Miriam" w:hint="cs"/>
          <w:color w:val="000000"/>
          <w:sz w:val="20"/>
          <w:szCs w:val="20"/>
          <w:lang w:val="en-US" w:eastAsia="de-DE"/>
        </w:rPr>
        <w:t>.substring(</w:t>
      </w:r>
      <w:r w:rsidRPr="001E69CB">
        <w:rPr>
          <w:rFonts w:ascii="Miriam" w:eastAsia="Times New Roman" w:hAnsi="Miriam" w:cs="Miriam" w:hint="cs"/>
          <w:color w:val="098658"/>
          <w:sz w:val="20"/>
          <w:szCs w:val="20"/>
          <w:lang w:val="en-US" w:eastAsia="de-DE"/>
        </w:rPr>
        <w:t>0</w:t>
      </w:r>
      <w:r w:rsidRPr="001E69CB">
        <w:rPr>
          <w:rFonts w:ascii="Miriam" w:eastAsia="Times New Roman" w:hAnsi="Miriam" w:cs="Miriam" w:hint="cs"/>
          <w:color w:val="000000"/>
          <w:sz w:val="20"/>
          <w:szCs w:val="20"/>
          <w:lang w:val="en-US" w:eastAsia="de-DE"/>
        </w:rPr>
        <w:t xml:space="preserve">, </w:t>
      </w:r>
      <w:r w:rsidRPr="001E69CB">
        <w:rPr>
          <w:rFonts w:ascii="Miriam" w:eastAsia="Times New Roman" w:hAnsi="Miriam" w:cs="Miriam" w:hint="cs"/>
          <w:color w:val="098658"/>
          <w:sz w:val="20"/>
          <w:szCs w:val="20"/>
          <w:lang w:val="en-US" w:eastAsia="de-DE"/>
        </w:rPr>
        <w:t>14</w:t>
      </w:r>
      <w:r w:rsidRPr="001E69CB">
        <w:rPr>
          <w:rFonts w:ascii="Miriam" w:eastAsia="Times New Roman" w:hAnsi="Miriam" w:cs="Miriam" w:hint="cs"/>
          <w:color w:val="000000"/>
          <w:sz w:val="20"/>
          <w:szCs w:val="20"/>
          <w:lang w:val="en-US" w:eastAsia="de-DE"/>
        </w:rPr>
        <w:t xml:space="preserve">-name.length()); </w:t>
      </w:r>
    </w:p>
    <w:p w14:paraId="0C866A69" w14:textId="0163B2B9" w:rsidR="00C068E5" w:rsidRPr="001E69CB" w:rsidRDefault="00C068E5" w:rsidP="0098423A">
      <w:pPr>
        <w:shd w:val="clear" w:color="auto" w:fill="FFFFFF"/>
        <w:spacing w:after="0" w:line="240" w:lineRule="auto"/>
        <w:rPr>
          <w:rFonts w:ascii="Miriam" w:eastAsia="Times New Roman" w:hAnsi="Miriam" w:cs="Miriam"/>
          <w:color w:val="000000"/>
          <w:sz w:val="20"/>
          <w:szCs w:val="20"/>
          <w:lang w:val="en-US" w:eastAsia="de-DE"/>
        </w:rPr>
      </w:pPr>
      <w:r w:rsidRPr="001E69CB">
        <w:rPr>
          <w:rFonts w:ascii="Miriam" w:eastAsia="Times New Roman" w:hAnsi="Miriam" w:cs="Miriam" w:hint="cs"/>
          <w:color w:val="0000FF"/>
          <w:sz w:val="20"/>
          <w:szCs w:val="20"/>
          <w:lang w:val="en-US" w:eastAsia="de-DE"/>
        </w:rPr>
        <w:t>String</w:t>
      </w:r>
      <w:r w:rsidRPr="001E69CB">
        <w:rPr>
          <w:rFonts w:ascii="Miriam" w:eastAsia="Times New Roman" w:hAnsi="Miriam" w:cs="Miriam" w:hint="cs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1E69CB">
        <w:rPr>
          <w:rFonts w:ascii="Miriam" w:eastAsia="Times New Roman" w:hAnsi="Miriam" w:cs="Miriam" w:hint="cs"/>
          <w:color w:val="000000"/>
          <w:sz w:val="20"/>
          <w:szCs w:val="20"/>
          <w:lang w:val="en-US" w:eastAsia="de-DE"/>
        </w:rPr>
        <w:t>nameln</w:t>
      </w:r>
      <w:proofErr w:type="spellEnd"/>
      <w:r w:rsidRPr="001E69CB">
        <w:rPr>
          <w:rFonts w:ascii="Miriam" w:eastAsia="Times New Roman" w:hAnsi="Miriam" w:cs="Miriam" w:hint="cs"/>
          <w:color w:val="000000"/>
          <w:sz w:val="20"/>
          <w:szCs w:val="20"/>
          <w:lang w:val="en-US" w:eastAsia="de-DE"/>
        </w:rPr>
        <w:t xml:space="preserve">= name + </w:t>
      </w:r>
      <w:proofErr w:type="spellStart"/>
      <w:r w:rsidRPr="001E69CB">
        <w:rPr>
          <w:rFonts w:ascii="Miriam" w:eastAsia="Times New Roman" w:hAnsi="Miriam" w:cs="Miriam" w:hint="cs"/>
          <w:color w:val="000000"/>
          <w:sz w:val="20"/>
          <w:szCs w:val="20"/>
          <w:lang w:val="en-US" w:eastAsia="de-DE"/>
        </w:rPr>
        <w:t>prefix_n</w:t>
      </w:r>
      <w:proofErr w:type="spellEnd"/>
      <w:r w:rsidRPr="001E69CB">
        <w:rPr>
          <w:rFonts w:ascii="Miriam" w:eastAsia="Times New Roman" w:hAnsi="Miriam" w:cs="Miriam" w:hint="cs"/>
          <w:color w:val="000000"/>
          <w:sz w:val="20"/>
          <w:szCs w:val="20"/>
          <w:lang w:val="en-US" w:eastAsia="de-DE"/>
        </w:rPr>
        <w:t xml:space="preserve">  ;</w:t>
      </w:r>
    </w:p>
    <w:p w14:paraId="2988A21B" w14:textId="798B697A" w:rsidR="00272567" w:rsidRPr="001E69CB" w:rsidRDefault="00272567" w:rsidP="0098423A">
      <w:pPr>
        <w:shd w:val="clear" w:color="auto" w:fill="FFFFFF"/>
        <w:spacing w:after="0" w:line="240" w:lineRule="auto"/>
        <w:rPr>
          <w:rFonts w:ascii="Miriam" w:eastAsia="Times New Roman" w:hAnsi="Miriam" w:cs="Miriam"/>
          <w:color w:val="000000"/>
          <w:sz w:val="20"/>
          <w:szCs w:val="20"/>
          <w:lang w:val="en-US" w:eastAsia="de-DE"/>
        </w:rPr>
      </w:pPr>
      <w:proofErr w:type="spellStart"/>
      <w:r w:rsidRPr="001E69CB">
        <w:rPr>
          <w:rFonts w:ascii="Miriam" w:eastAsia="Times New Roman" w:hAnsi="Miriam" w:cs="Miriam" w:hint="cs"/>
          <w:color w:val="001080"/>
          <w:sz w:val="20"/>
          <w:szCs w:val="20"/>
          <w:lang w:val="en-US" w:eastAsia="de-DE"/>
        </w:rPr>
        <w:t>sb</w:t>
      </w:r>
      <w:r w:rsidRPr="001E69CB">
        <w:rPr>
          <w:rFonts w:ascii="Miriam" w:eastAsia="Times New Roman" w:hAnsi="Miriam" w:cs="Miriam" w:hint="cs"/>
          <w:color w:val="000000"/>
          <w:sz w:val="20"/>
          <w:szCs w:val="20"/>
          <w:lang w:val="en-US" w:eastAsia="de-DE"/>
        </w:rPr>
        <w:t>.</w:t>
      </w:r>
      <w:r w:rsidRPr="001E69CB">
        <w:rPr>
          <w:rFonts w:ascii="Miriam" w:eastAsia="Times New Roman" w:hAnsi="Miriam" w:cs="Miriam" w:hint="cs"/>
          <w:color w:val="795E26"/>
          <w:sz w:val="20"/>
          <w:szCs w:val="20"/>
          <w:lang w:val="en-US" w:eastAsia="de-DE"/>
        </w:rPr>
        <w:t>append</w:t>
      </w:r>
      <w:proofErr w:type="spellEnd"/>
      <w:r w:rsidRPr="001E69CB">
        <w:rPr>
          <w:rFonts w:ascii="Miriam" w:eastAsia="Times New Roman" w:hAnsi="Miriam" w:cs="Miriam" w:hint="cs"/>
          <w:color w:val="000000"/>
          <w:sz w:val="20"/>
          <w:szCs w:val="20"/>
          <w:lang w:val="en-US" w:eastAsia="de-DE"/>
        </w:rPr>
        <w:t>(</w:t>
      </w:r>
      <w:proofErr w:type="spellStart"/>
      <w:r w:rsidRPr="001E69CB">
        <w:rPr>
          <w:rFonts w:ascii="Miriam" w:eastAsia="Times New Roman" w:hAnsi="Miriam" w:cs="Miriam" w:hint="cs"/>
          <w:color w:val="001080"/>
          <w:sz w:val="20"/>
          <w:szCs w:val="20"/>
          <w:lang w:val="en-US" w:eastAsia="de-DE"/>
        </w:rPr>
        <w:t>String</w:t>
      </w:r>
      <w:r w:rsidRPr="001E69CB">
        <w:rPr>
          <w:rFonts w:ascii="Miriam" w:eastAsia="Times New Roman" w:hAnsi="Miriam" w:cs="Miriam" w:hint="cs"/>
          <w:color w:val="000000"/>
          <w:sz w:val="20"/>
          <w:szCs w:val="20"/>
          <w:lang w:val="en-US" w:eastAsia="de-DE"/>
        </w:rPr>
        <w:t>.</w:t>
      </w:r>
      <w:r w:rsidRPr="001E69CB">
        <w:rPr>
          <w:rFonts w:ascii="Miriam" w:eastAsia="Times New Roman" w:hAnsi="Miriam" w:cs="Miriam" w:hint="cs"/>
          <w:color w:val="795E26"/>
          <w:sz w:val="20"/>
          <w:szCs w:val="20"/>
          <w:lang w:val="en-US" w:eastAsia="de-DE"/>
        </w:rPr>
        <w:t>format</w:t>
      </w:r>
      <w:proofErr w:type="spellEnd"/>
      <w:r w:rsidRPr="001E69CB">
        <w:rPr>
          <w:rFonts w:ascii="Miriam" w:eastAsia="Times New Roman" w:hAnsi="Miriam" w:cs="Miriam" w:hint="cs"/>
          <w:color w:val="000000"/>
          <w:sz w:val="20"/>
          <w:szCs w:val="20"/>
          <w:lang w:val="en-US" w:eastAsia="de-DE"/>
        </w:rPr>
        <w:t>(</w:t>
      </w:r>
      <w:r w:rsidRPr="001E69CB">
        <w:rPr>
          <w:rFonts w:ascii="Miriam" w:eastAsia="Times New Roman" w:hAnsi="Miriam" w:cs="Miriam" w:hint="cs"/>
          <w:color w:val="A31515"/>
          <w:sz w:val="20"/>
          <w:szCs w:val="20"/>
          <w:lang w:val="en-US" w:eastAsia="de-DE"/>
        </w:rPr>
        <w:t>"%-14s"</w:t>
      </w:r>
      <w:r w:rsidRPr="001E69CB">
        <w:rPr>
          <w:rFonts w:ascii="Miriam" w:eastAsia="Times New Roman" w:hAnsi="Miriam" w:cs="Miriam" w:hint="cs"/>
          <w:color w:val="000000"/>
          <w:sz w:val="20"/>
          <w:szCs w:val="20"/>
          <w:lang w:val="en-US" w:eastAsia="de-DE"/>
        </w:rPr>
        <w:t>, ss[</w:t>
      </w:r>
      <w:proofErr w:type="spellStart"/>
      <w:r w:rsidRPr="001E69CB">
        <w:rPr>
          <w:rFonts w:ascii="Miriam" w:eastAsia="Times New Roman" w:hAnsi="Miriam" w:cs="Miriam" w:hint="cs"/>
          <w:color w:val="000000"/>
          <w:sz w:val="20"/>
          <w:szCs w:val="20"/>
          <w:lang w:val="en-US" w:eastAsia="de-DE"/>
        </w:rPr>
        <w:t>i</w:t>
      </w:r>
      <w:proofErr w:type="spellEnd"/>
      <w:r w:rsidRPr="001E69CB">
        <w:rPr>
          <w:rFonts w:ascii="Miriam" w:eastAsia="Times New Roman" w:hAnsi="Miriam" w:cs="Miriam" w:hint="cs"/>
          <w:color w:val="000000"/>
          <w:sz w:val="20"/>
          <w:szCs w:val="20"/>
          <w:lang w:val="en-US" w:eastAsia="de-DE"/>
        </w:rPr>
        <w:t xml:space="preserve">])); </w:t>
      </w:r>
      <w:r w:rsidRPr="001E69CB">
        <w:rPr>
          <w:rFonts w:ascii="Miriam" w:eastAsia="Times New Roman" w:hAnsi="Miriam" w:cs="Miriam" w:hint="cs"/>
          <w:color w:val="008000"/>
          <w:sz w:val="20"/>
          <w:szCs w:val="20"/>
          <w:lang w:val="en-US" w:eastAsia="de-DE"/>
        </w:rPr>
        <w:t xml:space="preserve">//14 </w:t>
      </w:r>
      <w:proofErr w:type="spellStart"/>
      <w:r w:rsidRPr="001E69CB">
        <w:rPr>
          <w:rFonts w:ascii="Miriam" w:eastAsia="Times New Roman" w:hAnsi="Miriam" w:cs="Miriam" w:hint="cs"/>
          <w:color w:val="008000"/>
          <w:sz w:val="20"/>
          <w:szCs w:val="20"/>
          <w:lang w:val="en-US" w:eastAsia="de-DE"/>
        </w:rPr>
        <w:t>leerzeichen</w:t>
      </w:r>
      <w:proofErr w:type="spellEnd"/>
    </w:p>
    <w:p w14:paraId="79BFA32C" w14:textId="1DEE7AFF" w:rsidR="00272567" w:rsidRPr="001E69CB" w:rsidRDefault="00272567" w:rsidP="0098423A">
      <w:pPr>
        <w:shd w:val="clear" w:color="auto" w:fill="FFFFFF"/>
        <w:spacing w:after="0" w:line="240" w:lineRule="auto"/>
        <w:rPr>
          <w:rFonts w:ascii="Miriam" w:eastAsia="Times New Roman" w:hAnsi="Miriam" w:cs="Miriam"/>
          <w:color w:val="000000"/>
          <w:sz w:val="20"/>
          <w:szCs w:val="20"/>
          <w:lang w:val="en-US" w:eastAsia="de-DE"/>
        </w:rPr>
      </w:pPr>
      <w:proofErr w:type="spellStart"/>
      <w:r w:rsidRPr="001E69CB">
        <w:rPr>
          <w:rFonts w:ascii="Miriam" w:eastAsia="Times New Roman" w:hAnsi="Miriam" w:cs="Miriam" w:hint="cs"/>
          <w:color w:val="001080"/>
          <w:sz w:val="20"/>
          <w:szCs w:val="20"/>
          <w:lang w:val="en-US" w:eastAsia="de-DE"/>
        </w:rPr>
        <w:t>sb</w:t>
      </w:r>
      <w:r w:rsidRPr="001E69CB">
        <w:rPr>
          <w:rFonts w:ascii="Miriam" w:eastAsia="Times New Roman" w:hAnsi="Miriam" w:cs="Miriam" w:hint="cs"/>
          <w:color w:val="000000"/>
          <w:sz w:val="20"/>
          <w:szCs w:val="20"/>
          <w:lang w:val="en-US" w:eastAsia="de-DE"/>
        </w:rPr>
        <w:t>.</w:t>
      </w:r>
      <w:r w:rsidRPr="001E69CB">
        <w:rPr>
          <w:rFonts w:ascii="Miriam" w:eastAsia="Times New Roman" w:hAnsi="Miriam" w:cs="Miriam" w:hint="cs"/>
          <w:color w:val="795E26"/>
          <w:sz w:val="20"/>
          <w:szCs w:val="20"/>
          <w:lang w:val="en-US" w:eastAsia="de-DE"/>
        </w:rPr>
        <w:t>append</w:t>
      </w:r>
      <w:proofErr w:type="spellEnd"/>
      <w:r w:rsidRPr="001E69CB">
        <w:rPr>
          <w:rFonts w:ascii="Miriam" w:eastAsia="Times New Roman" w:hAnsi="Miriam" w:cs="Miriam" w:hint="cs"/>
          <w:color w:val="000000"/>
          <w:sz w:val="20"/>
          <w:szCs w:val="20"/>
          <w:lang w:val="en-US" w:eastAsia="de-DE"/>
        </w:rPr>
        <w:t>(</w:t>
      </w:r>
      <w:proofErr w:type="spellStart"/>
      <w:r w:rsidRPr="001E69CB">
        <w:rPr>
          <w:rFonts w:ascii="Miriam" w:eastAsia="Times New Roman" w:hAnsi="Miriam" w:cs="Miriam" w:hint="cs"/>
          <w:color w:val="001080"/>
          <w:sz w:val="20"/>
          <w:szCs w:val="20"/>
          <w:lang w:val="en-US" w:eastAsia="de-DE"/>
        </w:rPr>
        <w:t>String</w:t>
      </w:r>
      <w:r w:rsidRPr="001E69CB">
        <w:rPr>
          <w:rFonts w:ascii="Miriam" w:eastAsia="Times New Roman" w:hAnsi="Miriam" w:cs="Miriam" w:hint="cs"/>
          <w:color w:val="000000"/>
          <w:sz w:val="20"/>
          <w:szCs w:val="20"/>
          <w:lang w:val="en-US" w:eastAsia="de-DE"/>
        </w:rPr>
        <w:t>.</w:t>
      </w:r>
      <w:r w:rsidRPr="001E69CB">
        <w:rPr>
          <w:rFonts w:ascii="Miriam" w:eastAsia="Times New Roman" w:hAnsi="Miriam" w:cs="Miriam" w:hint="cs"/>
          <w:color w:val="795E26"/>
          <w:sz w:val="20"/>
          <w:szCs w:val="20"/>
          <w:lang w:val="en-US" w:eastAsia="de-DE"/>
        </w:rPr>
        <w:t>format</w:t>
      </w:r>
      <w:proofErr w:type="spellEnd"/>
      <w:r w:rsidRPr="001E69CB">
        <w:rPr>
          <w:rFonts w:ascii="Miriam" w:eastAsia="Times New Roman" w:hAnsi="Miriam" w:cs="Miriam" w:hint="cs"/>
          <w:color w:val="000000"/>
          <w:sz w:val="20"/>
          <w:szCs w:val="20"/>
          <w:lang w:val="en-US" w:eastAsia="de-DE"/>
        </w:rPr>
        <w:t>(</w:t>
      </w:r>
      <w:r w:rsidRPr="001E69CB">
        <w:rPr>
          <w:rFonts w:ascii="Miriam" w:eastAsia="Times New Roman" w:hAnsi="Miriam" w:cs="Miriam" w:hint="cs"/>
          <w:color w:val="A31515"/>
          <w:sz w:val="20"/>
          <w:szCs w:val="20"/>
          <w:lang w:val="en-US" w:eastAsia="de-DE"/>
        </w:rPr>
        <w:t xml:space="preserve">" </w:t>
      </w:r>
      <w:proofErr w:type="spellStart"/>
      <w:r w:rsidRPr="001E69CB">
        <w:rPr>
          <w:rFonts w:ascii="Miriam" w:eastAsia="Times New Roman" w:hAnsi="Miriam" w:cs="Miriam" w:hint="cs"/>
          <w:color w:val="A31515"/>
          <w:sz w:val="20"/>
          <w:szCs w:val="20"/>
          <w:lang w:val="en-US" w:eastAsia="de-DE"/>
        </w:rPr>
        <w:t>bist</w:t>
      </w:r>
      <w:proofErr w:type="spellEnd"/>
      <w:r w:rsidRPr="001E69CB">
        <w:rPr>
          <w:rFonts w:ascii="Miriam" w:eastAsia="Times New Roman" w:hAnsi="Miriam" w:cs="Miriam" w:hint="cs"/>
          <w:color w:val="A31515"/>
          <w:sz w:val="20"/>
          <w:szCs w:val="20"/>
          <w:lang w:val="en-US" w:eastAsia="de-DE"/>
        </w:rPr>
        <w:t xml:space="preserve"> </w:t>
      </w:r>
      <w:proofErr w:type="spellStart"/>
      <w:r w:rsidRPr="001E69CB">
        <w:rPr>
          <w:rFonts w:ascii="Miriam" w:eastAsia="Times New Roman" w:hAnsi="Miriam" w:cs="Miriam" w:hint="cs"/>
          <w:color w:val="A31515"/>
          <w:sz w:val="20"/>
          <w:szCs w:val="20"/>
          <w:lang w:val="en-US" w:eastAsia="de-DE"/>
        </w:rPr>
        <w:t>geboren</w:t>
      </w:r>
      <w:proofErr w:type="spellEnd"/>
      <w:r w:rsidRPr="001E69CB">
        <w:rPr>
          <w:rFonts w:ascii="Miriam" w:eastAsia="Times New Roman" w:hAnsi="Miriam" w:cs="Miriam" w:hint="cs"/>
          <w:color w:val="A31515"/>
          <w:sz w:val="20"/>
          <w:szCs w:val="20"/>
          <w:lang w:val="en-US" w:eastAsia="de-DE"/>
        </w:rPr>
        <w:t xml:space="preserve"> in %4s"</w:t>
      </w:r>
      <w:r w:rsidRPr="001E69CB">
        <w:rPr>
          <w:rFonts w:ascii="Miriam" w:eastAsia="Times New Roman" w:hAnsi="Miriam" w:cs="Miriam" w:hint="cs"/>
          <w:color w:val="000000"/>
          <w:sz w:val="20"/>
          <w:szCs w:val="20"/>
          <w:lang w:val="en-US" w:eastAsia="de-DE"/>
        </w:rPr>
        <w:t>,ss[</w:t>
      </w:r>
      <w:proofErr w:type="spellStart"/>
      <w:r w:rsidRPr="001E69CB">
        <w:rPr>
          <w:rFonts w:ascii="Miriam" w:eastAsia="Times New Roman" w:hAnsi="Miriam" w:cs="Miriam" w:hint="cs"/>
          <w:color w:val="000000"/>
          <w:sz w:val="20"/>
          <w:szCs w:val="20"/>
          <w:lang w:val="en-US" w:eastAsia="de-DE"/>
        </w:rPr>
        <w:t>i</w:t>
      </w:r>
      <w:proofErr w:type="spellEnd"/>
      <w:r w:rsidRPr="001E69CB">
        <w:rPr>
          <w:rFonts w:ascii="Miriam" w:eastAsia="Times New Roman" w:hAnsi="Miriam" w:cs="Miriam" w:hint="cs"/>
          <w:color w:val="000000"/>
          <w:sz w:val="20"/>
          <w:szCs w:val="20"/>
          <w:lang w:val="en-US" w:eastAsia="de-DE"/>
        </w:rPr>
        <w:t>]));</w:t>
      </w:r>
    </w:p>
    <w:p w14:paraId="47E3C61F" w14:textId="271A25A9" w:rsidR="00272567" w:rsidRPr="001E69CB" w:rsidRDefault="00272567" w:rsidP="0098423A">
      <w:pPr>
        <w:shd w:val="clear" w:color="auto" w:fill="FFFFFF"/>
        <w:spacing w:after="0" w:line="240" w:lineRule="auto"/>
        <w:rPr>
          <w:rFonts w:ascii="Miriam" w:eastAsia="Times New Roman" w:hAnsi="Miriam" w:cs="Miriam"/>
          <w:color w:val="000000"/>
          <w:sz w:val="20"/>
          <w:szCs w:val="20"/>
          <w:lang w:val="en-US" w:eastAsia="de-DE"/>
        </w:rPr>
      </w:pPr>
      <w:proofErr w:type="spellStart"/>
      <w:r w:rsidRPr="001E69CB">
        <w:rPr>
          <w:rFonts w:ascii="Miriam" w:eastAsia="Times New Roman" w:hAnsi="Miriam" w:cs="Miriam" w:hint="cs"/>
          <w:color w:val="001080"/>
          <w:sz w:val="20"/>
          <w:szCs w:val="20"/>
          <w:lang w:val="en-US" w:eastAsia="de-DE"/>
        </w:rPr>
        <w:t>sb</w:t>
      </w:r>
      <w:r w:rsidRPr="001E69CB">
        <w:rPr>
          <w:rFonts w:ascii="Miriam" w:eastAsia="Times New Roman" w:hAnsi="Miriam" w:cs="Miriam" w:hint="cs"/>
          <w:color w:val="000000"/>
          <w:sz w:val="20"/>
          <w:szCs w:val="20"/>
          <w:lang w:val="en-US" w:eastAsia="de-DE"/>
        </w:rPr>
        <w:t>.</w:t>
      </w:r>
      <w:r w:rsidRPr="001E69CB">
        <w:rPr>
          <w:rFonts w:ascii="Miriam" w:eastAsia="Times New Roman" w:hAnsi="Miriam" w:cs="Miriam" w:hint="cs"/>
          <w:color w:val="795E26"/>
          <w:sz w:val="20"/>
          <w:szCs w:val="20"/>
          <w:lang w:val="en-US" w:eastAsia="de-DE"/>
        </w:rPr>
        <w:t>append</w:t>
      </w:r>
      <w:proofErr w:type="spellEnd"/>
      <w:r w:rsidRPr="001E69CB">
        <w:rPr>
          <w:rFonts w:ascii="Miriam" w:eastAsia="Times New Roman" w:hAnsi="Miriam" w:cs="Miriam" w:hint="cs"/>
          <w:color w:val="000000"/>
          <w:sz w:val="20"/>
          <w:szCs w:val="20"/>
          <w:lang w:val="en-US" w:eastAsia="de-DE"/>
        </w:rPr>
        <w:t>(</w:t>
      </w:r>
      <w:proofErr w:type="spellStart"/>
      <w:r w:rsidRPr="001E69CB">
        <w:rPr>
          <w:rFonts w:ascii="Miriam" w:eastAsia="Times New Roman" w:hAnsi="Miriam" w:cs="Miriam" w:hint="cs"/>
          <w:color w:val="001080"/>
          <w:sz w:val="20"/>
          <w:szCs w:val="20"/>
          <w:lang w:val="en-US" w:eastAsia="de-DE"/>
        </w:rPr>
        <w:t>String</w:t>
      </w:r>
      <w:r w:rsidRPr="001E69CB">
        <w:rPr>
          <w:rFonts w:ascii="Miriam" w:eastAsia="Times New Roman" w:hAnsi="Miriam" w:cs="Miriam" w:hint="cs"/>
          <w:color w:val="000000"/>
          <w:sz w:val="20"/>
          <w:szCs w:val="20"/>
          <w:lang w:val="en-US" w:eastAsia="de-DE"/>
        </w:rPr>
        <w:t>.</w:t>
      </w:r>
      <w:r w:rsidRPr="001E69CB">
        <w:rPr>
          <w:rFonts w:ascii="Miriam" w:eastAsia="Times New Roman" w:hAnsi="Miriam" w:cs="Miriam" w:hint="cs"/>
          <w:color w:val="795E26"/>
          <w:sz w:val="20"/>
          <w:szCs w:val="20"/>
          <w:lang w:val="en-US" w:eastAsia="de-DE"/>
        </w:rPr>
        <w:t>format</w:t>
      </w:r>
      <w:proofErr w:type="spellEnd"/>
      <w:r w:rsidRPr="001E69CB">
        <w:rPr>
          <w:rFonts w:ascii="Miriam" w:eastAsia="Times New Roman" w:hAnsi="Miriam" w:cs="Miriam" w:hint="cs"/>
          <w:color w:val="000000"/>
          <w:sz w:val="20"/>
          <w:szCs w:val="20"/>
          <w:lang w:val="en-US" w:eastAsia="de-DE"/>
        </w:rPr>
        <w:t>(</w:t>
      </w:r>
      <w:r w:rsidRPr="001E69CB">
        <w:rPr>
          <w:rFonts w:ascii="Miriam" w:eastAsia="Times New Roman" w:hAnsi="Miriam" w:cs="Miriam" w:hint="cs"/>
          <w:color w:val="A31515"/>
          <w:sz w:val="20"/>
          <w:szCs w:val="20"/>
          <w:lang w:val="en-US" w:eastAsia="de-DE"/>
        </w:rPr>
        <w:t xml:space="preserve">" und </w:t>
      </w:r>
      <w:proofErr w:type="spellStart"/>
      <w:r w:rsidRPr="001E69CB">
        <w:rPr>
          <w:rFonts w:ascii="Miriam" w:eastAsia="Times New Roman" w:hAnsi="Miriam" w:cs="Miriam" w:hint="cs"/>
          <w:color w:val="A31515"/>
          <w:sz w:val="20"/>
          <w:szCs w:val="20"/>
          <w:lang w:val="en-US" w:eastAsia="de-DE"/>
        </w:rPr>
        <w:t>liebt</w:t>
      </w:r>
      <w:proofErr w:type="spellEnd"/>
      <w:r w:rsidRPr="001E69CB">
        <w:rPr>
          <w:rFonts w:ascii="Miriam" w:eastAsia="Times New Roman" w:hAnsi="Miriam" w:cs="Miriam" w:hint="cs"/>
          <w:color w:val="A31515"/>
          <w:sz w:val="20"/>
          <w:szCs w:val="20"/>
          <w:lang w:val="en-US" w:eastAsia="de-DE"/>
        </w:rPr>
        <w:t xml:space="preserve"> %-10s"</w:t>
      </w:r>
      <w:r w:rsidRPr="001E69CB">
        <w:rPr>
          <w:rFonts w:ascii="Miriam" w:eastAsia="Times New Roman" w:hAnsi="Miriam" w:cs="Miriam" w:hint="cs"/>
          <w:color w:val="000000"/>
          <w:sz w:val="20"/>
          <w:szCs w:val="20"/>
          <w:lang w:val="en-US" w:eastAsia="de-DE"/>
        </w:rPr>
        <w:t>,ss[</w:t>
      </w:r>
      <w:proofErr w:type="spellStart"/>
      <w:r w:rsidRPr="001E69CB">
        <w:rPr>
          <w:rFonts w:ascii="Miriam" w:eastAsia="Times New Roman" w:hAnsi="Miriam" w:cs="Miriam" w:hint="cs"/>
          <w:color w:val="000000"/>
          <w:sz w:val="20"/>
          <w:szCs w:val="20"/>
          <w:lang w:val="en-US" w:eastAsia="de-DE"/>
        </w:rPr>
        <w:t>i</w:t>
      </w:r>
      <w:proofErr w:type="spellEnd"/>
      <w:r w:rsidRPr="001E69CB">
        <w:rPr>
          <w:rFonts w:ascii="Miriam" w:eastAsia="Times New Roman" w:hAnsi="Miriam" w:cs="Miriam" w:hint="cs"/>
          <w:color w:val="000000"/>
          <w:sz w:val="20"/>
          <w:szCs w:val="20"/>
          <w:lang w:val="en-US" w:eastAsia="de-DE"/>
        </w:rPr>
        <w:t>]));</w:t>
      </w:r>
    </w:p>
    <w:p w14:paraId="083465E9" w14:textId="2C6B3BC4" w:rsidR="00272567" w:rsidRPr="001E69CB" w:rsidRDefault="0066287D" w:rsidP="0098423A">
      <w:pPr>
        <w:shd w:val="clear" w:color="auto" w:fill="FFFFFF"/>
        <w:spacing w:after="0" w:line="240" w:lineRule="auto"/>
        <w:rPr>
          <w:rFonts w:ascii="Miriam" w:eastAsia="Times New Roman" w:hAnsi="Miriam" w:cs="Miriam"/>
          <w:color w:val="000000"/>
          <w:sz w:val="20"/>
          <w:szCs w:val="20"/>
          <w:lang w:val="en-US" w:eastAsia="de-DE"/>
        </w:rPr>
      </w:pPr>
      <w:r w:rsidRPr="001E69CB">
        <w:rPr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26E57DAC" wp14:editId="2DF6A958">
            <wp:simplePos x="0" y="0"/>
            <wp:positionH relativeFrom="column">
              <wp:posOffset>3978483</wp:posOffset>
            </wp:positionH>
            <wp:positionV relativeFrom="paragraph">
              <wp:posOffset>103859</wp:posOffset>
            </wp:positionV>
            <wp:extent cx="2365375" cy="1042670"/>
            <wp:effectExtent l="0" t="0" r="0" b="0"/>
            <wp:wrapSquare wrapText="bothSides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37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72567" w:rsidRPr="001E69CB">
        <w:rPr>
          <w:rFonts w:ascii="Miriam" w:eastAsia="Times New Roman" w:hAnsi="Miriam" w:cs="Miriam" w:hint="cs"/>
          <w:color w:val="001080"/>
          <w:sz w:val="20"/>
          <w:szCs w:val="20"/>
          <w:lang w:val="en-US" w:eastAsia="de-DE"/>
        </w:rPr>
        <w:t>sb</w:t>
      </w:r>
      <w:r w:rsidR="00272567" w:rsidRPr="001E69CB">
        <w:rPr>
          <w:rFonts w:ascii="Miriam" w:eastAsia="Times New Roman" w:hAnsi="Miriam" w:cs="Miriam" w:hint="cs"/>
          <w:color w:val="000000"/>
          <w:sz w:val="20"/>
          <w:szCs w:val="20"/>
          <w:lang w:val="en-US" w:eastAsia="de-DE"/>
        </w:rPr>
        <w:t>.</w:t>
      </w:r>
      <w:r w:rsidR="00272567" w:rsidRPr="001E69CB">
        <w:rPr>
          <w:rFonts w:ascii="Miriam" w:eastAsia="Times New Roman" w:hAnsi="Miriam" w:cs="Miriam" w:hint="cs"/>
          <w:color w:val="795E26"/>
          <w:sz w:val="20"/>
          <w:szCs w:val="20"/>
          <w:lang w:val="en-US" w:eastAsia="de-DE"/>
        </w:rPr>
        <w:t>append</w:t>
      </w:r>
      <w:proofErr w:type="spellEnd"/>
      <w:r w:rsidR="00272567" w:rsidRPr="001E69CB">
        <w:rPr>
          <w:rFonts w:ascii="Miriam" w:eastAsia="Times New Roman" w:hAnsi="Miriam" w:cs="Miriam" w:hint="cs"/>
          <w:color w:val="000000"/>
          <w:sz w:val="20"/>
          <w:szCs w:val="20"/>
          <w:lang w:val="en-US" w:eastAsia="de-DE"/>
        </w:rPr>
        <w:t>(</w:t>
      </w:r>
      <w:proofErr w:type="spellStart"/>
      <w:r w:rsidR="00272567" w:rsidRPr="001E69CB">
        <w:rPr>
          <w:rFonts w:ascii="Miriam" w:eastAsia="Times New Roman" w:hAnsi="Miriam" w:cs="Miriam" w:hint="cs"/>
          <w:color w:val="001080"/>
          <w:sz w:val="20"/>
          <w:szCs w:val="20"/>
          <w:lang w:val="en-US" w:eastAsia="de-DE"/>
        </w:rPr>
        <w:t>formatter</w:t>
      </w:r>
      <w:r w:rsidR="00272567" w:rsidRPr="001E69CB">
        <w:rPr>
          <w:rFonts w:ascii="Miriam" w:eastAsia="Times New Roman" w:hAnsi="Miriam" w:cs="Miriam" w:hint="cs"/>
          <w:color w:val="000000"/>
          <w:sz w:val="20"/>
          <w:szCs w:val="20"/>
          <w:lang w:val="en-US" w:eastAsia="de-DE"/>
        </w:rPr>
        <w:t>.</w:t>
      </w:r>
      <w:r w:rsidR="00272567" w:rsidRPr="001E69CB">
        <w:rPr>
          <w:rFonts w:ascii="Miriam" w:eastAsia="Times New Roman" w:hAnsi="Miriam" w:cs="Miriam" w:hint="cs"/>
          <w:color w:val="795E26"/>
          <w:sz w:val="20"/>
          <w:szCs w:val="20"/>
          <w:lang w:val="en-US" w:eastAsia="de-DE"/>
        </w:rPr>
        <w:t>format</w:t>
      </w:r>
      <w:proofErr w:type="spellEnd"/>
      <w:r w:rsidR="00272567" w:rsidRPr="001E69CB">
        <w:rPr>
          <w:rFonts w:ascii="Miriam" w:eastAsia="Times New Roman" w:hAnsi="Miriam" w:cs="Miriam" w:hint="cs"/>
          <w:color w:val="000000"/>
          <w:sz w:val="20"/>
          <w:szCs w:val="20"/>
          <w:lang w:val="en-US" w:eastAsia="de-DE"/>
        </w:rPr>
        <w:t>(</w:t>
      </w:r>
      <w:proofErr w:type="spellStart"/>
      <w:r w:rsidR="00272567" w:rsidRPr="001E69CB">
        <w:rPr>
          <w:rFonts w:ascii="Miriam" w:eastAsia="Times New Roman" w:hAnsi="Miriam" w:cs="Miriam" w:hint="cs"/>
          <w:color w:val="000000"/>
          <w:sz w:val="20"/>
          <w:szCs w:val="20"/>
          <w:lang w:val="en-US" w:eastAsia="de-DE"/>
        </w:rPr>
        <w:t>deDE</w:t>
      </w:r>
      <w:proofErr w:type="spellEnd"/>
      <w:r w:rsidR="00272567" w:rsidRPr="001E69CB">
        <w:rPr>
          <w:rFonts w:ascii="Miriam" w:eastAsia="Times New Roman" w:hAnsi="Miriam" w:cs="Miriam" w:hint="cs"/>
          <w:color w:val="000000"/>
          <w:sz w:val="20"/>
          <w:szCs w:val="20"/>
          <w:lang w:val="en-US" w:eastAsia="de-DE"/>
        </w:rPr>
        <w:t xml:space="preserve">, </w:t>
      </w:r>
      <w:r w:rsidR="00272567" w:rsidRPr="001E69CB">
        <w:rPr>
          <w:rFonts w:ascii="Miriam" w:eastAsia="Times New Roman" w:hAnsi="Miriam" w:cs="Miriam" w:hint="cs"/>
          <w:color w:val="A31515"/>
          <w:sz w:val="20"/>
          <w:szCs w:val="20"/>
          <w:lang w:val="en-US" w:eastAsia="de-DE"/>
        </w:rPr>
        <w:t>"%7.2f%n"</w:t>
      </w:r>
      <w:r w:rsidR="00272567" w:rsidRPr="001E69CB">
        <w:rPr>
          <w:rFonts w:ascii="Miriam" w:eastAsia="Times New Roman" w:hAnsi="Miriam" w:cs="Miriam" w:hint="cs"/>
          <w:color w:val="000000"/>
          <w:sz w:val="20"/>
          <w:szCs w:val="20"/>
          <w:lang w:val="en-US" w:eastAsia="de-DE"/>
        </w:rPr>
        <w:t>,</w:t>
      </w:r>
      <w:r w:rsidR="00272567" w:rsidRPr="001E69CB">
        <w:rPr>
          <w:rFonts w:ascii="Miriam" w:eastAsia="Times New Roman" w:hAnsi="Miriam" w:cs="Miriam" w:hint="cs"/>
          <w:color w:val="001080"/>
          <w:sz w:val="20"/>
          <w:szCs w:val="20"/>
          <w:lang w:val="en-US" w:eastAsia="de-DE"/>
        </w:rPr>
        <w:t>Double</w:t>
      </w:r>
      <w:r w:rsidR="00272567" w:rsidRPr="001E69CB">
        <w:rPr>
          <w:rFonts w:ascii="Miriam" w:eastAsia="Times New Roman" w:hAnsi="Miriam" w:cs="Miriam" w:hint="cs"/>
          <w:color w:val="000000"/>
          <w:sz w:val="20"/>
          <w:szCs w:val="20"/>
          <w:lang w:val="en-US" w:eastAsia="de-DE"/>
        </w:rPr>
        <w:t>.</w:t>
      </w:r>
      <w:r w:rsidR="00272567" w:rsidRPr="001E69CB">
        <w:rPr>
          <w:rFonts w:ascii="Miriam" w:eastAsia="Times New Roman" w:hAnsi="Miriam" w:cs="Miriam" w:hint="cs"/>
          <w:color w:val="795E26"/>
          <w:sz w:val="20"/>
          <w:szCs w:val="20"/>
          <w:lang w:val="en-US" w:eastAsia="de-DE"/>
        </w:rPr>
        <w:t>parseDouble</w:t>
      </w:r>
      <w:r w:rsidR="00272567" w:rsidRPr="001E69CB">
        <w:rPr>
          <w:rFonts w:ascii="Miriam" w:eastAsia="Times New Roman" w:hAnsi="Miriam" w:cs="Miriam" w:hint="cs"/>
          <w:color w:val="000000"/>
          <w:sz w:val="20"/>
          <w:szCs w:val="20"/>
          <w:lang w:val="en-US" w:eastAsia="de-DE"/>
        </w:rPr>
        <w:t>(ss[</w:t>
      </w:r>
      <w:proofErr w:type="spellStart"/>
      <w:r w:rsidR="00272567" w:rsidRPr="001E69CB">
        <w:rPr>
          <w:rFonts w:ascii="Miriam" w:eastAsia="Times New Roman" w:hAnsi="Miriam" w:cs="Miriam" w:hint="cs"/>
          <w:color w:val="000000"/>
          <w:sz w:val="20"/>
          <w:szCs w:val="20"/>
          <w:lang w:val="en-US" w:eastAsia="de-DE"/>
        </w:rPr>
        <w:t>i</w:t>
      </w:r>
      <w:proofErr w:type="spellEnd"/>
      <w:r w:rsidR="00272567" w:rsidRPr="001E69CB">
        <w:rPr>
          <w:rFonts w:ascii="Miriam" w:eastAsia="Times New Roman" w:hAnsi="Miriam" w:cs="Miriam" w:hint="cs"/>
          <w:color w:val="000000"/>
          <w:sz w:val="20"/>
          <w:szCs w:val="20"/>
          <w:lang w:val="en-US" w:eastAsia="de-DE"/>
        </w:rPr>
        <w:t>])));</w:t>
      </w:r>
    </w:p>
    <w:p w14:paraId="79F65D92" w14:textId="212BE7E0" w:rsidR="0098423A" w:rsidRPr="001E69CB" w:rsidRDefault="0098423A" w:rsidP="0098423A">
      <w:pPr>
        <w:shd w:val="clear" w:color="auto" w:fill="FFFFFF"/>
        <w:spacing w:after="0" w:line="240" w:lineRule="auto"/>
        <w:rPr>
          <w:rFonts w:ascii="Miriam" w:eastAsia="Times New Roman" w:hAnsi="Miriam" w:cs="Miriam"/>
          <w:color w:val="000000"/>
          <w:sz w:val="20"/>
          <w:szCs w:val="20"/>
          <w:lang w:val="en-US" w:eastAsia="de-DE"/>
        </w:rPr>
      </w:pPr>
    </w:p>
    <w:p w14:paraId="2C961A64" w14:textId="0AC4D62D" w:rsidR="0098423A" w:rsidRPr="001E69CB" w:rsidRDefault="0098423A" w:rsidP="0098423A">
      <w:pPr>
        <w:shd w:val="clear" w:color="auto" w:fill="FFFFFF"/>
        <w:spacing w:after="0" w:line="240" w:lineRule="auto"/>
        <w:rPr>
          <w:rFonts w:ascii="Miriam" w:eastAsia="Times New Roman" w:hAnsi="Miriam" w:cs="Miriam"/>
          <w:color w:val="000000"/>
          <w:sz w:val="20"/>
          <w:szCs w:val="20"/>
          <w:lang w:val="en-US" w:eastAsia="de-DE"/>
        </w:rPr>
      </w:pPr>
    </w:p>
    <w:p w14:paraId="278CC6EC" w14:textId="19AF9216" w:rsidR="00796E88" w:rsidRPr="001E69CB" w:rsidRDefault="0066287D" w:rsidP="00F63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</w:pPr>
      <w:r w:rsidRPr="001E69CB">
        <w:rPr>
          <w:rFonts w:ascii="Arial" w:eastAsia="Times New Roman" w:hAnsi="Arial" w:cs="Arial"/>
          <w:noProof/>
          <w:color w:val="0000FF"/>
          <w:sz w:val="20"/>
          <w:szCs w:val="20"/>
          <w:lang w:val="en-US"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257307" wp14:editId="7653C89A">
                <wp:simplePos x="0" y="0"/>
                <wp:positionH relativeFrom="column">
                  <wp:posOffset>3978546</wp:posOffset>
                </wp:positionH>
                <wp:positionV relativeFrom="paragraph">
                  <wp:posOffset>991651</wp:posOffset>
                </wp:positionV>
                <wp:extent cx="2331085" cy="2385060"/>
                <wp:effectExtent l="0" t="0" r="18415" b="1524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085" cy="2385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B7C2FA" w14:textId="641E51C3" w:rsidR="00D23D6C" w:rsidRPr="00D23D6C" w:rsidRDefault="00D23D6C" w:rsidP="00D23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proofErr w:type="spellStart"/>
                            <w:r w:rsidRPr="00D23D6C">
                              <w:rPr>
                                <w:rFonts w:ascii="Miriam" w:eastAsia="Times New Roman" w:hAnsi="Miriam" w:cs="Miriam" w:hint="cs"/>
                                <w:color w:val="795E26"/>
                                <w:sz w:val="16"/>
                                <w:szCs w:val="16"/>
                                <w:lang w:val="en-US" w:eastAsia="de-DE"/>
                              </w:rPr>
                              <w:t>doubleSpace</w:t>
                            </w:r>
                            <w:proofErr w:type="spellEnd"/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>(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267F99"/>
                                <w:sz w:val="16"/>
                                <w:szCs w:val="16"/>
                                <w:lang w:val="en-US" w:eastAsia="de-DE"/>
                              </w:rPr>
                              <w:t>String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 xml:space="preserve"> 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1080"/>
                                <w:sz w:val="16"/>
                                <w:szCs w:val="16"/>
                                <w:lang w:val="en-US" w:eastAsia="de-DE"/>
                              </w:rPr>
                              <w:t>file1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 xml:space="preserve">, 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267F99"/>
                                <w:sz w:val="16"/>
                                <w:szCs w:val="16"/>
                                <w:lang w:val="en-US" w:eastAsia="de-DE"/>
                              </w:rPr>
                              <w:t>String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 xml:space="preserve"> 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1080"/>
                                <w:sz w:val="16"/>
                                <w:szCs w:val="16"/>
                                <w:lang w:val="en-US" w:eastAsia="de-DE"/>
                              </w:rPr>
                              <w:t>file2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 xml:space="preserve">) 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FF"/>
                                <w:sz w:val="16"/>
                                <w:szCs w:val="16"/>
                                <w:lang w:val="en-US" w:eastAsia="de-DE"/>
                              </w:rPr>
                              <w:t>throws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 xml:space="preserve"> </w:t>
                            </w:r>
                            <w:proofErr w:type="spellStart"/>
                            <w:r w:rsidRPr="00D23D6C">
                              <w:rPr>
                                <w:rFonts w:ascii="Miriam" w:eastAsia="Times New Roman" w:hAnsi="Miriam" w:cs="Miriam" w:hint="cs"/>
                                <w:color w:val="267F99"/>
                                <w:sz w:val="16"/>
                                <w:szCs w:val="16"/>
                                <w:lang w:val="en-US" w:eastAsia="de-DE"/>
                              </w:rPr>
                              <w:t>FileNotFoundException</w:t>
                            </w:r>
                            <w:proofErr w:type="spellEnd"/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 xml:space="preserve"> {         </w:t>
                            </w:r>
                          </w:p>
                          <w:p w14:paraId="42BFC5F0" w14:textId="77777777" w:rsidR="00D23D6C" w:rsidRPr="00D23D6C" w:rsidRDefault="00D23D6C" w:rsidP="00D23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      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267F99"/>
                                <w:sz w:val="16"/>
                                <w:szCs w:val="16"/>
                                <w:lang w:val="en-US" w:eastAsia="de-DE"/>
                              </w:rPr>
                              <w:t>Scanner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 xml:space="preserve"> 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1080"/>
                                <w:sz w:val="16"/>
                                <w:szCs w:val="16"/>
                                <w:lang w:val="en-US" w:eastAsia="de-DE"/>
                              </w:rPr>
                              <w:t>input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 xml:space="preserve"> = 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FF"/>
                                <w:sz w:val="16"/>
                                <w:szCs w:val="16"/>
                                <w:lang w:val="en-US" w:eastAsia="de-DE"/>
                              </w:rPr>
                              <w:t>null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>;</w:t>
                            </w:r>
                          </w:p>
                          <w:p w14:paraId="52196F37" w14:textId="77777777" w:rsidR="00D23D6C" w:rsidRPr="00D23D6C" w:rsidRDefault="00D23D6C" w:rsidP="00D23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      </w:t>
                            </w:r>
                            <w:proofErr w:type="spellStart"/>
                            <w:r w:rsidRPr="00D23D6C">
                              <w:rPr>
                                <w:rFonts w:ascii="Miriam" w:eastAsia="Times New Roman" w:hAnsi="Miriam" w:cs="Miriam" w:hint="cs"/>
                                <w:color w:val="267F99"/>
                                <w:sz w:val="16"/>
                                <w:szCs w:val="16"/>
                                <w:lang w:val="en-US" w:eastAsia="de-DE"/>
                              </w:rPr>
                              <w:t>PrintStream</w:t>
                            </w:r>
                            <w:proofErr w:type="spellEnd"/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 xml:space="preserve"> 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1080"/>
                                <w:sz w:val="16"/>
                                <w:szCs w:val="16"/>
                                <w:lang w:val="en-US" w:eastAsia="de-DE"/>
                              </w:rPr>
                              <w:t>output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 xml:space="preserve"> = 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FF"/>
                                <w:sz w:val="16"/>
                                <w:szCs w:val="16"/>
                                <w:lang w:val="en-US" w:eastAsia="de-DE"/>
                              </w:rPr>
                              <w:t>null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>;</w:t>
                            </w:r>
                          </w:p>
                          <w:p w14:paraId="34CC6174" w14:textId="77777777" w:rsidR="00D23D6C" w:rsidRPr="00D23D6C" w:rsidRDefault="00D23D6C" w:rsidP="00D23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</w:p>
                          <w:p w14:paraId="1FC37C21" w14:textId="77777777" w:rsidR="00D23D6C" w:rsidRPr="00D23D6C" w:rsidRDefault="00D23D6C" w:rsidP="00D23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      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AF00DB"/>
                                <w:sz w:val="16"/>
                                <w:szCs w:val="16"/>
                                <w:lang w:val="en-US" w:eastAsia="de-DE"/>
                              </w:rPr>
                              <w:t>try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>{</w:t>
                            </w:r>
                          </w:p>
                          <w:p w14:paraId="297DC16D" w14:textId="77777777" w:rsidR="00D23D6C" w:rsidRPr="00D23D6C" w:rsidRDefault="00D23D6C" w:rsidP="00D23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          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1080"/>
                                <w:sz w:val="16"/>
                                <w:szCs w:val="16"/>
                                <w:lang w:val="en-US" w:eastAsia="de-DE"/>
                              </w:rPr>
                              <w:t>input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 xml:space="preserve"> = 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AF00DB"/>
                                <w:sz w:val="16"/>
                                <w:szCs w:val="16"/>
                                <w:lang w:val="en-US" w:eastAsia="de-DE"/>
                              </w:rPr>
                              <w:t>new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 xml:space="preserve"> 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795E26"/>
                                <w:sz w:val="16"/>
                                <w:szCs w:val="16"/>
                                <w:lang w:val="en-US" w:eastAsia="de-DE"/>
                              </w:rPr>
                              <w:t>Scanner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>(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AF00DB"/>
                                <w:sz w:val="16"/>
                                <w:szCs w:val="16"/>
                                <w:lang w:val="en-US" w:eastAsia="de-DE"/>
                              </w:rPr>
                              <w:t>new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 xml:space="preserve"> 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795E26"/>
                                <w:sz w:val="16"/>
                                <w:szCs w:val="16"/>
                                <w:lang w:val="en-US" w:eastAsia="de-DE"/>
                              </w:rPr>
                              <w:t>File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>(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1080"/>
                                <w:sz w:val="16"/>
                                <w:szCs w:val="16"/>
                                <w:lang w:val="en-US" w:eastAsia="de-DE"/>
                              </w:rPr>
                              <w:t>file1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>));</w:t>
                            </w:r>
                          </w:p>
                          <w:p w14:paraId="5872385B" w14:textId="77777777" w:rsidR="00D23D6C" w:rsidRPr="00D23D6C" w:rsidRDefault="00D23D6C" w:rsidP="00D23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          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1080"/>
                                <w:sz w:val="16"/>
                                <w:szCs w:val="16"/>
                                <w:lang w:val="en-US" w:eastAsia="de-DE"/>
                              </w:rPr>
                              <w:t>output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 xml:space="preserve"> = 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AF00DB"/>
                                <w:sz w:val="16"/>
                                <w:szCs w:val="16"/>
                                <w:lang w:val="en-US" w:eastAsia="de-DE"/>
                              </w:rPr>
                              <w:t>new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 xml:space="preserve"> </w:t>
                            </w:r>
                            <w:proofErr w:type="spellStart"/>
                            <w:r w:rsidRPr="00D23D6C">
                              <w:rPr>
                                <w:rFonts w:ascii="Miriam" w:eastAsia="Times New Roman" w:hAnsi="Miriam" w:cs="Miriam" w:hint="cs"/>
                                <w:color w:val="795E26"/>
                                <w:sz w:val="16"/>
                                <w:szCs w:val="16"/>
                                <w:lang w:val="en-US" w:eastAsia="de-DE"/>
                              </w:rPr>
                              <w:t>PrintStream</w:t>
                            </w:r>
                            <w:proofErr w:type="spellEnd"/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>(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AF00DB"/>
                                <w:sz w:val="16"/>
                                <w:szCs w:val="16"/>
                                <w:lang w:val="en-US" w:eastAsia="de-DE"/>
                              </w:rPr>
                              <w:t>new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 xml:space="preserve"> 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795E26"/>
                                <w:sz w:val="16"/>
                                <w:szCs w:val="16"/>
                                <w:lang w:val="en-US" w:eastAsia="de-DE"/>
                              </w:rPr>
                              <w:t>File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>(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1080"/>
                                <w:sz w:val="16"/>
                                <w:szCs w:val="16"/>
                                <w:lang w:val="en-US" w:eastAsia="de-DE"/>
                              </w:rPr>
                              <w:t>file2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>));</w:t>
                            </w:r>
                          </w:p>
                          <w:p w14:paraId="30E8D905" w14:textId="77777777" w:rsidR="00D23D6C" w:rsidRPr="00D23D6C" w:rsidRDefault="00D23D6C" w:rsidP="00D23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          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AF00DB"/>
                                <w:sz w:val="16"/>
                                <w:szCs w:val="16"/>
                                <w:lang w:val="en-US" w:eastAsia="de-DE"/>
                              </w:rPr>
                              <w:t>while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 xml:space="preserve"> ( </w:t>
                            </w:r>
                            <w:proofErr w:type="spellStart"/>
                            <w:r w:rsidRPr="00D23D6C">
                              <w:rPr>
                                <w:rFonts w:ascii="Miriam" w:eastAsia="Times New Roman" w:hAnsi="Miriam" w:cs="Miriam" w:hint="cs"/>
                                <w:color w:val="001080"/>
                                <w:sz w:val="16"/>
                                <w:szCs w:val="16"/>
                                <w:lang w:val="en-US" w:eastAsia="de-DE"/>
                              </w:rPr>
                              <w:t>input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>.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795E26"/>
                                <w:sz w:val="16"/>
                                <w:szCs w:val="16"/>
                                <w:lang w:val="en-US" w:eastAsia="de-DE"/>
                              </w:rPr>
                              <w:t>hasNextLine</w:t>
                            </w:r>
                            <w:proofErr w:type="spellEnd"/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>()) {</w:t>
                            </w:r>
                          </w:p>
                          <w:p w14:paraId="6FDA661C" w14:textId="77777777" w:rsidR="00D23D6C" w:rsidRPr="00D23D6C" w:rsidRDefault="00D23D6C" w:rsidP="00D23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              </w:t>
                            </w:r>
                            <w:proofErr w:type="spellStart"/>
                            <w:r w:rsidRPr="00D23D6C">
                              <w:rPr>
                                <w:rFonts w:ascii="Miriam" w:eastAsia="Times New Roman" w:hAnsi="Miriam" w:cs="Miriam" w:hint="cs"/>
                                <w:color w:val="001080"/>
                                <w:sz w:val="16"/>
                                <w:szCs w:val="16"/>
                                <w:lang w:val="en-US" w:eastAsia="de-DE"/>
                              </w:rPr>
                              <w:t>output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>.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795E26"/>
                                <w:sz w:val="16"/>
                                <w:szCs w:val="16"/>
                                <w:lang w:val="en-US" w:eastAsia="de-DE"/>
                              </w:rPr>
                              <w:t>println</w:t>
                            </w:r>
                            <w:proofErr w:type="spellEnd"/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>(</w:t>
                            </w:r>
                            <w:proofErr w:type="spellStart"/>
                            <w:r w:rsidRPr="00D23D6C">
                              <w:rPr>
                                <w:rFonts w:ascii="Miriam" w:eastAsia="Times New Roman" w:hAnsi="Miriam" w:cs="Miriam" w:hint="cs"/>
                                <w:color w:val="001080"/>
                                <w:sz w:val="16"/>
                                <w:szCs w:val="16"/>
                                <w:lang w:val="en-US" w:eastAsia="de-DE"/>
                              </w:rPr>
                              <w:t>input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>.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795E26"/>
                                <w:sz w:val="16"/>
                                <w:szCs w:val="16"/>
                                <w:lang w:val="en-US" w:eastAsia="de-DE"/>
                              </w:rPr>
                              <w:t>nextLine</w:t>
                            </w:r>
                            <w:proofErr w:type="spellEnd"/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 xml:space="preserve">()); </w:t>
                            </w:r>
                          </w:p>
                          <w:p w14:paraId="288C4373" w14:textId="77777777" w:rsidR="00D23D6C" w:rsidRPr="00D23D6C" w:rsidRDefault="00D23D6C" w:rsidP="00D23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              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AF00DB"/>
                                <w:sz w:val="16"/>
                                <w:szCs w:val="16"/>
                                <w:lang w:val="en-US" w:eastAsia="de-DE"/>
                              </w:rPr>
                              <w:t>if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 xml:space="preserve"> (</w:t>
                            </w:r>
                            <w:proofErr w:type="spellStart"/>
                            <w:r w:rsidRPr="00D23D6C">
                              <w:rPr>
                                <w:rFonts w:ascii="Miriam" w:eastAsia="Times New Roman" w:hAnsi="Miriam" w:cs="Miriam" w:hint="cs"/>
                                <w:color w:val="001080"/>
                                <w:sz w:val="16"/>
                                <w:szCs w:val="16"/>
                                <w:lang w:val="en-US" w:eastAsia="de-DE"/>
                              </w:rPr>
                              <w:t>input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>.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795E26"/>
                                <w:sz w:val="16"/>
                                <w:szCs w:val="16"/>
                                <w:lang w:val="en-US" w:eastAsia="de-DE"/>
                              </w:rPr>
                              <w:t>hasNextLine</w:t>
                            </w:r>
                            <w:proofErr w:type="spellEnd"/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>()) {</w:t>
                            </w:r>
                          </w:p>
                          <w:p w14:paraId="28044F3F" w14:textId="77777777" w:rsidR="00D23D6C" w:rsidRPr="00D23D6C" w:rsidRDefault="00D23D6C" w:rsidP="00D23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                  </w:t>
                            </w:r>
                            <w:proofErr w:type="spellStart"/>
                            <w:r w:rsidRPr="00D23D6C">
                              <w:rPr>
                                <w:rFonts w:ascii="Miriam" w:eastAsia="Times New Roman" w:hAnsi="Miriam" w:cs="Miriam" w:hint="cs"/>
                                <w:color w:val="001080"/>
                                <w:sz w:val="16"/>
                                <w:szCs w:val="16"/>
                                <w:lang w:val="en-US" w:eastAsia="de-DE"/>
                              </w:rPr>
                              <w:t>output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>.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795E26"/>
                                <w:sz w:val="16"/>
                                <w:szCs w:val="16"/>
                                <w:lang w:val="en-US" w:eastAsia="de-DE"/>
                              </w:rPr>
                              <w:t>println</w:t>
                            </w:r>
                            <w:proofErr w:type="spellEnd"/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>();</w:t>
                            </w:r>
                          </w:p>
                          <w:p w14:paraId="4860EDC4" w14:textId="77777777" w:rsidR="00D23D6C" w:rsidRPr="00D23D6C" w:rsidRDefault="00D23D6C" w:rsidP="00D23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              }</w:t>
                            </w:r>
                          </w:p>
                          <w:p w14:paraId="498E55CA" w14:textId="77777777" w:rsidR="00D23D6C" w:rsidRPr="00D23D6C" w:rsidRDefault="00D23D6C" w:rsidP="00D23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          }</w:t>
                            </w:r>
                          </w:p>
                          <w:p w14:paraId="747DFB33" w14:textId="77777777" w:rsidR="00D23D6C" w:rsidRPr="00D23D6C" w:rsidRDefault="00D23D6C" w:rsidP="00D23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          </w:t>
                            </w:r>
                          </w:p>
                          <w:p w14:paraId="201AC50C" w14:textId="77777777" w:rsidR="00D23D6C" w:rsidRPr="00D23D6C" w:rsidRDefault="00D23D6C" w:rsidP="00D23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      } 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AF00DB"/>
                                <w:sz w:val="16"/>
                                <w:szCs w:val="16"/>
                                <w:lang w:val="en-US" w:eastAsia="de-DE"/>
                              </w:rPr>
                              <w:t>catch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 xml:space="preserve"> (</w:t>
                            </w:r>
                            <w:proofErr w:type="spellStart"/>
                            <w:r w:rsidRPr="00D23D6C">
                              <w:rPr>
                                <w:rFonts w:ascii="Miriam" w:eastAsia="Times New Roman" w:hAnsi="Miriam" w:cs="Miriam" w:hint="cs"/>
                                <w:color w:val="267F99"/>
                                <w:sz w:val="16"/>
                                <w:szCs w:val="16"/>
                                <w:lang w:val="en-US" w:eastAsia="de-DE"/>
                              </w:rPr>
                              <w:t>FileNotFoundException</w:t>
                            </w:r>
                            <w:proofErr w:type="spellEnd"/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 xml:space="preserve"> 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1080"/>
                                <w:sz w:val="16"/>
                                <w:szCs w:val="16"/>
                                <w:lang w:val="en-US" w:eastAsia="de-DE"/>
                              </w:rPr>
                              <w:t>e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>) {</w:t>
                            </w:r>
                          </w:p>
                          <w:p w14:paraId="3E061807" w14:textId="77777777" w:rsidR="00D23D6C" w:rsidRPr="00D23D6C" w:rsidRDefault="00D23D6C" w:rsidP="00D23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          </w:t>
                            </w:r>
                            <w:proofErr w:type="spellStart"/>
                            <w:r w:rsidRPr="00D23D6C">
                              <w:rPr>
                                <w:rFonts w:ascii="Miriam" w:eastAsia="Times New Roman" w:hAnsi="Miriam" w:cs="Miriam" w:hint="cs"/>
                                <w:color w:val="267F99"/>
                                <w:sz w:val="16"/>
                                <w:szCs w:val="16"/>
                                <w:lang w:val="en-US" w:eastAsia="de-DE"/>
                              </w:rPr>
                              <w:t>System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>.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70C1"/>
                                <w:sz w:val="16"/>
                                <w:szCs w:val="16"/>
                                <w:lang w:val="en-US" w:eastAsia="de-DE"/>
                              </w:rPr>
                              <w:t>out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>.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795E26"/>
                                <w:sz w:val="16"/>
                                <w:szCs w:val="16"/>
                                <w:lang w:val="en-US" w:eastAsia="de-DE"/>
                              </w:rPr>
                              <w:t>println</w:t>
                            </w:r>
                            <w:proofErr w:type="spellEnd"/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>(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A31515"/>
                                <w:sz w:val="16"/>
                                <w:szCs w:val="16"/>
                                <w:lang w:val="en-US" w:eastAsia="de-DE"/>
                              </w:rPr>
                              <w:t>"test"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>);</w:t>
                            </w:r>
                          </w:p>
                          <w:p w14:paraId="0AD4A701" w14:textId="77777777" w:rsidR="00D23D6C" w:rsidRPr="00D23D6C" w:rsidRDefault="00D23D6C" w:rsidP="00D23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          </w:t>
                            </w:r>
                          </w:p>
                          <w:p w14:paraId="1B177867" w14:textId="77777777" w:rsidR="00D23D6C" w:rsidRPr="00D23D6C" w:rsidRDefault="00D23D6C" w:rsidP="00D23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      } 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AF00DB"/>
                                <w:sz w:val="16"/>
                                <w:szCs w:val="16"/>
                                <w:lang w:val="en-US" w:eastAsia="de-DE"/>
                              </w:rPr>
                              <w:t>finally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 xml:space="preserve"> {</w:t>
                            </w:r>
                          </w:p>
                          <w:p w14:paraId="6E72D33E" w14:textId="77777777" w:rsidR="00D23D6C" w:rsidRPr="00D23D6C" w:rsidRDefault="00D23D6C" w:rsidP="00D23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          </w:t>
                            </w:r>
                            <w:proofErr w:type="spellStart"/>
                            <w:r w:rsidRPr="00D23D6C">
                              <w:rPr>
                                <w:rFonts w:ascii="Miriam" w:eastAsia="Times New Roman" w:hAnsi="Miriam" w:cs="Miriam" w:hint="cs"/>
                                <w:color w:val="001080"/>
                                <w:sz w:val="16"/>
                                <w:szCs w:val="16"/>
                                <w:lang w:val="en-US" w:eastAsia="de-DE"/>
                              </w:rPr>
                              <w:t>input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>.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795E26"/>
                                <w:sz w:val="16"/>
                                <w:szCs w:val="16"/>
                                <w:lang w:val="en-US" w:eastAsia="de-DE"/>
                              </w:rPr>
                              <w:t>close</w:t>
                            </w:r>
                            <w:proofErr w:type="spellEnd"/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>();</w:t>
                            </w:r>
                          </w:p>
                          <w:p w14:paraId="461EEAD5" w14:textId="77777777" w:rsidR="00D23D6C" w:rsidRPr="00D23D6C" w:rsidRDefault="00D23D6C" w:rsidP="00D23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</w:pP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          </w:t>
                            </w:r>
                            <w:proofErr w:type="spellStart"/>
                            <w:r w:rsidRPr="00D23D6C">
                              <w:rPr>
                                <w:rFonts w:ascii="Miriam" w:eastAsia="Times New Roman" w:hAnsi="Miriam" w:cs="Miriam" w:hint="cs"/>
                                <w:color w:val="001080"/>
                                <w:sz w:val="16"/>
                                <w:szCs w:val="16"/>
                                <w:lang w:val="en-US" w:eastAsia="de-DE"/>
                              </w:rPr>
                              <w:t>output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>.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795E26"/>
                                <w:sz w:val="16"/>
                                <w:szCs w:val="16"/>
                                <w:lang w:val="en-US" w:eastAsia="de-DE"/>
                              </w:rPr>
                              <w:t>close</w:t>
                            </w:r>
                            <w:proofErr w:type="spellEnd"/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>();</w:t>
                            </w:r>
                          </w:p>
                          <w:p w14:paraId="60C1925E" w14:textId="77777777" w:rsidR="00EA67DD" w:rsidRPr="00F655D5" w:rsidRDefault="00D23D6C" w:rsidP="00D23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6"/>
                                <w:szCs w:val="16"/>
                                <w:lang w:eastAsia="de-DE"/>
                              </w:rPr>
                            </w:pP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val="en-US" w:eastAsia="de-DE"/>
                              </w:rPr>
                              <w:t xml:space="preserve">        </w:t>
                            </w: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eastAsia="de-DE"/>
                              </w:rPr>
                              <w:t>}</w:t>
                            </w:r>
                          </w:p>
                          <w:p w14:paraId="14C8DB79" w14:textId="10567B36" w:rsidR="00D23D6C" w:rsidRPr="00D23D6C" w:rsidRDefault="00D23D6C" w:rsidP="00D23D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6"/>
                                <w:szCs w:val="16"/>
                                <w:lang w:eastAsia="de-DE"/>
                              </w:rPr>
                            </w:pPr>
                            <w:r w:rsidRPr="00D23D6C">
                              <w:rPr>
                                <w:rFonts w:ascii="Miriam" w:eastAsia="Times New Roman" w:hAnsi="Miriam" w:cs="Miriam" w:hint="cs"/>
                                <w:color w:val="000000"/>
                                <w:sz w:val="16"/>
                                <w:szCs w:val="16"/>
                                <w:lang w:eastAsia="de-DE"/>
                              </w:rPr>
                              <w:t xml:space="preserve">    }</w:t>
                            </w:r>
                          </w:p>
                          <w:p w14:paraId="2FC066A2" w14:textId="77777777" w:rsidR="00D23D6C" w:rsidRPr="00F655D5" w:rsidRDefault="00D23D6C" w:rsidP="00D23D6C">
                            <w:pPr>
                              <w:spacing w:line="240" w:lineRule="auto"/>
                              <w:rPr>
                                <w:rFonts w:ascii="Miriam" w:hAnsi="Miriam" w:cs="Miriam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57307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313.25pt;margin-top:78.1pt;width:183.55pt;height:18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" fillcolor="white [3201]" strokeweight=".5pt">
                <v:textbox>
                  <w:txbxContent>
                    <w:p w14:paraId="36B7C2FA" w14:textId="641E51C3" w:rsidR="00D23D6C" w:rsidRPr="00D23D6C" w:rsidRDefault="00D23D6C" w:rsidP="00D23D6C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6"/>
                          <w:szCs w:val="16"/>
                          <w:lang w:val="en-US" w:eastAsia="de-DE"/>
                        </w:rPr>
                      </w:pPr>
                      <w:proofErr w:type="spellStart"/>
                      <w:r w:rsidRPr="00D23D6C">
                        <w:rPr>
                          <w:rFonts w:ascii="Miriam" w:eastAsia="Times New Roman" w:hAnsi="Miriam" w:cs="Miriam" w:hint="cs"/>
                          <w:color w:val="795E26"/>
                          <w:sz w:val="16"/>
                          <w:szCs w:val="16"/>
                          <w:lang w:val="en-US" w:eastAsia="de-DE"/>
                        </w:rPr>
                        <w:t>doubleSpace</w:t>
                      </w:r>
                      <w:proofErr w:type="spellEnd"/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>(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267F99"/>
                          <w:sz w:val="16"/>
                          <w:szCs w:val="16"/>
                          <w:lang w:val="en-US" w:eastAsia="de-DE"/>
                        </w:rPr>
                        <w:t>String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 xml:space="preserve"> 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1080"/>
                          <w:sz w:val="16"/>
                          <w:szCs w:val="16"/>
                          <w:lang w:val="en-US" w:eastAsia="de-DE"/>
                        </w:rPr>
                        <w:t>file1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 xml:space="preserve">, 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267F99"/>
                          <w:sz w:val="16"/>
                          <w:szCs w:val="16"/>
                          <w:lang w:val="en-US" w:eastAsia="de-DE"/>
                        </w:rPr>
                        <w:t>String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 xml:space="preserve"> 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1080"/>
                          <w:sz w:val="16"/>
                          <w:szCs w:val="16"/>
                          <w:lang w:val="en-US" w:eastAsia="de-DE"/>
                        </w:rPr>
                        <w:t>file2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 xml:space="preserve">) 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00FF"/>
                          <w:sz w:val="16"/>
                          <w:szCs w:val="16"/>
                          <w:lang w:val="en-US" w:eastAsia="de-DE"/>
                        </w:rPr>
                        <w:t>throws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 xml:space="preserve"> </w:t>
                      </w:r>
                      <w:proofErr w:type="spellStart"/>
                      <w:r w:rsidRPr="00D23D6C">
                        <w:rPr>
                          <w:rFonts w:ascii="Miriam" w:eastAsia="Times New Roman" w:hAnsi="Miriam" w:cs="Miriam" w:hint="cs"/>
                          <w:color w:val="267F99"/>
                          <w:sz w:val="16"/>
                          <w:szCs w:val="16"/>
                          <w:lang w:val="en-US" w:eastAsia="de-DE"/>
                        </w:rPr>
                        <w:t>FileNotFoundException</w:t>
                      </w:r>
                      <w:proofErr w:type="spellEnd"/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 xml:space="preserve"> {         </w:t>
                      </w:r>
                    </w:p>
                    <w:p w14:paraId="42BFC5F0" w14:textId="77777777" w:rsidR="00D23D6C" w:rsidRPr="00D23D6C" w:rsidRDefault="00D23D6C" w:rsidP="00D23D6C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6"/>
                          <w:szCs w:val="16"/>
                          <w:lang w:val="en-US" w:eastAsia="de-DE"/>
                        </w:rPr>
                      </w:pP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 xml:space="preserve">        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267F99"/>
                          <w:sz w:val="16"/>
                          <w:szCs w:val="16"/>
                          <w:lang w:val="en-US" w:eastAsia="de-DE"/>
                        </w:rPr>
                        <w:t>Scanner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 xml:space="preserve"> 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1080"/>
                          <w:sz w:val="16"/>
                          <w:szCs w:val="16"/>
                          <w:lang w:val="en-US" w:eastAsia="de-DE"/>
                        </w:rPr>
                        <w:t>input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 xml:space="preserve"> = 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00FF"/>
                          <w:sz w:val="16"/>
                          <w:szCs w:val="16"/>
                          <w:lang w:val="en-US" w:eastAsia="de-DE"/>
                        </w:rPr>
                        <w:t>null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>;</w:t>
                      </w:r>
                    </w:p>
                    <w:p w14:paraId="52196F37" w14:textId="77777777" w:rsidR="00D23D6C" w:rsidRPr="00D23D6C" w:rsidRDefault="00D23D6C" w:rsidP="00D23D6C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6"/>
                          <w:szCs w:val="16"/>
                          <w:lang w:val="en-US" w:eastAsia="de-DE"/>
                        </w:rPr>
                      </w:pP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 xml:space="preserve">        </w:t>
                      </w:r>
                      <w:proofErr w:type="spellStart"/>
                      <w:r w:rsidRPr="00D23D6C">
                        <w:rPr>
                          <w:rFonts w:ascii="Miriam" w:eastAsia="Times New Roman" w:hAnsi="Miriam" w:cs="Miriam" w:hint="cs"/>
                          <w:color w:val="267F99"/>
                          <w:sz w:val="16"/>
                          <w:szCs w:val="16"/>
                          <w:lang w:val="en-US" w:eastAsia="de-DE"/>
                        </w:rPr>
                        <w:t>PrintStream</w:t>
                      </w:r>
                      <w:proofErr w:type="spellEnd"/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 xml:space="preserve"> 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1080"/>
                          <w:sz w:val="16"/>
                          <w:szCs w:val="16"/>
                          <w:lang w:val="en-US" w:eastAsia="de-DE"/>
                        </w:rPr>
                        <w:t>output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 xml:space="preserve"> = 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00FF"/>
                          <w:sz w:val="16"/>
                          <w:szCs w:val="16"/>
                          <w:lang w:val="en-US" w:eastAsia="de-DE"/>
                        </w:rPr>
                        <w:t>null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>;</w:t>
                      </w:r>
                    </w:p>
                    <w:p w14:paraId="34CC6174" w14:textId="77777777" w:rsidR="00D23D6C" w:rsidRPr="00D23D6C" w:rsidRDefault="00D23D6C" w:rsidP="00D23D6C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6"/>
                          <w:szCs w:val="16"/>
                          <w:lang w:val="en-US" w:eastAsia="de-DE"/>
                        </w:rPr>
                      </w:pPr>
                    </w:p>
                    <w:p w14:paraId="1FC37C21" w14:textId="77777777" w:rsidR="00D23D6C" w:rsidRPr="00D23D6C" w:rsidRDefault="00D23D6C" w:rsidP="00D23D6C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6"/>
                          <w:szCs w:val="16"/>
                          <w:lang w:val="en-US" w:eastAsia="de-DE"/>
                        </w:rPr>
                      </w:pP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 xml:space="preserve">        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AF00DB"/>
                          <w:sz w:val="16"/>
                          <w:szCs w:val="16"/>
                          <w:lang w:val="en-US" w:eastAsia="de-DE"/>
                        </w:rPr>
                        <w:t>try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>{</w:t>
                      </w:r>
                    </w:p>
                    <w:p w14:paraId="297DC16D" w14:textId="77777777" w:rsidR="00D23D6C" w:rsidRPr="00D23D6C" w:rsidRDefault="00D23D6C" w:rsidP="00D23D6C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6"/>
                          <w:szCs w:val="16"/>
                          <w:lang w:val="en-US" w:eastAsia="de-DE"/>
                        </w:rPr>
                      </w:pP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 xml:space="preserve">            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1080"/>
                          <w:sz w:val="16"/>
                          <w:szCs w:val="16"/>
                          <w:lang w:val="en-US" w:eastAsia="de-DE"/>
                        </w:rPr>
                        <w:t>input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 xml:space="preserve"> = 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AF00DB"/>
                          <w:sz w:val="16"/>
                          <w:szCs w:val="16"/>
                          <w:lang w:val="en-US" w:eastAsia="de-DE"/>
                        </w:rPr>
                        <w:t>new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 xml:space="preserve"> 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795E26"/>
                          <w:sz w:val="16"/>
                          <w:szCs w:val="16"/>
                          <w:lang w:val="en-US" w:eastAsia="de-DE"/>
                        </w:rPr>
                        <w:t>Scanner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>(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AF00DB"/>
                          <w:sz w:val="16"/>
                          <w:szCs w:val="16"/>
                          <w:lang w:val="en-US" w:eastAsia="de-DE"/>
                        </w:rPr>
                        <w:t>new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 xml:space="preserve"> 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795E26"/>
                          <w:sz w:val="16"/>
                          <w:szCs w:val="16"/>
                          <w:lang w:val="en-US" w:eastAsia="de-DE"/>
                        </w:rPr>
                        <w:t>File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>(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1080"/>
                          <w:sz w:val="16"/>
                          <w:szCs w:val="16"/>
                          <w:lang w:val="en-US" w:eastAsia="de-DE"/>
                        </w:rPr>
                        <w:t>file1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>));</w:t>
                      </w:r>
                    </w:p>
                    <w:p w14:paraId="5872385B" w14:textId="77777777" w:rsidR="00D23D6C" w:rsidRPr="00D23D6C" w:rsidRDefault="00D23D6C" w:rsidP="00D23D6C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6"/>
                          <w:szCs w:val="16"/>
                          <w:lang w:val="en-US" w:eastAsia="de-DE"/>
                        </w:rPr>
                      </w:pP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 xml:space="preserve">            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1080"/>
                          <w:sz w:val="16"/>
                          <w:szCs w:val="16"/>
                          <w:lang w:val="en-US" w:eastAsia="de-DE"/>
                        </w:rPr>
                        <w:t>output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 xml:space="preserve"> = 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AF00DB"/>
                          <w:sz w:val="16"/>
                          <w:szCs w:val="16"/>
                          <w:lang w:val="en-US" w:eastAsia="de-DE"/>
                        </w:rPr>
                        <w:t>new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 xml:space="preserve"> </w:t>
                      </w:r>
                      <w:proofErr w:type="spellStart"/>
                      <w:r w:rsidRPr="00D23D6C">
                        <w:rPr>
                          <w:rFonts w:ascii="Miriam" w:eastAsia="Times New Roman" w:hAnsi="Miriam" w:cs="Miriam" w:hint="cs"/>
                          <w:color w:val="795E26"/>
                          <w:sz w:val="16"/>
                          <w:szCs w:val="16"/>
                          <w:lang w:val="en-US" w:eastAsia="de-DE"/>
                        </w:rPr>
                        <w:t>PrintStream</w:t>
                      </w:r>
                      <w:proofErr w:type="spellEnd"/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>(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AF00DB"/>
                          <w:sz w:val="16"/>
                          <w:szCs w:val="16"/>
                          <w:lang w:val="en-US" w:eastAsia="de-DE"/>
                        </w:rPr>
                        <w:t>new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 xml:space="preserve"> 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795E26"/>
                          <w:sz w:val="16"/>
                          <w:szCs w:val="16"/>
                          <w:lang w:val="en-US" w:eastAsia="de-DE"/>
                        </w:rPr>
                        <w:t>File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>(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1080"/>
                          <w:sz w:val="16"/>
                          <w:szCs w:val="16"/>
                          <w:lang w:val="en-US" w:eastAsia="de-DE"/>
                        </w:rPr>
                        <w:t>file2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>));</w:t>
                      </w:r>
                    </w:p>
                    <w:p w14:paraId="30E8D905" w14:textId="77777777" w:rsidR="00D23D6C" w:rsidRPr="00D23D6C" w:rsidRDefault="00D23D6C" w:rsidP="00D23D6C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6"/>
                          <w:szCs w:val="16"/>
                          <w:lang w:val="en-US" w:eastAsia="de-DE"/>
                        </w:rPr>
                      </w:pP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 xml:space="preserve">            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AF00DB"/>
                          <w:sz w:val="16"/>
                          <w:szCs w:val="16"/>
                          <w:lang w:val="en-US" w:eastAsia="de-DE"/>
                        </w:rPr>
                        <w:t>while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 xml:space="preserve"> ( </w:t>
                      </w:r>
                      <w:proofErr w:type="spellStart"/>
                      <w:r w:rsidRPr="00D23D6C">
                        <w:rPr>
                          <w:rFonts w:ascii="Miriam" w:eastAsia="Times New Roman" w:hAnsi="Miriam" w:cs="Miriam" w:hint="cs"/>
                          <w:color w:val="001080"/>
                          <w:sz w:val="16"/>
                          <w:szCs w:val="16"/>
                          <w:lang w:val="en-US" w:eastAsia="de-DE"/>
                        </w:rPr>
                        <w:t>input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>.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795E26"/>
                          <w:sz w:val="16"/>
                          <w:szCs w:val="16"/>
                          <w:lang w:val="en-US" w:eastAsia="de-DE"/>
                        </w:rPr>
                        <w:t>hasNextLine</w:t>
                      </w:r>
                      <w:proofErr w:type="spellEnd"/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>()) {</w:t>
                      </w:r>
                    </w:p>
                    <w:p w14:paraId="6FDA661C" w14:textId="77777777" w:rsidR="00D23D6C" w:rsidRPr="00D23D6C" w:rsidRDefault="00D23D6C" w:rsidP="00D23D6C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6"/>
                          <w:szCs w:val="16"/>
                          <w:lang w:val="en-US" w:eastAsia="de-DE"/>
                        </w:rPr>
                      </w:pP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 xml:space="preserve">                </w:t>
                      </w:r>
                      <w:proofErr w:type="spellStart"/>
                      <w:r w:rsidRPr="00D23D6C">
                        <w:rPr>
                          <w:rFonts w:ascii="Miriam" w:eastAsia="Times New Roman" w:hAnsi="Miriam" w:cs="Miriam" w:hint="cs"/>
                          <w:color w:val="001080"/>
                          <w:sz w:val="16"/>
                          <w:szCs w:val="16"/>
                          <w:lang w:val="en-US" w:eastAsia="de-DE"/>
                        </w:rPr>
                        <w:t>output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>.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795E26"/>
                          <w:sz w:val="16"/>
                          <w:szCs w:val="16"/>
                          <w:lang w:val="en-US" w:eastAsia="de-DE"/>
                        </w:rPr>
                        <w:t>println</w:t>
                      </w:r>
                      <w:proofErr w:type="spellEnd"/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>(</w:t>
                      </w:r>
                      <w:proofErr w:type="spellStart"/>
                      <w:r w:rsidRPr="00D23D6C">
                        <w:rPr>
                          <w:rFonts w:ascii="Miriam" w:eastAsia="Times New Roman" w:hAnsi="Miriam" w:cs="Miriam" w:hint="cs"/>
                          <w:color w:val="001080"/>
                          <w:sz w:val="16"/>
                          <w:szCs w:val="16"/>
                          <w:lang w:val="en-US" w:eastAsia="de-DE"/>
                        </w:rPr>
                        <w:t>input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>.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795E26"/>
                          <w:sz w:val="16"/>
                          <w:szCs w:val="16"/>
                          <w:lang w:val="en-US" w:eastAsia="de-DE"/>
                        </w:rPr>
                        <w:t>nextLine</w:t>
                      </w:r>
                      <w:proofErr w:type="spellEnd"/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 xml:space="preserve">()); </w:t>
                      </w:r>
                    </w:p>
                    <w:p w14:paraId="288C4373" w14:textId="77777777" w:rsidR="00D23D6C" w:rsidRPr="00D23D6C" w:rsidRDefault="00D23D6C" w:rsidP="00D23D6C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6"/>
                          <w:szCs w:val="16"/>
                          <w:lang w:val="en-US" w:eastAsia="de-DE"/>
                        </w:rPr>
                      </w:pP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 xml:space="preserve">                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AF00DB"/>
                          <w:sz w:val="16"/>
                          <w:szCs w:val="16"/>
                          <w:lang w:val="en-US" w:eastAsia="de-DE"/>
                        </w:rPr>
                        <w:t>if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 xml:space="preserve"> (</w:t>
                      </w:r>
                      <w:proofErr w:type="spellStart"/>
                      <w:r w:rsidRPr="00D23D6C">
                        <w:rPr>
                          <w:rFonts w:ascii="Miriam" w:eastAsia="Times New Roman" w:hAnsi="Miriam" w:cs="Miriam" w:hint="cs"/>
                          <w:color w:val="001080"/>
                          <w:sz w:val="16"/>
                          <w:szCs w:val="16"/>
                          <w:lang w:val="en-US" w:eastAsia="de-DE"/>
                        </w:rPr>
                        <w:t>input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>.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795E26"/>
                          <w:sz w:val="16"/>
                          <w:szCs w:val="16"/>
                          <w:lang w:val="en-US" w:eastAsia="de-DE"/>
                        </w:rPr>
                        <w:t>hasNextLine</w:t>
                      </w:r>
                      <w:proofErr w:type="spellEnd"/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>()) {</w:t>
                      </w:r>
                    </w:p>
                    <w:p w14:paraId="28044F3F" w14:textId="77777777" w:rsidR="00D23D6C" w:rsidRPr="00D23D6C" w:rsidRDefault="00D23D6C" w:rsidP="00D23D6C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6"/>
                          <w:szCs w:val="16"/>
                          <w:lang w:val="en-US" w:eastAsia="de-DE"/>
                        </w:rPr>
                      </w:pP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 xml:space="preserve">                    </w:t>
                      </w:r>
                      <w:proofErr w:type="spellStart"/>
                      <w:r w:rsidRPr="00D23D6C">
                        <w:rPr>
                          <w:rFonts w:ascii="Miriam" w:eastAsia="Times New Roman" w:hAnsi="Miriam" w:cs="Miriam" w:hint="cs"/>
                          <w:color w:val="001080"/>
                          <w:sz w:val="16"/>
                          <w:szCs w:val="16"/>
                          <w:lang w:val="en-US" w:eastAsia="de-DE"/>
                        </w:rPr>
                        <w:t>output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>.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795E26"/>
                          <w:sz w:val="16"/>
                          <w:szCs w:val="16"/>
                          <w:lang w:val="en-US" w:eastAsia="de-DE"/>
                        </w:rPr>
                        <w:t>println</w:t>
                      </w:r>
                      <w:proofErr w:type="spellEnd"/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>();</w:t>
                      </w:r>
                    </w:p>
                    <w:p w14:paraId="4860EDC4" w14:textId="77777777" w:rsidR="00D23D6C" w:rsidRPr="00D23D6C" w:rsidRDefault="00D23D6C" w:rsidP="00D23D6C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6"/>
                          <w:szCs w:val="16"/>
                          <w:lang w:val="en-US" w:eastAsia="de-DE"/>
                        </w:rPr>
                      </w:pP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 xml:space="preserve">                }</w:t>
                      </w:r>
                    </w:p>
                    <w:p w14:paraId="498E55CA" w14:textId="77777777" w:rsidR="00D23D6C" w:rsidRPr="00D23D6C" w:rsidRDefault="00D23D6C" w:rsidP="00D23D6C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6"/>
                          <w:szCs w:val="16"/>
                          <w:lang w:val="en-US" w:eastAsia="de-DE"/>
                        </w:rPr>
                      </w:pP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 xml:space="preserve">            }</w:t>
                      </w:r>
                    </w:p>
                    <w:p w14:paraId="747DFB33" w14:textId="77777777" w:rsidR="00D23D6C" w:rsidRPr="00D23D6C" w:rsidRDefault="00D23D6C" w:rsidP="00D23D6C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6"/>
                          <w:szCs w:val="16"/>
                          <w:lang w:val="en-US" w:eastAsia="de-DE"/>
                        </w:rPr>
                      </w:pP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 xml:space="preserve">            </w:t>
                      </w:r>
                    </w:p>
                    <w:p w14:paraId="201AC50C" w14:textId="77777777" w:rsidR="00D23D6C" w:rsidRPr="00D23D6C" w:rsidRDefault="00D23D6C" w:rsidP="00D23D6C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6"/>
                          <w:szCs w:val="16"/>
                          <w:lang w:val="en-US" w:eastAsia="de-DE"/>
                        </w:rPr>
                      </w:pP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 xml:space="preserve">        } 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AF00DB"/>
                          <w:sz w:val="16"/>
                          <w:szCs w:val="16"/>
                          <w:lang w:val="en-US" w:eastAsia="de-DE"/>
                        </w:rPr>
                        <w:t>catch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 xml:space="preserve"> (</w:t>
                      </w:r>
                      <w:proofErr w:type="spellStart"/>
                      <w:r w:rsidRPr="00D23D6C">
                        <w:rPr>
                          <w:rFonts w:ascii="Miriam" w:eastAsia="Times New Roman" w:hAnsi="Miriam" w:cs="Miriam" w:hint="cs"/>
                          <w:color w:val="267F99"/>
                          <w:sz w:val="16"/>
                          <w:szCs w:val="16"/>
                          <w:lang w:val="en-US" w:eastAsia="de-DE"/>
                        </w:rPr>
                        <w:t>FileNotFoundException</w:t>
                      </w:r>
                      <w:proofErr w:type="spellEnd"/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 xml:space="preserve"> 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1080"/>
                          <w:sz w:val="16"/>
                          <w:szCs w:val="16"/>
                          <w:lang w:val="en-US" w:eastAsia="de-DE"/>
                        </w:rPr>
                        <w:t>e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>) {</w:t>
                      </w:r>
                    </w:p>
                    <w:p w14:paraId="3E061807" w14:textId="77777777" w:rsidR="00D23D6C" w:rsidRPr="00D23D6C" w:rsidRDefault="00D23D6C" w:rsidP="00D23D6C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6"/>
                          <w:szCs w:val="16"/>
                          <w:lang w:val="en-US" w:eastAsia="de-DE"/>
                        </w:rPr>
                      </w:pP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 xml:space="preserve">            </w:t>
                      </w:r>
                      <w:proofErr w:type="spellStart"/>
                      <w:r w:rsidRPr="00D23D6C">
                        <w:rPr>
                          <w:rFonts w:ascii="Miriam" w:eastAsia="Times New Roman" w:hAnsi="Miriam" w:cs="Miriam" w:hint="cs"/>
                          <w:color w:val="267F99"/>
                          <w:sz w:val="16"/>
                          <w:szCs w:val="16"/>
                          <w:lang w:val="en-US" w:eastAsia="de-DE"/>
                        </w:rPr>
                        <w:t>System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>.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70C1"/>
                          <w:sz w:val="16"/>
                          <w:szCs w:val="16"/>
                          <w:lang w:val="en-US" w:eastAsia="de-DE"/>
                        </w:rPr>
                        <w:t>out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>.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795E26"/>
                          <w:sz w:val="16"/>
                          <w:szCs w:val="16"/>
                          <w:lang w:val="en-US" w:eastAsia="de-DE"/>
                        </w:rPr>
                        <w:t>println</w:t>
                      </w:r>
                      <w:proofErr w:type="spellEnd"/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>(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A31515"/>
                          <w:sz w:val="16"/>
                          <w:szCs w:val="16"/>
                          <w:lang w:val="en-US" w:eastAsia="de-DE"/>
                        </w:rPr>
                        <w:t>"test"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>);</w:t>
                      </w:r>
                    </w:p>
                    <w:p w14:paraId="0AD4A701" w14:textId="77777777" w:rsidR="00D23D6C" w:rsidRPr="00D23D6C" w:rsidRDefault="00D23D6C" w:rsidP="00D23D6C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6"/>
                          <w:szCs w:val="16"/>
                          <w:lang w:val="en-US" w:eastAsia="de-DE"/>
                        </w:rPr>
                      </w:pP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 xml:space="preserve">            </w:t>
                      </w:r>
                    </w:p>
                    <w:p w14:paraId="1B177867" w14:textId="77777777" w:rsidR="00D23D6C" w:rsidRPr="00D23D6C" w:rsidRDefault="00D23D6C" w:rsidP="00D23D6C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6"/>
                          <w:szCs w:val="16"/>
                          <w:lang w:val="en-US" w:eastAsia="de-DE"/>
                        </w:rPr>
                      </w:pP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 xml:space="preserve">        } 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AF00DB"/>
                          <w:sz w:val="16"/>
                          <w:szCs w:val="16"/>
                          <w:lang w:val="en-US" w:eastAsia="de-DE"/>
                        </w:rPr>
                        <w:t>finally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 xml:space="preserve"> {</w:t>
                      </w:r>
                    </w:p>
                    <w:p w14:paraId="6E72D33E" w14:textId="77777777" w:rsidR="00D23D6C" w:rsidRPr="00D23D6C" w:rsidRDefault="00D23D6C" w:rsidP="00D23D6C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6"/>
                          <w:szCs w:val="16"/>
                          <w:lang w:val="en-US" w:eastAsia="de-DE"/>
                        </w:rPr>
                      </w:pP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 xml:space="preserve">            </w:t>
                      </w:r>
                      <w:proofErr w:type="spellStart"/>
                      <w:r w:rsidRPr="00D23D6C">
                        <w:rPr>
                          <w:rFonts w:ascii="Miriam" w:eastAsia="Times New Roman" w:hAnsi="Miriam" w:cs="Miriam" w:hint="cs"/>
                          <w:color w:val="001080"/>
                          <w:sz w:val="16"/>
                          <w:szCs w:val="16"/>
                          <w:lang w:val="en-US" w:eastAsia="de-DE"/>
                        </w:rPr>
                        <w:t>input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>.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795E26"/>
                          <w:sz w:val="16"/>
                          <w:szCs w:val="16"/>
                          <w:lang w:val="en-US" w:eastAsia="de-DE"/>
                        </w:rPr>
                        <w:t>close</w:t>
                      </w:r>
                      <w:proofErr w:type="spellEnd"/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>();</w:t>
                      </w:r>
                    </w:p>
                    <w:p w14:paraId="461EEAD5" w14:textId="77777777" w:rsidR="00D23D6C" w:rsidRPr="00D23D6C" w:rsidRDefault="00D23D6C" w:rsidP="00D23D6C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6"/>
                          <w:szCs w:val="16"/>
                          <w:lang w:val="en-US" w:eastAsia="de-DE"/>
                        </w:rPr>
                      </w:pP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 xml:space="preserve">            </w:t>
                      </w:r>
                      <w:proofErr w:type="spellStart"/>
                      <w:r w:rsidRPr="00D23D6C">
                        <w:rPr>
                          <w:rFonts w:ascii="Miriam" w:eastAsia="Times New Roman" w:hAnsi="Miriam" w:cs="Miriam" w:hint="cs"/>
                          <w:color w:val="001080"/>
                          <w:sz w:val="16"/>
                          <w:szCs w:val="16"/>
                          <w:lang w:val="en-US" w:eastAsia="de-DE"/>
                        </w:rPr>
                        <w:t>output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>.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795E26"/>
                          <w:sz w:val="16"/>
                          <w:szCs w:val="16"/>
                          <w:lang w:val="en-US" w:eastAsia="de-DE"/>
                        </w:rPr>
                        <w:t>close</w:t>
                      </w:r>
                      <w:proofErr w:type="spellEnd"/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>();</w:t>
                      </w:r>
                    </w:p>
                    <w:p w14:paraId="60C1925E" w14:textId="77777777" w:rsidR="00EA67DD" w:rsidRPr="00F655D5" w:rsidRDefault="00D23D6C" w:rsidP="00D23D6C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6"/>
                          <w:szCs w:val="16"/>
                          <w:lang w:eastAsia="de-DE"/>
                        </w:rPr>
                      </w:pP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val="en-US" w:eastAsia="de-DE"/>
                        </w:rPr>
                        <w:t xml:space="preserve">        </w:t>
                      </w: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eastAsia="de-DE"/>
                        </w:rPr>
                        <w:t>}</w:t>
                      </w:r>
                    </w:p>
                    <w:p w14:paraId="14C8DB79" w14:textId="10567B36" w:rsidR="00D23D6C" w:rsidRPr="00D23D6C" w:rsidRDefault="00D23D6C" w:rsidP="00D23D6C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6"/>
                          <w:szCs w:val="16"/>
                          <w:lang w:eastAsia="de-DE"/>
                        </w:rPr>
                      </w:pPr>
                      <w:r w:rsidRPr="00D23D6C">
                        <w:rPr>
                          <w:rFonts w:ascii="Miriam" w:eastAsia="Times New Roman" w:hAnsi="Miriam" w:cs="Miriam" w:hint="cs"/>
                          <w:color w:val="000000"/>
                          <w:sz w:val="16"/>
                          <w:szCs w:val="16"/>
                          <w:lang w:eastAsia="de-DE"/>
                        </w:rPr>
                        <w:t xml:space="preserve">    }</w:t>
                      </w:r>
                    </w:p>
                    <w:p w14:paraId="2FC066A2" w14:textId="77777777" w:rsidR="00D23D6C" w:rsidRPr="00F655D5" w:rsidRDefault="00D23D6C" w:rsidP="00D23D6C">
                      <w:pPr>
                        <w:spacing w:line="240" w:lineRule="auto"/>
                        <w:rPr>
                          <w:rFonts w:ascii="Miriam" w:hAnsi="Miriam" w:cs="Miriam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E69CB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EC542B" wp14:editId="7404DE1F">
                <wp:simplePos x="0" y="0"/>
                <wp:positionH relativeFrom="column">
                  <wp:posOffset>-88900</wp:posOffset>
                </wp:positionH>
                <wp:positionV relativeFrom="paragraph">
                  <wp:posOffset>42545</wp:posOffset>
                </wp:positionV>
                <wp:extent cx="3426460" cy="3204210"/>
                <wp:effectExtent l="0" t="0" r="15240" b="889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6460" cy="3204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7C4D27" w14:textId="77777777" w:rsidR="00F655D5" w:rsidRPr="00F655D5" w:rsidRDefault="00F655D5" w:rsidP="00F655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FF"/>
                                <w:sz w:val="18"/>
                                <w:szCs w:val="18"/>
                                <w:lang w:val="en-US" w:eastAsia="de-DE"/>
                              </w:rPr>
                              <w:t>public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 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FF"/>
                                <w:sz w:val="18"/>
                                <w:szCs w:val="18"/>
                                <w:lang w:val="en-US" w:eastAsia="de-DE"/>
                              </w:rPr>
                              <w:t>static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 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267F99"/>
                                <w:sz w:val="18"/>
                                <w:szCs w:val="18"/>
                                <w:lang w:val="en-US" w:eastAsia="de-DE"/>
                              </w:rPr>
                              <w:t>void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 </w:t>
                            </w:r>
                            <w:proofErr w:type="spellStart"/>
                            <w:r w:rsidRPr="00F655D5">
                              <w:rPr>
                                <w:rFonts w:ascii="Miriam" w:eastAsia="Times New Roman" w:hAnsi="Miriam" w:cs="Miriam" w:hint="cs"/>
                                <w:color w:val="795E26"/>
                                <w:sz w:val="18"/>
                                <w:szCs w:val="18"/>
                                <w:lang w:val="en-US" w:eastAsia="de-DE"/>
                              </w:rPr>
                              <w:t>abfrage</w:t>
                            </w:r>
                            <w:proofErr w:type="spellEnd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>() {</w:t>
                            </w:r>
                          </w:p>
                          <w:p w14:paraId="51A89128" w14:textId="77777777" w:rsidR="00F655D5" w:rsidRPr="00F655D5" w:rsidRDefault="00F655D5" w:rsidP="00F655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267F99"/>
                                <w:sz w:val="18"/>
                                <w:szCs w:val="18"/>
                                <w:lang w:val="en-US" w:eastAsia="de-DE"/>
                              </w:rPr>
                              <w:t>Scanner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 </w:t>
                            </w:r>
                            <w:proofErr w:type="spellStart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1080"/>
                                <w:sz w:val="18"/>
                                <w:szCs w:val="18"/>
                                <w:lang w:val="en-US" w:eastAsia="de-DE"/>
                              </w:rPr>
                              <w:t>eingabe</w:t>
                            </w:r>
                            <w:proofErr w:type="spellEnd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 = 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AF00DB"/>
                                <w:sz w:val="18"/>
                                <w:szCs w:val="18"/>
                                <w:lang w:val="en-US" w:eastAsia="de-DE"/>
                              </w:rPr>
                              <w:t>new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 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795E26"/>
                                <w:sz w:val="18"/>
                                <w:szCs w:val="18"/>
                                <w:lang w:val="en-US" w:eastAsia="de-DE"/>
                              </w:rPr>
                              <w:t>Scanner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>(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1080"/>
                                <w:sz w:val="18"/>
                                <w:szCs w:val="18"/>
                                <w:lang w:val="en-US" w:eastAsia="de-DE"/>
                              </w:rPr>
                              <w:t>System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>.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1080"/>
                                <w:sz w:val="18"/>
                                <w:szCs w:val="18"/>
                                <w:lang w:val="en-US" w:eastAsia="de-DE"/>
                              </w:rPr>
                              <w:t>in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>);</w:t>
                            </w:r>
                          </w:p>
                          <w:p w14:paraId="4AD58A04" w14:textId="77777777" w:rsidR="00F655D5" w:rsidRPr="00F655D5" w:rsidRDefault="00F655D5" w:rsidP="00F655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</w:t>
                            </w:r>
                            <w:proofErr w:type="spellStart"/>
                            <w:r w:rsidRPr="00F655D5">
                              <w:rPr>
                                <w:rFonts w:ascii="Miriam" w:eastAsia="Times New Roman" w:hAnsi="Miriam" w:cs="Miriam" w:hint="cs"/>
                                <w:color w:val="267F99"/>
                                <w:sz w:val="18"/>
                                <w:szCs w:val="18"/>
                                <w:lang w:val="en-US" w:eastAsia="de-DE"/>
                              </w:rPr>
                              <w:t>TreeMap</w:t>
                            </w:r>
                            <w:proofErr w:type="spellEnd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>&lt;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267F99"/>
                                <w:sz w:val="18"/>
                                <w:szCs w:val="18"/>
                                <w:lang w:val="en-US" w:eastAsia="de-DE"/>
                              </w:rPr>
                              <w:t>Integer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, </w:t>
                            </w:r>
                            <w:proofErr w:type="spellStart"/>
                            <w:r w:rsidRPr="00F655D5">
                              <w:rPr>
                                <w:rFonts w:ascii="Miriam" w:eastAsia="Times New Roman" w:hAnsi="Miriam" w:cs="Miriam" w:hint="cs"/>
                                <w:color w:val="267F99"/>
                                <w:sz w:val="18"/>
                                <w:szCs w:val="18"/>
                                <w:lang w:val="en-US" w:eastAsia="de-DE"/>
                              </w:rPr>
                              <w:t>TreeMap</w:t>
                            </w:r>
                            <w:proofErr w:type="spellEnd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>&lt;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267F99"/>
                                <w:sz w:val="18"/>
                                <w:szCs w:val="18"/>
                                <w:lang w:val="en-US" w:eastAsia="de-DE"/>
                              </w:rPr>
                              <w:t>Double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, 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267F99"/>
                                <w:sz w:val="18"/>
                                <w:szCs w:val="18"/>
                                <w:lang w:val="en-US" w:eastAsia="de-DE"/>
                              </w:rPr>
                              <w:t>Integer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&gt;&gt; 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1080"/>
                                <w:sz w:val="18"/>
                                <w:szCs w:val="18"/>
                                <w:lang w:val="en-US" w:eastAsia="de-DE"/>
                              </w:rPr>
                              <w:t>map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 = 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AF00DB"/>
                                <w:sz w:val="18"/>
                                <w:szCs w:val="18"/>
                                <w:lang w:val="en-US" w:eastAsia="de-DE"/>
                              </w:rPr>
                              <w:t>new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 </w:t>
                            </w:r>
                            <w:proofErr w:type="spellStart"/>
                            <w:r w:rsidRPr="00F655D5">
                              <w:rPr>
                                <w:rFonts w:ascii="Miriam" w:eastAsia="Times New Roman" w:hAnsi="Miriam" w:cs="Miriam" w:hint="cs"/>
                                <w:color w:val="267F99"/>
                                <w:sz w:val="18"/>
                                <w:szCs w:val="18"/>
                                <w:lang w:val="en-US" w:eastAsia="de-DE"/>
                              </w:rPr>
                              <w:t>TreeMap</w:t>
                            </w:r>
                            <w:proofErr w:type="spellEnd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&lt;&gt;(); </w:t>
                            </w:r>
                          </w:p>
                          <w:p w14:paraId="7D1C9729" w14:textId="77777777" w:rsidR="00F655D5" w:rsidRPr="00F655D5" w:rsidRDefault="00F655D5" w:rsidP="00F655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</w:t>
                            </w:r>
                            <w:proofErr w:type="spellStart"/>
                            <w:r w:rsidRPr="00F655D5">
                              <w:rPr>
                                <w:rFonts w:ascii="Miriam" w:eastAsia="Times New Roman" w:hAnsi="Miriam" w:cs="Miriam" w:hint="cs"/>
                                <w:color w:val="AF00DB"/>
                                <w:sz w:val="18"/>
                                <w:szCs w:val="18"/>
                                <w:lang w:eastAsia="de-DE"/>
                              </w:rPr>
                              <w:t>while</w:t>
                            </w:r>
                            <w:proofErr w:type="spellEnd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(</w:t>
                            </w:r>
                            <w:proofErr w:type="spellStart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FF"/>
                                <w:sz w:val="18"/>
                                <w:szCs w:val="18"/>
                                <w:lang w:eastAsia="de-DE"/>
                              </w:rPr>
                              <w:t>true</w:t>
                            </w:r>
                            <w:proofErr w:type="spellEnd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) {</w:t>
                            </w:r>
                          </w:p>
                          <w:p w14:paraId="4CE00CAF" w14:textId="77777777" w:rsidR="00F655D5" w:rsidRPr="00F655D5" w:rsidRDefault="00F655D5" w:rsidP="00F655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</w:t>
                            </w:r>
                            <w:proofErr w:type="spellStart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1080"/>
                                <w:sz w:val="18"/>
                                <w:szCs w:val="18"/>
                                <w:lang w:eastAsia="de-DE"/>
                              </w:rPr>
                              <w:t>System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.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1080"/>
                                <w:sz w:val="18"/>
                                <w:szCs w:val="18"/>
                                <w:lang w:eastAsia="de-DE"/>
                              </w:rPr>
                              <w:t>out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.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795E26"/>
                                <w:sz w:val="18"/>
                                <w:szCs w:val="18"/>
                                <w:lang w:eastAsia="de-DE"/>
                              </w:rPr>
                              <w:t>print</w:t>
                            </w:r>
                            <w:proofErr w:type="spellEnd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(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A31515"/>
                                <w:sz w:val="18"/>
                                <w:szCs w:val="18"/>
                                <w:lang w:eastAsia="de-DE"/>
                              </w:rPr>
                              <w:t xml:space="preserve">"Ihre Wahl? 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A31515"/>
                                <w:sz w:val="18"/>
                                <w:szCs w:val="18"/>
                                <w:lang w:val="en-US" w:eastAsia="de-DE"/>
                              </w:rPr>
                              <w:t>"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); </w:t>
                            </w:r>
                          </w:p>
                          <w:p w14:paraId="4A537B1A" w14:textId="77777777" w:rsidR="00F655D5" w:rsidRPr="00F655D5" w:rsidRDefault="00F655D5" w:rsidP="00F655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    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267F99"/>
                                <w:sz w:val="18"/>
                                <w:szCs w:val="18"/>
                                <w:lang w:val="en-US" w:eastAsia="de-DE"/>
                              </w:rPr>
                              <w:t>int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 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1080"/>
                                <w:sz w:val="18"/>
                                <w:szCs w:val="18"/>
                                <w:lang w:val="en-US" w:eastAsia="de-DE"/>
                              </w:rPr>
                              <w:t>key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 = </w:t>
                            </w:r>
                            <w:proofErr w:type="spellStart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1080"/>
                                <w:sz w:val="18"/>
                                <w:szCs w:val="18"/>
                                <w:lang w:val="en-US" w:eastAsia="de-DE"/>
                              </w:rPr>
                              <w:t>eingabe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>.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795E26"/>
                                <w:sz w:val="18"/>
                                <w:szCs w:val="18"/>
                                <w:lang w:val="en-US" w:eastAsia="de-DE"/>
                              </w:rPr>
                              <w:t>nextInt</w:t>
                            </w:r>
                            <w:proofErr w:type="spellEnd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>();</w:t>
                            </w:r>
                          </w:p>
                          <w:p w14:paraId="7FA67300" w14:textId="77777777" w:rsidR="00F655D5" w:rsidRPr="00F655D5" w:rsidRDefault="00F655D5" w:rsidP="00F655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    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AF00DB"/>
                                <w:sz w:val="18"/>
                                <w:szCs w:val="18"/>
                                <w:lang w:val="en-US" w:eastAsia="de-DE"/>
                              </w:rPr>
                              <w:t>if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 (key == 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98658"/>
                                <w:sz w:val="18"/>
                                <w:szCs w:val="18"/>
                                <w:lang w:val="en-US" w:eastAsia="de-DE"/>
                              </w:rPr>
                              <w:t>0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>) {</w:t>
                            </w:r>
                          </w:p>
                          <w:p w14:paraId="2F96D00C" w14:textId="77777777" w:rsidR="00F655D5" w:rsidRPr="00F655D5" w:rsidRDefault="00F655D5" w:rsidP="00F655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        </w:t>
                            </w:r>
                            <w:proofErr w:type="spellStart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1080"/>
                                <w:sz w:val="18"/>
                                <w:szCs w:val="18"/>
                                <w:lang w:eastAsia="de-DE"/>
                              </w:rPr>
                              <w:t>System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.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1080"/>
                                <w:sz w:val="18"/>
                                <w:szCs w:val="18"/>
                                <w:lang w:eastAsia="de-DE"/>
                              </w:rPr>
                              <w:t>out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.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795E26"/>
                                <w:sz w:val="18"/>
                                <w:szCs w:val="18"/>
                                <w:lang w:eastAsia="de-DE"/>
                              </w:rPr>
                              <w:t>print</w:t>
                            </w:r>
                            <w:proofErr w:type="spellEnd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(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A31515"/>
                                <w:sz w:val="18"/>
                                <w:szCs w:val="18"/>
                                <w:lang w:eastAsia="de-DE"/>
                              </w:rPr>
                              <w:t>"Statistik (in der obigen Sortierung)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EE0000"/>
                                <w:sz w:val="18"/>
                                <w:szCs w:val="18"/>
                                <w:lang w:eastAsia="de-DE"/>
                              </w:rPr>
                              <w:t>\n\n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A31515"/>
                                <w:sz w:val="18"/>
                                <w:szCs w:val="18"/>
                                <w:lang w:eastAsia="de-DE"/>
                              </w:rPr>
                              <w:t>"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);</w:t>
                            </w:r>
                          </w:p>
                          <w:p w14:paraId="47B81860" w14:textId="77777777" w:rsidR="00F655D5" w:rsidRPr="00F655D5" w:rsidRDefault="00F655D5" w:rsidP="00F655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AF00DB"/>
                                <w:sz w:val="18"/>
                                <w:szCs w:val="18"/>
                                <w:lang w:val="en-US" w:eastAsia="de-DE"/>
                              </w:rPr>
                              <w:t>break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; </w:t>
                            </w:r>
                          </w:p>
                          <w:p w14:paraId="7C8C07AB" w14:textId="77777777" w:rsidR="00F655D5" w:rsidRPr="00F655D5" w:rsidRDefault="00F655D5" w:rsidP="00F655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    }</w:t>
                            </w:r>
                          </w:p>
                          <w:p w14:paraId="230F216F" w14:textId="77777777" w:rsidR="00F655D5" w:rsidRPr="00F655D5" w:rsidRDefault="00F655D5" w:rsidP="00F655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    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267F99"/>
                                <w:sz w:val="18"/>
                                <w:szCs w:val="18"/>
                                <w:lang w:val="en-US" w:eastAsia="de-DE"/>
                              </w:rPr>
                              <w:t>double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 </w:t>
                            </w:r>
                            <w:proofErr w:type="spellStart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1080"/>
                                <w:sz w:val="18"/>
                                <w:szCs w:val="18"/>
                                <w:lang w:val="en-US" w:eastAsia="de-DE"/>
                              </w:rPr>
                              <w:t>preis</w:t>
                            </w:r>
                            <w:proofErr w:type="spellEnd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 = </w:t>
                            </w:r>
                            <w:proofErr w:type="spellStart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1080"/>
                                <w:sz w:val="18"/>
                                <w:szCs w:val="18"/>
                                <w:lang w:val="en-US" w:eastAsia="de-DE"/>
                              </w:rPr>
                              <w:t>eingabe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>.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795E26"/>
                                <w:sz w:val="18"/>
                                <w:szCs w:val="18"/>
                                <w:lang w:val="en-US" w:eastAsia="de-DE"/>
                              </w:rPr>
                              <w:t>nextDouble</w:t>
                            </w:r>
                            <w:proofErr w:type="spellEnd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(); </w:t>
                            </w:r>
                          </w:p>
                          <w:p w14:paraId="168271F9" w14:textId="77777777" w:rsidR="00F655D5" w:rsidRPr="00F655D5" w:rsidRDefault="00F655D5" w:rsidP="00F655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    </w:t>
                            </w:r>
                            <w:proofErr w:type="spellStart"/>
                            <w:r w:rsidRPr="00F655D5">
                              <w:rPr>
                                <w:rFonts w:ascii="Miriam" w:eastAsia="Times New Roman" w:hAnsi="Miriam" w:cs="Miriam" w:hint="cs"/>
                                <w:color w:val="267F99"/>
                                <w:sz w:val="18"/>
                                <w:szCs w:val="18"/>
                                <w:lang w:eastAsia="de-DE"/>
                              </w:rPr>
                              <w:t>int</w:t>
                            </w:r>
                            <w:proofErr w:type="spellEnd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1080"/>
                                <w:sz w:val="18"/>
                                <w:szCs w:val="18"/>
                                <w:lang w:eastAsia="de-DE"/>
                              </w:rPr>
                              <w:t>einheiten</w:t>
                            </w:r>
                            <w:proofErr w:type="spellEnd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= </w:t>
                            </w:r>
                            <w:proofErr w:type="spellStart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1080"/>
                                <w:sz w:val="18"/>
                                <w:szCs w:val="18"/>
                                <w:lang w:eastAsia="de-DE"/>
                              </w:rPr>
                              <w:t>eingabe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.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795E26"/>
                                <w:sz w:val="18"/>
                                <w:szCs w:val="18"/>
                                <w:lang w:eastAsia="de-DE"/>
                              </w:rPr>
                              <w:t>nextInt</w:t>
                            </w:r>
                            <w:proofErr w:type="spellEnd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(); </w:t>
                            </w:r>
                          </w:p>
                          <w:p w14:paraId="255B1E59" w14:textId="77777777" w:rsidR="00F655D5" w:rsidRPr="00F655D5" w:rsidRDefault="00F655D5" w:rsidP="00F655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</w:t>
                            </w:r>
                            <w:proofErr w:type="spellStart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1080"/>
                                <w:sz w:val="18"/>
                                <w:szCs w:val="18"/>
                                <w:lang w:eastAsia="de-DE"/>
                              </w:rPr>
                              <w:t>System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.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1080"/>
                                <w:sz w:val="18"/>
                                <w:szCs w:val="18"/>
                                <w:lang w:eastAsia="de-DE"/>
                              </w:rPr>
                              <w:t>out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.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795E26"/>
                                <w:sz w:val="18"/>
                                <w:szCs w:val="18"/>
                                <w:lang w:eastAsia="de-DE"/>
                              </w:rPr>
                              <w:t>println</w:t>
                            </w:r>
                            <w:proofErr w:type="spellEnd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(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A31515"/>
                                <w:sz w:val="18"/>
                                <w:szCs w:val="18"/>
                                <w:lang w:eastAsia="de-DE"/>
                              </w:rPr>
                              <w:t>""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);</w:t>
                            </w:r>
                          </w:p>
                          <w:p w14:paraId="33A7FB59" w14:textId="77777777" w:rsidR="00F655D5" w:rsidRPr="00F655D5" w:rsidRDefault="00F655D5" w:rsidP="00F655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AF00DB"/>
                                <w:sz w:val="18"/>
                                <w:szCs w:val="18"/>
                                <w:lang w:val="en-US" w:eastAsia="de-DE"/>
                              </w:rPr>
                              <w:t>if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 (!(</w:t>
                            </w:r>
                            <w:proofErr w:type="spellStart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1080"/>
                                <w:sz w:val="18"/>
                                <w:szCs w:val="18"/>
                                <w:lang w:val="en-US" w:eastAsia="de-DE"/>
                              </w:rPr>
                              <w:t>map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>.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795E26"/>
                                <w:sz w:val="18"/>
                                <w:szCs w:val="18"/>
                                <w:lang w:val="en-US" w:eastAsia="de-DE"/>
                              </w:rPr>
                              <w:t>containsKey</w:t>
                            </w:r>
                            <w:proofErr w:type="spellEnd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>(key))) {</w:t>
                            </w:r>
                          </w:p>
                          <w:p w14:paraId="4E6255F4" w14:textId="77777777" w:rsidR="00F655D5" w:rsidRPr="00F655D5" w:rsidRDefault="00F655D5" w:rsidP="00F655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        </w:t>
                            </w:r>
                            <w:proofErr w:type="spellStart"/>
                            <w:r w:rsidRPr="00F655D5">
                              <w:rPr>
                                <w:rFonts w:ascii="Miriam" w:eastAsia="Times New Roman" w:hAnsi="Miriam" w:cs="Miriam" w:hint="cs"/>
                                <w:color w:val="267F99"/>
                                <w:sz w:val="18"/>
                                <w:szCs w:val="18"/>
                                <w:lang w:val="en-US" w:eastAsia="de-DE"/>
                              </w:rPr>
                              <w:t>TreeMap</w:t>
                            </w:r>
                            <w:proofErr w:type="spellEnd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>&lt;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267F99"/>
                                <w:sz w:val="18"/>
                                <w:szCs w:val="18"/>
                                <w:lang w:val="en-US" w:eastAsia="de-DE"/>
                              </w:rPr>
                              <w:t>Double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, 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267F99"/>
                                <w:sz w:val="18"/>
                                <w:szCs w:val="18"/>
                                <w:lang w:val="en-US" w:eastAsia="de-DE"/>
                              </w:rPr>
                              <w:t>Integer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&gt; 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1080"/>
                                <w:sz w:val="18"/>
                                <w:szCs w:val="18"/>
                                <w:lang w:val="en-US" w:eastAsia="de-DE"/>
                              </w:rPr>
                              <w:t>map2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 = 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AF00DB"/>
                                <w:sz w:val="18"/>
                                <w:szCs w:val="18"/>
                                <w:lang w:val="en-US" w:eastAsia="de-DE"/>
                              </w:rPr>
                              <w:t>new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 </w:t>
                            </w:r>
                            <w:proofErr w:type="spellStart"/>
                            <w:r w:rsidRPr="00F655D5">
                              <w:rPr>
                                <w:rFonts w:ascii="Miriam" w:eastAsia="Times New Roman" w:hAnsi="Miriam" w:cs="Miriam" w:hint="cs"/>
                                <w:color w:val="267F99"/>
                                <w:sz w:val="18"/>
                                <w:szCs w:val="18"/>
                                <w:lang w:val="en-US" w:eastAsia="de-DE"/>
                              </w:rPr>
                              <w:t>TreeMap</w:t>
                            </w:r>
                            <w:proofErr w:type="spellEnd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&lt;&gt;(); </w:t>
                            </w:r>
                          </w:p>
                          <w:p w14:paraId="2D885C91" w14:textId="77777777" w:rsidR="00F655D5" w:rsidRPr="00F655D5" w:rsidRDefault="00F655D5" w:rsidP="00F655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        </w:t>
                            </w:r>
                            <w:proofErr w:type="spellStart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1080"/>
                                <w:sz w:val="18"/>
                                <w:szCs w:val="18"/>
                                <w:lang w:val="en-US" w:eastAsia="de-DE"/>
                              </w:rPr>
                              <w:t>map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>.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795E26"/>
                                <w:sz w:val="18"/>
                                <w:szCs w:val="18"/>
                                <w:lang w:val="en-US" w:eastAsia="de-DE"/>
                              </w:rPr>
                              <w:t>put</w:t>
                            </w:r>
                            <w:proofErr w:type="spellEnd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(key, map2); </w:t>
                            </w:r>
                          </w:p>
                          <w:p w14:paraId="6353E1DE" w14:textId="77777777" w:rsidR="00F655D5" w:rsidRPr="00F655D5" w:rsidRDefault="00F655D5" w:rsidP="00F655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        </w:t>
                            </w:r>
                            <w:proofErr w:type="spellStart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1080"/>
                                <w:sz w:val="18"/>
                                <w:szCs w:val="18"/>
                                <w:lang w:val="en-US" w:eastAsia="de-DE"/>
                              </w:rPr>
                              <w:t>map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>.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795E26"/>
                                <w:sz w:val="18"/>
                                <w:szCs w:val="18"/>
                                <w:lang w:val="en-US" w:eastAsia="de-DE"/>
                              </w:rPr>
                              <w:t>get</w:t>
                            </w:r>
                            <w:proofErr w:type="spellEnd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>(key).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795E26"/>
                                <w:sz w:val="18"/>
                                <w:szCs w:val="18"/>
                                <w:lang w:val="en-US" w:eastAsia="de-DE"/>
                              </w:rPr>
                              <w:t>put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>(</w:t>
                            </w:r>
                            <w:proofErr w:type="spellStart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>preis,einheiten</w:t>
                            </w:r>
                            <w:proofErr w:type="spellEnd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>);</w:t>
                            </w:r>
                          </w:p>
                          <w:p w14:paraId="240CEE85" w14:textId="77777777" w:rsidR="00F655D5" w:rsidRPr="00F655D5" w:rsidRDefault="00F655D5" w:rsidP="00F655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    } 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AF00DB"/>
                                <w:sz w:val="18"/>
                                <w:szCs w:val="18"/>
                                <w:lang w:val="en-US" w:eastAsia="de-DE"/>
                              </w:rPr>
                              <w:t>else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 { </w:t>
                            </w:r>
                          </w:p>
                          <w:p w14:paraId="1F273B3C" w14:textId="77777777" w:rsidR="00F655D5" w:rsidRPr="00F655D5" w:rsidRDefault="00F655D5" w:rsidP="00F655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        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AF00DB"/>
                                <w:sz w:val="18"/>
                                <w:szCs w:val="18"/>
                                <w:lang w:val="en-US" w:eastAsia="de-DE"/>
                              </w:rPr>
                              <w:t>if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>(!(</w:t>
                            </w:r>
                            <w:proofErr w:type="spellStart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1080"/>
                                <w:sz w:val="18"/>
                                <w:szCs w:val="18"/>
                                <w:lang w:val="en-US" w:eastAsia="de-DE"/>
                              </w:rPr>
                              <w:t>map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>.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795E26"/>
                                <w:sz w:val="18"/>
                                <w:szCs w:val="18"/>
                                <w:lang w:val="en-US" w:eastAsia="de-DE"/>
                              </w:rPr>
                              <w:t>get</w:t>
                            </w:r>
                            <w:proofErr w:type="spellEnd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>(key).</w:t>
                            </w:r>
                            <w:proofErr w:type="spellStart"/>
                            <w:r w:rsidRPr="00F655D5">
                              <w:rPr>
                                <w:rFonts w:ascii="Miriam" w:eastAsia="Times New Roman" w:hAnsi="Miriam" w:cs="Miriam" w:hint="cs"/>
                                <w:color w:val="795E26"/>
                                <w:sz w:val="18"/>
                                <w:szCs w:val="18"/>
                                <w:lang w:val="en-US" w:eastAsia="de-DE"/>
                              </w:rPr>
                              <w:t>containsKey</w:t>
                            </w:r>
                            <w:proofErr w:type="spellEnd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>(</w:t>
                            </w:r>
                            <w:proofErr w:type="spellStart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>preis</w:t>
                            </w:r>
                            <w:proofErr w:type="spellEnd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>))) {</w:t>
                            </w:r>
                          </w:p>
                          <w:p w14:paraId="3F183B3F" w14:textId="77777777" w:rsidR="00F655D5" w:rsidRPr="00F655D5" w:rsidRDefault="00F655D5" w:rsidP="00F655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            </w:t>
                            </w:r>
                            <w:proofErr w:type="spellStart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1080"/>
                                <w:sz w:val="18"/>
                                <w:szCs w:val="18"/>
                                <w:lang w:val="en-US" w:eastAsia="de-DE"/>
                              </w:rPr>
                              <w:t>map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>.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795E26"/>
                                <w:sz w:val="18"/>
                                <w:szCs w:val="18"/>
                                <w:lang w:val="en-US" w:eastAsia="de-DE"/>
                              </w:rPr>
                              <w:t>get</w:t>
                            </w:r>
                            <w:proofErr w:type="spellEnd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>(key).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795E26"/>
                                <w:sz w:val="18"/>
                                <w:szCs w:val="18"/>
                                <w:lang w:val="en-US" w:eastAsia="de-DE"/>
                              </w:rPr>
                              <w:t>put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>(</w:t>
                            </w:r>
                            <w:proofErr w:type="spellStart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>preis,einheiten</w:t>
                            </w:r>
                            <w:proofErr w:type="spellEnd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); </w:t>
                            </w:r>
                          </w:p>
                          <w:p w14:paraId="1FA5C08C" w14:textId="77777777" w:rsidR="00F655D5" w:rsidRPr="00F655D5" w:rsidRDefault="00F655D5" w:rsidP="00F655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        } 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AF00DB"/>
                                <w:sz w:val="18"/>
                                <w:szCs w:val="18"/>
                                <w:lang w:val="en-US" w:eastAsia="de-DE"/>
                              </w:rPr>
                              <w:t>else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 {</w:t>
                            </w:r>
                          </w:p>
                          <w:p w14:paraId="34D87A79" w14:textId="77777777" w:rsidR="00F655D5" w:rsidRPr="00F655D5" w:rsidRDefault="00F655D5" w:rsidP="00F655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            </w:t>
                            </w:r>
                            <w:proofErr w:type="spellStart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1080"/>
                                <w:sz w:val="18"/>
                                <w:szCs w:val="18"/>
                                <w:lang w:val="en-US" w:eastAsia="de-DE"/>
                              </w:rPr>
                              <w:t>map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>.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795E26"/>
                                <w:sz w:val="18"/>
                                <w:szCs w:val="18"/>
                                <w:lang w:val="en-US" w:eastAsia="de-DE"/>
                              </w:rPr>
                              <w:t>get</w:t>
                            </w:r>
                            <w:proofErr w:type="spellEnd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>(key).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795E26"/>
                                <w:sz w:val="18"/>
                                <w:szCs w:val="18"/>
                                <w:lang w:val="en-US" w:eastAsia="de-DE"/>
                              </w:rPr>
                              <w:t>put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>(</w:t>
                            </w:r>
                            <w:proofErr w:type="spellStart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>preis,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1080"/>
                                <w:sz w:val="18"/>
                                <w:szCs w:val="18"/>
                                <w:lang w:val="en-US" w:eastAsia="de-DE"/>
                              </w:rPr>
                              <w:t>map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>.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795E26"/>
                                <w:sz w:val="18"/>
                                <w:szCs w:val="18"/>
                                <w:lang w:val="en-US" w:eastAsia="de-DE"/>
                              </w:rPr>
                              <w:t>get</w:t>
                            </w:r>
                            <w:proofErr w:type="spellEnd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>(key).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795E26"/>
                                <w:sz w:val="18"/>
                                <w:szCs w:val="18"/>
                                <w:lang w:val="en-US" w:eastAsia="de-DE"/>
                              </w:rPr>
                              <w:t>get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>(</w:t>
                            </w:r>
                            <w:proofErr w:type="spellStart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>preis</w:t>
                            </w:r>
                            <w:proofErr w:type="spellEnd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>)+</w:t>
                            </w:r>
                            <w:proofErr w:type="spellStart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>einheiten</w:t>
                            </w:r>
                            <w:proofErr w:type="spellEnd"/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); </w:t>
                            </w:r>
                          </w:p>
                          <w:p w14:paraId="6FDF55F6" w14:textId="77777777" w:rsidR="00F655D5" w:rsidRPr="00F655D5" w:rsidRDefault="00F655D5" w:rsidP="00F655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        </w:t>
                            </w: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}</w:t>
                            </w:r>
                          </w:p>
                          <w:p w14:paraId="65F1AEAF" w14:textId="77777777" w:rsidR="00F655D5" w:rsidRPr="00F655D5" w:rsidRDefault="00F655D5" w:rsidP="00F655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}</w:t>
                            </w:r>
                          </w:p>
                          <w:p w14:paraId="03C75435" w14:textId="77777777" w:rsidR="00F655D5" w:rsidRPr="00F655D5" w:rsidRDefault="00F655D5" w:rsidP="00F655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}</w:t>
                            </w:r>
                          </w:p>
                          <w:p w14:paraId="10F6268F" w14:textId="77777777" w:rsidR="00F655D5" w:rsidRPr="00F655D5" w:rsidRDefault="00F655D5" w:rsidP="00F655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F655D5">
                              <w:rPr>
                                <w:rFonts w:ascii="Miriam" w:eastAsia="Times New Roman" w:hAnsi="Miriam" w:cs="Miriam" w:hint="cs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}</w:t>
                            </w:r>
                          </w:p>
                          <w:p w14:paraId="3B1939D3" w14:textId="0EDB4F42" w:rsidR="00955186" w:rsidRPr="00F655D5" w:rsidRDefault="00955186" w:rsidP="00F655D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iriam" w:eastAsia="Times New Roman" w:hAnsi="Miriam" w:cs="Miriam"/>
                                <w:color w:val="000000"/>
                                <w:sz w:val="11"/>
                                <w:szCs w:val="11"/>
                                <w:lang w:eastAsia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C542B" id="Textfeld 1" o:spid="_x0000_s1027" type="#_x0000_t202" style="position:absolute;margin-left:-7pt;margin-top:3.35pt;width:269.8pt;height:25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" fillcolor="white [3201]" strokeweight=".5pt">
                <v:textbox>
                  <w:txbxContent>
                    <w:p w14:paraId="0E7C4D27" w14:textId="77777777" w:rsidR="00F655D5" w:rsidRPr="00F655D5" w:rsidRDefault="00F655D5" w:rsidP="00F655D5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8"/>
                          <w:szCs w:val="18"/>
                          <w:lang w:val="en-US" w:eastAsia="de-DE"/>
                        </w:rPr>
                      </w:pPr>
                      <w:r w:rsidRPr="00F655D5">
                        <w:rPr>
                          <w:rFonts w:ascii="Miriam" w:eastAsia="Times New Roman" w:hAnsi="Miriam" w:cs="Miriam" w:hint="cs"/>
                          <w:color w:val="0000FF"/>
                          <w:sz w:val="18"/>
                          <w:szCs w:val="18"/>
                          <w:lang w:val="en-US" w:eastAsia="de-DE"/>
                        </w:rPr>
                        <w:t>public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 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FF"/>
                          <w:sz w:val="18"/>
                          <w:szCs w:val="18"/>
                          <w:lang w:val="en-US" w:eastAsia="de-DE"/>
                        </w:rPr>
                        <w:t>static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 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267F99"/>
                          <w:sz w:val="18"/>
                          <w:szCs w:val="18"/>
                          <w:lang w:val="en-US" w:eastAsia="de-DE"/>
                        </w:rPr>
                        <w:t>void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 </w:t>
                      </w:r>
                      <w:proofErr w:type="spellStart"/>
                      <w:r w:rsidRPr="00F655D5">
                        <w:rPr>
                          <w:rFonts w:ascii="Miriam" w:eastAsia="Times New Roman" w:hAnsi="Miriam" w:cs="Miriam" w:hint="cs"/>
                          <w:color w:val="795E26"/>
                          <w:sz w:val="18"/>
                          <w:szCs w:val="18"/>
                          <w:lang w:val="en-US" w:eastAsia="de-DE"/>
                        </w:rPr>
                        <w:t>abfrage</w:t>
                      </w:r>
                      <w:proofErr w:type="spellEnd"/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>() {</w:t>
                      </w:r>
                    </w:p>
                    <w:p w14:paraId="51A89128" w14:textId="77777777" w:rsidR="00F655D5" w:rsidRPr="00F655D5" w:rsidRDefault="00F655D5" w:rsidP="00F655D5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8"/>
                          <w:szCs w:val="18"/>
                          <w:lang w:val="en-US" w:eastAsia="de-DE"/>
                        </w:rPr>
                      </w:pP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    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267F99"/>
                          <w:sz w:val="18"/>
                          <w:szCs w:val="18"/>
                          <w:lang w:val="en-US" w:eastAsia="de-DE"/>
                        </w:rPr>
                        <w:t>Scanner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 </w:t>
                      </w:r>
                      <w:proofErr w:type="spellStart"/>
                      <w:r w:rsidRPr="00F655D5">
                        <w:rPr>
                          <w:rFonts w:ascii="Miriam" w:eastAsia="Times New Roman" w:hAnsi="Miriam" w:cs="Miriam" w:hint="cs"/>
                          <w:color w:val="001080"/>
                          <w:sz w:val="18"/>
                          <w:szCs w:val="18"/>
                          <w:lang w:val="en-US" w:eastAsia="de-DE"/>
                        </w:rPr>
                        <w:t>eingabe</w:t>
                      </w:r>
                      <w:proofErr w:type="spellEnd"/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 = 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AF00DB"/>
                          <w:sz w:val="18"/>
                          <w:szCs w:val="18"/>
                          <w:lang w:val="en-US" w:eastAsia="de-DE"/>
                        </w:rPr>
                        <w:t>new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 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795E26"/>
                          <w:sz w:val="18"/>
                          <w:szCs w:val="18"/>
                          <w:lang w:val="en-US" w:eastAsia="de-DE"/>
                        </w:rPr>
                        <w:t>Scanner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>(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1080"/>
                          <w:sz w:val="18"/>
                          <w:szCs w:val="18"/>
                          <w:lang w:val="en-US" w:eastAsia="de-DE"/>
                        </w:rPr>
                        <w:t>System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>.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1080"/>
                          <w:sz w:val="18"/>
                          <w:szCs w:val="18"/>
                          <w:lang w:val="en-US" w:eastAsia="de-DE"/>
                        </w:rPr>
                        <w:t>in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>);</w:t>
                      </w:r>
                    </w:p>
                    <w:p w14:paraId="4AD58A04" w14:textId="77777777" w:rsidR="00F655D5" w:rsidRPr="00F655D5" w:rsidRDefault="00F655D5" w:rsidP="00F655D5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8"/>
                          <w:szCs w:val="18"/>
                          <w:lang w:val="en-US" w:eastAsia="de-DE"/>
                        </w:rPr>
                      </w:pP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    </w:t>
                      </w:r>
                      <w:proofErr w:type="spellStart"/>
                      <w:r w:rsidRPr="00F655D5">
                        <w:rPr>
                          <w:rFonts w:ascii="Miriam" w:eastAsia="Times New Roman" w:hAnsi="Miriam" w:cs="Miriam" w:hint="cs"/>
                          <w:color w:val="267F99"/>
                          <w:sz w:val="18"/>
                          <w:szCs w:val="18"/>
                          <w:lang w:val="en-US" w:eastAsia="de-DE"/>
                        </w:rPr>
                        <w:t>TreeMap</w:t>
                      </w:r>
                      <w:proofErr w:type="spellEnd"/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>&lt;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267F99"/>
                          <w:sz w:val="18"/>
                          <w:szCs w:val="18"/>
                          <w:lang w:val="en-US" w:eastAsia="de-DE"/>
                        </w:rPr>
                        <w:t>Integer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, </w:t>
                      </w:r>
                      <w:proofErr w:type="spellStart"/>
                      <w:r w:rsidRPr="00F655D5">
                        <w:rPr>
                          <w:rFonts w:ascii="Miriam" w:eastAsia="Times New Roman" w:hAnsi="Miriam" w:cs="Miriam" w:hint="cs"/>
                          <w:color w:val="267F99"/>
                          <w:sz w:val="18"/>
                          <w:szCs w:val="18"/>
                          <w:lang w:val="en-US" w:eastAsia="de-DE"/>
                        </w:rPr>
                        <w:t>TreeMap</w:t>
                      </w:r>
                      <w:proofErr w:type="spellEnd"/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>&lt;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267F99"/>
                          <w:sz w:val="18"/>
                          <w:szCs w:val="18"/>
                          <w:lang w:val="en-US" w:eastAsia="de-DE"/>
                        </w:rPr>
                        <w:t>Double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, 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267F99"/>
                          <w:sz w:val="18"/>
                          <w:szCs w:val="18"/>
                          <w:lang w:val="en-US" w:eastAsia="de-DE"/>
                        </w:rPr>
                        <w:t>Integer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&gt;&gt; 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1080"/>
                          <w:sz w:val="18"/>
                          <w:szCs w:val="18"/>
                          <w:lang w:val="en-US" w:eastAsia="de-DE"/>
                        </w:rPr>
                        <w:t>map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 = 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AF00DB"/>
                          <w:sz w:val="18"/>
                          <w:szCs w:val="18"/>
                          <w:lang w:val="en-US" w:eastAsia="de-DE"/>
                        </w:rPr>
                        <w:t>new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 </w:t>
                      </w:r>
                      <w:proofErr w:type="spellStart"/>
                      <w:r w:rsidRPr="00F655D5">
                        <w:rPr>
                          <w:rFonts w:ascii="Miriam" w:eastAsia="Times New Roman" w:hAnsi="Miriam" w:cs="Miriam" w:hint="cs"/>
                          <w:color w:val="267F99"/>
                          <w:sz w:val="18"/>
                          <w:szCs w:val="18"/>
                          <w:lang w:val="en-US" w:eastAsia="de-DE"/>
                        </w:rPr>
                        <w:t>TreeMap</w:t>
                      </w:r>
                      <w:proofErr w:type="spellEnd"/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&lt;&gt;(); </w:t>
                      </w:r>
                    </w:p>
                    <w:p w14:paraId="7D1C9729" w14:textId="77777777" w:rsidR="00F655D5" w:rsidRPr="00F655D5" w:rsidRDefault="00F655D5" w:rsidP="00F655D5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    </w:t>
                      </w:r>
                      <w:proofErr w:type="spellStart"/>
                      <w:r w:rsidRPr="00F655D5">
                        <w:rPr>
                          <w:rFonts w:ascii="Miriam" w:eastAsia="Times New Roman" w:hAnsi="Miriam" w:cs="Miriam" w:hint="cs"/>
                          <w:color w:val="AF00DB"/>
                          <w:sz w:val="18"/>
                          <w:szCs w:val="18"/>
                          <w:lang w:eastAsia="de-DE"/>
                        </w:rPr>
                        <w:t>while</w:t>
                      </w:r>
                      <w:proofErr w:type="spellEnd"/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(</w:t>
                      </w:r>
                      <w:proofErr w:type="spellStart"/>
                      <w:r w:rsidRPr="00F655D5">
                        <w:rPr>
                          <w:rFonts w:ascii="Miriam" w:eastAsia="Times New Roman" w:hAnsi="Miriam" w:cs="Miriam" w:hint="cs"/>
                          <w:color w:val="0000FF"/>
                          <w:sz w:val="18"/>
                          <w:szCs w:val="18"/>
                          <w:lang w:eastAsia="de-DE"/>
                        </w:rPr>
                        <w:t>true</w:t>
                      </w:r>
                      <w:proofErr w:type="spellEnd"/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eastAsia="de-DE"/>
                        </w:rPr>
                        <w:t>) {</w:t>
                      </w:r>
                    </w:p>
                    <w:p w14:paraId="4CE00CAF" w14:textId="77777777" w:rsidR="00F655D5" w:rsidRPr="00F655D5" w:rsidRDefault="00F655D5" w:rsidP="00F655D5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8"/>
                          <w:szCs w:val="18"/>
                          <w:lang w:val="en-US" w:eastAsia="de-DE"/>
                        </w:rPr>
                      </w:pP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</w:t>
                      </w:r>
                      <w:proofErr w:type="spellStart"/>
                      <w:r w:rsidRPr="00F655D5">
                        <w:rPr>
                          <w:rFonts w:ascii="Miriam" w:eastAsia="Times New Roman" w:hAnsi="Miriam" w:cs="Miriam" w:hint="cs"/>
                          <w:color w:val="001080"/>
                          <w:sz w:val="18"/>
                          <w:szCs w:val="18"/>
                          <w:lang w:eastAsia="de-DE"/>
                        </w:rPr>
                        <w:t>System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eastAsia="de-DE"/>
                        </w:rPr>
                        <w:t>.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1080"/>
                          <w:sz w:val="18"/>
                          <w:szCs w:val="18"/>
                          <w:lang w:eastAsia="de-DE"/>
                        </w:rPr>
                        <w:t>out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eastAsia="de-DE"/>
                        </w:rPr>
                        <w:t>.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795E26"/>
                          <w:sz w:val="18"/>
                          <w:szCs w:val="18"/>
                          <w:lang w:eastAsia="de-DE"/>
                        </w:rPr>
                        <w:t>print</w:t>
                      </w:r>
                      <w:proofErr w:type="spellEnd"/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eastAsia="de-DE"/>
                        </w:rPr>
                        <w:t>(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A31515"/>
                          <w:sz w:val="18"/>
                          <w:szCs w:val="18"/>
                          <w:lang w:eastAsia="de-DE"/>
                        </w:rPr>
                        <w:t xml:space="preserve">"Ihre Wahl? 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A31515"/>
                          <w:sz w:val="18"/>
                          <w:szCs w:val="18"/>
                          <w:lang w:val="en-US" w:eastAsia="de-DE"/>
                        </w:rPr>
                        <w:t>"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); </w:t>
                      </w:r>
                    </w:p>
                    <w:p w14:paraId="4A537B1A" w14:textId="77777777" w:rsidR="00F655D5" w:rsidRPr="00F655D5" w:rsidRDefault="00F655D5" w:rsidP="00F655D5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8"/>
                          <w:szCs w:val="18"/>
                          <w:lang w:val="en-US" w:eastAsia="de-DE"/>
                        </w:rPr>
                      </w:pP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        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267F99"/>
                          <w:sz w:val="18"/>
                          <w:szCs w:val="18"/>
                          <w:lang w:val="en-US" w:eastAsia="de-DE"/>
                        </w:rPr>
                        <w:t>int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 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1080"/>
                          <w:sz w:val="18"/>
                          <w:szCs w:val="18"/>
                          <w:lang w:val="en-US" w:eastAsia="de-DE"/>
                        </w:rPr>
                        <w:t>key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 = </w:t>
                      </w:r>
                      <w:proofErr w:type="spellStart"/>
                      <w:r w:rsidRPr="00F655D5">
                        <w:rPr>
                          <w:rFonts w:ascii="Miriam" w:eastAsia="Times New Roman" w:hAnsi="Miriam" w:cs="Miriam" w:hint="cs"/>
                          <w:color w:val="001080"/>
                          <w:sz w:val="18"/>
                          <w:szCs w:val="18"/>
                          <w:lang w:val="en-US" w:eastAsia="de-DE"/>
                        </w:rPr>
                        <w:t>eingabe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>.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795E26"/>
                          <w:sz w:val="18"/>
                          <w:szCs w:val="18"/>
                          <w:lang w:val="en-US" w:eastAsia="de-DE"/>
                        </w:rPr>
                        <w:t>nextInt</w:t>
                      </w:r>
                      <w:proofErr w:type="spellEnd"/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>();</w:t>
                      </w:r>
                    </w:p>
                    <w:p w14:paraId="7FA67300" w14:textId="77777777" w:rsidR="00F655D5" w:rsidRPr="00F655D5" w:rsidRDefault="00F655D5" w:rsidP="00F655D5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8"/>
                          <w:szCs w:val="18"/>
                          <w:lang w:val="en-US" w:eastAsia="de-DE"/>
                        </w:rPr>
                      </w:pP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        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AF00DB"/>
                          <w:sz w:val="18"/>
                          <w:szCs w:val="18"/>
                          <w:lang w:val="en-US" w:eastAsia="de-DE"/>
                        </w:rPr>
                        <w:t>if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 (key == 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98658"/>
                          <w:sz w:val="18"/>
                          <w:szCs w:val="18"/>
                          <w:lang w:val="en-US" w:eastAsia="de-DE"/>
                        </w:rPr>
                        <w:t>0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>) {</w:t>
                      </w:r>
                    </w:p>
                    <w:p w14:paraId="2F96D00C" w14:textId="77777777" w:rsidR="00F655D5" w:rsidRPr="00F655D5" w:rsidRDefault="00F655D5" w:rsidP="00F655D5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            </w:t>
                      </w:r>
                      <w:proofErr w:type="spellStart"/>
                      <w:r w:rsidRPr="00F655D5">
                        <w:rPr>
                          <w:rFonts w:ascii="Miriam" w:eastAsia="Times New Roman" w:hAnsi="Miriam" w:cs="Miriam" w:hint="cs"/>
                          <w:color w:val="001080"/>
                          <w:sz w:val="18"/>
                          <w:szCs w:val="18"/>
                          <w:lang w:eastAsia="de-DE"/>
                        </w:rPr>
                        <w:t>System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eastAsia="de-DE"/>
                        </w:rPr>
                        <w:t>.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1080"/>
                          <w:sz w:val="18"/>
                          <w:szCs w:val="18"/>
                          <w:lang w:eastAsia="de-DE"/>
                        </w:rPr>
                        <w:t>out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eastAsia="de-DE"/>
                        </w:rPr>
                        <w:t>.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795E26"/>
                          <w:sz w:val="18"/>
                          <w:szCs w:val="18"/>
                          <w:lang w:eastAsia="de-DE"/>
                        </w:rPr>
                        <w:t>print</w:t>
                      </w:r>
                      <w:proofErr w:type="spellEnd"/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eastAsia="de-DE"/>
                        </w:rPr>
                        <w:t>(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A31515"/>
                          <w:sz w:val="18"/>
                          <w:szCs w:val="18"/>
                          <w:lang w:eastAsia="de-DE"/>
                        </w:rPr>
                        <w:t>"Statistik (in der obigen Sortierung)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EE0000"/>
                          <w:sz w:val="18"/>
                          <w:szCs w:val="18"/>
                          <w:lang w:eastAsia="de-DE"/>
                        </w:rPr>
                        <w:t>\n\n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A31515"/>
                          <w:sz w:val="18"/>
                          <w:szCs w:val="18"/>
                          <w:lang w:eastAsia="de-DE"/>
                        </w:rPr>
                        <w:t>"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eastAsia="de-DE"/>
                        </w:rPr>
                        <w:t>);</w:t>
                      </w:r>
                    </w:p>
                    <w:p w14:paraId="47B81860" w14:textId="77777777" w:rsidR="00F655D5" w:rsidRPr="00F655D5" w:rsidRDefault="00F655D5" w:rsidP="00F655D5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8"/>
                          <w:szCs w:val="18"/>
                          <w:lang w:val="en-US" w:eastAsia="de-DE"/>
                        </w:rPr>
                      </w:pP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AF00DB"/>
                          <w:sz w:val="18"/>
                          <w:szCs w:val="18"/>
                          <w:lang w:val="en-US" w:eastAsia="de-DE"/>
                        </w:rPr>
                        <w:t>break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; </w:t>
                      </w:r>
                    </w:p>
                    <w:p w14:paraId="7C8C07AB" w14:textId="77777777" w:rsidR="00F655D5" w:rsidRPr="00F655D5" w:rsidRDefault="00F655D5" w:rsidP="00F655D5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8"/>
                          <w:szCs w:val="18"/>
                          <w:lang w:val="en-US" w:eastAsia="de-DE"/>
                        </w:rPr>
                      </w:pP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        }</w:t>
                      </w:r>
                    </w:p>
                    <w:p w14:paraId="230F216F" w14:textId="77777777" w:rsidR="00F655D5" w:rsidRPr="00F655D5" w:rsidRDefault="00F655D5" w:rsidP="00F655D5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8"/>
                          <w:szCs w:val="18"/>
                          <w:lang w:val="en-US" w:eastAsia="de-DE"/>
                        </w:rPr>
                      </w:pP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        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267F99"/>
                          <w:sz w:val="18"/>
                          <w:szCs w:val="18"/>
                          <w:lang w:val="en-US" w:eastAsia="de-DE"/>
                        </w:rPr>
                        <w:t>double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 </w:t>
                      </w:r>
                      <w:proofErr w:type="spellStart"/>
                      <w:r w:rsidRPr="00F655D5">
                        <w:rPr>
                          <w:rFonts w:ascii="Miriam" w:eastAsia="Times New Roman" w:hAnsi="Miriam" w:cs="Miriam" w:hint="cs"/>
                          <w:color w:val="001080"/>
                          <w:sz w:val="18"/>
                          <w:szCs w:val="18"/>
                          <w:lang w:val="en-US" w:eastAsia="de-DE"/>
                        </w:rPr>
                        <w:t>preis</w:t>
                      </w:r>
                      <w:proofErr w:type="spellEnd"/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 = </w:t>
                      </w:r>
                      <w:proofErr w:type="spellStart"/>
                      <w:r w:rsidRPr="00F655D5">
                        <w:rPr>
                          <w:rFonts w:ascii="Miriam" w:eastAsia="Times New Roman" w:hAnsi="Miriam" w:cs="Miriam" w:hint="cs"/>
                          <w:color w:val="001080"/>
                          <w:sz w:val="18"/>
                          <w:szCs w:val="18"/>
                          <w:lang w:val="en-US" w:eastAsia="de-DE"/>
                        </w:rPr>
                        <w:t>eingabe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>.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795E26"/>
                          <w:sz w:val="18"/>
                          <w:szCs w:val="18"/>
                          <w:lang w:val="en-US" w:eastAsia="de-DE"/>
                        </w:rPr>
                        <w:t>nextDouble</w:t>
                      </w:r>
                      <w:proofErr w:type="spellEnd"/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(); </w:t>
                      </w:r>
                    </w:p>
                    <w:p w14:paraId="168271F9" w14:textId="77777777" w:rsidR="00F655D5" w:rsidRPr="00F655D5" w:rsidRDefault="00F655D5" w:rsidP="00F655D5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        </w:t>
                      </w:r>
                      <w:proofErr w:type="spellStart"/>
                      <w:r w:rsidRPr="00F655D5">
                        <w:rPr>
                          <w:rFonts w:ascii="Miriam" w:eastAsia="Times New Roman" w:hAnsi="Miriam" w:cs="Miriam" w:hint="cs"/>
                          <w:color w:val="267F99"/>
                          <w:sz w:val="18"/>
                          <w:szCs w:val="18"/>
                          <w:lang w:eastAsia="de-DE"/>
                        </w:rPr>
                        <w:t>int</w:t>
                      </w:r>
                      <w:proofErr w:type="spellEnd"/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F655D5">
                        <w:rPr>
                          <w:rFonts w:ascii="Miriam" w:eastAsia="Times New Roman" w:hAnsi="Miriam" w:cs="Miriam" w:hint="cs"/>
                          <w:color w:val="001080"/>
                          <w:sz w:val="18"/>
                          <w:szCs w:val="18"/>
                          <w:lang w:eastAsia="de-DE"/>
                        </w:rPr>
                        <w:t>einheiten</w:t>
                      </w:r>
                      <w:proofErr w:type="spellEnd"/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= </w:t>
                      </w:r>
                      <w:proofErr w:type="spellStart"/>
                      <w:r w:rsidRPr="00F655D5">
                        <w:rPr>
                          <w:rFonts w:ascii="Miriam" w:eastAsia="Times New Roman" w:hAnsi="Miriam" w:cs="Miriam" w:hint="cs"/>
                          <w:color w:val="001080"/>
                          <w:sz w:val="18"/>
                          <w:szCs w:val="18"/>
                          <w:lang w:eastAsia="de-DE"/>
                        </w:rPr>
                        <w:t>eingabe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eastAsia="de-DE"/>
                        </w:rPr>
                        <w:t>.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795E26"/>
                          <w:sz w:val="18"/>
                          <w:szCs w:val="18"/>
                          <w:lang w:eastAsia="de-DE"/>
                        </w:rPr>
                        <w:t>nextInt</w:t>
                      </w:r>
                      <w:proofErr w:type="spellEnd"/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(); </w:t>
                      </w:r>
                    </w:p>
                    <w:p w14:paraId="255B1E59" w14:textId="77777777" w:rsidR="00F655D5" w:rsidRPr="00F655D5" w:rsidRDefault="00F655D5" w:rsidP="00F655D5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</w:t>
                      </w:r>
                      <w:proofErr w:type="spellStart"/>
                      <w:r w:rsidRPr="00F655D5">
                        <w:rPr>
                          <w:rFonts w:ascii="Miriam" w:eastAsia="Times New Roman" w:hAnsi="Miriam" w:cs="Miriam" w:hint="cs"/>
                          <w:color w:val="001080"/>
                          <w:sz w:val="18"/>
                          <w:szCs w:val="18"/>
                          <w:lang w:eastAsia="de-DE"/>
                        </w:rPr>
                        <w:t>System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eastAsia="de-DE"/>
                        </w:rPr>
                        <w:t>.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1080"/>
                          <w:sz w:val="18"/>
                          <w:szCs w:val="18"/>
                          <w:lang w:eastAsia="de-DE"/>
                        </w:rPr>
                        <w:t>out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eastAsia="de-DE"/>
                        </w:rPr>
                        <w:t>.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795E26"/>
                          <w:sz w:val="18"/>
                          <w:szCs w:val="18"/>
                          <w:lang w:eastAsia="de-DE"/>
                        </w:rPr>
                        <w:t>println</w:t>
                      </w:r>
                      <w:proofErr w:type="spellEnd"/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eastAsia="de-DE"/>
                        </w:rPr>
                        <w:t>(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A31515"/>
                          <w:sz w:val="18"/>
                          <w:szCs w:val="18"/>
                          <w:lang w:eastAsia="de-DE"/>
                        </w:rPr>
                        <w:t>""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eastAsia="de-DE"/>
                        </w:rPr>
                        <w:t>);</w:t>
                      </w:r>
                    </w:p>
                    <w:p w14:paraId="33A7FB59" w14:textId="77777777" w:rsidR="00F655D5" w:rsidRPr="00F655D5" w:rsidRDefault="00F655D5" w:rsidP="00F655D5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8"/>
                          <w:szCs w:val="18"/>
                          <w:lang w:val="en-US" w:eastAsia="de-DE"/>
                        </w:rPr>
                      </w:pP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AF00DB"/>
                          <w:sz w:val="18"/>
                          <w:szCs w:val="18"/>
                          <w:lang w:val="en-US" w:eastAsia="de-DE"/>
                        </w:rPr>
                        <w:t>if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 (!(</w:t>
                      </w:r>
                      <w:proofErr w:type="spellStart"/>
                      <w:r w:rsidRPr="00F655D5">
                        <w:rPr>
                          <w:rFonts w:ascii="Miriam" w:eastAsia="Times New Roman" w:hAnsi="Miriam" w:cs="Miriam" w:hint="cs"/>
                          <w:color w:val="001080"/>
                          <w:sz w:val="18"/>
                          <w:szCs w:val="18"/>
                          <w:lang w:val="en-US" w:eastAsia="de-DE"/>
                        </w:rPr>
                        <w:t>map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>.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795E26"/>
                          <w:sz w:val="18"/>
                          <w:szCs w:val="18"/>
                          <w:lang w:val="en-US" w:eastAsia="de-DE"/>
                        </w:rPr>
                        <w:t>containsKey</w:t>
                      </w:r>
                      <w:proofErr w:type="spellEnd"/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>(key))) {</w:t>
                      </w:r>
                    </w:p>
                    <w:p w14:paraId="4E6255F4" w14:textId="77777777" w:rsidR="00F655D5" w:rsidRPr="00F655D5" w:rsidRDefault="00F655D5" w:rsidP="00F655D5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8"/>
                          <w:szCs w:val="18"/>
                          <w:lang w:val="en-US" w:eastAsia="de-DE"/>
                        </w:rPr>
                      </w:pP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            </w:t>
                      </w:r>
                      <w:proofErr w:type="spellStart"/>
                      <w:r w:rsidRPr="00F655D5">
                        <w:rPr>
                          <w:rFonts w:ascii="Miriam" w:eastAsia="Times New Roman" w:hAnsi="Miriam" w:cs="Miriam" w:hint="cs"/>
                          <w:color w:val="267F99"/>
                          <w:sz w:val="18"/>
                          <w:szCs w:val="18"/>
                          <w:lang w:val="en-US" w:eastAsia="de-DE"/>
                        </w:rPr>
                        <w:t>TreeMap</w:t>
                      </w:r>
                      <w:proofErr w:type="spellEnd"/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>&lt;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267F99"/>
                          <w:sz w:val="18"/>
                          <w:szCs w:val="18"/>
                          <w:lang w:val="en-US" w:eastAsia="de-DE"/>
                        </w:rPr>
                        <w:t>Double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, 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267F99"/>
                          <w:sz w:val="18"/>
                          <w:szCs w:val="18"/>
                          <w:lang w:val="en-US" w:eastAsia="de-DE"/>
                        </w:rPr>
                        <w:t>Integer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&gt; 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1080"/>
                          <w:sz w:val="18"/>
                          <w:szCs w:val="18"/>
                          <w:lang w:val="en-US" w:eastAsia="de-DE"/>
                        </w:rPr>
                        <w:t>map2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 = 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AF00DB"/>
                          <w:sz w:val="18"/>
                          <w:szCs w:val="18"/>
                          <w:lang w:val="en-US" w:eastAsia="de-DE"/>
                        </w:rPr>
                        <w:t>new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 </w:t>
                      </w:r>
                      <w:proofErr w:type="spellStart"/>
                      <w:r w:rsidRPr="00F655D5">
                        <w:rPr>
                          <w:rFonts w:ascii="Miriam" w:eastAsia="Times New Roman" w:hAnsi="Miriam" w:cs="Miriam" w:hint="cs"/>
                          <w:color w:val="267F99"/>
                          <w:sz w:val="18"/>
                          <w:szCs w:val="18"/>
                          <w:lang w:val="en-US" w:eastAsia="de-DE"/>
                        </w:rPr>
                        <w:t>TreeMap</w:t>
                      </w:r>
                      <w:proofErr w:type="spellEnd"/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&lt;&gt;(); </w:t>
                      </w:r>
                    </w:p>
                    <w:p w14:paraId="2D885C91" w14:textId="77777777" w:rsidR="00F655D5" w:rsidRPr="00F655D5" w:rsidRDefault="00F655D5" w:rsidP="00F655D5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8"/>
                          <w:szCs w:val="18"/>
                          <w:lang w:val="en-US" w:eastAsia="de-DE"/>
                        </w:rPr>
                      </w:pP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            </w:t>
                      </w:r>
                      <w:proofErr w:type="spellStart"/>
                      <w:r w:rsidRPr="00F655D5">
                        <w:rPr>
                          <w:rFonts w:ascii="Miriam" w:eastAsia="Times New Roman" w:hAnsi="Miriam" w:cs="Miriam" w:hint="cs"/>
                          <w:color w:val="001080"/>
                          <w:sz w:val="18"/>
                          <w:szCs w:val="18"/>
                          <w:lang w:val="en-US" w:eastAsia="de-DE"/>
                        </w:rPr>
                        <w:t>map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>.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795E26"/>
                          <w:sz w:val="18"/>
                          <w:szCs w:val="18"/>
                          <w:lang w:val="en-US" w:eastAsia="de-DE"/>
                        </w:rPr>
                        <w:t>put</w:t>
                      </w:r>
                      <w:proofErr w:type="spellEnd"/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(key, map2); </w:t>
                      </w:r>
                    </w:p>
                    <w:p w14:paraId="6353E1DE" w14:textId="77777777" w:rsidR="00F655D5" w:rsidRPr="00F655D5" w:rsidRDefault="00F655D5" w:rsidP="00F655D5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8"/>
                          <w:szCs w:val="18"/>
                          <w:lang w:val="en-US" w:eastAsia="de-DE"/>
                        </w:rPr>
                      </w:pP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            </w:t>
                      </w:r>
                      <w:proofErr w:type="spellStart"/>
                      <w:r w:rsidRPr="00F655D5">
                        <w:rPr>
                          <w:rFonts w:ascii="Miriam" w:eastAsia="Times New Roman" w:hAnsi="Miriam" w:cs="Miriam" w:hint="cs"/>
                          <w:color w:val="001080"/>
                          <w:sz w:val="18"/>
                          <w:szCs w:val="18"/>
                          <w:lang w:val="en-US" w:eastAsia="de-DE"/>
                        </w:rPr>
                        <w:t>map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>.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795E26"/>
                          <w:sz w:val="18"/>
                          <w:szCs w:val="18"/>
                          <w:lang w:val="en-US" w:eastAsia="de-DE"/>
                        </w:rPr>
                        <w:t>get</w:t>
                      </w:r>
                      <w:proofErr w:type="spellEnd"/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>(key).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795E26"/>
                          <w:sz w:val="18"/>
                          <w:szCs w:val="18"/>
                          <w:lang w:val="en-US" w:eastAsia="de-DE"/>
                        </w:rPr>
                        <w:t>put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>(</w:t>
                      </w:r>
                      <w:proofErr w:type="spellStart"/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>preis,einheiten</w:t>
                      </w:r>
                      <w:proofErr w:type="spellEnd"/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>);</w:t>
                      </w:r>
                    </w:p>
                    <w:p w14:paraId="240CEE85" w14:textId="77777777" w:rsidR="00F655D5" w:rsidRPr="00F655D5" w:rsidRDefault="00F655D5" w:rsidP="00F655D5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8"/>
                          <w:szCs w:val="18"/>
                          <w:lang w:val="en-US" w:eastAsia="de-DE"/>
                        </w:rPr>
                      </w:pP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        } 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AF00DB"/>
                          <w:sz w:val="18"/>
                          <w:szCs w:val="18"/>
                          <w:lang w:val="en-US" w:eastAsia="de-DE"/>
                        </w:rPr>
                        <w:t>else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 { </w:t>
                      </w:r>
                    </w:p>
                    <w:p w14:paraId="1F273B3C" w14:textId="77777777" w:rsidR="00F655D5" w:rsidRPr="00F655D5" w:rsidRDefault="00F655D5" w:rsidP="00F655D5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8"/>
                          <w:szCs w:val="18"/>
                          <w:lang w:val="en-US" w:eastAsia="de-DE"/>
                        </w:rPr>
                      </w:pP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            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AF00DB"/>
                          <w:sz w:val="18"/>
                          <w:szCs w:val="18"/>
                          <w:lang w:val="en-US" w:eastAsia="de-DE"/>
                        </w:rPr>
                        <w:t>if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>(!(</w:t>
                      </w:r>
                      <w:proofErr w:type="spellStart"/>
                      <w:r w:rsidRPr="00F655D5">
                        <w:rPr>
                          <w:rFonts w:ascii="Miriam" w:eastAsia="Times New Roman" w:hAnsi="Miriam" w:cs="Miriam" w:hint="cs"/>
                          <w:color w:val="001080"/>
                          <w:sz w:val="18"/>
                          <w:szCs w:val="18"/>
                          <w:lang w:val="en-US" w:eastAsia="de-DE"/>
                        </w:rPr>
                        <w:t>map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>.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795E26"/>
                          <w:sz w:val="18"/>
                          <w:szCs w:val="18"/>
                          <w:lang w:val="en-US" w:eastAsia="de-DE"/>
                        </w:rPr>
                        <w:t>get</w:t>
                      </w:r>
                      <w:proofErr w:type="spellEnd"/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>(key).</w:t>
                      </w:r>
                      <w:proofErr w:type="spellStart"/>
                      <w:r w:rsidRPr="00F655D5">
                        <w:rPr>
                          <w:rFonts w:ascii="Miriam" w:eastAsia="Times New Roman" w:hAnsi="Miriam" w:cs="Miriam" w:hint="cs"/>
                          <w:color w:val="795E26"/>
                          <w:sz w:val="18"/>
                          <w:szCs w:val="18"/>
                          <w:lang w:val="en-US" w:eastAsia="de-DE"/>
                        </w:rPr>
                        <w:t>containsKey</w:t>
                      </w:r>
                      <w:proofErr w:type="spellEnd"/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>(</w:t>
                      </w:r>
                      <w:proofErr w:type="spellStart"/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>preis</w:t>
                      </w:r>
                      <w:proofErr w:type="spellEnd"/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>))) {</w:t>
                      </w:r>
                    </w:p>
                    <w:p w14:paraId="3F183B3F" w14:textId="77777777" w:rsidR="00F655D5" w:rsidRPr="00F655D5" w:rsidRDefault="00F655D5" w:rsidP="00F655D5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8"/>
                          <w:szCs w:val="18"/>
                          <w:lang w:val="en-US" w:eastAsia="de-DE"/>
                        </w:rPr>
                      </w:pP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                </w:t>
                      </w:r>
                      <w:proofErr w:type="spellStart"/>
                      <w:r w:rsidRPr="00F655D5">
                        <w:rPr>
                          <w:rFonts w:ascii="Miriam" w:eastAsia="Times New Roman" w:hAnsi="Miriam" w:cs="Miriam" w:hint="cs"/>
                          <w:color w:val="001080"/>
                          <w:sz w:val="18"/>
                          <w:szCs w:val="18"/>
                          <w:lang w:val="en-US" w:eastAsia="de-DE"/>
                        </w:rPr>
                        <w:t>map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>.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795E26"/>
                          <w:sz w:val="18"/>
                          <w:szCs w:val="18"/>
                          <w:lang w:val="en-US" w:eastAsia="de-DE"/>
                        </w:rPr>
                        <w:t>get</w:t>
                      </w:r>
                      <w:proofErr w:type="spellEnd"/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>(key).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795E26"/>
                          <w:sz w:val="18"/>
                          <w:szCs w:val="18"/>
                          <w:lang w:val="en-US" w:eastAsia="de-DE"/>
                        </w:rPr>
                        <w:t>put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>(</w:t>
                      </w:r>
                      <w:proofErr w:type="spellStart"/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>preis,einheiten</w:t>
                      </w:r>
                      <w:proofErr w:type="spellEnd"/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); </w:t>
                      </w:r>
                    </w:p>
                    <w:p w14:paraId="1FA5C08C" w14:textId="77777777" w:rsidR="00F655D5" w:rsidRPr="00F655D5" w:rsidRDefault="00F655D5" w:rsidP="00F655D5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8"/>
                          <w:szCs w:val="18"/>
                          <w:lang w:val="en-US" w:eastAsia="de-DE"/>
                        </w:rPr>
                      </w:pP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            } 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AF00DB"/>
                          <w:sz w:val="18"/>
                          <w:szCs w:val="18"/>
                          <w:lang w:val="en-US" w:eastAsia="de-DE"/>
                        </w:rPr>
                        <w:t>else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 {</w:t>
                      </w:r>
                    </w:p>
                    <w:p w14:paraId="34D87A79" w14:textId="77777777" w:rsidR="00F655D5" w:rsidRPr="00F655D5" w:rsidRDefault="00F655D5" w:rsidP="00F655D5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8"/>
                          <w:szCs w:val="18"/>
                          <w:lang w:val="en-US" w:eastAsia="de-DE"/>
                        </w:rPr>
                      </w:pP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                </w:t>
                      </w:r>
                      <w:proofErr w:type="spellStart"/>
                      <w:r w:rsidRPr="00F655D5">
                        <w:rPr>
                          <w:rFonts w:ascii="Miriam" w:eastAsia="Times New Roman" w:hAnsi="Miriam" w:cs="Miriam" w:hint="cs"/>
                          <w:color w:val="001080"/>
                          <w:sz w:val="18"/>
                          <w:szCs w:val="18"/>
                          <w:lang w:val="en-US" w:eastAsia="de-DE"/>
                        </w:rPr>
                        <w:t>map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>.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795E26"/>
                          <w:sz w:val="18"/>
                          <w:szCs w:val="18"/>
                          <w:lang w:val="en-US" w:eastAsia="de-DE"/>
                        </w:rPr>
                        <w:t>get</w:t>
                      </w:r>
                      <w:proofErr w:type="spellEnd"/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>(key).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795E26"/>
                          <w:sz w:val="18"/>
                          <w:szCs w:val="18"/>
                          <w:lang w:val="en-US" w:eastAsia="de-DE"/>
                        </w:rPr>
                        <w:t>put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>(</w:t>
                      </w:r>
                      <w:proofErr w:type="spellStart"/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>preis,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1080"/>
                          <w:sz w:val="18"/>
                          <w:szCs w:val="18"/>
                          <w:lang w:val="en-US" w:eastAsia="de-DE"/>
                        </w:rPr>
                        <w:t>map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>.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795E26"/>
                          <w:sz w:val="18"/>
                          <w:szCs w:val="18"/>
                          <w:lang w:val="en-US" w:eastAsia="de-DE"/>
                        </w:rPr>
                        <w:t>get</w:t>
                      </w:r>
                      <w:proofErr w:type="spellEnd"/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>(key).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795E26"/>
                          <w:sz w:val="18"/>
                          <w:szCs w:val="18"/>
                          <w:lang w:val="en-US" w:eastAsia="de-DE"/>
                        </w:rPr>
                        <w:t>get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>(</w:t>
                      </w:r>
                      <w:proofErr w:type="spellStart"/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>preis</w:t>
                      </w:r>
                      <w:proofErr w:type="spellEnd"/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>)+</w:t>
                      </w:r>
                      <w:proofErr w:type="spellStart"/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>einheiten</w:t>
                      </w:r>
                      <w:proofErr w:type="spellEnd"/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); </w:t>
                      </w:r>
                    </w:p>
                    <w:p w14:paraId="6FDF55F6" w14:textId="77777777" w:rsidR="00F655D5" w:rsidRPr="00F655D5" w:rsidRDefault="00F655D5" w:rsidP="00F655D5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val="en-US" w:eastAsia="de-DE"/>
                        </w:rPr>
                        <w:t xml:space="preserve">            </w:t>
                      </w: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eastAsia="de-DE"/>
                        </w:rPr>
                        <w:t>}</w:t>
                      </w:r>
                    </w:p>
                    <w:p w14:paraId="65F1AEAF" w14:textId="77777777" w:rsidR="00F655D5" w:rsidRPr="00F655D5" w:rsidRDefault="00F655D5" w:rsidP="00F655D5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}</w:t>
                      </w:r>
                    </w:p>
                    <w:p w14:paraId="03C75435" w14:textId="77777777" w:rsidR="00F655D5" w:rsidRPr="00F655D5" w:rsidRDefault="00F655D5" w:rsidP="00F655D5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}</w:t>
                      </w:r>
                    </w:p>
                    <w:p w14:paraId="10F6268F" w14:textId="77777777" w:rsidR="00F655D5" w:rsidRPr="00F655D5" w:rsidRDefault="00F655D5" w:rsidP="00F655D5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F655D5">
                        <w:rPr>
                          <w:rFonts w:ascii="Miriam" w:eastAsia="Times New Roman" w:hAnsi="Miriam" w:cs="Miriam" w:hint="cs"/>
                          <w:color w:val="000000"/>
                          <w:sz w:val="18"/>
                          <w:szCs w:val="18"/>
                          <w:lang w:eastAsia="de-DE"/>
                        </w:rPr>
                        <w:t>}</w:t>
                      </w:r>
                    </w:p>
                    <w:p w14:paraId="3B1939D3" w14:textId="0EDB4F42" w:rsidR="00955186" w:rsidRPr="00F655D5" w:rsidRDefault="00955186" w:rsidP="00F655D5">
                      <w:pPr>
                        <w:shd w:val="clear" w:color="auto" w:fill="FFFFFF"/>
                        <w:spacing w:after="0" w:line="240" w:lineRule="auto"/>
                        <w:rPr>
                          <w:rFonts w:ascii="Miriam" w:eastAsia="Times New Roman" w:hAnsi="Miriam" w:cs="Miriam"/>
                          <w:color w:val="000000"/>
                          <w:sz w:val="11"/>
                          <w:szCs w:val="11"/>
                          <w:lang w:eastAsia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96E88" w:rsidRPr="001E69CB" w:rsidSect="00001BBC">
      <w:headerReference w:type="default" r:id="rId12"/>
      <w:pgSz w:w="11906" w:h="16838"/>
      <w:pgMar w:top="1418" w:right="28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2BD9D" w14:textId="77777777" w:rsidR="00ED2E41" w:rsidRDefault="00ED2E41" w:rsidP="00311BDE">
      <w:pPr>
        <w:spacing w:after="0" w:line="240" w:lineRule="auto"/>
      </w:pPr>
      <w:r>
        <w:separator/>
      </w:r>
    </w:p>
  </w:endnote>
  <w:endnote w:type="continuationSeparator" w:id="0">
    <w:p w14:paraId="55D414F6" w14:textId="77777777" w:rsidR="00ED2E41" w:rsidRDefault="00ED2E41" w:rsidP="00311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IDFont+F32">
    <w:altName w:val="Cambria"/>
    <w:panose1 w:val="020B0604020202020204"/>
    <w:charset w:val="00"/>
    <w:family w:val="roman"/>
    <w:notTrueType/>
    <w:pitch w:val="default"/>
  </w:font>
  <w:font w:name="Miriam">
    <w:panose1 w:val="020B05020501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F06C4" w14:textId="77777777" w:rsidR="00ED2E41" w:rsidRDefault="00ED2E41" w:rsidP="00311BDE">
      <w:pPr>
        <w:spacing w:after="0" w:line="240" w:lineRule="auto"/>
      </w:pPr>
      <w:r>
        <w:separator/>
      </w:r>
    </w:p>
  </w:footnote>
  <w:footnote w:type="continuationSeparator" w:id="0">
    <w:p w14:paraId="74E7315A" w14:textId="77777777" w:rsidR="00ED2E41" w:rsidRDefault="00ED2E41" w:rsidP="00311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24DAD" w14:textId="77777777" w:rsidR="00311BDE" w:rsidRPr="00311BDE" w:rsidRDefault="00311BDE" w:rsidP="00311BDE">
    <w:pPr>
      <w:pStyle w:val="Kopfzeile"/>
      <w:pBdr>
        <w:bottom w:val="single" w:sz="4" w:space="1" w:color="auto"/>
      </w:pBdr>
      <w:rPr>
        <w:rFonts w:ascii="Arial" w:hAnsi="Arial" w:cs="Arial"/>
        <w:sz w:val="16"/>
        <w:szCs w:val="16"/>
      </w:rPr>
    </w:pPr>
    <w:r w:rsidRPr="00311BDE">
      <w:rPr>
        <w:rFonts w:ascii="Arial" w:hAnsi="Arial" w:cs="Arial"/>
        <w:sz w:val="16"/>
        <w:szCs w:val="16"/>
      </w:rPr>
      <w:t xml:space="preserve">Prof. Dr. Robert </w:t>
    </w:r>
    <w:proofErr w:type="spellStart"/>
    <w:r w:rsidRPr="00311BDE">
      <w:rPr>
        <w:rFonts w:ascii="Arial" w:hAnsi="Arial" w:cs="Arial"/>
        <w:sz w:val="16"/>
        <w:szCs w:val="16"/>
      </w:rPr>
      <w:t>Garmann</w:t>
    </w:r>
    <w:proofErr w:type="spellEnd"/>
    <w:r w:rsidRPr="00311BDE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311BDE">
      <w:rPr>
        <w:rFonts w:ascii="Arial" w:hAnsi="Arial" w:cs="Arial"/>
        <w:sz w:val="16"/>
        <w:szCs w:val="16"/>
      </w:rPr>
      <w:t>Programmieren 2 (PR2) - Formular für Lesenotizen  - SS202</w:t>
    </w:r>
    <w:r w:rsidR="005820C2">
      <w:rPr>
        <w:rFonts w:ascii="Arial" w:hAnsi="Arial" w:cs="Arial"/>
        <w:sz w:val="16"/>
        <w:szCs w:val="16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D6EBE"/>
    <w:multiLevelType w:val="multilevel"/>
    <w:tmpl w:val="6AFA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D5767"/>
    <w:multiLevelType w:val="hybridMultilevel"/>
    <w:tmpl w:val="293AF3C8"/>
    <w:lvl w:ilvl="0" w:tplc="5F9A0DDC">
      <w:start w:val="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B36E6"/>
    <w:multiLevelType w:val="multilevel"/>
    <w:tmpl w:val="A77A95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FC05A2"/>
    <w:multiLevelType w:val="hybridMultilevel"/>
    <w:tmpl w:val="9A90F0DA"/>
    <w:lvl w:ilvl="0" w:tplc="D2FE090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70DC8"/>
    <w:multiLevelType w:val="hybridMultilevel"/>
    <w:tmpl w:val="3E88678A"/>
    <w:lvl w:ilvl="0" w:tplc="D2FE090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F7B94"/>
    <w:multiLevelType w:val="hybridMultilevel"/>
    <w:tmpl w:val="59A479C4"/>
    <w:lvl w:ilvl="0" w:tplc="AF9C9D5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52D"/>
    <w:rsid w:val="00001BBC"/>
    <w:rsid w:val="00007253"/>
    <w:rsid w:val="00014C01"/>
    <w:rsid w:val="00027568"/>
    <w:rsid w:val="00070A58"/>
    <w:rsid w:val="00082B06"/>
    <w:rsid w:val="000C2348"/>
    <w:rsid w:val="0014252D"/>
    <w:rsid w:val="00192AAC"/>
    <w:rsid w:val="001B759F"/>
    <w:rsid w:val="001D29AC"/>
    <w:rsid w:val="001E69CB"/>
    <w:rsid w:val="00272567"/>
    <w:rsid w:val="002870CC"/>
    <w:rsid w:val="00311BDE"/>
    <w:rsid w:val="003163C4"/>
    <w:rsid w:val="0032059C"/>
    <w:rsid w:val="00322EA4"/>
    <w:rsid w:val="00332D22"/>
    <w:rsid w:val="003D4154"/>
    <w:rsid w:val="003F0A23"/>
    <w:rsid w:val="00404F6E"/>
    <w:rsid w:val="004325E3"/>
    <w:rsid w:val="00474BC8"/>
    <w:rsid w:val="00480C4B"/>
    <w:rsid w:val="00532E05"/>
    <w:rsid w:val="00535695"/>
    <w:rsid w:val="005820C2"/>
    <w:rsid w:val="005A67B0"/>
    <w:rsid w:val="00654325"/>
    <w:rsid w:val="0066287D"/>
    <w:rsid w:val="00744059"/>
    <w:rsid w:val="00746FD9"/>
    <w:rsid w:val="00784937"/>
    <w:rsid w:val="00796E88"/>
    <w:rsid w:val="0083365C"/>
    <w:rsid w:val="00883A7C"/>
    <w:rsid w:val="008A7C93"/>
    <w:rsid w:val="008B2B31"/>
    <w:rsid w:val="00955186"/>
    <w:rsid w:val="00960383"/>
    <w:rsid w:val="0098423A"/>
    <w:rsid w:val="009D55BC"/>
    <w:rsid w:val="009E5B28"/>
    <w:rsid w:val="009F7E0A"/>
    <w:rsid w:val="00A40CF2"/>
    <w:rsid w:val="00A60F5F"/>
    <w:rsid w:val="00A740E5"/>
    <w:rsid w:val="00A832FE"/>
    <w:rsid w:val="00AA1DD8"/>
    <w:rsid w:val="00B146EA"/>
    <w:rsid w:val="00B423C1"/>
    <w:rsid w:val="00B539F9"/>
    <w:rsid w:val="00B62286"/>
    <w:rsid w:val="00BD6C3C"/>
    <w:rsid w:val="00C030C4"/>
    <w:rsid w:val="00C038EE"/>
    <w:rsid w:val="00C068E5"/>
    <w:rsid w:val="00C12604"/>
    <w:rsid w:val="00C27E84"/>
    <w:rsid w:val="00C30FFF"/>
    <w:rsid w:val="00C5664E"/>
    <w:rsid w:val="00C96BC3"/>
    <w:rsid w:val="00D23D6C"/>
    <w:rsid w:val="00D535D9"/>
    <w:rsid w:val="00DC24DE"/>
    <w:rsid w:val="00DE5BA6"/>
    <w:rsid w:val="00EA67DD"/>
    <w:rsid w:val="00EB76CF"/>
    <w:rsid w:val="00ED2E41"/>
    <w:rsid w:val="00F62297"/>
    <w:rsid w:val="00F63FAB"/>
    <w:rsid w:val="00F655D5"/>
    <w:rsid w:val="00FB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9C4974"/>
  <w15:chartTrackingRefBased/>
  <w15:docId w15:val="{A56184F8-CF31-8E4E-A83E-2420DC82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1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311BDE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1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1BDE"/>
  </w:style>
  <w:style w:type="paragraph" w:styleId="Fuzeile">
    <w:name w:val="footer"/>
    <w:basedOn w:val="Standard"/>
    <w:link w:val="FuzeileZchn"/>
    <w:uiPriority w:val="99"/>
    <w:unhideWhenUsed/>
    <w:rsid w:val="0031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1BDE"/>
  </w:style>
  <w:style w:type="paragraph" w:styleId="StandardWeb">
    <w:name w:val="Normal (Web)"/>
    <w:basedOn w:val="Standard"/>
    <w:uiPriority w:val="99"/>
    <w:unhideWhenUsed/>
    <w:rsid w:val="003F0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D535D9"/>
    <w:pPr>
      <w:ind w:left="720"/>
      <w:contextualSpacing/>
    </w:pPr>
  </w:style>
  <w:style w:type="character" w:customStyle="1" w:styleId="hljs-keyword">
    <w:name w:val="hljs-keyword"/>
    <w:basedOn w:val="Absatz-Standardschriftart"/>
    <w:rsid w:val="00D535D9"/>
  </w:style>
  <w:style w:type="character" w:customStyle="1" w:styleId="hljs-number">
    <w:name w:val="hljs-number"/>
    <w:basedOn w:val="Absatz-Standardschriftart"/>
    <w:rsid w:val="00D535D9"/>
  </w:style>
  <w:style w:type="paragraph" w:styleId="Titel">
    <w:name w:val="Title"/>
    <w:basedOn w:val="Standard"/>
    <w:next w:val="Standard"/>
    <w:link w:val="TitelZchn"/>
    <w:uiPriority w:val="10"/>
    <w:qFormat/>
    <w:rsid w:val="00AA1D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1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A1D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2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2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8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1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01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8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6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8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1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2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1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0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5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0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7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4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ushaj/Library/Group%20Containers/UBF8T346G9.Office/User%20Content.localized/Templates.localized/PR2_FormularLesenotizen_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8C44F7-0BF0-794F-B2EF-B48734E15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PR2_FormularLesenotizen_Template.dotx</Template>
  <TotalTime>0</TotalTime>
  <Pages>2</Pages>
  <Words>566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Detijon Lushaj</dc:creator>
  <cp:keywords/>
  <dc:description/>
  <cp:lastModifiedBy>Detijon Lushaj</cp:lastModifiedBy>
  <cp:revision>12</cp:revision>
  <cp:lastPrinted>2021-03-10T16:52:00Z</cp:lastPrinted>
  <dcterms:created xsi:type="dcterms:W3CDTF">2021-03-10T16:52:00Z</dcterms:created>
  <dcterms:modified xsi:type="dcterms:W3CDTF">2021-03-16T16:05:00Z</dcterms:modified>
</cp:coreProperties>
</file>