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1471A" w14:textId="77777777" w:rsidR="00C30FFF" w:rsidRPr="00311BDE" w:rsidRDefault="00311BDE" w:rsidP="004560A5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11BDE">
        <w:rPr>
          <w:rFonts w:ascii="Arial" w:hAnsi="Arial" w:cs="Arial"/>
          <w:b/>
          <w:sz w:val="32"/>
          <w:szCs w:val="32"/>
        </w:rPr>
        <w:t>PR2 – Formular für Lesenotizen</w:t>
      </w:r>
    </w:p>
    <w:p w14:paraId="7F919D16" w14:textId="77777777" w:rsidR="00311BDE" w:rsidRPr="003F0A23" w:rsidRDefault="00311BDE" w:rsidP="004560A5">
      <w:pPr>
        <w:spacing w:after="0" w:line="240" w:lineRule="auto"/>
        <w:rPr>
          <w:rFonts w:ascii="Arial" w:hAnsi="Arial" w:cs="Arial"/>
          <w:b/>
          <w:sz w:val="24"/>
          <w:szCs w:val="32"/>
        </w:rPr>
      </w:pPr>
      <w:r w:rsidRPr="00311BDE">
        <w:rPr>
          <w:rFonts w:ascii="Arial" w:hAnsi="Arial" w:cs="Arial"/>
          <w:b/>
          <w:sz w:val="24"/>
          <w:szCs w:val="32"/>
        </w:rPr>
        <w:t>SS202</w:t>
      </w:r>
      <w:r w:rsidR="005820C2">
        <w:rPr>
          <w:rFonts w:ascii="Arial" w:hAnsi="Arial" w:cs="Arial"/>
          <w:b/>
          <w:sz w:val="24"/>
          <w:szCs w:val="32"/>
        </w:rPr>
        <w:t>1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2547"/>
        <w:gridCol w:w="2693"/>
        <w:gridCol w:w="2552"/>
        <w:gridCol w:w="2693"/>
      </w:tblGrid>
      <w:tr w:rsidR="00311BDE" w:rsidRPr="00311BDE" w14:paraId="3EBE5AA6" w14:textId="77777777" w:rsidTr="00D04559">
        <w:trPr>
          <w:trHeight w:val="352"/>
        </w:trPr>
        <w:tc>
          <w:tcPr>
            <w:tcW w:w="2547" w:type="dxa"/>
          </w:tcPr>
          <w:p w14:paraId="104463BC" w14:textId="77777777" w:rsidR="00311BDE" w:rsidRPr="003F0A23" w:rsidRDefault="00311BDE" w:rsidP="004560A5">
            <w:pPr>
              <w:rPr>
                <w:rFonts w:ascii="Arial" w:hAnsi="Arial" w:cs="Arial"/>
                <w:sz w:val="24"/>
                <w:szCs w:val="24"/>
              </w:rPr>
            </w:pPr>
            <w:r w:rsidRPr="003F0A23">
              <w:rPr>
                <w:rFonts w:ascii="Arial" w:hAnsi="Arial" w:cs="Arial"/>
                <w:sz w:val="24"/>
                <w:szCs w:val="24"/>
              </w:rPr>
              <w:t>Nachname</w:t>
            </w:r>
          </w:p>
          <w:p w14:paraId="2AB2D7D3" w14:textId="77777777" w:rsidR="009D55BC" w:rsidRPr="003F0A23" w:rsidRDefault="003F0A23" w:rsidP="004560A5">
            <w:pPr>
              <w:rPr>
                <w:rFonts w:ascii="Arial" w:hAnsi="Arial" w:cs="Arial"/>
                <w:sz w:val="24"/>
                <w:szCs w:val="24"/>
              </w:rPr>
            </w:pPr>
            <w:r w:rsidRPr="003F0A23">
              <w:rPr>
                <w:rFonts w:ascii="Arial" w:hAnsi="Arial" w:cs="Arial"/>
                <w:sz w:val="24"/>
                <w:szCs w:val="24"/>
              </w:rPr>
              <w:t>Lushaj</w:t>
            </w:r>
          </w:p>
        </w:tc>
        <w:tc>
          <w:tcPr>
            <w:tcW w:w="2693" w:type="dxa"/>
          </w:tcPr>
          <w:p w14:paraId="2A0E79CB" w14:textId="77777777" w:rsidR="00311BDE" w:rsidRPr="003F0A23" w:rsidRDefault="00311BDE" w:rsidP="004560A5">
            <w:pPr>
              <w:rPr>
                <w:rFonts w:ascii="Arial" w:hAnsi="Arial" w:cs="Arial"/>
                <w:sz w:val="24"/>
                <w:szCs w:val="24"/>
              </w:rPr>
            </w:pPr>
            <w:r w:rsidRPr="003F0A23">
              <w:rPr>
                <w:rFonts w:ascii="Arial" w:hAnsi="Arial" w:cs="Arial"/>
                <w:sz w:val="24"/>
                <w:szCs w:val="24"/>
              </w:rPr>
              <w:t>Vorname</w:t>
            </w:r>
          </w:p>
          <w:p w14:paraId="086326CF" w14:textId="77777777" w:rsidR="009D55BC" w:rsidRPr="003F0A23" w:rsidRDefault="003F0A23" w:rsidP="004560A5">
            <w:pPr>
              <w:rPr>
                <w:rFonts w:ascii="Arial" w:hAnsi="Arial" w:cs="Arial"/>
                <w:sz w:val="24"/>
                <w:szCs w:val="24"/>
              </w:rPr>
            </w:pPr>
            <w:r w:rsidRPr="003F0A23">
              <w:rPr>
                <w:rFonts w:ascii="Arial" w:hAnsi="Arial" w:cs="Arial"/>
                <w:sz w:val="24"/>
                <w:szCs w:val="24"/>
              </w:rPr>
              <w:t>Detijon</w:t>
            </w:r>
          </w:p>
        </w:tc>
        <w:tc>
          <w:tcPr>
            <w:tcW w:w="2552" w:type="dxa"/>
          </w:tcPr>
          <w:p w14:paraId="5ED4804E" w14:textId="77777777" w:rsidR="003F0A23" w:rsidRPr="003F0A23" w:rsidRDefault="00311BDE" w:rsidP="004560A5">
            <w:pPr>
              <w:rPr>
                <w:rFonts w:ascii="Arial" w:hAnsi="Arial" w:cs="Arial"/>
                <w:sz w:val="24"/>
                <w:szCs w:val="24"/>
              </w:rPr>
            </w:pPr>
            <w:r w:rsidRPr="003F0A23">
              <w:rPr>
                <w:rFonts w:ascii="Arial" w:hAnsi="Arial" w:cs="Arial"/>
                <w:sz w:val="24"/>
                <w:szCs w:val="24"/>
              </w:rPr>
              <w:t>Matrikelnummer</w:t>
            </w:r>
          </w:p>
          <w:p w14:paraId="194B1784" w14:textId="77777777" w:rsidR="009D55BC" w:rsidRPr="003F0A23" w:rsidRDefault="003F0A23" w:rsidP="004560A5">
            <w:pPr>
              <w:rPr>
                <w:rFonts w:ascii="Arial" w:hAnsi="Arial" w:cs="Arial"/>
                <w:sz w:val="24"/>
                <w:szCs w:val="24"/>
              </w:rPr>
            </w:pPr>
            <w:r w:rsidRPr="003F0A23">
              <w:rPr>
                <w:rFonts w:ascii="CIDFont+F32" w:hAnsi="CIDFont+F32"/>
                <w:sz w:val="24"/>
                <w:szCs w:val="24"/>
              </w:rPr>
              <w:t xml:space="preserve">1630149 </w:t>
            </w:r>
          </w:p>
        </w:tc>
        <w:tc>
          <w:tcPr>
            <w:tcW w:w="2693" w:type="dxa"/>
          </w:tcPr>
          <w:p w14:paraId="70D1DAFF" w14:textId="77777777" w:rsidR="00311BDE" w:rsidRPr="003F0A23" w:rsidRDefault="00311BDE" w:rsidP="004560A5">
            <w:pPr>
              <w:rPr>
                <w:rFonts w:ascii="Arial" w:hAnsi="Arial" w:cs="Arial"/>
                <w:sz w:val="24"/>
                <w:szCs w:val="24"/>
              </w:rPr>
            </w:pPr>
            <w:r w:rsidRPr="003F0A23">
              <w:rPr>
                <w:rFonts w:ascii="Arial" w:hAnsi="Arial" w:cs="Arial"/>
                <w:sz w:val="24"/>
                <w:szCs w:val="24"/>
              </w:rPr>
              <w:t>Abgabedatum:</w:t>
            </w:r>
          </w:p>
          <w:p w14:paraId="3DCB63BF" w14:textId="3B5463D7" w:rsidR="009D55BC" w:rsidRPr="003F0A23" w:rsidRDefault="001C107D" w:rsidP="004560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TIME \@ "dd.MM.yy"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B1135F">
              <w:rPr>
                <w:rFonts w:ascii="Arial" w:hAnsi="Arial" w:cs="Arial"/>
                <w:noProof/>
                <w:sz w:val="24"/>
                <w:szCs w:val="24"/>
              </w:rPr>
              <w:t>29.04.21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</w:tbl>
    <w:p w14:paraId="659EB36D" w14:textId="42440A54" w:rsidR="00566559" w:rsidRPr="00566559" w:rsidRDefault="00566559" w:rsidP="004560A5">
      <w:pPr>
        <w:spacing w:after="0" w:line="240" w:lineRule="auto"/>
        <w:rPr>
          <w:rFonts w:ascii="Arial" w:hAnsi="Arial" w:cs="Arial"/>
          <w:b/>
          <w:bCs/>
          <w:u w:val="single"/>
        </w:rPr>
      </w:pPr>
      <w:r w:rsidRPr="00566559">
        <w:rPr>
          <w:rFonts w:ascii="Arial" w:hAnsi="Arial" w:cs="Arial"/>
          <w:b/>
          <w:bCs/>
          <w:u w:val="single"/>
        </w:rPr>
        <w:t>L.6.6 Abstrakte Klassen</w:t>
      </w:r>
    </w:p>
    <w:p w14:paraId="5E0ED841" w14:textId="249EAFD2" w:rsidR="00D3799A" w:rsidRDefault="00D3799A" w:rsidP="00D3799A">
      <w:pPr>
        <w:spacing w:after="0" w:line="240" w:lineRule="auto"/>
        <w:rPr>
          <w:rFonts w:ascii="Arial" w:hAnsi="Arial" w:cs="Arial"/>
        </w:rPr>
      </w:pPr>
      <w:r w:rsidRPr="00CC68DC">
        <w:rPr>
          <w:rFonts w:ascii="Arial" w:hAnsi="Arial" w:cs="Arial"/>
          <w:b/>
          <w:bCs/>
        </w:rPr>
        <w:t>Abstrakte Klasse</w:t>
      </w:r>
      <w:r w:rsidRPr="00D3799A">
        <w:rPr>
          <w:rFonts w:ascii="Arial" w:hAnsi="Arial" w:cs="Arial"/>
        </w:rPr>
        <w:t xml:space="preserve">: Eine nicht </w:t>
      </w:r>
      <w:proofErr w:type="spellStart"/>
      <w:r w:rsidRPr="00CC68DC">
        <w:rPr>
          <w:rFonts w:ascii="Arial" w:hAnsi="Arial" w:cs="Arial"/>
          <w:b/>
          <w:bCs/>
        </w:rPr>
        <w:t>instanziierbare</w:t>
      </w:r>
      <w:proofErr w:type="spellEnd"/>
      <w:r w:rsidRPr="00CC68DC">
        <w:rPr>
          <w:rFonts w:ascii="Arial" w:hAnsi="Arial" w:cs="Arial"/>
          <w:b/>
          <w:bCs/>
        </w:rPr>
        <w:t xml:space="preserve"> Klasse</w:t>
      </w:r>
      <w:r w:rsidRPr="00D3799A">
        <w:rPr>
          <w:rFonts w:ascii="Arial" w:hAnsi="Arial" w:cs="Arial"/>
        </w:rPr>
        <w:t>, die dazu dient, gemeinsamen Code zu implementieren und als Superklasse beerbt zu werden.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3799A">
        <w:rPr>
          <w:rFonts w:ascii="Arial" w:hAnsi="Arial" w:cs="Arial"/>
        </w:rPr>
        <w:t>Eine</w:t>
      </w:r>
      <w:r>
        <w:rPr>
          <w:rFonts w:ascii="Arial" w:hAnsi="Arial" w:cs="Arial"/>
        </w:rPr>
        <w:t xml:space="preserve"> </w:t>
      </w:r>
      <w:r w:rsidRPr="00D3799A">
        <w:rPr>
          <w:rFonts w:ascii="Arial" w:hAnsi="Arial" w:cs="Arial"/>
        </w:rPr>
        <w:t>abstrakte</w:t>
      </w:r>
      <w:r>
        <w:rPr>
          <w:rFonts w:ascii="Arial" w:hAnsi="Arial" w:cs="Arial"/>
        </w:rPr>
        <w:t xml:space="preserve"> </w:t>
      </w:r>
      <w:r w:rsidRPr="00D3799A">
        <w:rPr>
          <w:rFonts w:ascii="Arial" w:hAnsi="Arial" w:cs="Arial"/>
        </w:rPr>
        <w:t>Klasse</w:t>
      </w:r>
      <w:r>
        <w:rPr>
          <w:rFonts w:ascii="Arial" w:hAnsi="Arial" w:cs="Arial"/>
        </w:rPr>
        <w:t xml:space="preserve"> </w:t>
      </w:r>
      <w:r w:rsidRPr="00D3799A">
        <w:rPr>
          <w:rFonts w:ascii="Arial" w:hAnsi="Arial" w:cs="Arial"/>
        </w:rPr>
        <w:t>kann...</w:t>
      </w:r>
    </w:p>
    <w:p w14:paraId="76CBC894" w14:textId="77777777" w:rsidR="002727A4" w:rsidRPr="002727A4" w:rsidRDefault="002727A4" w:rsidP="00D3799A">
      <w:pPr>
        <w:spacing w:after="0" w:line="240" w:lineRule="auto"/>
        <w:rPr>
          <w:rFonts w:ascii="Arial" w:hAnsi="Arial" w:cs="Arial"/>
          <w:sz w:val="8"/>
          <w:szCs w:val="8"/>
        </w:rPr>
      </w:pPr>
    </w:p>
    <w:p w14:paraId="2F84FBEB" w14:textId="77777777" w:rsidR="00D3799A" w:rsidRDefault="00D3799A" w:rsidP="00D3799A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3799A">
        <w:rPr>
          <w:rFonts w:ascii="Arial" w:hAnsi="Arial" w:cs="Arial"/>
        </w:rPr>
        <w:t>einige Methoden konkret implementieren</w:t>
      </w:r>
    </w:p>
    <w:p w14:paraId="6082E634" w14:textId="77777777" w:rsidR="00D3799A" w:rsidRDefault="00D3799A" w:rsidP="00D3799A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3799A">
        <w:rPr>
          <w:rFonts w:ascii="Arial" w:hAnsi="Arial" w:cs="Arial"/>
        </w:rPr>
        <w:t>andere Methoden abstrakt, d. h. ohne Methodenrumpf, belassen</w:t>
      </w:r>
    </w:p>
    <w:p w14:paraId="22B55A07" w14:textId="02DAC5F0" w:rsidR="00D3799A" w:rsidRDefault="002727A4" w:rsidP="00D3799A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EDCAC1" wp14:editId="24567A4D">
                <wp:simplePos x="0" y="0"/>
                <wp:positionH relativeFrom="column">
                  <wp:posOffset>3820160</wp:posOffset>
                </wp:positionH>
                <wp:positionV relativeFrom="paragraph">
                  <wp:posOffset>37658</wp:posOffset>
                </wp:positionV>
                <wp:extent cx="3195955" cy="2162175"/>
                <wp:effectExtent l="0" t="0" r="17145" b="9525"/>
                <wp:wrapSquare wrapText="bothSides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216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9A7ED8" w14:textId="77777777" w:rsidR="002727A4" w:rsidRDefault="002727A4" w:rsidP="002727A4">
                            <w:pPr>
                              <w:spacing w:after="0" w:line="240" w:lineRule="auto"/>
                            </w:pPr>
                            <w:r>
                              <w:t>• Interface:</w:t>
                            </w:r>
                          </w:p>
                          <w:p w14:paraId="29B2BDE5" w14:textId="77777777" w:rsidR="002727A4" w:rsidRDefault="002727A4" w:rsidP="002727A4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t>ausschließlich abstrakte Methoden*.</w:t>
                            </w:r>
                          </w:p>
                          <w:p w14:paraId="519B0F7E" w14:textId="7687906A" w:rsidR="002727A4" w:rsidRDefault="002727A4" w:rsidP="002727A4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t xml:space="preserve">Man kann alle Interface-Methoden </w:t>
                            </w:r>
                            <w:proofErr w:type="spellStart"/>
                            <w:r w:rsidRPr="002727A4">
                              <w:rPr>
                                <w:rFonts w:ascii="Courier New" w:hAnsi="Courier New" w:cs="Courier New"/>
                              </w:rPr>
                              <w:t>abstract</w:t>
                            </w:r>
                            <w:proofErr w:type="spellEnd"/>
                            <w:r>
                              <w:t xml:space="preserve"> deklarieren. Ist aber unnötig und unüblich.</w:t>
                            </w:r>
                          </w:p>
                          <w:p w14:paraId="44AE4697" w14:textId="77777777" w:rsidR="002727A4" w:rsidRDefault="002727A4" w:rsidP="002727A4">
                            <w:pPr>
                              <w:spacing w:after="0" w:line="240" w:lineRule="auto"/>
                            </w:pPr>
                            <w:r>
                              <w:t>• Abstrakte Klasse:</w:t>
                            </w:r>
                          </w:p>
                          <w:p w14:paraId="6CD6E552" w14:textId="3A3C434C" w:rsidR="002727A4" w:rsidRDefault="002727A4" w:rsidP="002727A4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t>Mischung aus abstrakten und nicht-abstrakten Methoden.</w:t>
                            </w:r>
                          </w:p>
                          <w:p w14:paraId="0B286C29" w14:textId="77777777" w:rsidR="002727A4" w:rsidRDefault="002727A4" w:rsidP="002727A4">
                            <w:pPr>
                              <w:spacing w:after="0" w:line="240" w:lineRule="auto"/>
                            </w:pPr>
                            <w:r>
                              <w:t>• Konkrete Klasse:</w:t>
                            </w:r>
                          </w:p>
                          <w:p w14:paraId="2A2708AE" w14:textId="20D166B1" w:rsidR="002727A4" w:rsidRDefault="002727A4" w:rsidP="002727A4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proofErr w:type="spellStart"/>
                            <w:r>
                              <w:t>Instanziierbar</w:t>
                            </w:r>
                            <w:proofErr w:type="spellEnd"/>
                          </w:p>
                          <w:p w14:paraId="1CCE1E6D" w14:textId="1C5D4A2D" w:rsidR="002727A4" w:rsidRDefault="002727A4" w:rsidP="002727A4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t>alle Methoden mit Rumpf.</w:t>
                            </w:r>
                          </w:p>
                          <w:p w14:paraId="41F36AD4" w14:textId="38FDEF1B" w:rsidR="002727A4" w:rsidRPr="002727A4" w:rsidRDefault="002727A4" w:rsidP="002727A4">
                            <w:pPr>
                              <w:spacing w:after="0" w:line="240" w:lineRule="auto"/>
                              <w:rPr>
                                <w:i/>
                                <w:iCs/>
                              </w:rPr>
                            </w:pPr>
                            <w:r w:rsidRPr="002727A4">
                              <w:rPr>
                                <w:i/>
                                <w:iCs/>
                              </w:rPr>
                              <w:t>UML Klassenname der abstrakten Klasse kursiv.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EDCAC1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300.8pt;margin-top:2.95pt;width:251.65pt;height:17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" fillcolor="white [3201]" strokeweight=".5pt">
                <v:textbox>
                  <w:txbxContent>
                    <w:p w14:paraId="0E9A7ED8" w14:textId="77777777" w:rsidR="002727A4" w:rsidRDefault="002727A4" w:rsidP="002727A4">
                      <w:pPr>
                        <w:spacing w:after="0" w:line="240" w:lineRule="auto"/>
                      </w:pPr>
                      <w:r>
                        <w:t>• Interface:</w:t>
                      </w:r>
                    </w:p>
                    <w:p w14:paraId="29B2BDE5" w14:textId="77777777" w:rsidR="002727A4" w:rsidRDefault="002727A4" w:rsidP="002727A4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t>ausschließlich abstrakte Methoden*.</w:t>
                      </w:r>
                    </w:p>
                    <w:p w14:paraId="519B0F7E" w14:textId="7687906A" w:rsidR="002727A4" w:rsidRDefault="002727A4" w:rsidP="002727A4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t xml:space="preserve">Man kann alle Interface-Methoden </w:t>
                      </w:r>
                      <w:proofErr w:type="spellStart"/>
                      <w:r w:rsidRPr="002727A4">
                        <w:rPr>
                          <w:rFonts w:ascii="Courier New" w:hAnsi="Courier New" w:cs="Courier New"/>
                        </w:rPr>
                        <w:t>abstract</w:t>
                      </w:r>
                      <w:proofErr w:type="spellEnd"/>
                      <w:r>
                        <w:t xml:space="preserve"> deklarieren. Ist aber unnötig und unüblich.</w:t>
                      </w:r>
                    </w:p>
                    <w:p w14:paraId="44AE4697" w14:textId="77777777" w:rsidR="002727A4" w:rsidRDefault="002727A4" w:rsidP="002727A4">
                      <w:pPr>
                        <w:spacing w:after="0" w:line="240" w:lineRule="auto"/>
                      </w:pPr>
                      <w:r>
                        <w:t>• Abstrakte Klasse:</w:t>
                      </w:r>
                    </w:p>
                    <w:p w14:paraId="6CD6E552" w14:textId="3A3C434C" w:rsidR="002727A4" w:rsidRDefault="002727A4" w:rsidP="002727A4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t>Mischung aus abstrakten und nicht-abstrakten Methoden.</w:t>
                      </w:r>
                    </w:p>
                    <w:p w14:paraId="0B286C29" w14:textId="77777777" w:rsidR="002727A4" w:rsidRDefault="002727A4" w:rsidP="002727A4">
                      <w:pPr>
                        <w:spacing w:after="0" w:line="240" w:lineRule="auto"/>
                      </w:pPr>
                      <w:r>
                        <w:t>• Konkrete Klasse:</w:t>
                      </w:r>
                    </w:p>
                    <w:p w14:paraId="2A2708AE" w14:textId="20D166B1" w:rsidR="002727A4" w:rsidRDefault="002727A4" w:rsidP="002727A4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proofErr w:type="spellStart"/>
                      <w:r>
                        <w:t>Instanziierbar</w:t>
                      </w:r>
                      <w:proofErr w:type="spellEnd"/>
                    </w:p>
                    <w:p w14:paraId="1CCE1E6D" w14:textId="1C5D4A2D" w:rsidR="002727A4" w:rsidRDefault="002727A4" w:rsidP="002727A4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t>alle Methoden mit Rumpf.</w:t>
                      </w:r>
                    </w:p>
                    <w:p w14:paraId="41F36AD4" w14:textId="38FDEF1B" w:rsidR="002727A4" w:rsidRPr="002727A4" w:rsidRDefault="002727A4" w:rsidP="002727A4">
                      <w:pPr>
                        <w:spacing w:after="0" w:line="240" w:lineRule="auto"/>
                        <w:rPr>
                          <w:i/>
                          <w:iCs/>
                        </w:rPr>
                      </w:pPr>
                      <w:r w:rsidRPr="002727A4">
                        <w:rPr>
                          <w:i/>
                          <w:iCs/>
                        </w:rPr>
                        <w:t>UML Klassenname der abstrakten Klasse kursiv.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799A" w:rsidRPr="00D3799A">
        <w:rPr>
          <w:rFonts w:ascii="Arial" w:hAnsi="Arial" w:cs="Arial"/>
        </w:rPr>
        <w:t>nicht instanziiert werden (Compilerfehler)</w:t>
      </w:r>
    </w:p>
    <w:p w14:paraId="1DE83885" w14:textId="77777777" w:rsidR="002727A4" w:rsidRPr="002727A4" w:rsidRDefault="002727A4" w:rsidP="002727A4">
      <w:pPr>
        <w:spacing w:after="0" w:line="240" w:lineRule="auto"/>
        <w:rPr>
          <w:rFonts w:ascii="Arial" w:hAnsi="Arial" w:cs="Arial"/>
          <w:sz w:val="10"/>
          <w:szCs w:val="10"/>
        </w:rPr>
      </w:pPr>
    </w:p>
    <w:p w14:paraId="3A657663" w14:textId="06BA4EEA" w:rsidR="002727A4" w:rsidRPr="002727A4" w:rsidRDefault="002727A4" w:rsidP="002727A4">
      <w:pPr>
        <w:spacing w:after="0" w:line="240" w:lineRule="auto"/>
        <w:rPr>
          <w:rFonts w:ascii="Arial" w:hAnsi="Arial" w:cs="Arial"/>
          <w:lang w:val="en-US"/>
        </w:rPr>
      </w:pPr>
      <w:r w:rsidRPr="002727A4">
        <w:rPr>
          <w:rFonts w:ascii="Arial" w:hAnsi="Arial" w:cs="Arial"/>
          <w:lang w:val="en-US"/>
        </w:rPr>
        <w:t>Syntax:</w:t>
      </w:r>
    </w:p>
    <w:p w14:paraId="5A2D1E54" w14:textId="2133465B" w:rsidR="002727A4" w:rsidRDefault="002727A4" w:rsidP="002727A4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68D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Pr="00CC68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CC68D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abstract</w:t>
      </w:r>
      <w:r w:rsidRPr="00CC68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CC68D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CC68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u w:val="single"/>
          <w:lang w:val="en-US"/>
        </w:rPr>
        <w:t>classname</w:t>
      </w:r>
      <w:proofErr w:type="spellEnd"/>
      <w:r w:rsidRPr="00CC68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CC68D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implements</w:t>
      </w:r>
      <w:r w:rsidRPr="00CC68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CC68DC">
        <w:rPr>
          <w:rFonts w:ascii="Courier New" w:hAnsi="Courier New" w:cs="Courier New"/>
          <w:color w:val="000000"/>
          <w:sz w:val="18"/>
          <w:szCs w:val="18"/>
          <w:u w:val="single"/>
          <w:lang w:val="en-US"/>
        </w:rPr>
        <w:t>HasArea</w:t>
      </w:r>
      <w:proofErr w:type="spellEnd"/>
      <w:r w:rsidRPr="00CC68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{ </w:t>
      </w:r>
      <w:r w:rsidRPr="00CC68DC">
        <w:rPr>
          <w:rFonts w:ascii="Courier New" w:hAnsi="Courier New" w:cs="Courier New"/>
          <w:color w:val="000000"/>
          <w:sz w:val="18"/>
          <w:szCs w:val="18"/>
          <w:u w:val="single"/>
          <w:lang w:val="en-US"/>
        </w:rPr>
        <w:t>...</w:t>
      </w:r>
      <w:r w:rsidRPr="00CC68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}</w:t>
      </w:r>
    </w:p>
    <w:p w14:paraId="0FF16139" w14:textId="75F9CD61" w:rsidR="002727A4" w:rsidRPr="002727A4" w:rsidRDefault="002727A4" w:rsidP="0027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727A4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Pr="00272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27A4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abstract</w:t>
      </w:r>
      <w:r w:rsidRPr="00272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27A4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272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27A4">
        <w:rPr>
          <w:rFonts w:ascii="Courier New" w:hAnsi="Courier New" w:cs="Courier New"/>
          <w:color w:val="000000"/>
          <w:sz w:val="18"/>
          <w:szCs w:val="18"/>
          <w:u w:val="single"/>
          <w:lang w:val="en-US"/>
        </w:rPr>
        <w:t>Shape</w:t>
      </w:r>
      <w:r w:rsidRPr="00272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27A4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implements</w:t>
      </w:r>
      <w:r w:rsidRPr="00272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2727A4">
        <w:rPr>
          <w:rFonts w:ascii="Courier New" w:hAnsi="Courier New" w:cs="Courier New"/>
          <w:color w:val="000000"/>
          <w:sz w:val="18"/>
          <w:szCs w:val="18"/>
          <w:lang w:val="en-US"/>
        </w:rPr>
        <w:t>HasArea</w:t>
      </w:r>
      <w:proofErr w:type="spellEnd"/>
      <w:r w:rsidRPr="00272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{</w:t>
      </w:r>
    </w:p>
    <w:p w14:paraId="3A2B7FFB" w14:textId="300A8C97" w:rsidR="002727A4" w:rsidRPr="002727A4" w:rsidRDefault="002727A4" w:rsidP="0027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72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27A4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Pr="00272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27A4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abstract</w:t>
      </w:r>
      <w:r w:rsidRPr="00272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27A4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double</w:t>
      </w:r>
      <w:r w:rsidRPr="00272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perimeter();</w:t>
      </w:r>
    </w:p>
    <w:p w14:paraId="31D98378" w14:textId="77777777" w:rsidR="002727A4" w:rsidRPr="002727A4" w:rsidRDefault="002727A4" w:rsidP="0027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"/>
          <w:szCs w:val="4"/>
          <w:lang w:val="en-US"/>
        </w:rPr>
      </w:pPr>
      <w:r w:rsidRPr="00272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14:paraId="009570C8" w14:textId="77777777" w:rsidR="002727A4" w:rsidRPr="002727A4" w:rsidRDefault="002727A4" w:rsidP="0027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72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27A4">
        <w:rPr>
          <w:rFonts w:ascii="Courier New" w:hAnsi="Courier New" w:cs="Courier New"/>
          <w:color w:val="646464"/>
          <w:sz w:val="18"/>
          <w:szCs w:val="18"/>
          <w:lang w:val="en-US"/>
        </w:rPr>
        <w:t>@</w:t>
      </w:r>
      <w:r w:rsidRPr="00272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Override </w:t>
      </w:r>
      <w:r w:rsidRPr="002727A4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Pr="00272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27A4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abstract</w:t>
      </w:r>
      <w:r w:rsidRPr="00272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27A4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double</w:t>
      </w:r>
      <w:r w:rsidRPr="00272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area(); </w:t>
      </w:r>
      <w:r w:rsidRPr="002727A4">
        <w:rPr>
          <w:rFonts w:ascii="Courier New" w:hAnsi="Courier New" w:cs="Courier New"/>
          <w:color w:val="3F7F5F"/>
          <w:sz w:val="18"/>
          <w:szCs w:val="18"/>
          <w:lang w:val="en-US"/>
        </w:rPr>
        <w:t>//</w:t>
      </w:r>
      <w:proofErr w:type="spellStart"/>
      <w:r w:rsidRPr="002727A4">
        <w:rPr>
          <w:rFonts w:ascii="Courier New" w:hAnsi="Courier New" w:cs="Courier New"/>
          <w:color w:val="3F7F5F"/>
          <w:sz w:val="18"/>
          <w:szCs w:val="18"/>
          <w:u w:val="single"/>
          <w:lang w:val="en-US"/>
        </w:rPr>
        <w:t>nicht</w:t>
      </w:r>
      <w:proofErr w:type="spellEnd"/>
      <w:r w:rsidRPr="002727A4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</w:t>
      </w:r>
      <w:proofErr w:type="spellStart"/>
      <w:r w:rsidRPr="002727A4">
        <w:rPr>
          <w:rFonts w:ascii="Courier New" w:hAnsi="Courier New" w:cs="Courier New"/>
          <w:color w:val="3F7F5F"/>
          <w:sz w:val="18"/>
          <w:szCs w:val="18"/>
          <w:u w:val="single"/>
          <w:lang w:val="en-US"/>
        </w:rPr>
        <w:t>noetig</w:t>
      </w:r>
      <w:proofErr w:type="spellEnd"/>
    </w:p>
    <w:p w14:paraId="00146880" w14:textId="1F2825CB" w:rsidR="002727A4" w:rsidRPr="002727A4" w:rsidRDefault="002727A4" w:rsidP="0027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1123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27A4">
        <w:rPr>
          <w:rFonts w:ascii="Courier New" w:hAnsi="Courier New" w:cs="Courier New"/>
          <w:color w:val="3F7F5F"/>
          <w:sz w:val="18"/>
          <w:szCs w:val="18"/>
        </w:rPr>
        <w:t>//</w:t>
      </w:r>
      <w:r w:rsidRPr="002727A4">
        <w:rPr>
          <w:rFonts w:ascii="Courier New" w:hAnsi="Courier New" w:cs="Courier New"/>
          <w:color w:val="3F7F5F"/>
          <w:sz w:val="18"/>
          <w:szCs w:val="18"/>
          <w:u w:val="single"/>
        </w:rPr>
        <w:t>Subklassen</w:t>
      </w:r>
      <w:r w:rsidRPr="002727A4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r w:rsidRPr="002727A4">
        <w:rPr>
          <w:rFonts w:ascii="Courier New" w:hAnsi="Courier New" w:cs="Courier New"/>
          <w:color w:val="3F7F5F"/>
          <w:sz w:val="18"/>
          <w:szCs w:val="18"/>
          <w:u w:val="single"/>
        </w:rPr>
        <w:t>erben</w:t>
      </w:r>
      <w:r w:rsidRPr="002727A4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r w:rsidRPr="002727A4">
        <w:rPr>
          <w:rFonts w:ascii="Courier New" w:hAnsi="Courier New" w:cs="Courier New"/>
          <w:color w:val="3F7F5F"/>
          <w:sz w:val="18"/>
          <w:szCs w:val="18"/>
          <w:u w:val="single"/>
        </w:rPr>
        <w:t>auch</w:t>
      </w:r>
      <w:r w:rsidRPr="002727A4">
        <w:rPr>
          <w:rFonts w:ascii="Courier New" w:hAnsi="Courier New" w:cs="Courier New"/>
          <w:color w:val="3F7F5F"/>
          <w:sz w:val="18"/>
          <w:szCs w:val="18"/>
        </w:rPr>
        <w:t xml:space="preserve"> die </w:t>
      </w:r>
      <w:r w:rsidRPr="002727A4">
        <w:rPr>
          <w:rFonts w:ascii="Courier New" w:hAnsi="Courier New" w:cs="Courier New"/>
          <w:color w:val="3F7F5F"/>
          <w:sz w:val="18"/>
          <w:szCs w:val="18"/>
          <w:u w:val="single"/>
        </w:rPr>
        <w:t>abstrakte</w:t>
      </w:r>
      <w:r w:rsidRPr="002727A4">
        <w:rPr>
          <w:rFonts w:ascii="Courier New" w:hAnsi="Courier New" w:cs="Courier New"/>
          <w:color w:val="3F7F5F"/>
          <w:sz w:val="18"/>
          <w:szCs w:val="18"/>
        </w:rPr>
        <w:t xml:space="preserve"> area-</w:t>
      </w:r>
      <w:r w:rsidRPr="002727A4">
        <w:rPr>
          <w:rFonts w:ascii="Courier New" w:hAnsi="Courier New" w:cs="Courier New"/>
          <w:color w:val="3F7F5F"/>
          <w:sz w:val="18"/>
          <w:szCs w:val="18"/>
          <w:u w:val="single"/>
        </w:rPr>
        <w:t>Methode</w:t>
      </w:r>
      <w:r w:rsidRPr="002727A4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r w:rsidRPr="002727A4">
        <w:rPr>
          <w:rFonts w:ascii="Courier New" w:hAnsi="Courier New" w:cs="Courier New"/>
          <w:color w:val="3F7F5F"/>
          <w:sz w:val="18"/>
          <w:szCs w:val="18"/>
          <w:u w:val="single"/>
        </w:rPr>
        <w:t>von</w:t>
      </w:r>
      <w:r w:rsidRPr="002727A4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proofErr w:type="spellStart"/>
      <w:r w:rsidRPr="002727A4">
        <w:rPr>
          <w:rFonts w:ascii="Courier New" w:hAnsi="Courier New" w:cs="Courier New"/>
          <w:color w:val="3F7F5F"/>
          <w:sz w:val="18"/>
          <w:szCs w:val="18"/>
        </w:rPr>
        <w:t>HasArea</w:t>
      </w:r>
      <w:proofErr w:type="spellEnd"/>
      <w:r w:rsidRPr="002727A4">
        <w:rPr>
          <w:rFonts w:ascii="Courier New" w:hAnsi="Courier New" w:cs="Courier New"/>
          <w:color w:val="3F7F5F"/>
          <w:sz w:val="18"/>
          <w:szCs w:val="18"/>
        </w:rPr>
        <w:t xml:space="preserve"> </w:t>
      </w:r>
    </w:p>
    <w:p w14:paraId="29F9A0B0" w14:textId="77777777" w:rsidR="002727A4" w:rsidRPr="002727A4" w:rsidRDefault="002727A4" w:rsidP="0027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7A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2727A4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spellEnd"/>
      <w:r w:rsidRPr="002727A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727A4">
        <w:rPr>
          <w:rFonts w:ascii="Courier New" w:hAnsi="Courier New" w:cs="Courier New"/>
          <w:b/>
          <w:bCs/>
          <w:color w:val="7F0055"/>
          <w:sz w:val="18"/>
          <w:szCs w:val="18"/>
        </w:rPr>
        <w:t>double</w:t>
      </w:r>
      <w:r w:rsidRPr="002727A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727A4">
        <w:rPr>
          <w:rFonts w:ascii="Courier New" w:hAnsi="Courier New" w:cs="Courier New"/>
          <w:color w:val="000000"/>
          <w:sz w:val="18"/>
          <w:szCs w:val="18"/>
        </w:rPr>
        <w:t>compactness</w:t>
      </w:r>
      <w:proofErr w:type="spellEnd"/>
      <w:r w:rsidRPr="002727A4">
        <w:rPr>
          <w:rFonts w:ascii="Courier New" w:hAnsi="Courier New" w:cs="Courier New"/>
          <w:color w:val="000000"/>
          <w:sz w:val="18"/>
          <w:szCs w:val="18"/>
        </w:rPr>
        <w:t>() {</w:t>
      </w:r>
    </w:p>
    <w:p w14:paraId="68964907" w14:textId="77777777" w:rsidR="002727A4" w:rsidRPr="002727A4" w:rsidRDefault="002727A4" w:rsidP="0027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7A4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727A4">
        <w:rPr>
          <w:rFonts w:ascii="Courier New" w:hAnsi="Courier New" w:cs="Courier New"/>
          <w:color w:val="000000"/>
          <w:sz w:val="18"/>
          <w:szCs w:val="18"/>
          <w:u w:val="single"/>
        </w:rPr>
        <w:t>...</w:t>
      </w:r>
      <w:r w:rsidRPr="002727A4">
        <w:rPr>
          <w:rFonts w:ascii="Courier New" w:hAnsi="Courier New" w:cs="Courier New"/>
          <w:color w:val="000000"/>
          <w:sz w:val="18"/>
          <w:szCs w:val="18"/>
        </w:rPr>
        <w:t xml:space="preserve"> }</w:t>
      </w:r>
    </w:p>
    <w:p w14:paraId="614E11AB" w14:textId="39821E94" w:rsidR="00CC68DC" w:rsidRPr="002727A4" w:rsidRDefault="002727A4" w:rsidP="004560A5">
      <w:pPr>
        <w:spacing w:after="0" w:line="240" w:lineRule="auto"/>
        <w:rPr>
          <w:rFonts w:ascii="Arial" w:hAnsi="Arial" w:cs="Arial"/>
        </w:rPr>
      </w:pPr>
      <w:r w:rsidRPr="002727A4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2CC3CED6" w14:textId="56501143" w:rsidR="00CC68DC" w:rsidRPr="00CC68DC" w:rsidRDefault="00CC68DC" w:rsidP="00CC68DC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CC68DC">
        <w:rPr>
          <w:rFonts w:ascii="Arial" w:hAnsi="Arial" w:cs="Arial"/>
        </w:rPr>
        <w:t>Die Klasse Shape wurde nur eingeführt, um gemeinsamen Code in einer “künstlichen” Klasse zu vereinen – nicht, um tatsächlich Objekte dieser Klasse zu erzeugen</w:t>
      </w:r>
    </w:p>
    <w:p w14:paraId="1867818B" w14:textId="150FA9FB" w:rsidR="00CC68DC" w:rsidRDefault="00CC68DC" w:rsidP="00CC68DC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CC68DC">
        <w:rPr>
          <w:rFonts w:ascii="Arial" w:hAnsi="Arial" w:cs="Arial"/>
        </w:rPr>
        <w:t>Wir sollten nur verhindern, dass Instanzen (Objekte) gebildet werden.</w:t>
      </w:r>
    </w:p>
    <w:p w14:paraId="667DEA43" w14:textId="50A3BEF0" w:rsidR="00566559" w:rsidRDefault="00566559" w:rsidP="004560A5">
      <w:pPr>
        <w:spacing w:after="0" w:line="240" w:lineRule="auto"/>
        <w:rPr>
          <w:rFonts w:ascii="Arial" w:hAnsi="Arial" w:cs="Arial"/>
        </w:rPr>
      </w:pPr>
    </w:p>
    <w:p w14:paraId="61369234" w14:textId="7AE66927" w:rsidR="00566559" w:rsidRDefault="002727A4" w:rsidP="004560A5">
      <w:pPr>
        <w:spacing w:after="0" w:line="240" w:lineRule="auto"/>
        <w:rPr>
          <w:rFonts w:ascii="Arial" w:hAnsi="Arial" w:cs="Arial"/>
        </w:rPr>
      </w:pPr>
      <w:r w:rsidRPr="002727A4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Pr="002727A4">
        <w:rPr>
          <w:rFonts w:ascii="Arial" w:hAnsi="Arial" w:cs="Arial"/>
        </w:rPr>
        <w:t xml:space="preserve">Klassen können nur </w:t>
      </w:r>
      <w:r w:rsidRPr="002727A4">
        <w:rPr>
          <w:rFonts w:ascii="Arial" w:hAnsi="Arial" w:cs="Arial"/>
          <w:b/>
          <w:bCs/>
        </w:rPr>
        <w:t>von einer Klasse erben</w:t>
      </w:r>
      <w:r w:rsidRPr="002727A4">
        <w:rPr>
          <w:rFonts w:ascii="Arial" w:hAnsi="Arial" w:cs="Arial"/>
        </w:rPr>
        <w:t xml:space="preserve">, aber </w:t>
      </w:r>
      <w:r w:rsidRPr="002727A4">
        <w:rPr>
          <w:rFonts w:ascii="Arial" w:hAnsi="Arial" w:cs="Arial"/>
          <w:b/>
          <w:bCs/>
        </w:rPr>
        <w:t>beliebig viele Interfaces</w:t>
      </w:r>
      <w:r w:rsidRPr="002727A4">
        <w:rPr>
          <w:rFonts w:ascii="Arial" w:hAnsi="Arial" w:cs="Arial"/>
        </w:rPr>
        <w:t xml:space="preserve"> implementieren.</w:t>
      </w:r>
    </w:p>
    <w:p w14:paraId="3CBF33D9" w14:textId="77777777" w:rsidR="00996081" w:rsidRPr="00B1123A" w:rsidRDefault="00996081">
      <w:pPr>
        <w:rPr>
          <w:rFonts w:ascii="Arial" w:hAnsi="Arial" w:cs="Arial"/>
          <w:u w:val="single"/>
        </w:rPr>
      </w:pPr>
    </w:p>
    <w:p w14:paraId="63448584" w14:textId="77777777" w:rsidR="00996081" w:rsidRPr="00B1123A" w:rsidRDefault="00996081" w:rsidP="00996081">
      <w:pPr>
        <w:spacing w:after="0" w:line="240" w:lineRule="auto"/>
        <w:rPr>
          <w:rFonts w:ascii="Arial" w:hAnsi="Arial" w:cs="Arial"/>
          <w:b/>
          <w:bCs/>
          <w:u w:val="single"/>
        </w:rPr>
      </w:pPr>
      <w:r w:rsidRPr="00B1123A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4BEAF4" wp14:editId="24816CC8">
                <wp:simplePos x="0" y="0"/>
                <wp:positionH relativeFrom="column">
                  <wp:posOffset>4528268</wp:posOffset>
                </wp:positionH>
                <wp:positionV relativeFrom="paragraph">
                  <wp:posOffset>99171</wp:posOffset>
                </wp:positionV>
                <wp:extent cx="2414932" cy="365760"/>
                <wp:effectExtent l="0" t="0" r="0" b="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932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6ACBC5" w14:textId="77777777" w:rsidR="00996081" w:rsidRPr="00677369" w:rsidRDefault="00996081" w:rsidP="009960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7369">
                              <w:rPr>
                                <w:rFonts w:ascii="Courier New" w:hAnsi="Courier New" w:cs="Courier New"/>
                                <w:color w:val="646464"/>
                                <w:sz w:val="18"/>
                                <w:szCs w:val="18"/>
                                <w:lang w:val="en-US"/>
                              </w:rPr>
                              <w:t>@FunctionalInterface</w:t>
                            </w:r>
                          </w:p>
                          <w:p w14:paraId="4218358F" w14:textId="77777777" w:rsidR="00996081" w:rsidRPr="00677369" w:rsidRDefault="00996081" w:rsidP="0099608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736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67736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67736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interface</w:t>
                            </w:r>
                            <w:r w:rsidRPr="0067736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67736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Comparator</w:t>
                            </w:r>
                            <w:r w:rsidRPr="0067736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&lt;T</w:t>
                            </w:r>
                            <w:r w:rsidRPr="0067736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BEAF4" id="Textfeld 6" o:spid="_x0000_s1027" type="#_x0000_t202" style="position:absolute;margin-left:356.55pt;margin-top:7.8pt;width:190.15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" filled="f" stroked="f" strokeweight=".5pt">
                <v:textbox>
                  <w:txbxContent>
                    <w:p w14:paraId="5E6ACBC5" w14:textId="77777777" w:rsidR="00996081" w:rsidRPr="00677369" w:rsidRDefault="00996081" w:rsidP="009960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7369">
                        <w:rPr>
                          <w:rFonts w:ascii="Courier New" w:hAnsi="Courier New" w:cs="Courier New"/>
                          <w:color w:val="646464"/>
                          <w:sz w:val="18"/>
                          <w:szCs w:val="18"/>
                          <w:lang w:val="en-US"/>
                        </w:rPr>
                        <w:t>@FunctionalInterface</w:t>
                      </w:r>
                    </w:p>
                    <w:p w14:paraId="4218358F" w14:textId="77777777" w:rsidR="00996081" w:rsidRPr="00677369" w:rsidRDefault="00996081" w:rsidP="0099608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736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67736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67736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interface</w:t>
                      </w:r>
                      <w:r w:rsidRPr="0067736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67736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u w:val="single"/>
                          <w:lang w:val="en-US"/>
                        </w:rPr>
                        <w:t>Comparator</w:t>
                      </w:r>
                      <w:r w:rsidRPr="0067736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&lt;T</w:t>
                      </w:r>
                      <w:r w:rsidRPr="0067736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u w:val="single"/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Pr="00B1123A">
        <w:rPr>
          <w:rFonts w:ascii="Arial" w:hAnsi="Arial" w:cs="Arial"/>
          <w:b/>
          <w:bCs/>
          <w:u w:val="single"/>
        </w:rPr>
        <w:t xml:space="preserve">L.6.9 </w:t>
      </w:r>
      <w:proofErr w:type="spellStart"/>
      <w:r w:rsidRPr="00B1123A">
        <w:rPr>
          <w:rFonts w:ascii="Arial" w:hAnsi="Arial" w:cs="Arial"/>
          <w:b/>
          <w:bCs/>
          <w:u w:val="single"/>
        </w:rPr>
        <w:t>Functional</w:t>
      </w:r>
      <w:proofErr w:type="spellEnd"/>
      <w:r w:rsidRPr="00B1123A">
        <w:rPr>
          <w:rFonts w:ascii="Arial" w:hAnsi="Arial" w:cs="Arial"/>
          <w:b/>
          <w:bCs/>
          <w:u w:val="single"/>
        </w:rPr>
        <w:t xml:space="preserve"> Interfaces / Lambda-Ausdrücke</w:t>
      </w:r>
    </w:p>
    <w:p w14:paraId="56C31136" w14:textId="77777777" w:rsidR="00996081" w:rsidRDefault="00996081" w:rsidP="00996081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77369">
        <w:rPr>
          <w:rFonts w:ascii="Arial" w:hAnsi="Arial" w:cs="Arial"/>
        </w:rPr>
        <w:t>Es gibt Interfaces, die nur eine abstrakte Methode besitzen.</w:t>
      </w:r>
    </w:p>
    <w:p w14:paraId="147832EA" w14:textId="77777777" w:rsidR="00996081" w:rsidRDefault="00996081" w:rsidP="00996081">
      <w:pPr>
        <w:spacing w:after="0" w:line="240" w:lineRule="auto"/>
        <w:rPr>
          <w:rFonts w:ascii="Arial" w:hAnsi="Arial" w:cs="Arial"/>
        </w:rPr>
      </w:pPr>
    </w:p>
    <w:p w14:paraId="6245FCDE" w14:textId="77777777" w:rsidR="00996081" w:rsidRDefault="00996081" w:rsidP="00996081">
      <w:pPr>
        <w:spacing w:after="0" w:line="240" w:lineRule="auto"/>
        <w:rPr>
          <w:rFonts w:ascii="Arial" w:hAnsi="Arial" w:cs="Arial"/>
        </w:rPr>
      </w:pPr>
      <w:r w:rsidRPr="00677369">
        <w:rPr>
          <w:rFonts w:ascii="Arial" w:hAnsi="Arial" w:cs="Arial"/>
          <w:b/>
          <w:bCs/>
        </w:rPr>
        <w:t>Lambda-Ausdruck</w:t>
      </w:r>
      <w:r w:rsidRPr="00677369">
        <w:rPr>
          <w:rFonts w:ascii="Arial" w:hAnsi="Arial" w:cs="Arial"/>
        </w:rPr>
        <w:t>: Angabe von Parametern und Rückgabewert zur Beschreibung einer Funktion.</w:t>
      </w:r>
    </w:p>
    <w:p w14:paraId="3202C3E4" w14:textId="77777777" w:rsidR="00996081" w:rsidRDefault="00996081" w:rsidP="0099608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36FBD7" wp14:editId="1C683003">
                <wp:simplePos x="0" y="0"/>
                <wp:positionH relativeFrom="column">
                  <wp:posOffset>3976</wp:posOffset>
                </wp:positionH>
                <wp:positionV relativeFrom="paragraph">
                  <wp:posOffset>122831</wp:posOffset>
                </wp:positionV>
                <wp:extent cx="4261485" cy="2361537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1485" cy="23615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CB857E" w14:textId="77777777" w:rsidR="00996081" w:rsidRPr="005F1BDF" w:rsidRDefault="00996081" w:rsidP="009960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F1BD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UnaryOperator</w:t>
                            </w:r>
                            <w:proofErr w:type="spellEnd"/>
                            <w:r w:rsidRPr="005F1BD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&lt;Integer&gt; </w:t>
                            </w:r>
                            <w:r w:rsidRPr="005F1BDF">
                              <w:rPr>
                                <w:rFonts w:ascii="Courier New" w:hAnsi="Courier New" w:cs="Courier New"/>
                                <w:color w:val="0000C0"/>
                                <w:sz w:val="18"/>
                                <w:szCs w:val="18"/>
                              </w:rPr>
                              <w:t>f</w:t>
                            </w:r>
                            <w:r w:rsidRPr="005F1BD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= (x)-&gt;x*x ; </w:t>
                            </w:r>
                            <w:r w:rsidRPr="005F1BDF">
                              <w:rPr>
                                <w:rFonts w:ascii="Courier New" w:hAnsi="Courier New" w:cs="Courier New"/>
                                <w:color w:val="3F7F5F"/>
                                <w:sz w:val="18"/>
                                <w:szCs w:val="18"/>
                              </w:rPr>
                              <w:t xml:space="preserve">// f ist eine Funktion </w:t>
                            </w:r>
                          </w:p>
                          <w:p w14:paraId="5BCD04BE" w14:textId="77777777" w:rsidR="00996081" w:rsidRPr="005F1BDF" w:rsidRDefault="00996081" w:rsidP="009960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33BE249" w14:textId="77777777" w:rsidR="00996081" w:rsidRPr="005F1BDF" w:rsidRDefault="00996081" w:rsidP="009960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5F1BD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UnaryOperator</w:t>
                            </w:r>
                            <w:proofErr w:type="spellEnd"/>
                            <w:r w:rsidRPr="005F1BD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&lt;Integer&gt; f= </w:t>
                            </w:r>
                            <w:r w:rsidRPr="005F1BD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new</w:t>
                            </w:r>
                            <w:r w:rsidRPr="005F1BD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1BD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UnaryOperator</w:t>
                            </w:r>
                            <w:proofErr w:type="spellEnd"/>
                            <w:r w:rsidRPr="005F1BD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&lt;Integer&gt;() { </w:t>
                            </w:r>
                          </w:p>
                          <w:p w14:paraId="0B64EEA1" w14:textId="77777777" w:rsidR="00996081" w:rsidRPr="005F1BDF" w:rsidRDefault="00996081" w:rsidP="009960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F1BD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5F1BDF">
                              <w:rPr>
                                <w:rFonts w:ascii="Courier New" w:hAnsi="Courier New" w:cs="Courier New"/>
                                <w:color w:val="646464"/>
                                <w:sz w:val="18"/>
                                <w:szCs w:val="18"/>
                                <w:lang w:val="en-US"/>
                              </w:rPr>
                              <w:t>@</w:t>
                            </w:r>
                            <w:r w:rsidRPr="005F1BD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Override </w:t>
                            </w:r>
                            <w:r w:rsidRPr="005F1BD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5F1BD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Integer apply(Integer x) {</w:t>
                            </w:r>
                          </w:p>
                          <w:p w14:paraId="3A233D60" w14:textId="77777777" w:rsidR="00996081" w:rsidRPr="005F1BDF" w:rsidRDefault="00996081" w:rsidP="009960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F1BD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F1BD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5F1BD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x * x; </w:t>
                            </w:r>
                          </w:p>
                          <w:p w14:paraId="74F67020" w14:textId="77777777" w:rsidR="00996081" w:rsidRPr="005F1BDF" w:rsidRDefault="00996081" w:rsidP="009960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F1BD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2D387D2D" w14:textId="77777777" w:rsidR="00996081" w:rsidRPr="005F1BDF" w:rsidRDefault="00996081" w:rsidP="0099608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F1BD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  <w:p w14:paraId="6B27036F" w14:textId="77777777" w:rsidR="00996081" w:rsidRPr="005F1BDF" w:rsidRDefault="00996081" w:rsidP="009960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F1BD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shd w:val="clear" w:color="auto" w:fill="D4D4D4"/>
                              </w:rPr>
                              <w:t>Auch</w:t>
                            </w:r>
                            <w:r w:rsidRPr="005F1BD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denkbar: Rumpf ohne Rückgabe bei </w:t>
                            </w:r>
                            <w:proofErr w:type="spellStart"/>
                            <w:r w:rsidRPr="005F1BD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5F1BD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-Methode: </w:t>
                            </w:r>
                          </w:p>
                          <w:p w14:paraId="52BB9C3B" w14:textId="77777777" w:rsidR="00996081" w:rsidRPr="005F1BDF" w:rsidRDefault="00996081" w:rsidP="009960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F1BD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F1BD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Consumer&lt;String&gt; printer= s -&gt; </w:t>
                            </w:r>
                            <w:proofErr w:type="spellStart"/>
                            <w:r w:rsidRPr="005F1BD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5F1BD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(s);</w:t>
                            </w:r>
                          </w:p>
                          <w:p w14:paraId="02655449" w14:textId="77777777" w:rsidR="00996081" w:rsidRPr="005F1BDF" w:rsidRDefault="00996081" w:rsidP="009960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F1BD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F1BD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printer.accept</w:t>
                            </w:r>
                            <w:proofErr w:type="spellEnd"/>
                            <w:r w:rsidRPr="005F1BD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5F1BDF">
                              <w:rPr>
                                <w:rFonts w:ascii="Courier New" w:hAnsi="Courier New" w:cs="Courier New"/>
                                <w:color w:val="2A00FF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5F1BDF">
                              <w:rPr>
                                <w:rFonts w:ascii="Courier New" w:hAnsi="Courier New" w:cs="Courier New"/>
                                <w:color w:val="2A00FF"/>
                                <w:sz w:val="18"/>
                                <w:szCs w:val="18"/>
                              </w:rPr>
                              <w:t>Hello</w:t>
                            </w:r>
                            <w:proofErr w:type="spellEnd"/>
                            <w:r w:rsidRPr="005F1BDF">
                              <w:rPr>
                                <w:rFonts w:ascii="Courier New" w:hAnsi="Courier New" w:cs="Courier New"/>
                                <w:color w:val="2A00FF"/>
                                <w:sz w:val="18"/>
                                <w:szCs w:val="18"/>
                              </w:rPr>
                              <w:t>"</w:t>
                            </w:r>
                            <w:r w:rsidRPr="005F1BD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); </w:t>
                            </w:r>
                            <w:r w:rsidRPr="005F1BDF">
                              <w:rPr>
                                <w:rFonts w:ascii="Courier New" w:hAnsi="Courier New" w:cs="Courier New"/>
                                <w:color w:val="3F7F5F"/>
                                <w:sz w:val="18"/>
                                <w:szCs w:val="18"/>
                              </w:rPr>
                              <w:t xml:space="preserve">// </w:t>
                            </w:r>
                            <w:proofErr w:type="spellStart"/>
                            <w:r w:rsidRPr="005F1BDF">
                              <w:rPr>
                                <w:rFonts w:ascii="Courier New" w:hAnsi="Courier New" w:cs="Courier New"/>
                                <w:color w:val="3F7F5F"/>
                                <w:sz w:val="18"/>
                                <w:szCs w:val="18"/>
                              </w:rPr>
                              <w:t>prints</w:t>
                            </w:r>
                            <w:proofErr w:type="spellEnd"/>
                            <w:r w:rsidRPr="005F1BDF">
                              <w:rPr>
                                <w:rFonts w:ascii="Courier New" w:hAnsi="Courier New" w:cs="Courier New"/>
                                <w:color w:val="3F7F5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F1BDF">
                              <w:rPr>
                                <w:rFonts w:ascii="Courier New" w:hAnsi="Courier New" w:cs="Courier New"/>
                                <w:color w:val="3F7F5F"/>
                                <w:sz w:val="18"/>
                                <w:szCs w:val="18"/>
                              </w:rPr>
                              <w:t>Hello</w:t>
                            </w:r>
                            <w:proofErr w:type="spellEnd"/>
                          </w:p>
                          <w:p w14:paraId="045F27A0" w14:textId="77777777" w:rsidR="00996081" w:rsidRPr="005F1BDF" w:rsidRDefault="00996081" w:rsidP="009960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F1BD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Es sind auch mehrere Parameter möglich:</w:t>
                            </w:r>
                          </w:p>
                          <w:p w14:paraId="517FD3F5" w14:textId="77777777" w:rsidR="00996081" w:rsidRPr="005F1BDF" w:rsidRDefault="00996081" w:rsidP="009960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F1BD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5F1BD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BinaryOperator</w:t>
                            </w:r>
                            <w:proofErr w:type="spellEnd"/>
                            <w:r w:rsidRPr="005F1BD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&lt;Double&gt; </w:t>
                            </w:r>
                            <w:proofErr w:type="spellStart"/>
                            <w:r w:rsidRPr="005F1BD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fsum</w:t>
                            </w:r>
                            <w:proofErr w:type="spellEnd"/>
                            <w:r w:rsidRPr="005F1BD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= (</w:t>
                            </w:r>
                            <w:proofErr w:type="spellStart"/>
                            <w:r w:rsidRPr="005F1BD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x,y</w:t>
                            </w:r>
                            <w:proofErr w:type="spellEnd"/>
                            <w:r w:rsidRPr="005F1BD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) -&gt; x + y ; </w:t>
                            </w:r>
                          </w:p>
                          <w:p w14:paraId="2FF33CA1" w14:textId="77777777" w:rsidR="00996081" w:rsidRPr="005F1BDF" w:rsidRDefault="00996081" w:rsidP="009960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F1BD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F1BD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5F1BD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F1BD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fsum.apply</w:t>
                            </w:r>
                            <w:proofErr w:type="spellEnd"/>
                            <w:r w:rsidRPr="005F1BD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(4.0, 5.0)); </w:t>
                            </w:r>
                            <w:r w:rsidRPr="005F1BDF">
                              <w:rPr>
                                <w:rFonts w:ascii="Courier New" w:hAnsi="Courier New" w:cs="Courier New"/>
                                <w:color w:val="3F7F5F"/>
                                <w:sz w:val="18"/>
                                <w:szCs w:val="18"/>
                                <w:lang w:val="en-US"/>
                              </w:rPr>
                              <w:t>// prints 9.0</w:t>
                            </w:r>
                          </w:p>
                          <w:p w14:paraId="2169C6DB" w14:textId="77777777" w:rsidR="00996081" w:rsidRPr="005F1BDF" w:rsidRDefault="00996081" w:rsidP="009960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F1BD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Oder </w:t>
                            </w:r>
                            <w:proofErr w:type="spellStart"/>
                            <w:r w:rsidRPr="005F1BD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auch</w:t>
                            </w:r>
                            <w:proofErr w:type="spellEnd"/>
                            <w:r w:rsidRPr="005F1BD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1BD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keine</w:t>
                            </w:r>
                            <w:proofErr w:type="spellEnd"/>
                            <w:r w:rsidRPr="005F1BD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Parameter:</w:t>
                            </w:r>
                          </w:p>
                          <w:p w14:paraId="71FE7548" w14:textId="77777777" w:rsidR="00996081" w:rsidRPr="005F1BDF" w:rsidRDefault="00996081" w:rsidP="009960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F1BD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Supplier&lt;Double&gt; r = () -&gt; </w:t>
                            </w:r>
                            <w:proofErr w:type="spellStart"/>
                            <w:r w:rsidRPr="005F1BD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Math.random</w:t>
                            </w:r>
                            <w:proofErr w:type="spellEnd"/>
                            <w:r w:rsidRPr="005F1BD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() ; </w:t>
                            </w:r>
                          </w:p>
                          <w:p w14:paraId="49E62E10" w14:textId="77777777" w:rsidR="00996081" w:rsidRPr="005F1BDF" w:rsidRDefault="00996081" w:rsidP="009960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F1BD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F1BD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5F1BD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F1BD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r.get</w:t>
                            </w:r>
                            <w:proofErr w:type="spellEnd"/>
                            <w:r w:rsidRPr="005F1BD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());</w:t>
                            </w:r>
                          </w:p>
                          <w:p w14:paraId="1E81ECAA" w14:textId="77777777" w:rsidR="00996081" w:rsidRPr="005F1BDF" w:rsidRDefault="00996081" w:rsidP="0099608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F1BD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5F1BDF">
                              <w:rPr>
                                <w:rFonts w:ascii="Courier New" w:hAnsi="Courier New" w:cs="Courier New"/>
                                <w:color w:val="3F7F5F"/>
                                <w:sz w:val="18"/>
                                <w:szCs w:val="18"/>
                                <w:lang w:val="en-US"/>
                              </w:rPr>
                              <w:t>// prints 0.20374821418062938 or other random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6FBD7" id="Textfeld 8" o:spid="_x0000_s1028" type="#_x0000_t202" style="position:absolute;margin-left:.3pt;margin-top:9.65pt;width:335.55pt;height:18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" filled="f" stroked="f" strokeweight=".5pt">
                <v:textbox>
                  <w:txbxContent>
                    <w:p w14:paraId="35CB857E" w14:textId="77777777" w:rsidR="00996081" w:rsidRPr="005F1BDF" w:rsidRDefault="00996081" w:rsidP="009960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5F1BD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UnaryOperator</w:t>
                      </w:r>
                      <w:proofErr w:type="spellEnd"/>
                      <w:r w:rsidRPr="005F1BD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&lt;Integer&gt; </w:t>
                      </w:r>
                      <w:r w:rsidRPr="005F1BDF">
                        <w:rPr>
                          <w:rFonts w:ascii="Courier New" w:hAnsi="Courier New" w:cs="Courier New"/>
                          <w:color w:val="0000C0"/>
                          <w:sz w:val="18"/>
                          <w:szCs w:val="18"/>
                        </w:rPr>
                        <w:t>f</w:t>
                      </w:r>
                      <w:r w:rsidRPr="005F1BD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= (x)-&gt;x*x ; </w:t>
                      </w:r>
                      <w:r w:rsidRPr="005F1BDF">
                        <w:rPr>
                          <w:rFonts w:ascii="Courier New" w:hAnsi="Courier New" w:cs="Courier New"/>
                          <w:color w:val="3F7F5F"/>
                          <w:sz w:val="18"/>
                          <w:szCs w:val="18"/>
                        </w:rPr>
                        <w:t xml:space="preserve">// f ist eine Funktion </w:t>
                      </w:r>
                    </w:p>
                    <w:p w14:paraId="5BCD04BE" w14:textId="77777777" w:rsidR="00996081" w:rsidRPr="005F1BDF" w:rsidRDefault="00996081" w:rsidP="009960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33BE249" w14:textId="77777777" w:rsidR="00996081" w:rsidRPr="005F1BDF" w:rsidRDefault="00996081" w:rsidP="009960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5F1BD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UnaryOperator</w:t>
                      </w:r>
                      <w:proofErr w:type="spellEnd"/>
                      <w:r w:rsidRPr="005F1BD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&lt;Integer&gt; f= </w:t>
                      </w:r>
                      <w:r w:rsidRPr="005F1BD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new</w:t>
                      </w:r>
                      <w:r w:rsidRPr="005F1BD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5F1BD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UnaryOperator</w:t>
                      </w:r>
                      <w:proofErr w:type="spellEnd"/>
                      <w:r w:rsidRPr="005F1BD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&lt;Integer&gt;() { </w:t>
                      </w:r>
                    </w:p>
                    <w:p w14:paraId="0B64EEA1" w14:textId="77777777" w:rsidR="00996081" w:rsidRPr="005F1BDF" w:rsidRDefault="00996081" w:rsidP="009960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F1BD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5F1BDF">
                        <w:rPr>
                          <w:rFonts w:ascii="Courier New" w:hAnsi="Courier New" w:cs="Courier New"/>
                          <w:color w:val="646464"/>
                          <w:sz w:val="18"/>
                          <w:szCs w:val="18"/>
                          <w:lang w:val="en-US"/>
                        </w:rPr>
                        <w:t>@</w:t>
                      </w:r>
                      <w:r w:rsidRPr="005F1BD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Override </w:t>
                      </w:r>
                      <w:r w:rsidRPr="005F1BD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5F1BD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Integer apply(Integer x) {</w:t>
                      </w:r>
                    </w:p>
                    <w:p w14:paraId="3A233D60" w14:textId="77777777" w:rsidR="00996081" w:rsidRPr="005F1BDF" w:rsidRDefault="00996081" w:rsidP="009960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F1BD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5F1BD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5F1BD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x * x; </w:t>
                      </w:r>
                    </w:p>
                    <w:p w14:paraId="74F67020" w14:textId="77777777" w:rsidR="00996081" w:rsidRPr="005F1BDF" w:rsidRDefault="00996081" w:rsidP="009960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F1BD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2D387D2D" w14:textId="77777777" w:rsidR="00996081" w:rsidRPr="005F1BDF" w:rsidRDefault="00996081" w:rsidP="0099608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F1BD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};</w:t>
                      </w:r>
                    </w:p>
                    <w:p w14:paraId="6B27036F" w14:textId="77777777" w:rsidR="00996081" w:rsidRPr="005F1BDF" w:rsidRDefault="00996081" w:rsidP="009960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5F1BDF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shd w:val="clear" w:color="auto" w:fill="D4D4D4"/>
                        </w:rPr>
                        <w:t>Auch</w:t>
                      </w:r>
                      <w:r w:rsidRPr="005F1BDF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denkbar: Rumpf ohne Rückgabe bei </w:t>
                      </w:r>
                      <w:proofErr w:type="spellStart"/>
                      <w:r w:rsidRPr="005F1BDF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5F1BDF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-Methode: </w:t>
                      </w:r>
                    </w:p>
                    <w:p w14:paraId="52BB9C3B" w14:textId="77777777" w:rsidR="00996081" w:rsidRPr="005F1BDF" w:rsidRDefault="00996081" w:rsidP="009960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F1BD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5F1BD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Consumer&lt;String&gt; printer= s -&gt; </w:t>
                      </w:r>
                      <w:proofErr w:type="spellStart"/>
                      <w:r w:rsidRPr="005F1BD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5F1BD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(s);</w:t>
                      </w:r>
                    </w:p>
                    <w:p w14:paraId="02655449" w14:textId="77777777" w:rsidR="00996081" w:rsidRPr="005F1BDF" w:rsidRDefault="00996081" w:rsidP="009960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F1BD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5F1BD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printer.accept</w:t>
                      </w:r>
                      <w:proofErr w:type="spellEnd"/>
                      <w:r w:rsidRPr="005F1BD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5F1BDF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5F1BDF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</w:rPr>
                        <w:t>Hello</w:t>
                      </w:r>
                      <w:proofErr w:type="spellEnd"/>
                      <w:r w:rsidRPr="005F1BDF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</w:rPr>
                        <w:t>"</w:t>
                      </w:r>
                      <w:r w:rsidRPr="005F1BD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); </w:t>
                      </w:r>
                      <w:r w:rsidRPr="005F1BDF">
                        <w:rPr>
                          <w:rFonts w:ascii="Courier New" w:hAnsi="Courier New" w:cs="Courier New"/>
                          <w:color w:val="3F7F5F"/>
                          <w:sz w:val="18"/>
                          <w:szCs w:val="18"/>
                        </w:rPr>
                        <w:t xml:space="preserve">// </w:t>
                      </w:r>
                      <w:proofErr w:type="spellStart"/>
                      <w:r w:rsidRPr="005F1BDF">
                        <w:rPr>
                          <w:rFonts w:ascii="Courier New" w:hAnsi="Courier New" w:cs="Courier New"/>
                          <w:color w:val="3F7F5F"/>
                          <w:sz w:val="18"/>
                          <w:szCs w:val="18"/>
                        </w:rPr>
                        <w:t>prints</w:t>
                      </w:r>
                      <w:proofErr w:type="spellEnd"/>
                      <w:r w:rsidRPr="005F1BDF">
                        <w:rPr>
                          <w:rFonts w:ascii="Courier New" w:hAnsi="Courier New" w:cs="Courier New"/>
                          <w:color w:val="3F7F5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F1BDF">
                        <w:rPr>
                          <w:rFonts w:ascii="Courier New" w:hAnsi="Courier New" w:cs="Courier New"/>
                          <w:color w:val="3F7F5F"/>
                          <w:sz w:val="18"/>
                          <w:szCs w:val="18"/>
                        </w:rPr>
                        <w:t>Hello</w:t>
                      </w:r>
                      <w:proofErr w:type="spellEnd"/>
                    </w:p>
                    <w:p w14:paraId="045F27A0" w14:textId="77777777" w:rsidR="00996081" w:rsidRPr="005F1BDF" w:rsidRDefault="00996081" w:rsidP="009960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5F1BDF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Es sind auch mehrere Parameter möglich:</w:t>
                      </w:r>
                    </w:p>
                    <w:p w14:paraId="517FD3F5" w14:textId="77777777" w:rsidR="00996081" w:rsidRPr="005F1BDF" w:rsidRDefault="00996081" w:rsidP="009960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F1BD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5F1BD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BinaryOperator</w:t>
                      </w:r>
                      <w:proofErr w:type="spellEnd"/>
                      <w:r w:rsidRPr="005F1BD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&lt;Double&gt; </w:t>
                      </w:r>
                      <w:proofErr w:type="spellStart"/>
                      <w:r w:rsidRPr="005F1BD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fsum</w:t>
                      </w:r>
                      <w:proofErr w:type="spellEnd"/>
                      <w:r w:rsidRPr="005F1BD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= (</w:t>
                      </w:r>
                      <w:proofErr w:type="spellStart"/>
                      <w:r w:rsidRPr="005F1BD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x,y</w:t>
                      </w:r>
                      <w:proofErr w:type="spellEnd"/>
                      <w:r w:rsidRPr="005F1BD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) -&gt; x + y ; </w:t>
                      </w:r>
                    </w:p>
                    <w:p w14:paraId="2FF33CA1" w14:textId="77777777" w:rsidR="00996081" w:rsidRPr="005F1BDF" w:rsidRDefault="00996081" w:rsidP="009960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F1BD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5F1BD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5F1BD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5F1BD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fsum.apply</w:t>
                      </w:r>
                      <w:proofErr w:type="spellEnd"/>
                      <w:r w:rsidRPr="005F1BD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(4.0, 5.0)); </w:t>
                      </w:r>
                      <w:r w:rsidRPr="005F1BDF">
                        <w:rPr>
                          <w:rFonts w:ascii="Courier New" w:hAnsi="Courier New" w:cs="Courier New"/>
                          <w:color w:val="3F7F5F"/>
                          <w:sz w:val="18"/>
                          <w:szCs w:val="18"/>
                          <w:lang w:val="en-US"/>
                        </w:rPr>
                        <w:t>// prints 9.0</w:t>
                      </w:r>
                    </w:p>
                    <w:p w14:paraId="2169C6DB" w14:textId="77777777" w:rsidR="00996081" w:rsidRPr="005F1BDF" w:rsidRDefault="00996081" w:rsidP="009960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F1BDF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Oder </w:t>
                      </w:r>
                      <w:proofErr w:type="spellStart"/>
                      <w:r w:rsidRPr="005F1BDF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auch</w:t>
                      </w:r>
                      <w:proofErr w:type="spellEnd"/>
                      <w:r w:rsidRPr="005F1BDF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5F1BDF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keine</w:t>
                      </w:r>
                      <w:proofErr w:type="spellEnd"/>
                      <w:r w:rsidRPr="005F1BDF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Parameter:</w:t>
                      </w:r>
                    </w:p>
                    <w:p w14:paraId="71FE7548" w14:textId="77777777" w:rsidR="00996081" w:rsidRPr="005F1BDF" w:rsidRDefault="00996081" w:rsidP="009960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F1BD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Supplier&lt;Double&gt; r = () -&gt; </w:t>
                      </w:r>
                      <w:proofErr w:type="spellStart"/>
                      <w:r w:rsidRPr="005F1BD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Math.random</w:t>
                      </w:r>
                      <w:proofErr w:type="spellEnd"/>
                      <w:r w:rsidRPr="005F1BD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() ; </w:t>
                      </w:r>
                    </w:p>
                    <w:p w14:paraId="49E62E10" w14:textId="77777777" w:rsidR="00996081" w:rsidRPr="005F1BDF" w:rsidRDefault="00996081" w:rsidP="009960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F1BD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5F1BD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5F1BD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5F1BD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r.get</w:t>
                      </w:r>
                      <w:proofErr w:type="spellEnd"/>
                      <w:r w:rsidRPr="005F1BD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());</w:t>
                      </w:r>
                    </w:p>
                    <w:p w14:paraId="1E81ECAA" w14:textId="77777777" w:rsidR="00996081" w:rsidRPr="005F1BDF" w:rsidRDefault="00996081" w:rsidP="0099608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F1BD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5F1BDF">
                        <w:rPr>
                          <w:rFonts w:ascii="Courier New" w:hAnsi="Courier New" w:cs="Courier New"/>
                          <w:color w:val="3F7F5F"/>
                          <w:sz w:val="18"/>
                          <w:szCs w:val="18"/>
                          <w:lang w:val="en-US"/>
                        </w:rPr>
                        <w:t>// prints 0.20374821418062938 or other random 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06B2D0" wp14:editId="7006B997">
                <wp:simplePos x="0" y="0"/>
                <wp:positionH relativeFrom="column">
                  <wp:posOffset>4377193</wp:posOffset>
                </wp:positionH>
                <wp:positionV relativeFrom="paragraph">
                  <wp:posOffset>35367</wp:posOffset>
                </wp:positionV>
                <wp:extent cx="2414905" cy="1192695"/>
                <wp:effectExtent l="0" t="0" r="0" b="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905" cy="1192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60E8DB" w14:textId="77777777" w:rsidR="00996081" w:rsidRPr="00996081" w:rsidRDefault="00996081" w:rsidP="0099608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9608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>Syntax:</w:t>
                            </w:r>
                          </w:p>
                          <w:p w14:paraId="15D2151E" w14:textId="77777777" w:rsidR="00996081" w:rsidRPr="00996081" w:rsidRDefault="00996081" w:rsidP="0099608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9608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>(parameters ) -&gt; expression</w:t>
                            </w:r>
                          </w:p>
                          <w:p w14:paraId="3780E79B" w14:textId="77777777" w:rsidR="00996081" w:rsidRDefault="00996081" w:rsidP="0099608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741F8A0" w14:textId="77777777" w:rsidR="00996081" w:rsidRPr="00996081" w:rsidRDefault="00996081" w:rsidP="0099608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60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(Integer x) -&gt; x * x</w:t>
                            </w:r>
                          </w:p>
                          <w:p w14:paraId="68EC11BA" w14:textId="77777777" w:rsidR="00996081" w:rsidRPr="00996081" w:rsidRDefault="00996081" w:rsidP="0099608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370F339" w14:textId="77777777" w:rsidR="00996081" w:rsidRPr="00996081" w:rsidRDefault="00996081" w:rsidP="0099608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60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(x) -&gt; {</w:t>
                            </w:r>
                          </w:p>
                          <w:p w14:paraId="5F2FA5B3" w14:textId="77777777" w:rsidR="00996081" w:rsidRDefault="00996081" w:rsidP="0099608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9960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int sq= x * x; </w:t>
                            </w:r>
                          </w:p>
                          <w:p w14:paraId="41F4B59E" w14:textId="77777777" w:rsidR="00996081" w:rsidRPr="00996081" w:rsidRDefault="00996081" w:rsidP="0099608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9960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return sq;</w:t>
                            </w:r>
                          </w:p>
                          <w:p w14:paraId="63E85652" w14:textId="77777777" w:rsidR="00996081" w:rsidRPr="00677369" w:rsidRDefault="00996081" w:rsidP="0099608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60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6B2D0" id="Textfeld 7" o:spid="_x0000_s1029" type="#_x0000_t202" style="position:absolute;margin-left:344.65pt;margin-top:2.8pt;width:190.15pt;height:9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" filled="f" stroked="f" strokeweight=".5pt">
                <v:textbox>
                  <w:txbxContent>
                    <w:p w14:paraId="7960E8DB" w14:textId="77777777" w:rsidR="00996081" w:rsidRPr="00996081" w:rsidRDefault="00996081" w:rsidP="0099608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</w:pPr>
                      <w:r w:rsidRPr="00996081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>Syntax:</w:t>
                      </w:r>
                    </w:p>
                    <w:p w14:paraId="15D2151E" w14:textId="77777777" w:rsidR="00996081" w:rsidRPr="00996081" w:rsidRDefault="00996081" w:rsidP="0099608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</w:pPr>
                      <w:r w:rsidRPr="00996081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>(parameters ) -&gt; expression</w:t>
                      </w:r>
                    </w:p>
                    <w:p w14:paraId="3780E79B" w14:textId="77777777" w:rsidR="00996081" w:rsidRDefault="00996081" w:rsidP="0099608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6741F8A0" w14:textId="77777777" w:rsidR="00996081" w:rsidRPr="00996081" w:rsidRDefault="00996081" w:rsidP="0099608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608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(Integer x) -&gt; x * x</w:t>
                      </w:r>
                    </w:p>
                    <w:p w14:paraId="68EC11BA" w14:textId="77777777" w:rsidR="00996081" w:rsidRPr="00996081" w:rsidRDefault="00996081" w:rsidP="0099608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4370F339" w14:textId="77777777" w:rsidR="00996081" w:rsidRPr="00996081" w:rsidRDefault="00996081" w:rsidP="0099608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608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(x) -&gt; {</w:t>
                      </w:r>
                    </w:p>
                    <w:p w14:paraId="5F2FA5B3" w14:textId="77777777" w:rsidR="00996081" w:rsidRDefault="00996081" w:rsidP="0099608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99608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int sq= x * x; </w:t>
                      </w:r>
                    </w:p>
                    <w:p w14:paraId="41F4B59E" w14:textId="77777777" w:rsidR="00996081" w:rsidRPr="00996081" w:rsidRDefault="00996081" w:rsidP="0099608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99608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return sq;</w:t>
                      </w:r>
                    </w:p>
                    <w:p w14:paraId="63E85652" w14:textId="77777777" w:rsidR="00996081" w:rsidRPr="00677369" w:rsidRDefault="00996081" w:rsidP="0099608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608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>Beispiele:</w:t>
      </w:r>
    </w:p>
    <w:p w14:paraId="65CC7BED" w14:textId="77777777" w:rsidR="00996081" w:rsidRDefault="00996081" w:rsidP="00996081">
      <w:pPr>
        <w:spacing w:after="0" w:line="240" w:lineRule="auto"/>
        <w:rPr>
          <w:rFonts w:ascii="Arial" w:hAnsi="Arial" w:cs="Arial"/>
        </w:rPr>
      </w:pPr>
    </w:p>
    <w:p w14:paraId="584A270A" w14:textId="77777777" w:rsidR="00996081" w:rsidRDefault="00996081" w:rsidP="00996081">
      <w:pPr>
        <w:spacing w:after="0" w:line="240" w:lineRule="auto"/>
        <w:rPr>
          <w:rFonts w:ascii="Arial" w:hAnsi="Arial" w:cs="Arial"/>
        </w:rPr>
      </w:pPr>
    </w:p>
    <w:p w14:paraId="3E3DBD36" w14:textId="77777777" w:rsidR="00996081" w:rsidRDefault="00996081" w:rsidP="00996081">
      <w:pPr>
        <w:spacing w:after="0" w:line="240" w:lineRule="auto"/>
        <w:rPr>
          <w:rFonts w:ascii="Arial" w:hAnsi="Arial" w:cs="Arial"/>
        </w:rPr>
      </w:pPr>
    </w:p>
    <w:p w14:paraId="02181C7A" w14:textId="77777777" w:rsidR="00996081" w:rsidRDefault="00996081" w:rsidP="00996081">
      <w:pPr>
        <w:spacing w:after="0" w:line="240" w:lineRule="auto"/>
        <w:rPr>
          <w:rFonts w:ascii="Arial" w:hAnsi="Arial" w:cs="Arial"/>
        </w:rPr>
      </w:pPr>
    </w:p>
    <w:p w14:paraId="618B2E56" w14:textId="77777777" w:rsidR="00996081" w:rsidRDefault="00996081" w:rsidP="00996081">
      <w:pPr>
        <w:spacing w:after="0" w:line="240" w:lineRule="auto"/>
        <w:rPr>
          <w:rFonts w:ascii="Arial" w:hAnsi="Arial" w:cs="Arial"/>
        </w:rPr>
      </w:pPr>
    </w:p>
    <w:p w14:paraId="734F4946" w14:textId="77777777" w:rsidR="00996081" w:rsidRDefault="00996081" w:rsidP="00996081">
      <w:pPr>
        <w:spacing w:after="0" w:line="240" w:lineRule="auto"/>
        <w:rPr>
          <w:rFonts w:ascii="Arial" w:hAnsi="Arial" w:cs="Arial"/>
        </w:rPr>
      </w:pPr>
    </w:p>
    <w:p w14:paraId="78105637" w14:textId="77777777" w:rsidR="00996081" w:rsidRDefault="00996081" w:rsidP="00996081">
      <w:pPr>
        <w:spacing w:after="0" w:line="240" w:lineRule="auto"/>
        <w:rPr>
          <w:rFonts w:ascii="Arial" w:hAnsi="Arial" w:cs="Arial"/>
        </w:rPr>
      </w:pPr>
    </w:p>
    <w:p w14:paraId="18567D21" w14:textId="77777777" w:rsidR="00996081" w:rsidRDefault="00996081" w:rsidP="00996081">
      <w:pPr>
        <w:spacing w:after="0" w:line="240" w:lineRule="auto"/>
        <w:rPr>
          <w:rFonts w:ascii="Arial" w:hAnsi="Arial" w:cs="Arial"/>
        </w:rPr>
      </w:pPr>
    </w:p>
    <w:p w14:paraId="4B86B6C0" w14:textId="77777777" w:rsidR="00996081" w:rsidRDefault="00996081" w:rsidP="00996081">
      <w:pPr>
        <w:spacing w:after="0" w:line="240" w:lineRule="auto"/>
        <w:rPr>
          <w:rFonts w:ascii="Arial" w:hAnsi="Arial" w:cs="Arial"/>
        </w:rPr>
      </w:pPr>
    </w:p>
    <w:p w14:paraId="33B6E7BE" w14:textId="77777777" w:rsidR="00996081" w:rsidRDefault="00996081" w:rsidP="00996081">
      <w:pPr>
        <w:spacing w:after="0" w:line="240" w:lineRule="auto"/>
        <w:rPr>
          <w:rFonts w:ascii="Arial" w:hAnsi="Arial" w:cs="Arial"/>
        </w:rPr>
      </w:pPr>
    </w:p>
    <w:p w14:paraId="14F0D693" w14:textId="77777777" w:rsidR="00996081" w:rsidRDefault="00996081" w:rsidP="00996081">
      <w:pPr>
        <w:spacing w:after="0" w:line="240" w:lineRule="auto"/>
        <w:rPr>
          <w:rFonts w:ascii="Arial" w:hAnsi="Arial" w:cs="Arial"/>
        </w:rPr>
      </w:pPr>
    </w:p>
    <w:p w14:paraId="0ADF5A7D" w14:textId="77777777" w:rsidR="00996081" w:rsidRDefault="00996081" w:rsidP="00996081">
      <w:pPr>
        <w:spacing w:after="0" w:line="240" w:lineRule="auto"/>
        <w:rPr>
          <w:rFonts w:ascii="Arial" w:hAnsi="Arial" w:cs="Arial"/>
        </w:rPr>
      </w:pPr>
    </w:p>
    <w:p w14:paraId="32C38CE6" w14:textId="77777777" w:rsidR="00996081" w:rsidRDefault="00996081" w:rsidP="00996081">
      <w:pPr>
        <w:spacing w:after="0" w:line="240" w:lineRule="auto"/>
        <w:rPr>
          <w:rFonts w:ascii="Arial" w:hAnsi="Arial" w:cs="Arial"/>
        </w:rPr>
      </w:pPr>
    </w:p>
    <w:p w14:paraId="2E9C1459" w14:textId="535C2838" w:rsidR="00996081" w:rsidRDefault="00996081" w:rsidP="00996081">
      <w:pPr>
        <w:spacing w:after="0" w:line="240" w:lineRule="auto"/>
        <w:rPr>
          <w:rFonts w:ascii="Arial" w:hAnsi="Arial" w:cs="Arial"/>
        </w:rPr>
      </w:pPr>
    </w:p>
    <w:p w14:paraId="117FD386" w14:textId="77777777" w:rsidR="00996081" w:rsidRDefault="00996081" w:rsidP="00996081">
      <w:pPr>
        <w:spacing w:after="0" w:line="240" w:lineRule="auto"/>
        <w:rPr>
          <w:rFonts w:ascii="Arial" w:hAnsi="Arial" w:cs="Arial"/>
        </w:rPr>
      </w:pPr>
    </w:p>
    <w:p w14:paraId="5D7E7B50" w14:textId="0B800666" w:rsidR="00996081" w:rsidRDefault="00996081" w:rsidP="00996081">
      <w:pPr>
        <w:spacing w:after="0" w:line="240" w:lineRule="auto"/>
        <w:rPr>
          <w:rFonts w:ascii="Arial" w:hAnsi="Arial" w:cs="Arial"/>
          <w:b/>
          <w:bCs/>
          <w:u w:val="single"/>
        </w:rPr>
      </w:pPr>
      <w:r w:rsidRPr="00996081">
        <w:rPr>
          <w:rFonts w:ascii="Arial" w:hAnsi="Arial" w:cs="Arial"/>
          <w:b/>
          <w:bCs/>
          <w:u w:val="single"/>
        </w:rPr>
        <w:t>Externe vs. Interne Iteration</w:t>
      </w:r>
    </w:p>
    <w:p w14:paraId="49822A01" w14:textId="77777777" w:rsidR="00996081" w:rsidRPr="00996081" w:rsidRDefault="00996081" w:rsidP="00996081">
      <w:pPr>
        <w:spacing w:after="0" w:line="240" w:lineRule="auto"/>
        <w:rPr>
          <w:rFonts w:ascii="Arial" w:hAnsi="Arial" w:cs="Arial"/>
          <w:b/>
          <w:bCs/>
          <w:u w:val="single"/>
        </w:rPr>
      </w:pPr>
    </w:p>
    <w:p w14:paraId="5D061EE5" w14:textId="77777777" w:rsidR="00996081" w:rsidRPr="00996081" w:rsidRDefault="00996081" w:rsidP="00996081">
      <w:pPr>
        <w:spacing w:after="0" w:line="240" w:lineRule="auto"/>
        <w:rPr>
          <w:rFonts w:ascii="Arial" w:hAnsi="Arial" w:cs="Arial"/>
        </w:rPr>
      </w:pPr>
      <w:r w:rsidRPr="00996081">
        <w:rPr>
          <w:rFonts w:ascii="Arial" w:hAnsi="Arial" w:cs="Arial"/>
        </w:rPr>
        <w:t>Beispiel für externe Iteration:</w:t>
      </w:r>
    </w:p>
    <w:p w14:paraId="197336A3" w14:textId="77777777" w:rsidR="00996081" w:rsidRPr="00996081" w:rsidRDefault="00996081" w:rsidP="00996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/>
        </w:rPr>
      </w:pPr>
      <w:r w:rsidRPr="00996081">
        <w:rPr>
          <w:rFonts w:ascii="Courier New" w:hAnsi="Courier New" w:cs="Courier New"/>
          <w:b/>
          <w:bCs/>
          <w:color w:val="7F0055"/>
          <w:sz w:val="21"/>
          <w:szCs w:val="21"/>
          <w:lang w:val="en-US"/>
        </w:rPr>
        <w:t>for</w:t>
      </w:r>
      <w:r w:rsidRPr="0099608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(Integer </w:t>
      </w:r>
      <w:proofErr w:type="spellStart"/>
      <w:r w:rsidRPr="00996081">
        <w:rPr>
          <w:rFonts w:ascii="Courier New" w:hAnsi="Courier New" w:cs="Courier New"/>
          <w:color w:val="0000C0"/>
          <w:sz w:val="21"/>
          <w:szCs w:val="21"/>
          <w:lang w:val="en-US"/>
        </w:rPr>
        <w:t>i</w:t>
      </w:r>
      <w:proofErr w:type="spellEnd"/>
      <w:r w:rsidRPr="0099608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list) { </w:t>
      </w:r>
      <w:proofErr w:type="spellStart"/>
      <w:r w:rsidRPr="00996081">
        <w:rPr>
          <w:rFonts w:ascii="Courier New" w:hAnsi="Courier New" w:cs="Courier New"/>
          <w:color w:val="000000"/>
          <w:sz w:val="21"/>
          <w:szCs w:val="21"/>
          <w:lang w:val="en-US"/>
        </w:rPr>
        <w:t>System.</w:t>
      </w:r>
      <w:r w:rsidRPr="00996081">
        <w:rPr>
          <w:rFonts w:ascii="Courier New" w:hAnsi="Courier New" w:cs="Courier New"/>
          <w:b/>
          <w:bCs/>
          <w:i/>
          <w:iCs/>
          <w:color w:val="0000C0"/>
          <w:sz w:val="21"/>
          <w:szCs w:val="21"/>
          <w:lang w:val="en-US"/>
        </w:rPr>
        <w:t>out</w:t>
      </w:r>
      <w:r w:rsidRPr="00996081">
        <w:rPr>
          <w:rFonts w:ascii="Courier New" w:hAnsi="Courier New" w:cs="Courier New"/>
          <w:color w:val="000000"/>
          <w:sz w:val="21"/>
          <w:szCs w:val="21"/>
          <w:lang w:val="en-US"/>
        </w:rPr>
        <w:t>.println</w:t>
      </w:r>
      <w:proofErr w:type="spellEnd"/>
      <w:r w:rsidRPr="00996081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96081">
        <w:rPr>
          <w:rFonts w:ascii="Courier New" w:hAnsi="Courier New" w:cs="Courier New"/>
          <w:color w:val="0000C0"/>
          <w:sz w:val="21"/>
          <w:szCs w:val="21"/>
          <w:lang w:val="en-US"/>
        </w:rPr>
        <w:t>i</w:t>
      </w:r>
      <w:proofErr w:type="spellEnd"/>
      <w:r w:rsidRPr="00996081">
        <w:rPr>
          <w:rFonts w:ascii="Courier New" w:hAnsi="Courier New" w:cs="Courier New"/>
          <w:color w:val="000000"/>
          <w:sz w:val="21"/>
          <w:szCs w:val="21"/>
          <w:lang w:val="en-US"/>
        </w:rPr>
        <w:t>); }</w:t>
      </w:r>
    </w:p>
    <w:p w14:paraId="77BD6090" w14:textId="77777777" w:rsidR="00996081" w:rsidRDefault="00996081" w:rsidP="00996081">
      <w:pPr>
        <w:spacing w:after="0" w:line="240" w:lineRule="auto"/>
        <w:rPr>
          <w:rFonts w:ascii="Arial" w:hAnsi="Arial" w:cs="Arial"/>
          <w:lang w:val="en-US"/>
        </w:rPr>
      </w:pPr>
    </w:p>
    <w:p w14:paraId="10C47898" w14:textId="47686C4F" w:rsidR="00996081" w:rsidRPr="00B1135F" w:rsidRDefault="00996081" w:rsidP="00996081">
      <w:pPr>
        <w:spacing w:after="0" w:line="240" w:lineRule="auto"/>
        <w:rPr>
          <w:rFonts w:ascii="Arial" w:hAnsi="Arial" w:cs="Arial"/>
        </w:rPr>
      </w:pPr>
      <w:r w:rsidRPr="00B1135F">
        <w:rPr>
          <w:rFonts w:ascii="Arial" w:hAnsi="Arial" w:cs="Arial"/>
        </w:rPr>
        <w:t>internen Iteration:</w:t>
      </w:r>
      <w:r w:rsidRPr="00B1135F">
        <w:rPr>
          <w:rFonts w:ascii="Arial" w:hAnsi="Arial" w:cs="Arial"/>
        </w:rPr>
        <w:tab/>
      </w:r>
      <w:r w:rsidRPr="00B1135F">
        <w:rPr>
          <w:rFonts w:ascii="Arial" w:hAnsi="Arial" w:cs="Arial"/>
        </w:rPr>
        <w:tab/>
      </w:r>
      <w:r w:rsidRPr="00B1135F">
        <w:rPr>
          <w:rFonts w:ascii="Arial" w:hAnsi="Arial" w:cs="Arial"/>
          <w:u w:val="single"/>
        </w:rPr>
        <w:t>Methoden-Referenz</w:t>
      </w:r>
    </w:p>
    <w:p w14:paraId="7FC3B15C" w14:textId="77777777" w:rsidR="00996081" w:rsidRPr="00B1135F" w:rsidRDefault="00996081" w:rsidP="00996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spellStart"/>
      <w:r w:rsidRPr="00B1135F">
        <w:rPr>
          <w:rFonts w:ascii="Courier New" w:hAnsi="Courier New" w:cs="Courier New"/>
          <w:color w:val="000000"/>
          <w:sz w:val="21"/>
          <w:szCs w:val="21"/>
        </w:rPr>
        <w:t>list.forEach</w:t>
      </w:r>
      <w:proofErr w:type="spellEnd"/>
      <w:r w:rsidRPr="00B1135F">
        <w:rPr>
          <w:rFonts w:ascii="Courier New" w:hAnsi="Courier New" w:cs="Courier New"/>
          <w:color w:val="000000"/>
          <w:sz w:val="21"/>
          <w:szCs w:val="21"/>
        </w:rPr>
        <w:t xml:space="preserve">(i -&gt; </w:t>
      </w:r>
      <w:proofErr w:type="spellStart"/>
      <w:r w:rsidRPr="00B1135F">
        <w:rPr>
          <w:rFonts w:ascii="Courier New" w:hAnsi="Courier New" w:cs="Courier New"/>
          <w:color w:val="000000"/>
          <w:sz w:val="21"/>
          <w:szCs w:val="21"/>
        </w:rPr>
        <w:t>System.out.println</w:t>
      </w:r>
      <w:proofErr w:type="spellEnd"/>
      <w:r w:rsidRPr="00B1135F">
        <w:rPr>
          <w:rFonts w:ascii="Courier New" w:hAnsi="Courier New" w:cs="Courier New"/>
          <w:color w:val="000000"/>
          <w:sz w:val="21"/>
          <w:szCs w:val="21"/>
        </w:rPr>
        <w:t>(i));</w:t>
      </w:r>
    </w:p>
    <w:p w14:paraId="2F21C33E" w14:textId="117810A2" w:rsidR="00996081" w:rsidRPr="00B1135F" w:rsidRDefault="00996081" w:rsidP="00996081">
      <w:pPr>
        <w:spacing w:after="0" w:line="240" w:lineRule="auto"/>
        <w:rPr>
          <w:rFonts w:ascii="Arial" w:hAnsi="Arial" w:cs="Arial"/>
        </w:rPr>
      </w:pPr>
      <w:proofErr w:type="spellStart"/>
      <w:r w:rsidRPr="00996081">
        <w:rPr>
          <w:rFonts w:ascii="Courier New" w:hAnsi="Courier New" w:cs="Courier New"/>
          <w:color w:val="000000"/>
          <w:sz w:val="21"/>
          <w:szCs w:val="21"/>
        </w:rPr>
        <w:t>list.forEach</w:t>
      </w:r>
      <w:proofErr w:type="spellEnd"/>
      <w:r w:rsidRPr="0099608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996081">
        <w:rPr>
          <w:rFonts w:ascii="Courier New" w:hAnsi="Courier New" w:cs="Courier New"/>
          <w:color w:val="000000"/>
          <w:sz w:val="21"/>
          <w:szCs w:val="21"/>
        </w:rPr>
        <w:t>System.out</w:t>
      </w:r>
      <w:proofErr w:type="spellEnd"/>
      <w:r w:rsidRPr="00996081">
        <w:rPr>
          <w:rFonts w:ascii="Courier New" w:hAnsi="Courier New" w:cs="Courier New"/>
          <w:color w:val="000000"/>
          <w:sz w:val="21"/>
          <w:szCs w:val="21"/>
        </w:rPr>
        <w:t>::</w:t>
      </w:r>
      <w:proofErr w:type="spellStart"/>
      <w:r w:rsidRPr="00996081">
        <w:rPr>
          <w:rFonts w:ascii="Courier New" w:hAnsi="Courier New" w:cs="Courier New"/>
          <w:color w:val="000000"/>
          <w:sz w:val="21"/>
          <w:szCs w:val="21"/>
        </w:rPr>
        <w:t>println</w:t>
      </w:r>
      <w:proofErr w:type="spellEnd"/>
      <w:r w:rsidRPr="00996081">
        <w:rPr>
          <w:rFonts w:ascii="Courier New" w:hAnsi="Courier New" w:cs="Courier New"/>
          <w:color w:val="000000"/>
          <w:sz w:val="21"/>
          <w:szCs w:val="21"/>
        </w:rPr>
        <w:t xml:space="preserve">); </w:t>
      </w:r>
      <w:r w:rsidRPr="00996081">
        <w:rPr>
          <w:rFonts w:ascii="Courier New" w:hAnsi="Courier New" w:cs="Courier New"/>
          <w:color w:val="3F7F5F"/>
          <w:sz w:val="21"/>
          <w:szCs w:val="21"/>
        </w:rPr>
        <w:t>// kürzer</w:t>
      </w:r>
      <w:r w:rsidRPr="00B1135F">
        <w:rPr>
          <w:rFonts w:ascii="Arial" w:hAnsi="Arial" w:cs="Arial"/>
        </w:rPr>
        <w:br w:type="page"/>
      </w:r>
    </w:p>
    <w:p w14:paraId="07B9B8E4" w14:textId="399F1BC9" w:rsidR="002727A4" w:rsidRDefault="002727A4" w:rsidP="004560A5">
      <w:pPr>
        <w:spacing w:after="0" w:line="240" w:lineRule="auto"/>
        <w:rPr>
          <w:rFonts w:ascii="Arial" w:hAnsi="Arial" w:cs="Arial"/>
          <w:b/>
          <w:bCs/>
          <w:u w:val="single"/>
        </w:rPr>
      </w:pPr>
      <w:r w:rsidRPr="006724BB">
        <w:rPr>
          <w:rFonts w:ascii="Arial" w:hAnsi="Arial" w:cs="Arial"/>
          <w:b/>
          <w:bCs/>
          <w:u w:val="single"/>
        </w:rPr>
        <w:lastRenderedPageBreak/>
        <w:t>L.6.8 Sortieren / lokale und anonyme innere Klassen</w:t>
      </w:r>
    </w:p>
    <w:p w14:paraId="27F9C876" w14:textId="77777777" w:rsidR="00AF4404" w:rsidRPr="00AF4404" w:rsidRDefault="00AF4404" w:rsidP="004560A5">
      <w:pPr>
        <w:spacing w:after="0" w:line="240" w:lineRule="auto"/>
        <w:rPr>
          <w:rFonts w:ascii="Arial" w:hAnsi="Arial" w:cs="Arial"/>
          <w:b/>
          <w:bCs/>
          <w:sz w:val="11"/>
          <w:szCs w:val="11"/>
          <w:u w:val="single"/>
        </w:rPr>
      </w:pPr>
    </w:p>
    <w:p w14:paraId="7796BD49" w14:textId="348C2A90" w:rsidR="002727A4" w:rsidRDefault="002727A4" w:rsidP="004560A5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724BB">
        <w:rPr>
          <w:rFonts w:ascii="Courier New" w:hAnsi="Courier New" w:cs="Courier New"/>
          <w:lang w:val="en-US"/>
        </w:rPr>
        <w:t>Comparator&lt;</w:t>
      </w:r>
      <w:r w:rsidR="006724BB" w:rsidRPr="006724BB">
        <w:rPr>
          <w:rFonts w:ascii="Courier New" w:hAnsi="Courier New" w:cs="Courier New"/>
          <w:lang w:val="en-US"/>
        </w:rPr>
        <w:t>OBJEKT</w:t>
      </w:r>
      <w:r w:rsidRPr="006724BB">
        <w:rPr>
          <w:rFonts w:ascii="Courier New" w:hAnsi="Courier New" w:cs="Courier New"/>
          <w:lang w:val="en-US"/>
        </w:rPr>
        <w:t xml:space="preserve">&gt; </w:t>
      </w:r>
      <w:proofErr w:type="spellStart"/>
      <w:r w:rsidRPr="006724BB">
        <w:rPr>
          <w:rFonts w:ascii="Courier New" w:hAnsi="Courier New" w:cs="Courier New"/>
          <w:lang w:val="en-US"/>
        </w:rPr>
        <w:t>implementieren</w:t>
      </w:r>
      <w:proofErr w:type="spellEnd"/>
      <w:r w:rsidR="00D970F9" w:rsidRPr="006724BB">
        <w:rPr>
          <w:rFonts w:ascii="Courier New" w:hAnsi="Courier New" w:cs="Courier New"/>
          <w:lang w:val="en-US"/>
        </w:rPr>
        <w:t xml:space="preserve"> </w:t>
      </w:r>
      <w:r w:rsidR="006724BB" w:rsidRPr="006724BB">
        <w:rPr>
          <w:rFonts w:ascii="Courier New" w:hAnsi="Courier New" w:cs="Courier New"/>
          <w:lang w:val="en-US"/>
        </w:rPr>
        <w:tab/>
      </w:r>
      <w:r w:rsidR="006724BB" w:rsidRPr="006724BB">
        <w:rPr>
          <w:rFonts w:ascii="Courier New" w:hAnsi="Courier New" w:cs="Courier New"/>
          <w:lang w:val="en-US"/>
        </w:rPr>
        <w:tab/>
      </w:r>
      <w:r w:rsidR="006724BB" w:rsidRPr="006724BB">
        <w:rPr>
          <w:rFonts w:ascii="Courier New" w:hAnsi="Courier New" w:cs="Courier New"/>
          <w:lang w:val="en-US"/>
        </w:rPr>
        <w:tab/>
      </w:r>
      <w:proofErr w:type="spellStart"/>
      <w:r w:rsidR="006724BB" w:rsidRPr="006724BB">
        <w:rPr>
          <w:rFonts w:ascii="Courier New" w:hAnsi="Courier New" w:cs="Courier New"/>
          <w:color w:val="000000"/>
          <w:sz w:val="18"/>
          <w:szCs w:val="18"/>
          <w:lang w:val="en-US"/>
        </w:rPr>
        <w:t>Collections.sort</w:t>
      </w:r>
      <w:proofErr w:type="spellEnd"/>
      <w:r w:rsidR="006724BB" w:rsidRPr="006724BB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="006724BB">
        <w:rPr>
          <w:rFonts w:ascii="Courier New" w:hAnsi="Courier New" w:cs="Courier New"/>
          <w:color w:val="000000"/>
          <w:sz w:val="18"/>
          <w:szCs w:val="18"/>
          <w:lang w:val="en-US"/>
        </w:rPr>
        <w:t>list</w:t>
      </w:r>
      <w:r w:rsidR="006724BB" w:rsidRPr="006724BB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="006724B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6724BB" w:rsidRPr="006724BB">
        <w:rPr>
          <w:rFonts w:ascii="Courier New" w:hAnsi="Courier New" w:cs="Courier New"/>
          <w:color w:val="000000"/>
          <w:sz w:val="18"/>
          <w:szCs w:val="18"/>
          <w:lang w:val="en-US"/>
        </w:rPr>
        <w:t>Comparator);</w:t>
      </w:r>
    </w:p>
    <w:p w14:paraId="0049AC09" w14:textId="77777777" w:rsidR="00AF4404" w:rsidRPr="00AF4404" w:rsidRDefault="00AF4404" w:rsidP="004560A5">
      <w:pPr>
        <w:spacing w:after="0" w:line="240" w:lineRule="auto"/>
        <w:rPr>
          <w:rFonts w:ascii="Courier New" w:hAnsi="Courier New" w:cs="Courier New"/>
          <w:sz w:val="11"/>
          <w:szCs w:val="11"/>
          <w:lang w:val="en-US"/>
        </w:rPr>
      </w:pPr>
    </w:p>
    <w:tbl>
      <w:tblPr>
        <w:tblStyle w:val="Tabellenraster"/>
        <w:tblW w:w="1134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952"/>
        <w:gridCol w:w="4389"/>
      </w:tblGrid>
      <w:tr w:rsidR="00D970F9" w:rsidRPr="00B1135F" w14:paraId="103B4E34" w14:textId="77777777" w:rsidTr="00996081">
        <w:tc>
          <w:tcPr>
            <w:tcW w:w="6952" w:type="dxa"/>
          </w:tcPr>
          <w:p w14:paraId="3B314E73" w14:textId="77777777" w:rsidR="00D970F9" w:rsidRPr="006724BB" w:rsidRDefault="00D970F9" w:rsidP="00D97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24BB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6724BB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class</w:t>
            </w:r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MyAreaComparator</w:t>
            </w:r>
            <w:proofErr w:type="spellEnd"/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6724BB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implements</w:t>
            </w:r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Comparator&lt;</w:t>
            </w:r>
            <w:proofErr w:type="spellStart"/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HasArea</w:t>
            </w:r>
            <w:proofErr w:type="spellEnd"/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&gt; { </w:t>
            </w:r>
          </w:p>
          <w:p w14:paraId="6D9B6326" w14:textId="77777777" w:rsidR="00D970F9" w:rsidRPr="006724BB" w:rsidRDefault="00D970F9" w:rsidP="00D97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571CF45C" w14:textId="1C7005FA" w:rsidR="00D970F9" w:rsidRPr="006724BB" w:rsidRDefault="00D970F9" w:rsidP="00D97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6724BB">
              <w:rPr>
                <w:rFonts w:ascii="Courier New" w:hAnsi="Courier New" w:cs="Courier New"/>
                <w:color w:val="646464"/>
                <w:sz w:val="18"/>
                <w:szCs w:val="18"/>
                <w:lang w:val="en-US"/>
              </w:rPr>
              <w:t>@Override</w:t>
            </w:r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6724BB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6724BB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int</w:t>
            </w:r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compare(</w:t>
            </w:r>
            <w:proofErr w:type="spellStart"/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HasArea</w:t>
            </w:r>
            <w:proofErr w:type="spellEnd"/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6724BB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a1</w:t>
            </w:r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HasArea</w:t>
            </w:r>
            <w:proofErr w:type="spellEnd"/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6724BB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a2</w:t>
            </w:r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 {</w:t>
            </w:r>
          </w:p>
          <w:p w14:paraId="0CD73EB9" w14:textId="77777777" w:rsidR="00D970F9" w:rsidRPr="006724BB" w:rsidRDefault="00D970F9" w:rsidP="00D97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6724BB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return</w:t>
            </w:r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Double.</w:t>
            </w:r>
            <w:r w:rsidRPr="006724BB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en-US"/>
              </w:rPr>
              <w:t>compare</w:t>
            </w:r>
            <w:proofErr w:type="spellEnd"/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6724BB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a1</w:t>
            </w:r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.area(), </w:t>
            </w:r>
            <w:r w:rsidRPr="006724BB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a2</w:t>
            </w:r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.area());</w:t>
            </w:r>
          </w:p>
          <w:p w14:paraId="388DF5C1" w14:textId="77777777" w:rsidR="00D970F9" w:rsidRPr="006724BB" w:rsidRDefault="00D970F9" w:rsidP="00D97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3919CFF2" w14:textId="77777777" w:rsidR="00D970F9" w:rsidRPr="006724BB" w:rsidRDefault="00D970F9" w:rsidP="00D97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6724BB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if</w:t>
            </w:r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(</w:t>
            </w:r>
            <w:r w:rsidRPr="006724BB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a1</w:t>
            </w:r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.area() &lt; </w:t>
            </w:r>
            <w:r w:rsidRPr="006724BB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a2</w:t>
            </w:r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.area()) </w:t>
            </w:r>
            <w:r w:rsidRPr="006724BB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return</w:t>
            </w:r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-1; </w:t>
            </w:r>
          </w:p>
          <w:p w14:paraId="2E4B40CB" w14:textId="77777777" w:rsidR="00D970F9" w:rsidRPr="006724BB" w:rsidRDefault="00D970F9" w:rsidP="00D97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6724BB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if</w:t>
            </w:r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(</w:t>
            </w:r>
            <w:r w:rsidRPr="006724BB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a1</w:t>
            </w:r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.area() &gt; </w:t>
            </w:r>
            <w:r w:rsidRPr="006724BB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a2</w:t>
            </w:r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.area()) </w:t>
            </w:r>
            <w:r w:rsidRPr="006724BB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return</w:t>
            </w:r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1; </w:t>
            </w:r>
          </w:p>
          <w:p w14:paraId="18018956" w14:textId="77777777" w:rsidR="00D970F9" w:rsidRPr="006724BB" w:rsidRDefault="00D970F9" w:rsidP="00D97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6724BB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return</w:t>
            </w:r>
            <w:proofErr w:type="spellEnd"/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0;</w:t>
            </w:r>
          </w:p>
          <w:p w14:paraId="0DFE56B3" w14:textId="77777777" w:rsidR="00D970F9" w:rsidRPr="006724BB" w:rsidRDefault="00D970F9" w:rsidP="00D97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 </w:t>
            </w:r>
          </w:p>
          <w:p w14:paraId="609A5FF6" w14:textId="7150DC2E" w:rsidR="00D970F9" w:rsidRPr="006724BB" w:rsidRDefault="00D970F9" w:rsidP="00D970F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4389" w:type="dxa"/>
          </w:tcPr>
          <w:p w14:paraId="26D0FD12" w14:textId="22D026F2" w:rsidR="006724BB" w:rsidRPr="00B1135F" w:rsidRDefault="006724BB" w:rsidP="006724B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proofErr w:type="spellStart"/>
            <w:r w:rsidRPr="00B1135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java.util.Comparator</w:t>
            </w:r>
            <w:proofErr w:type="spellEnd"/>
          </w:p>
          <w:p w14:paraId="2672C804" w14:textId="77777777" w:rsidR="006724BB" w:rsidRPr="00B1135F" w:rsidRDefault="006724BB" w:rsidP="006724B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14:paraId="3A1B1467" w14:textId="3BEA9799" w:rsidR="006724BB" w:rsidRPr="006724BB" w:rsidRDefault="006724BB" w:rsidP="006724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proofErr w:type="spellStart"/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ArrayList</w:t>
            </w:r>
            <w:proofErr w:type="spellEnd"/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&lt;</w:t>
            </w:r>
            <w:proofErr w:type="spellStart"/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  <w:lang w:val="en-US"/>
              </w:rPr>
              <w:t>HasArea</w:t>
            </w:r>
            <w:proofErr w:type="spellEnd"/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&gt; </w:t>
            </w:r>
            <w:proofErr w:type="spellStart"/>
            <w:r w:rsidRPr="006724BB">
              <w:rPr>
                <w:rFonts w:ascii="Courier New" w:hAnsi="Courier New" w:cs="Courier New"/>
                <w:color w:val="0000C0"/>
                <w:sz w:val="18"/>
                <w:szCs w:val="18"/>
                <w:lang w:val="en-US"/>
              </w:rPr>
              <w:t>liste</w:t>
            </w:r>
            <w:proofErr w:type="spellEnd"/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= </w:t>
            </w:r>
            <w:r w:rsidRPr="006724BB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new</w:t>
            </w:r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ArrayList</w:t>
            </w:r>
            <w:proofErr w:type="spellEnd"/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&lt;</w:t>
            </w:r>
            <w:proofErr w:type="spellStart"/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  <w:lang w:val="en-US"/>
              </w:rPr>
              <w:t>HasArea</w:t>
            </w:r>
            <w:proofErr w:type="spellEnd"/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&gt;(); </w:t>
            </w:r>
          </w:p>
          <w:p w14:paraId="2E496EC1" w14:textId="08ED6B23" w:rsidR="006724BB" w:rsidRPr="006724BB" w:rsidRDefault="006724BB" w:rsidP="006724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liste.add</w:t>
            </w:r>
            <w:proofErr w:type="spellEnd"/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6724BB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new</w:t>
            </w:r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Rectangle(2.0, 3.0)); </w:t>
            </w:r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6724BB">
              <w:rPr>
                <w:rFonts w:ascii="Courier New" w:hAnsi="Courier New" w:cs="Courier New"/>
                <w:color w:val="3F7F5F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6724BB">
              <w:rPr>
                <w:rFonts w:ascii="Courier New" w:hAnsi="Courier New" w:cs="Courier New"/>
                <w:color w:val="3F7F5F"/>
                <w:sz w:val="18"/>
                <w:szCs w:val="18"/>
                <w:u w:val="single"/>
                <w:lang w:val="en-US"/>
              </w:rPr>
              <w:t>Flächeninhalt</w:t>
            </w:r>
            <w:proofErr w:type="spellEnd"/>
            <w:r w:rsidRPr="006724BB">
              <w:rPr>
                <w:rFonts w:ascii="Courier New" w:hAnsi="Courier New" w:cs="Courier New"/>
                <w:color w:val="3F7F5F"/>
                <w:sz w:val="18"/>
                <w:szCs w:val="18"/>
                <w:lang w:val="en-US"/>
              </w:rPr>
              <w:t xml:space="preserve"> 6.0 </w:t>
            </w:r>
          </w:p>
          <w:p w14:paraId="41F68F20" w14:textId="31C69CCD" w:rsidR="006724BB" w:rsidRPr="00B1135F" w:rsidRDefault="006724BB" w:rsidP="006724BB">
            <w:pPr>
              <w:rPr>
                <w:rFonts w:ascii="Courier New" w:hAnsi="Courier New" w:cs="Courier New"/>
                <w:color w:val="3F7F5F"/>
                <w:sz w:val="18"/>
                <w:szCs w:val="18"/>
                <w:lang w:val="en-US"/>
              </w:rPr>
            </w:pPr>
            <w:proofErr w:type="spellStart"/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liste.add</w:t>
            </w:r>
            <w:proofErr w:type="spellEnd"/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6724BB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new</w:t>
            </w:r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Circle(1.0)); </w:t>
            </w:r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B1135F">
              <w:rPr>
                <w:rFonts w:ascii="Courier New" w:hAnsi="Courier New" w:cs="Courier New"/>
                <w:color w:val="3F7F5F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B1135F">
              <w:rPr>
                <w:rFonts w:ascii="Courier New" w:hAnsi="Courier New" w:cs="Courier New"/>
                <w:color w:val="3F7F5F"/>
                <w:sz w:val="18"/>
                <w:szCs w:val="18"/>
                <w:u w:val="single"/>
                <w:lang w:val="en-US"/>
              </w:rPr>
              <w:t>Flächeninhalt</w:t>
            </w:r>
            <w:proofErr w:type="spellEnd"/>
            <w:r w:rsidRPr="00B1135F">
              <w:rPr>
                <w:rFonts w:ascii="Courier New" w:hAnsi="Courier New" w:cs="Courier New"/>
                <w:color w:val="3F7F5F"/>
                <w:sz w:val="18"/>
                <w:szCs w:val="18"/>
                <w:lang w:val="en-US"/>
              </w:rPr>
              <w:t xml:space="preserve"> 3.14</w:t>
            </w:r>
          </w:p>
          <w:p w14:paraId="2B7A449B" w14:textId="77777777" w:rsidR="006724BB" w:rsidRPr="00B1135F" w:rsidRDefault="006724BB" w:rsidP="006724B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14:paraId="1D603E1B" w14:textId="3A8957B5" w:rsidR="00D970F9" w:rsidRPr="006724BB" w:rsidRDefault="006724BB" w:rsidP="006724B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Collections.sort</w:t>
            </w:r>
            <w:proofErr w:type="spellEnd"/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liste</w:t>
            </w:r>
            <w:proofErr w:type="spellEnd"/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6724BB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new</w:t>
            </w:r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MyAreaComparator</w:t>
            </w:r>
            <w:proofErr w:type="spellEnd"/>
            <w:r w:rsidRPr="006724BB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());</w:t>
            </w:r>
          </w:p>
        </w:tc>
      </w:tr>
    </w:tbl>
    <w:p w14:paraId="1EE19F7C" w14:textId="21FE1473" w:rsidR="00D970F9" w:rsidRPr="006724BB" w:rsidRDefault="00AF4404" w:rsidP="006724B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405754" wp14:editId="016ADBC4">
                <wp:simplePos x="0" y="0"/>
                <wp:positionH relativeFrom="column">
                  <wp:posOffset>4265295</wp:posOffset>
                </wp:positionH>
                <wp:positionV relativeFrom="paragraph">
                  <wp:posOffset>79347</wp:posOffset>
                </wp:positionV>
                <wp:extent cx="2846070" cy="1144988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070" cy="11449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4CC1A" w14:textId="734D66CA" w:rsidR="006724BB" w:rsidRPr="006724BB" w:rsidRDefault="006724BB" w:rsidP="006724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24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Syntax:</w:t>
                            </w:r>
                          </w:p>
                          <w:p w14:paraId="1CCDBB0D" w14:textId="4C4464D0" w:rsidR="006724BB" w:rsidRPr="006724BB" w:rsidRDefault="006724BB" w:rsidP="006724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24B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... </w:t>
                            </w:r>
                            <w:proofErr w:type="spellStart"/>
                            <w:r w:rsidRPr="006724B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methodname</w:t>
                            </w:r>
                            <w:proofErr w:type="spellEnd"/>
                            <w:r w:rsidRPr="006724B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(...) { </w:t>
                            </w:r>
                          </w:p>
                          <w:p w14:paraId="1B8D91FB" w14:textId="77777777" w:rsidR="006724BB" w:rsidRPr="006724BB" w:rsidRDefault="006724BB" w:rsidP="006724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24B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statement(s);</w:t>
                            </w:r>
                          </w:p>
                          <w:p w14:paraId="2125FCC3" w14:textId="77777777" w:rsidR="006724BB" w:rsidRPr="006724BB" w:rsidRDefault="006724BB" w:rsidP="006724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24B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6724B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class</w:t>
                            </w:r>
                            <w:r w:rsidRPr="006724B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24B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classname</w:t>
                            </w:r>
                            <w:proofErr w:type="spellEnd"/>
                            <w:r w:rsidRPr="006724B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495E8F9E" w14:textId="77777777" w:rsidR="006724BB" w:rsidRPr="006724BB" w:rsidRDefault="006724BB" w:rsidP="006724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24B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attribute(s) and/or method(s);</w:t>
                            </w:r>
                          </w:p>
                          <w:p w14:paraId="4BB884E0" w14:textId="77777777" w:rsidR="006724BB" w:rsidRPr="006724BB" w:rsidRDefault="006724BB" w:rsidP="006724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24B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6724B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0CE7579" w14:textId="77777777" w:rsidR="006724BB" w:rsidRPr="006724BB" w:rsidRDefault="006724BB" w:rsidP="006724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24B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6724B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statement</w:t>
                            </w:r>
                            <w:proofErr w:type="spellEnd"/>
                            <w:r w:rsidRPr="006724B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(s);</w:t>
                            </w:r>
                          </w:p>
                          <w:p w14:paraId="4929375D" w14:textId="3DC58279" w:rsidR="006724BB" w:rsidRPr="00AF4404" w:rsidRDefault="006724BB" w:rsidP="006724BB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724B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05754" id="Textfeld 2" o:spid="_x0000_s1030" type="#_x0000_t202" style="position:absolute;margin-left:335.85pt;margin-top:6.25pt;width:224.1pt;height:9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" filled="f" stroked="f" strokeweight=".5pt">
                <v:textbox>
                  <w:txbxContent>
                    <w:p w14:paraId="3EC4CC1A" w14:textId="734D66CA" w:rsidR="006724BB" w:rsidRPr="006724BB" w:rsidRDefault="006724BB" w:rsidP="006724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6724B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Syntax:</w:t>
                      </w:r>
                    </w:p>
                    <w:p w14:paraId="1CCDBB0D" w14:textId="4C4464D0" w:rsidR="006724BB" w:rsidRPr="006724BB" w:rsidRDefault="006724BB" w:rsidP="006724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24B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... </w:t>
                      </w:r>
                      <w:proofErr w:type="spellStart"/>
                      <w:r w:rsidRPr="006724B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methodname</w:t>
                      </w:r>
                      <w:proofErr w:type="spellEnd"/>
                      <w:r w:rsidRPr="006724B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(...) { </w:t>
                      </w:r>
                    </w:p>
                    <w:p w14:paraId="1B8D91FB" w14:textId="77777777" w:rsidR="006724BB" w:rsidRPr="006724BB" w:rsidRDefault="006724BB" w:rsidP="006724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24B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statement(s);</w:t>
                      </w:r>
                    </w:p>
                    <w:p w14:paraId="2125FCC3" w14:textId="77777777" w:rsidR="006724BB" w:rsidRPr="006724BB" w:rsidRDefault="006724BB" w:rsidP="006724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24B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6724B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class</w:t>
                      </w:r>
                      <w:r w:rsidRPr="006724B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6724B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classname</w:t>
                      </w:r>
                      <w:proofErr w:type="spellEnd"/>
                      <w:r w:rsidRPr="006724B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</w:p>
                    <w:p w14:paraId="495E8F9E" w14:textId="77777777" w:rsidR="006724BB" w:rsidRPr="006724BB" w:rsidRDefault="006724BB" w:rsidP="006724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24B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attribute(s) and/or method(s);</w:t>
                      </w:r>
                    </w:p>
                    <w:p w14:paraId="4BB884E0" w14:textId="77777777" w:rsidR="006724BB" w:rsidRPr="006724BB" w:rsidRDefault="006724BB" w:rsidP="006724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24B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6724B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00CE7579" w14:textId="77777777" w:rsidR="006724BB" w:rsidRPr="006724BB" w:rsidRDefault="006724BB" w:rsidP="006724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24B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6724B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statement</w:t>
                      </w:r>
                      <w:proofErr w:type="spellEnd"/>
                      <w:r w:rsidRPr="006724B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(s);</w:t>
                      </w:r>
                    </w:p>
                    <w:p w14:paraId="4929375D" w14:textId="3DC58279" w:rsidR="006724BB" w:rsidRPr="00AF4404" w:rsidRDefault="006724BB" w:rsidP="006724BB">
                      <w:pP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724B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724BB" w:rsidRPr="006724BB">
        <w:rPr>
          <w:rFonts w:ascii="Arial" w:hAnsi="Arial" w:cs="Arial"/>
          <w:b/>
          <w:bCs/>
        </w:rPr>
        <w:t>Lokale Klasse</w:t>
      </w:r>
      <w:r w:rsidR="006724BB" w:rsidRPr="006724BB">
        <w:rPr>
          <w:rFonts w:ascii="Arial" w:hAnsi="Arial" w:cs="Arial"/>
        </w:rPr>
        <w:t>: Eine innerhalb einer Methode deklarierte Klasse.</w:t>
      </w:r>
    </w:p>
    <w:p w14:paraId="0248985B" w14:textId="205B7BE1" w:rsidR="00D970F9" w:rsidRPr="006724BB" w:rsidRDefault="006724BB" w:rsidP="006724BB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6724BB">
        <w:rPr>
          <w:rFonts w:ascii="Courier New" w:hAnsi="Courier New" w:cs="Courier New"/>
        </w:rPr>
        <w:t>Comparator</w:t>
      </w:r>
      <w:proofErr w:type="spellEnd"/>
      <w:r w:rsidRPr="006724BB">
        <w:rPr>
          <w:rFonts w:ascii="Courier New" w:hAnsi="Courier New" w:cs="Courier New"/>
        </w:rPr>
        <w:t xml:space="preserve">&lt;OBJEKT&gt; </w:t>
      </w:r>
      <w:r>
        <w:rPr>
          <w:rFonts w:ascii="Arial" w:hAnsi="Arial" w:cs="Arial"/>
        </w:rPr>
        <w:t>kann in der Klasse implementiert</w:t>
      </w:r>
      <w:r>
        <w:rPr>
          <w:rFonts w:ascii="Arial" w:hAnsi="Arial" w:cs="Arial"/>
        </w:rPr>
        <w:br/>
        <w:t>werden!</w:t>
      </w:r>
    </w:p>
    <w:p w14:paraId="27ADEF72" w14:textId="56C7B271" w:rsidR="00D970F9" w:rsidRPr="00AF4404" w:rsidRDefault="00D970F9" w:rsidP="004560A5">
      <w:pPr>
        <w:spacing w:after="0" w:line="240" w:lineRule="auto"/>
        <w:rPr>
          <w:rFonts w:ascii="Arial" w:hAnsi="Arial" w:cs="Arial"/>
          <w:sz w:val="10"/>
          <w:szCs w:val="10"/>
        </w:rPr>
      </w:pPr>
    </w:p>
    <w:p w14:paraId="46158493" w14:textId="6BEB7EC9" w:rsidR="00D970F9" w:rsidRPr="006724BB" w:rsidRDefault="006724BB" w:rsidP="004560A5">
      <w:pPr>
        <w:spacing w:after="0" w:line="240" w:lineRule="auto"/>
        <w:rPr>
          <w:rFonts w:ascii="Arial" w:hAnsi="Arial" w:cs="Arial"/>
        </w:rPr>
      </w:pPr>
      <w:r w:rsidRPr="006724BB">
        <w:rPr>
          <w:rFonts w:ascii="Arial" w:hAnsi="Arial" w:cs="Arial"/>
          <w:b/>
          <w:bCs/>
        </w:rPr>
        <w:t>Anonyme Klasse</w:t>
      </w:r>
      <w:r w:rsidRPr="006724BB">
        <w:rPr>
          <w:rFonts w:ascii="Arial" w:hAnsi="Arial" w:cs="Arial"/>
        </w:rPr>
        <w:t xml:space="preserve">: Eine innerhalb einer Methode deklarierte </w:t>
      </w:r>
      <w:r>
        <w:rPr>
          <w:rFonts w:ascii="Arial" w:hAnsi="Arial" w:cs="Arial"/>
        </w:rPr>
        <w:br/>
      </w:r>
      <w:r w:rsidRPr="006724BB">
        <w:rPr>
          <w:rFonts w:ascii="Arial" w:hAnsi="Arial" w:cs="Arial"/>
        </w:rPr>
        <w:t>Klasse ohne Namensangabe.</w:t>
      </w:r>
    </w:p>
    <w:p w14:paraId="0783B417" w14:textId="112EA615" w:rsidR="00D970F9" w:rsidRDefault="00AF4404" w:rsidP="004560A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588883" wp14:editId="394843CE">
                <wp:simplePos x="0" y="0"/>
                <wp:positionH relativeFrom="column">
                  <wp:posOffset>-144379</wp:posOffset>
                </wp:positionH>
                <wp:positionV relativeFrom="paragraph">
                  <wp:posOffset>87530</wp:posOffset>
                </wp:positionV>
                <wp:extent cx="7191943" cy="1940025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1943" cy="194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880560" w14:textId="77777777" w:rsidR="001F2FF5" w:rsidRPr="00823D71" w:rsidRDefault="001F2FF5" w:rsidP="001F2F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3D7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23D7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static</w:t>
                            </w:r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23D7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main(String[] </w:t>
                            </w:r>
                            <w:proofErr w:type="spellStart"/>
                            <w:r w:rsidRPr="00823D71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5842F390" w14:textId="77777777" w:rsidR="001F2FF5" w:rsidRPr="00823D71" w:rsidRDefault="001F2FF5" w:rsidP="001F2F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&lt;Person&gt; </w:t>
                            </w:r>
                            <w:proofErr w:type="spellStart"/>
                            <w:r w:rsidRPr="00823D71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liste</w:t>
                            </w:r>
                            <w:proofErr w:type="spellEnd"/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r w:rsidRPr="00823D7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new</w:t>
                            </w:r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&lt;Person&gt;(); </w:t>
                            </w:r>
                          </w:p>
                          <w:p w14:paraId="1B86C44A" w14:textId="77777777" w:rsidR="001F2FF5" w:rsidRPr="00823D71" w:rsidRDefault="001F2FF5" w:rsidP="001F2F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23D71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liste</w:t>
                            </w:r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.add</w:t>
                            </w:r>
                            <w:proofErr w:type="spellEnd"/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823D7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new</w:t>
                            </w:r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Person(</w:t>
                            </w:r>
                            <w:r w:rsidRPr="00823D71">
                              <w:rPr>
                                <w:rFonts w:ascii="Courier New" w:hAnsi="Courier New" w:cs="Courier New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"kek"</w:t>
                            </w:r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,12));</w:t>
                            </w:r>
                          </w:p>
                          <w:p w14:paraId="1C2510B8" w14:textId="77777777" w:rsidR="001F2FF5" w:rsidRPr="00823D71" w:rsidRDefault="001F2FF5" w:rsidP="001F2F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23D71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liste</w:t>
                            </w:r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.add</w:t>
                            </w:r>
                            <w:proofErr w:type="spellEnd"/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823D7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new</w:t>
                            </w:r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Person(</w:t>
                            </w:r>
                            <w:r w:rsidRPr="00823D71">
                              <w:rPr>
                                <w:rFonts w:ascii="Courier New" w:hAnsi="Courier New" w:cs="Courier New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"hans"</w:t>
                            </w:r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,16));</w:t>
                            </w:r>
                          </w:p>
                          <w:p w14:paraId="54FF2168" w14:textId="77777777" w:rsidR="001F2FF5" w:rsidRPr="00823D71" w:rsidRDefault="001F2FF5" w:rsidP="001F2F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AB18652" w14:textId="77777777" w:rsidR="001F2FF5" w:rsidRPr="00823D71" w:rsidRDefault="001F2FF5" w:rsidP="001F2F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Comparator&lt;Person&gt; </w:t>
                            </w:r>
                            <w:proofErr w:type="spellStart"/>
                            <w:r w:rsidRPr="00823D71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cmp</w:t>
                            </w:r>
                            <w:proofErr w:type="spellEnd"/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r w:rsidRPr="00823D7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new</w:t>
                            </w:r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Comparator&lt;Person&gt;() {</w:t>
                            </w:r>
                          </w:p>
                          <w:p w14:paraId="677AD513" w14:textId="77777777" w:rsidR="001F2FF5" w:rsidRPr="00823D71" w:rsidRDefault="001F2FF5" w:rsidP="001F2F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823D71">
                              <w:rPr>
                                <w:rFonts w:ascii="Courier New" w:hAnsi="Courier New" w:cs="Courier New"/>
                                <w:color w:val="646464"/>
                                <w:sz w:val="18"/>
                                <w:szCs w:val="18"/>
                                <w:lang w:val="en-US"/>
                              </w:rPr>
                              <w:t>@Override</w:t>
                            </w:r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23D7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23D7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compare(Person </w:t>
                            </w:r>
                            <w:r w:rsidRPr="00823D71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</w:t>
                            </w:r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Person </w:t>
                            </w:r>
                            <w:r w:rsidRPr="00823D71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6E4D1935" w14:textId="77777777" w:rsidR="001F2FF5" w:rsidRPr="00823D71" w:rsidRDefault="001F2FF5" w:rsidP="001F2F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23D7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Integer.</w:t>
                            </w:r>
                            <w:r w:rsidRPr="00823D71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compare</w:t>
                            </w:r>
                            <w:proofErr w:type="spellEnd"/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23D71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a</w:t>
                            </w:r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.getAlter</w:t>
                            </w:r>
                            <w:proofErr w:type="spellEnd"/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(), </w:t>
                            </w:r>
                            <w:proofErr w:type="spellStart"/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b.getAlter</w:t>
                            </w:r>
                            <w:proofErr w:type="spellEnd"/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()); </w:t>
                            </w:r>
                          </w:p>
                          <w:p w14:paraId="1ECD0842" w14:textId="77777777" w:rsidR="001F2FF5" w:rsidRPr="00823D71" w:rsidRDefault="001F2FF5" w:rsidP="001F2F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3AC28526" w14:textId="2E2298E2" w:rsidR="001F2FF5" w:rsidRPr="00823D71" w:rsidRDefault="001F2FF5" w:rsidP="001F2F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};</w:t>
                            </w:r>
                          </w:p>
                          <w:p w14:paraId="446B06AC" w14:textId="155EC333" w:rsidR="005F1BDF" w:rsidRPr="00823D71" w:rsidRDefault="005F1BDF" w:rsidP="005F1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23D71">
                              <w:rPr>
                                <w:rFonts w:ascii="Courier New" w:hAnsi="Courier New" w:cs="Courier New"/>
                                <w:color w:val="3F7F5F"/>
                                <w:sz w:val="18"/>
                                <w:szCs w:val="18"/>
                              </w:rPr>
                              <w:t>//Beispiel für Lambda-Ausdruck</w:t>
                            </w:r>
                          </w:p>
                          <w:p w14:paraId="004FE1EF" w14:textId="11B356C7" w:rsidR="005F1BDF" w:rsidRPr="00823D71" w:rsidRDefault="005F1BDF" w:rsidP="005F1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Comparator</w:t>
                            </w:r>
                            <w:proofErr w:type="spellEnd"/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&lt;Spieler&gt; </w:t>
                            </w:r>
                            <w:proofErr w:type="spellStart"/>
                            <w:r w:rsidRPr="00823D71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cmp</w:t>
                            </w:r>
                            <w:proofErr w:type="spellEnd"/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= (</w:t>
                            </w:r>
                            <w:r w:rsidRPr="00823D71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a</w:t>
                            </w:r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23D71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b</w:t>
                            </w:r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) -&gt; </w:t>
                            </w:r>
                            <w:proofErr w:type="spellStart"/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Integer.</w:t>
                            </w:r>
                            <w:r w:rsidRPr="00823D71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compare</w:t>
                            </w:r>
                            <w:proofErr w:type="spellEnd"/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23D71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a</w:t>
                            </w:r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.getnum</w:t>
                            </w:r>
                            <w:proofErr w:type="spellEnd"/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(), </w:t>
                            </w:r>
                            <w:proofErr w:type="spellStart"/>
                            <w:r w:rsidRPr="00823D71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b</w:t>
                            </w:r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.getnum</w:t>
                            </w:r>
                            <w:proofErr w:type="spellEnd"/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());</w:t>
                            </w:r>
                            <w:r w:rsidR="00823D71"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23D71" w:rsidRPr="00823D71">
                              <w:rPr>
                                <w:rFonts w:ascii="Courier New" w:hAnsi="Courier New" w:cs="Courier New"/>
                                <w:b/>
                                <w:bCs/>
                                <w:color w:val="3F7F5F"/>
                                <w:sz w:val="20"/>
                                <w:szCs w:val="20"/>
                              </w:rPr>
                              <w:t>//Lambda-Ausdruck</w:t>
                            </w:r>
                          </w:p>
                          <w:p w14:paraId="537ACCFC" w14:textId="77777777" w:rsidR="001F2FF5" w:rsidRPr="00823D71" w:rsidRDefault="001F2FF5" w:rsidP="001F2F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Collections.sort</w:t>
                            </w:r>
                            <w:proofErr w:type="spellEnd"/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823D71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liste</w:t>
                            </w:r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23D71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cmp</w:t>
                            </w:r>
                            <w:proofErr w:type="spellEnd"/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F7100E4" w14:textId="2916B2A5" w:rsidR="00AF4404" w:rsidRPr="00823D71" w:rsidRDefault="001F2FF5" w:rsidP="001F2FF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23D7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88883" id="Textfeld 3" o:spid="_x0000_s1031" type="#_x0000_t202" style="position:absolute;margin-left:-11.35pt;margin-top:6.9pt;width:566.3pt;height:15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" filled="f" stroked="f" strokeweight=".5pt">
                <v:textbox>
                  <w:txbxContent>
                    <w:p w14:paraId="17880560" w14:textId="77777777" w:rsidR="001F2FF5" w:rsidRPr="00823D71" w:rsidRDefault="001F2FF5" w:rsidP="001F2F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823D7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823D7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static</w:t>
                      </w:r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823D7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void</w:t>
                      </w:r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main(String[] </w:t>
                      </w:r>
                      <w:proofErr w:type="spellStart"/>
                      <w:r w:rsidRPr="00823D71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  <w:lang w:val="en-US"/>
                        </w:rPr>
                        <w:t>args</w:t>
                      </w:r>
                      <w:proofErr w:type="spellEnd"/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5842F390" w14:textId="77777777" w:rsidR="001F2FF5" w:rsidRPr="00823D71" w:rsidRDefault="001F2FF5" w:rsidP="001F2F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ArrayList</w:t>
                      </w:r>
                      <w:proofErr w:type="spellEnd"/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&lt;Person&gt; </w:t>
                      </w:r>
                      <w:proofErr w:type="spellStart"/>
                      <w:r w:rsidRPr="00823D71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  <w:lang w:val="en-US"/>
                        </w:rPr>
                        <w:t>liste</w:t>
                      </w:r>
                      <w:proofErr w:type="spellEnd"/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r w:rsidRPr="00823D7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new</w:t>
                      </w:r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ArrayList</w:t>
                      </w:r>
                      <w:proofErr w:type="spellEnd"/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&lt;Person&gt;(); </w:t>
                      </w:r>
                    </w:p>
                    <w:p w14:paraId="1B86C44A" w14:textId="77777777" w:rsidR="001F2FF5" w:rsidRPr="00823D71" w:rsidRDefault="001F2FF5" w:rsidP="001F2F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823D71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  <w:lang w:val="en-US"/>
                        </w:rPr>
                        <w:t>liste</w:t>
                      </w:r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.add</w:t>
                      </w:r>
                      <w:proofErr w:type="spellEnd"/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823D7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new</w:t>
                      </w:r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Person(</w:t>
                      </w:r>
                      <w:r w:rsidRPr="00823D71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  <w:lang w:val="en-US"/>
                        </w:rPr>
                        <w:t>"kek"</w:t>
                      </w:r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,12));</w:t>
                      </w:r>
                    </w:p>
                    <w:p w14:paraId="1C2510B8" w14:textId="77777777" w:rsidR="001F2FF5" w:rsidRPr="00823D71" w:rsidRDefault="001F2FF5" w:rsidP="001F2F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823D71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  <w:lang w:val="en-US"/>
                        </w:rPr>
                        <w:t>liste</w:t>
                      </w:r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.add</w:t>
                      </w:r>
                      <w:proofErr w:type="spellEnd"/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823D7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new</w:t>
                      </w:r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Person(</w:t>
                      </w:r>
                      <w:r w:rsidRPr="00823D71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  <w:lang w:val="en-US"/>
                        </w:rPr>
                        <w:t>"hans"</w:t>
                      </w:r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,16));</w:t>
                      </w:r>
                    </w:p>
                    <w:p w14:paraId="54FF2168" w14:textId="77777777" w:rsidR="001F2FF5" w:rsidRPr="00823D71" w:rsidRDefault="001F2FF5" w:rsidP="001F2F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</w:p>
                    <w:p w14:paraId="5AB18652" w14:textId="77777777" w:rsidR="001F2FF5" w:rsidRPr="00823D71" w:rsidRDefault="001F2FF5" w:rsidP="001F2F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Comparator&lt;Person&gt; </w:t>
                      </w:r>
                      <w:proofErr w:type="spellStart"/>
                      <w:r w:rsidRPr="00823D71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  <w:lang w:val="en-US"/>
                        </w:rPr>
                        <w:t>cmp</w:t>
                      </w:r>
                      <w:proofErr w:type="spellEnd"/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r w:rsidRPr="00823D7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new</w:t>
                      </w:r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Comparator&lt;Person&gt;() {</w:t>
                      </w:r>
                    </w:p>
                    <w:p w14:paraId="677AD513" w14:textId="77777777" w:rsidR="001F2FF5" w:rsidRPr="00823D71" w:rsidRDefault="001F2FF5" w:rsidP="001F2F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823D71">
                        <w:rPr>
                          <w:rFonts w:ascii="Courier New" w:hAnsi="Courier New" w:cs="Courier New"/>
                          <w:color w:val="646464"/>
                          <w:sz w:val="18"/>
                          <w:szCs w:val="18"/>
                          <w:lang w:val="en-US"/>
                        </w:rPr>
                        <w:t>@Override</w:t>
                      </w:r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823D7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823D7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compare(Person </w:t>
                      </w:r>
                      <w:r w:rsidRPr="00823D71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  <w:lang w:val="en-US"/>
                        </w:rPr>
                        <w:t>a</w:t>
                      </w:r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Person </w:t>
                      </w:r>
                      <w:r w:rsidRPr="00823D71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  <w:lang w:val="en-US"/>
                        </w:rPr>
                        <w:t>b</w:t>
                      </w:r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6E4D1935" w14:textId="77777777" w:rsidR="001F2FF5" w:rsidRPr="00823D71" w:rsidRDefault="001F2FF5" w:rsidP="001F2F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23D7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Integer.</w:t>
                      </w:r>
                      <w:r w:rsidRPr="00823D71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18"/>
                          <w:szCs w:val="18"/>
                        </w:rPr>
                        <w:t>compare</w:t>
                      </w:r>
                      <w:proofErr w:type="spellEnd"/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23D71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a</w:t>
                      </w:r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.getAlter</w:t>
                      </w:r>
                      <w:proofErr w:type="spellEnd"/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(), </w:t>
                      </w:r>
                      <w:proofErr w:type="spellStart"/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b.getAlter</w:t>
                      </w:r>
                      <w:proofErr w:type="spellEnd"/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()); </w:t>
                      </w:r>
                    </w:p>
                    <w:p w14:paraId="1ECD0842" w14:textId="77777777" w:rsidR="001F2FF5" w:rsidRPr="00823D71" w:rsidRDefault="001F2FF5" w:rsidP="001F2F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3AC28526" w14:textId="2E2298E2" w:rsidR="001F2FF5" w:rsidRPr="00823D71" w:rsidRDefault="001F2FF5" w:rsidP="001F2F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};</w:t>
                      </w:r>
                    </w:p>
                    <w:p w14:paraId="446B06AC" w14:textId="155EC333" w:rsidR="005F1BDF" w:rsidRPr="00823D71" w:rsidRDefault="005F1BDF" w:rsidP="005F1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823D71">
                        <w:rPr>
                          <w:rFonts w:ascii="Courier New" w:hAnsi="Courier New" w:cs="Courier New"/>
                          <w:color w:val="3F7F5F"/>
                          <w:sz w:val="18"/>
                          <w:szCs w:val="18"/>
                        </w:rPr>
                        <w:t>//Beispiel für Lambda-Ausdruck</w:t>
                      </w:r>
                    </w:p>
                    <w:p w14:paraId="004FE1EF" w14:textId="11B356C7" w:rsidR="005F1BDF" w:rsidRPr="00823D71" w:rsidRDefault="005F1BDF" w:rsidP="005F1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Comparator</w:t>
                      </w:r>
                      <w:proofErr w:type="spellEnd"/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&lt;Spieler&gt; </w:t>
                      </w:r>
                      <w:proofErr w:type="spellStart"/>
                      <w:r w:rsidRPr="00823D71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cmp</w:t>
                      </w:r>
                      <w:proofErr w:type="spellEnd"/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= (</w:t>
                      </w:r>
                      <w:r w:rsidRPr="00823D71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a</w:t>
                      </w:r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823D71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b</w:t>
                      </w:r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) -&gt; </w:t>
                      </w:r>
                      <w:proofErr w:type="spellStart"/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Integer.</w:t>
                      </w:r>
                      <w:r w:rsidRPr="00823D71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18"/>
                          <w:szCs w:val="18"/>
                        </w:rPr>
                        <w:t>compare</w:t>
                      </w:r>
                      <w:proofErr w:type="spellEnd"/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23D71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a</w:t>
                      </w:r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.getnum</w:t>
                      </w:r>
                      <w:proofErr w:type="spellEnd"/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(), </w:t>
                      </w:r>
                      <w:proofErr w:type="spellStart"/>
                      <w:r w:rsidRPr="00823D71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b</w:t>
                      </w:r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.getnum</w:t>
                      </w:r>
                      <w:proofErr w:type="spellEnd"/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());</w:t>
                      </w:r>
                      <w:r w:rsidR="00823D71"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823D71" w:rsidRPr="00823D71">
                        <w:rPr>
                          <w:rFonts w:ascii="Courier New" w:hAnsi="Courier New" w:cs="Courier New"/>
                          <w:b/>
                          <w:bCs/>
                          <w:color w:val="3F7F5F"/>
                          <w:sz w:val="20"/>
                          <w:szCs w:val="20"/>
                        </w:rPr>
                        <w:t>//Lambda-Ausdruck</w:t>
                      </w:r>
                    </w:p>
                    <w:p w14:paraId="537ACCFC" w14:textId="77777777" w:rsidR="001F2FF5" w:rsidRPr="00823D71" w:rsidRDefault="001F2FF5" w:rsidP="001F2F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Collections.sort</w:t>
                      </w:r>
                      <w:proofErr w:type="spellEnd"/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823D71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liste</w:t>
                      </w:r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23D71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cmp</w:t>
                      </w:r>
                      <w:proofErr w:type="spellEnd"/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1F7100E4" w14:textId="2916B2A5" w:rsidR="00AF4404" w:rsidRPr="00823D71" w:rsidRDefault="001F2FF5" w:rsidP="001F2FF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23D7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970F9" w:rsidRPr="006724BB">
        <w:rPr>
          <w:rFonts w:ascii="Arial" w:hAnsi="Arial" w:cs="Arial"/>
        </w:rPr>
        <w:t xml:space="preserve"> </w:t>
      </w:r>
    </w:p>
    <w:p w14:paraId="3A278BD6" w14:textId="3B683EAC" w:rsidR="006724BB" w:rsidRDefault="001F2FF5" w:rsidP="004560A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807F33" wp14:editId="65C671D8">
                <wp:simplePos x="0" y="0"/>
                <wp:positionH relativeFrom="column">
                  <wp:posOffset>3669527</wp:posOffset>
                </wp:positionH>
                <wp:positionV relativeFrom="paragraph">
                  <wp:posOffset>103477</wp:posOffset>
                </wp:positionV>
                <wp:extent cx="3242669" cy="453225"/>
                <wp:effectExtent l="0" t="0" r="8890" b="1714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2669" cy="453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F21BFC0" w14:textId="2D84BF3B" w:rsidR="00AF4404" w:rsidRPr="001F2FF5" w:rsidRDefault="00AF4404" w:rsidP="00AF44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1F2F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Collections.sort</w:t>
                            </w:r>
                            <w:proofErr w:type="spellEnd"/>
                            <w:r w:rsidRPr="001F2F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F2FF5">
                              <w:rPr>
                                <w:rFonts w:ascii="Courier New" w:hAnsi="Courier New" w:cs="Courier New"/>
                                <w:color w:val="6A3E3E"/>
                                <w:sz w:val="16"/>
                                <w:szCs w:val="16"/>
                                <w:lang w:val="en-US"/>
                              </w:rPr>
                              <w:t>liste</w:t>
                            </w:r>
                            <w:proofErr w:type="spellEnd"/>
                            <w:r w:rsidRPr="001F2F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1F2FF5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/>
                              </w:rPr>
                              <w:t>new</w:t>
                            </w:r>
                            <w:r w:rsidRPr="001F2F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Comparator&lt;</w:t>
                            </w:r>
                            <w:r w:rsidR="001F2FF5" w:rsidRPr="001F2F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Person</w:t>
                            </w:r>
                            <w:r w:rsidRPr="001F2F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&gt;() { </w:t>
                            </w:r>
                          </w:p>
                          <w:p w14:paraId="28714E31" w14:textId="3787DC8D" w:rsidR="00AF4404" w:rsidRPr="001F2FF5" w:rsidRDefault="00AF4404" w:rsidP="00AF44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F2F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1F2FF5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/>
                              </w:rPr>
                              <w:t>...</w:t>
                            </w:r>
                          </w:p>
                          <w:p w14:paraId="0F721441" w14:textId="1DD18911" w:rsidR="00AF4404" w:rsidRPr="001F2FF5" w:rsidRDefault="00AF4404" w:rsidP="00AF440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F2F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07F33" id="Textfeld 4" o:spid="_x0000_s1032" type="#_x0000_t202" style="position:absolute;margin-left:288.95pt;margin-top:8.15pt;width:255.35pt;height:3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" filled="f" strokecolor="#aeaaaa [2414]" strokeweight=".5pt">
                <v:textbox>
                  <w:txbxContent>
                    <w:p w14:paraId="7F21BFC0" w14:textId="2D84BF3B" w:rsidR="00AF4404" w:rsidRPr="001F2FF5" w:rsidRDefault="00AF4404" w:rsidP="00AF44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1F2F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Collections.sort</w:t>
                      </w:r>
                      <w:proofErr w:type="spellEnd"/>
                      <w:r w:rsidRPr="001F2F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 w:rsidRPr="001F2FF5">
                        <w:rPr>
                          <w:rFonts w:ascii="Courier New" w:hAnsi="Courier New" w:cs="Courier New"/>
                          <w:color w:val="6A3E3E"/>
                          <w:sz w:val="16"/>
                          <w:szCs w:val="16"/>
                          <w:lang w:val="en-US"/>
                        </w:rPr>
                        <w:t>liste</w:t>
                      </w:r>
                      <w:proofErr w:type="spellEnd"/>
                      <w:r w:rsidRPr="001F2F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 w:rsidRPr="001F2FF5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/>
                        </w:rPr>
                        <w:t>new</w:t>
                      </w:r>
                      <w:r w:rsidRPr="001F2F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Comparator&lt;</w:t>
                      </w:r>
                      <w:r w:rsidR="001F2FF5" w:rsidRPr="001F2F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Person</w:t>
                      </w:r>
                      <w:r w:rsidRPr="001F2F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&gt;() { </w:t>
                      </w:r>
                    </w:p>
                    <w:p w14:paraId="28714E31" w14:textId="3787DC8D" w:rsidR="00AF4404" w:rsidRPr="001F2FF5" w:rsidRDefault="00AF4404" w:rsidP="00AF44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F2F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1F2FF5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/>
                        </w:rPr>
                        <w:t>...</w:t>
                      </w:r>
                    </w:p>
                    <w:p w14:paraId="0F721441" w14:textId="1DD18911" w:rsidR="00AF4404" w:rsidRPr="001F2FF5" w:rsidRDefault="00AF4404" w:rsidP="00AF440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F2F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});</w:t>
                      </w:r>
                    </w:p>
                  </w:txbxContent>
                </v:textbox>
              </v:shape>
            </w:pict>
          </mc:Fallback>
        </mc:AlternateContent>
      </w:r>
    </w:p>
    <w:p w14:paraId="33B436CE" w14:textId="3E4014BC" w:rsidR="006724BB" w:rsidRDefault="006724BB" w:rsidP="004560A5">
      <w:pPr>
        <w:spacing w:after="0" w:line="240" w:lineRule="auto"/>
        <w:rPr>
          <w:rFonts w:ascii="Arial" w:hAnsi="Arial" w:cs="Arial"/>
        </w:rPr>
      </w:pPr>
    </w:p>
    <w:p w14:paraId="43EAB171" w14:textId="2DAA779D" w:rsidR="00AF4404" w:rsidRDefault="00AF4404" w:rsidP="004560A5">
      <w:pPr>
        <w:spacing w:after="0" w:line="240" w:lineRule="auto"/>
        <w:rPr>
          <w:rFonts w:ascii="Arial" w:hAnsi="Arial" w:cs="Arial"/>
        </w:rPr>
      </w:pPr>
    </w:p>
    <w:p w14:paraId="086614B6" w14:textId="7393B61C" w:rsidR="00AF4404" w:rsidRDefault="00AF4404" w:rsidP="004560A5">
      <w:pPr>
        <w:spacing w:after="0" w:line="240" w:lineRule="auto"/>
        <w:rPr>
          <w:rFonts w:ascii="Arial" w:hAnsi="Arial" w:cs="Arial"/>
        </w:rPr>
      </w:pPr>
    </w:p>
    <w:p w14:paraId="46B716D7" w14:textId="24C685E9" w:rsidR="00AF4404" w:rsidRDefault="00AF4404" w:rsidP="004560A5">
      <w:pPr>
        <w:spacing w:after="0" w:line="240" w:lineRule="auto"/>
        <w:rPr>
          <w:rFonts w:ascii="Arial" w:hAnsi="Arial" w:cs="Arial"/>
        </w:rPr>
      </w:pPr>
    </w:p>
    <w:p w14:paraId="48536EB8" w14:textId="501F083A" w:rsidR="00AF4404" w:rsidRDefault="00AF4404" w:rsidP="004560A5">
      <w:pPr>
        <w:spacing w:after="0" w:line="240" w:lineRule="auto"/>
        <w:rPr>
          <w:rFonts w:ascii="Arial" w:hAnsi="Arial" w:cs="Arial"/>
        </w:rPr>
      </w:pPr>
    </w:p>
    <w:p w14:paraId="6F81039E" w14:textId="2FAFFF3A" w:rsidR="00AF4404" w:rsidRDefault="00AF4404" w:rsidP="004560A5">
      <w:pPr>
        <w:spacing w:after="0" w:line="240" w:lineRule="auto"/>
        <w:rPr>
          <w:rFonts w:ascii="Arial" w:hAnsi="Arial" w:cs="Arial"/>
        </w:rPr>
      </w:pPr>
    </w:p>
    <w:p w14:paraId="71FD55CF" w14:textId="7055FB4C" w:rsidR="00AF4404" w:rsidRDefault="00AF4404" w:rsidP="004560A5">
      <w:pPr>
        <w:spacing w:after="0" w:line="240" w:lineRule="auto"/>
        <w:rPr>
          <w:rFonts w:ascii="Arial" w:hAnsi="Arial" w:cs="Arial"/>
        </w:rPr>
      </w:pPr>
    </w:p>
    <w:p w14:paraId="75333294" w14:textId="7C006205" w:rsidR="00AF4404" w:rsidRDefault="00AF4404" w:rsidP="004560A5">
      <w:pPr>
        <w:spacing w:after="0" w:line="240" w:lineRule="auto"/>
        <w:rPr>
          <w:rFonts w:ascii="Arial" w:hAnsi="Arial" w:cs="Arial"/>
        </w:rPr>
      </w:pPr>
    </w:p>
    <w:p w14:paraId="4E1FBE49" w14:textId="06B5C73A" w:rsidR="00AF4404" w:rsidRDefault="00AF4404" w:rsidP="004560A5">
      <w:pPr>
        <w:spacing w:after="0" w:line="240" w:lineRule="auto"/>
        <w:rPr>
          <w:rFonts w:ascii="Arial" w:hAnsi="Arial" w:cs="Arial"/>
        </w:rPr>
      </w:pPr>
    </w:p>
    <w:p w14:paraId="06A8BB04" w14:textId="77777777" w:rsidR="005F1BDF" w:rsidRDefault="005F1BDF" w:rsidP="004560A5">
      <w:pPr>
        <w:spacing w:after="0" w:line="240" w:lineRule="auto"/>
        <w:rPr>
          <w:rFonts w:ascii="Arial" w:hAnsi="Arial" w:cs="Arial"/>
        </w:rPr>
      </w:pPr>
    </w:p>
    <w:p w14:paraId="690D80EB" w14:textId="0658DBC5" w:rsidR="00AF4404" w:rsidRDefault="00AF4404" w:rsidP="004560A5">
      <w:pPr>
        <w:spacing w:after="0" w:line="240" w:lineRule="auto"/>
        <w:rPr>
          <w:rFonts w:ascii="Arial" w:hAnsi="Arial" w:cs="Arial"/>
          <w:sz w:val="13"/>
          <w:szCs w:val="13"/>
        </w:rPr>
      </w:pPr>
    </w:p>
    <w:p w14:paraId="19F3C233" w14:textId="376DE9C2" w:rsidR="00F8749D" w:rsidRDefault="00F8749D" w:rsidP="004560A5">
      <w:pPr>
        <w:spacing w:after="0" w:line="240" w:lineRule="auto"/>
        <w:rPr>
          <w:rFonts w:ascii="Arial" w:hAnsi="Arial" w:cs="Arial"/>
          <w:sz w:val="13"/>
          <w:szCs w:val="13"/>
        </w:rPr>
      </w:pPr>
    </w:p>
    <w:p w14:paraId="0EAD790B" w14:textId="77777777" w:rsidR="00F8749D" w:rsidRPr="001F2FF5" w:rsidRDefault="00F8749D" w:rsidP="004560A5">
      <w:pPr>
        <w:spacing w:after="0" w:line="240" w:lineRule="auto"/>
        <w:rPr>
          <w:rFonts w:ascii="Arial" w:hAnsi="Arial" w:cs="Arial"/>
          <w:sz w:val="13"/>
          <w:szCs w:val="13"/>
        </w:rPr>
      </w:pPr>
    </w:p>
    <w:p w14:paraId="1266C811" w14:textId="0DD474AB" w:rsidR="00AF4404" w:rsidRPr="00B1123A" w:rsidRDefault="00AF4404" w:rsidP="004560A5">
      <w:pPr>
        <w:spacing w:after="0" w:line="240" w:lineRule="auto"/>
        <w:rPr>
          <w:rFonts w:ascii="Arial" w:hAnsi="Arial" w:cs="Arial"/>
          <w:b/>
          <w:bCs/>
          <w:u w:val="single"/>
        </w:rPr>
      </w:pPr>
      <w:r w:rsidRPr="00B1123A">
        <w:rPr>
          <w:rFonts w:ascii="Arial" w:hAnsi="Arial" w:cs="Arial"/>
          <w:b/>
          <w:bCs/>
          <w:u w:val="single"/>
        </w:rPr>
        <w:t xml:space="preserve">L.6.8.4 Natürliche Sortierung / </w:t>
      </w:r>
      <w:proofErr w:type="spellStart"/>
      <w:r w:rsidRPr="00B1123A">
        <w:rPr>
          <w:rFonts w:ascii="Arial" w:hAnsi="Arial" w:cs="Arial"/>
          <w:b/>
          <w:bCs/>
          <w:u w:val="single"/>
        </w:rPr>
        <w:t>Comparable</w:t>
      </w:r>
      <w:proofErr w:type="spellEnd"/>
    </w:p>
    <w:p w14:paraId="0C14AEFA" w14:textId="32F900BD" w:rsidR="00AF4404" w:rsidRDefault="001F2FF5" w:rsidP="001F2FF5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48693A" wp14:editId="6D61B821">
                <wp:simplePos x="0" y="0"/>
                <wp:positionH relativeFrom="column">
                  <wp:posOffset>3080772</wp:posOffset>
                </wp:positionH>
                <wp:positionV relativeFrom="paragraph">
                  <wp:posOffset>196491</wp:posOffset>
                </wp:positionV>
                <wp:extent cx="3967701" cy="1431235"/>
                <wp:effectExtent l="0" t="0" r="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701" cy="1431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84526A" w14:textId="77777777" w:rsidR="001F2FF5" w:rsidRPr="001F2FF5" w:rsidRDefault="001F2FF5" w:rsidP="001F2F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F2FF5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1F2FF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F2FF5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class</w:t>
                            </w:r>
                            <w:r w:rsidRPr="001F2FF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Ding </w:t>
                            </w:r>
                            <w:r w:rsidRPr="001F2FF5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implements</w:t>
                            </w:r>
                            <w:r w:rsidRPr="001F2FF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Comparable&lt;Ding&gt; { </w:t>
                            </w:r>
                          </w:p>
                          <w:p w14:paraId="625A73B0" w14:textId="77777777" w:rsidR="001F2FF5" w:rsidRPr="001F2FF5" w:rsidRDefault="001F2FF5" w:rsidP="001F2F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F2FF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1F2FF5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private</w:t>
                            </w:r>
                            <w:r w:rsidRPr="001F2FF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String </w:t>
                            </w:r>
                            <w:r w:rsidRPr="001F2FF5">
                              <w:rPr>
                                <w:rFonts w:ascii="Courier New" w:hAnsi="Courier New" w:cs="Courier New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a</w:t>
                            </w:r>
                            <w:r w:rsidRPr="001F2FF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431521B5" w14:textId="77777777" w:rsidR="001F2FF5" w:rsidRPr="001F2FF5" w:rsidRDefault="001F2FF5" w:rsidP="001F2F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F2FF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1F2FF5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private</w:t>
                            </w:r>
                            <w:r w:rsidRPr="001F2FF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F2FF5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1F2FF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F2FF5">
                              <w:rPr>
                                <w:rFonts w:ascii="Courier New" w:hAnsi="Courier New" w:cs="Courier New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  <w:r w:rsidRPr="001F2FF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1CBAFB2B" w14:textId="77777777" w:rsidR="001F2FF5" w:rsidRPr="001F2FF5" w:rsidRDefault="001F2FF5" w:rsidP="001F2F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F2FF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1F2FF5">
                              <w:rPr>
                                <w:rFonts w:ascii="Courier New" w:hAnsi="Courier New" w:cs="Courier New"/>
                                <w:color w:val="3F7F5F"/>
                                <w:sz w:val="18"/>
                                <w:szCs w:val="18"/>
                              </w:rPr>
                              <w:t xml:space="preserve">// natürliche Sortierung: aufsteigend nach a. </w:t>
                            </w:r>
                          </w:p>
                          <w:p w14:paraId="4C424F00" w14:textId="77777777" w:rsidR="001F2FF5" w:rsidRPr="001F2FF5" w:rsidRDefault="001F2FF5" w:rsidP="001F2F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F2FF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F2FF5">
                              <w:rPr>
                                <w:rFonts w:ascii="Courier New" w:hAnsi="Courier New" w:cs="Courier New"/>
                                <w:color w:val="646464"/>
                                <w:sz w:val="18"/>
                                <w:szCs w:val="18"/>
                                <w:lang w:val="en-US"/>
                              </w:rPr>
                              <w:t>@Override</w:t>
                            </w:r>
                            <w:r w:rsidRPr="001F2FF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F2FF5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1F2FF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F2FF5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1F2FF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F2FF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compareTo</w:t>
                            </w:r>
                            <w:proofErr w:type="spellEnd"/>
                            <w:r w:rsidRPr="001F2FF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(Ding </w:t>
                            </w:r>
                            <w:r w:rsidRPr="001F2FF5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other</w:t>
                            </w:r>
                            <w:r w:rsidRPr="001F2FF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26DD9D8D" w14:textId="77777777" w:rsidR="001F2FF5" w:rsidRPr="001F2FF5" w:rsidRDefault="001F2FF5" w:rsidP="001F2F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F2FF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1F2FF5">
                              <w:rPr>
                                <w:rFonts w:ascii="Courier New" w:hAnsi="Courier New" w:cs="Courier New"/>
                                <w:color w:val="3F7F5F"/>
                                <w:sz w:val="18"/>
                                <w:szCs w:val="18"/>
                              </w:rPr>
                              <w:t xml:space="preserve">// </w:t>
                            </w:r>
                            <w:proofErr w:type="spellStart"/>
                            <w:r w:rsidRPr="001F2FF5">
                              <w:rPr>
                                <w:rFonts w:ascii="Courier New" w:hAnsi="Courier New" w:cs="Courier New"/>
                                <w:color w:val="3F7F5F"/>
                                <w:sz w:val="18"/>
                                <w:szCs w:val="18"/>
                              </w:rPr>
                              <w:t>Impl</w:t>
                            </w:r>
                            <w:proofErr w:type="spellEnd"/>
                            <w:r w:rsidRPr="001F2FF5">
                              <w:rPr>
                                <w:rFonts w:ascii="Courier New" w:hAnsi="Courier New" w:cs="Courier New"/>
                                <w:color w:val="3F7F5F"/>
                                <w:sz w:val="18"/>
                                <w:szCs w:val="18"/>
                              </w:rPr>
                              <w:t xml:space="preserve">. abstützen auf </w:t>
                            </w:r>
                            <w:proofErr w:type="spellStart"/>
                            <w:r w:rsidRPr="001F2FF5">
                              <w:rPr>
                                <w:rFonts w:ascii="Courier New" w:hAnsi="Courier New" w:cs="Courier New"/>
                                <w:color w:val="3F7F5F"/>
                                <w:sz w:val="18"/>
                                <w:szCs w:val="18"/>
                              </w:rPr>
                              <w:t>String.compareTo</w:t>
                            </w:r>
                            <w:proofErr w:type="spellEnd"/>
                            <w:r w:rsidRPr="001F2FF5">
                              <w:rPr>
                                <w:rFonts w:ascii="Courier New" w:hAnsi="Courier New" w:cs="Courier New"/>
                                <w:color w:val="3F7F5F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1EF1E8F1" w14:textId="77777777" w:rsidR="001F2FF5" w:rsidRPr="001F2FF5" w:rsidRDefault="001F2FF5" w:rsidP="001F2F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F2FF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1F2FF5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1F2FF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F2FF5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this</w:t>
                            </w:r>
                            <w:r w:rsidRPr="001F2FF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1F2FF5">
                              <w:rPr>
                                <w:rFonts w:ascii="Courier New" w:hAnsi="Courier New" w:cs="Courier New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a</w:t>
                            </w:r>
                            <w:r w:rsidRPr="001F2FF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.compareTo</w:t>
                            </w:r>
                            <w:proofErr w:type="spellEnd"/>
                            <w:r w:rsidRPr="001F2FF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F2FF5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other</w:t>
                            </w:r>
                            <w:r w:rsidRPr="001F2FF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1F2FF5">
                              <w:rPr>
                                <w:rFonts w:ascii="Courier New" w:hAnsi="Courier New" w:cs="Courier New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a</w:t>
                            </w:r>
                            <w:proofErr w:type="spellEnd"/>
                            <w:r w:rsidRPr="001F2FF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); </w:t>
                            </w:r>
                          </w:p>
                          <w:p w14:paraId="41821A4D" w14:textId="77777777" w:rsidR="001F2FF5" w:rsidRPr="001F2FF5" w:rsidRDefault="001F2FF5" w:rsidP="001F2F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F2FF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1F2FF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737D104" w14:textId="77777777" w:rsidR="001F2FF5" w:rsidRPr="001F2FF5" w:rsidRDefault="001F2FF5" w:rsidP="001F2F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F2FF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... </w:t>
                            </w:r>
                          </w:p>
                          <w:p w14:paraId="04CF001E" w14:textId="735A6682" w:rsidR="001F2FF5" w:rsidRPr="001F2FF5" w:rsidRDefault="001F2FF5" w:rsidP="001F2FF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F2FF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48693A" id="Textfeld 5" o:spid="_x0000_s1033" type="#_x0000_t202" style="position:absolute;left:0;text-align:left;margin-left:242.6pt;margin-top:15.45pt;width:312.4pt;height:112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" filled="f" stroked="f" strokeweight=".5pt">
                <v:textbox>
                  <w:txbxContent>
                    <w:p w14:paraId="0F84526A" w14:textId="77777777" w:rsidR="001F2FF5" w:rsidRPr="001F2FF5" w:rsidRDefault="001F2FF5" w:rsidP="001F2F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F2FF5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1F2FF5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F2FF5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class</w:t>
                      </w:r>
                      <w:r w:rsidRPr="001F2FF5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Ding </w:t>
                      </w:r>
                      <w:r w:rsidRPr="001F2FF5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implements</w:t>
                      </w:r>
                      <w:r w:rsidRPr="001F2FF5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Comparable&lt;Ding&gt; { </w:t>
                      </w:r>
                    </w:p>
                    <w:p w14:paraId="625A73B0" w14:textId="77777777" w:rsidR="001F2FF5" w:rsidRPr="001F2FF5" w:rsidRDefault="001F2FF5" w:rsidP="001F2F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F2FF5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1F2FF5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private</w:t>
                      </w:r>
                      <w:r w:rsidRPr="001F2FF5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String </w:t>
                      </w:r>
                      <w:r w:rsidRPr="001F2FF5">
                        <w:rPr>
                          <w:rFonts w:ascii="Courier New" w:hAnsi="Courier New" w:cs="Courier New"/>
                          <w:color w:val="0000C0"/>
                          <w:sz w:val="18"/>
                          <w:szCs w:val="18"/>
                          <w:lang w:val="en-US"/>
                        </w:rPr>
                        <w:t>a</w:t>
                      </w:r>
                      <w:r w:rsidRPr="001F2FF5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431521B5" w14:textId="77777777" w:rsidR="001F2FF5" w:rsidRPr="001F2FF5" w:rsidRDefault="001F2FF5" w:rsidP="001F2F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F2FF5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1F2FF5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private</w:t>
                      </w:r>
                      <w:r w:rsidRPr="001F2FF5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F2FF5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1F2FF5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F2FF5">
                        <w:rPr>
                          <w:rFonts w:ascii="Courier New" w:hAnsi="Courier New" w:cs="Courier New"/>
                          <w:color w:val="0000C0"/>
                          <w:sz w:val="18"/>
                          <w:szCs w:val="18"/>
                          <w:lang w:val="en-US"/>
                        </w:rPr>
                        <w:t>b</w:t>
                      </w:r>
                      <w:r w:rsidRPr="001F2FF5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1CBAFB2B" w14:textId="77777777" w:rsidR="001F2FF5" w:rsidRPr="001F2FF5" w:rsidRDefault="001F2FF5" w:rsidP="001F2F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F2FF5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1F2FF5">
                        <w:rPr>
                          <w:rFonts w:ascii="Courier New" w:hAnsi="Courier New" w:cs="Courier New"/>
                          <w:color w:val="3F7F5F"/>
                          <w:sz w:val="18"/>
                          <w:szCs w:val="18"/>
                        </w:rPr>
                        <w:t xml:space="preserve">// natürliche Sortierung: aufsteigend nach a. </w:t>
                      </w:r>
                    </w:p>
                    <w:p w14:paraId="4C424F00" w14:textId="77777777" w:rsidR="001F2FF5" w:rsidRPr="001F2FF5" w:rsidRDefault="001F2FF5" w:rsidP="001F2F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F2FF5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1F2FF5">
                        <w:rPr>
                          <w:rFonts w:ascii="Courier New" w:hAnsi="Courier New" w:cs="Courier New"/>
                          <w:color w:val="646464"/>
                          <w:sz w:val="18"/>
                          <w:szCs w:val="18"/>
                          <w:lang w:val="en-US"/>
                        </w:rPr>
                        <w:t>@Override</w:t>
                      </w:r>
                      <w:r w:rsidRPr="001F2FF5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F2FF5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1F2FF5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F2FF5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1F2FF5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F2FF5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compareTo</w:t>
                      </w:r>
                      <w:proofErr w:type="spellEnd"/>
                      <w:r w:rsidRPr="001F2FF5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(Ding </w:t>
                      </w:r>
                      <w:r w:rsidRPr="001F2FF5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  <w:lang w:val="en-US"/>
                        </w:rPr>
                        <w:t>other</w:t>
                      </w:r>
                      <w:r w:rsidRPr="001F2FF5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26DD9D8D" w14:textId="77777777" w:rsidR="001F2FF5" w:rsidRPr="001F2FF5" w:rsidRDefault="001F2FF5" w:rsidP="001F2F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F2FF5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1F2FF5">
                        <w:rPr>
                          <w:rFonts w:ascii="Courier New" w:hAnsi="Courier New" w:cs="Courier New"/>
                          <w:color w:val="3F7F5F"/>
                          <w:sz w:val="18"/>
                          <w:szCs w:val="18"/>
                        </w:rPr>
                        <w:t xml:space="preserve">// </w:t>
                      </w:r>
                      <w:proofErr w:type="spellStart"/>
                      <w:r w:rsidRPr="001F2FF5">
                        <w:rPr>
                          <w:rFonts w:ascii="Courier New" w:hAnsi="Courier New" w:cs="Courier New"/>
                          <w:color w:val="3F7F5F"/>
                          <w:sz w:val="18"/>
                          <w:szCs w:val="18"/>
                        </w:rPr>
                        <w:t>Impl</w:t>
                      </w:r>
                      <w:proofErr w:type="spellEnd"/>
                      <w:r w:rsidRPr="001F2FF5">
                        <w:rPr>
                          <w:rFonts w:ascii="Courier New" w:hAnsi="Courier New" w:cs="Courier New"/>
                          <w:color w:val="3F7F5F"/>
                          <w:sz w:val="18"/>
                          <w:szCs w:val="18"/>
                        </w:rPr>
                        <w:t xml:space="preserve">. abstützen auf </w:t>
                      </w:r>
                      <w:proofErr w:type="spellStart"/>
                      <w:r w:rsidRPr="001F2FF5">
                        <w:rPr>
                          <w:rFonts w:ascii="Courier New" w:hAnsi="Courier New" w:cs="Courier New"/>
                          <w:color w:val="3F7F5F"/>
                          <w:sz w:val="18"/>
                          <w:szCs w:val="18"/>
                        </w:rPr>
                        <w:t>String.compareTo</w:t>
                      </w:r>
                      <w:proofErr w:type="spellEnd"/>
                      <w:r w:rsidRPr="001F2FF5">
                        <w:rPr>
                          <w:rFonts w:ascii="Courier New" w:hAnsi="Courier New" w:cs="Courier New"/>
                          <w:color w:val="3F7F5F"/>
                          <w:sz w:val="18"/>
                          <w:szCs w:val="18"/>
                        </w:rPr>
                        <w:t>:</w:t>
                      </w:r>
                    </w:p>
                    <w:p w14:paraId="1EF1E8F1" w14:textId="77777777" w:rsidR="001F2FF5" w:rsidRPr="001F2FF5" w:rsidRDefault="001F2FF5" w:rsidP="001F2F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F2FF5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1F2FF5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1F2FF5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F2FF5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this</w:t>
                      </w:r>
                      <w:r w:rsidRPr="001F2FF5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1F2FF5">
                        <w:rPr>
                          <w:rFonts w:ascii="Courier New" w:hAnsi="Courier New" w:cs="Courier New"/>
                          <w:color w:val="0000C0"/>
                          <w:sz w:val="18"/>
                          <w:szCs w:val="18"/>
                          <w:lang w:val="en-US"/>
                        </w:rPr>
                        <w:t>a</w:t>
                      </w:r>
                      <w:r w:rsidRPr="001F2FF5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.compareTo</w:t>
                      </w:r>
                      <w:proofErr w:type="spellEnd"/>
                      <w:r w:rsidRPr="001F2FF5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1F2FF5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  <w:lang w:val="en-US"/>
                        </w:rPr>
                        <w:t>other</w:t>
                      </w:r>
                      <w:r w:rsidRPr="001F2FF5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1F2FF5">
                        <w:rPr>
                          <w:rFonts w:ascii="Courier New" w:hAnsi="Courier New" w:cs="Courier New"/>
                          <w:color w:val="0000C0"/>
                          <w:sz w:val="18"/>
                          <w:szCs w:val="18"/>
                          <w:lang w:val="en-US"/>
                        </w:rPr>
                        <w:t>a</w:t>
                      </w:r>
                      <w:proofErr w:type="spellEnd"/>
                      <w:r w:rsidRPr="001F2FF5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); </w:t>
                      </w:r>
                    </w:p>
                    <w:p w14:paraId="41821A4D" w14:textId="77777777" w:rsidR="001F2FF5" w:rsidRPr="001F2FF5" w:rsidRDefault="001F2FF5" w:rsidP="001F2F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F2FF5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1F2FF5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3737D104" w14:textId="77777777" w:rsidR="001F2FF5" w:rsidRPr="001F2FF5" w:rsidRDefault="001F2FF5" w:rsidP="001F2F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F2FF5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... </w:t>
                      </w:r>
                    </w:p>
                    <w:p w14:paraId="04CF001E" w14:textId="735A6682" w:rsidR="001F2FF5" w:rsidRPr="001F2FF5" w:rsidRDefault="001F2FF5" w:rsidP="001F2FF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F2FF5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1F2FF5">
        <w:rPr>
          <w:rFonts w:ascii="Arial" w:hAnsi="Arial" w:cs="Arial"/>
        </w:rPr>
        <w:t xml:space="preserve">Eine Standardsortierung (natürliche Sortierung) kann durch erben von </w:t>
      </w:r>
      <w:proofErr w:type="spellStart"/>
      <w:r w:rsidRPr="001F2FF5">
        <w:rPr>
          <w:rFonts w:ascii="Courier New" w:hAnsi="Courier New" w:cs="Courier New"/>
        </w:rPr>
        <w:t>java.lang.Comparable</w:t>
      </w:r>
      <w:proofErr w:type="spellEnd"/>
      <w:r w:rsidRPr="001F2FF5">
        <w:rPr>
          <w:rFonts w:ascii="Arial" w:hAnsi="Arial" w:cs="Arial"/>
        </w:rPr>
        <w:t xml:space="preserve"> implementiert werden.</w:t>
      </w:r>
    </w:p>
    <w:p w14:paraId="6E8A120D" w14:textId="70BCFAB3" w:rsidR="001F2FF5" w:rsidRPr="00B1135F" w:rsidRDefault="00677369" w:rsidP="001F2FF5">
      <w:pPr>
        <w:spacing w:after="0" w:line="240" w:lineRule="auto"/>
        <w:rPr>
          <w:rFonts w:ascii="Arial" w:hAnsi="Arial" w:cs="Arial"/>
          <w:lang w:val="en-US"/>
        </w:rPr>
      </w:pPr>
      <w:r w:rsidRPr="00B1135F">
        <w:rPr>
          <w:rFonts w:ascii="Arial" w:hAnsi="Arial" w:cs="Arial"/>
          <w:lang w:val="en-US"/>
        </w:rPr>
        <w:t>Syntax</w:t>
      </w:r>
      <w:r w:rsidR="001F2FF5" w:rsidRPr="00B1135F">
        <w:rPr>
          <w:rFonts w:ascii="Arial" w:hAnsi="Arial" w:cs="Arial"/>
          <w:lang w:val="en-US"/>
        </w:rPr>
        <w:t>:</w:t>
      </w:r>
    </w:p>
    <w:p w14:paraId="65ABA6F7" w14:textId="77777777" w:rsidR="001F2FF5" w:rsidRPr="001F2FF5" w:rsidRDefault="001F2FF5" w:rsidP="001F2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2FF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Pr="001F2FF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F2FF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interface</w:t>
      </w:r>
      <w:r w:rsidRPr="001F2FF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F2FF5">
        <w:rPr>
          <w:rFonts w:ascii="Courier New" w:hAnsi="Courier New" w:cs="Courier New"/>
          <w:color w:val="000000"/>
          <w:sz w:val="18"/>
          <w:szCs w:val="18"/>
          <w:u w:val="single"/>
          <w:lang w:val="en-US"/>
        </w:rPr>
        <w:t>Comparable</w:t>
      </w:r>
      <w:r w:rsidRPr="001F2FF5">
        <w:rPr>
          <w:rFonts w:ascii="Courier New" w:hAnsi="Courier New" w:cs="Courier New"/>
          <w:color w:val="000000"/>
          <w:sz w:val="18"/>
          <w:szCs w:val="18"/>
          <w:lang w:val="en-US"/>
        </w:rPr>
        <w:t>&lt;T&gt; {</w:t>
      </w:r>
    </w:p>
    <w:p w14:paraId="05313F6E" w14:textId="77777777" w:rsidR="001F2FF5" w:rsidRPr="001F2FF5" w:rsidRDefault="001F2FF5" w:rsidP="001F2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2FF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F2FF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Pr="001F2FF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F2FF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r w:rsidRPr="001F2FF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F2FF5">
        <w:rPr>
          <w:rFonts w:ascii="Courier New" w:hAnsi="Courier New" w:cs="Courier New"/>
          <w:color w:val="000000"/>
          <w:sz w:val="18"/>
          <w:szCs w:val="18"/>
          <w:lang w:val="en-US"/>
        </w:rPr>
        <w:t>compareTo</w:t>
      </w:r>
      <w:proofErr w:type="spellEnd"/>
      <w:r w:rsidRPr="001F2FF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(T </w:t>
      </w:r>
      <w:r w:rsidRPr="001F2FF5">
        <w:rPr>
          <w:rFonts w:ascii="Courier New" w:hAnsi="Courier New" w:cs="Courier New"/>
          <w:color w:val="6A3E3E"/>
          <w:sz w:val="18"/>
          <w:szCs w:val="18"/>
          <w:lang w:val="en-US"/>
        </w:rPr>
        <w:t>other</w:t>
      </w:r>
      <w:r w:rsidRPr="001F2FF5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14:paraId="6F55535F" w14:textId="4D5B0F70" w:rsidR="001F2FF5" w:rsidRPr="001F2FF5" w:rsidRDefault="001F2FF5" w:rsidP="001F2F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F2FF5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13B5D60E" w14:textId="58E1AB05" w:rsidR="001F2FF5" w:rsidRDefault="001F2FF5" w:rsidP="001F2FF5">
      <w:pPr>
        <w:spacing w:after="0" w:line="240" w:lineRule="auto"/>
        <w:rPr>
          <w:rFonts w:ascii="Arial" w:hAnsi="Arial" w:cs="Arial"/>
        </w:rPr>
      </w:pPr>
    </w:p>
    <w:p w14:paraId="646AC158" w14:textId="6E8847B3" w:rsidR="00677369" w:rsidRDefault="00677369" w:rsidP="00677369">
      <w:pPr>
        <w:spacing w:after="0" w:line="240" w:lineRule="auto"/>
        <w:rPr>
          <w:rFonts w:ascii="Arial" w:hAnsi="Arial" w:cs="Arial"/>
        </w:rPr>
      </w:pPr>
    </w:p>
    <w:p w14:paraId="7EC983AC" w14:textId="7C2A4B87" w:rsidR="002727A4" w:rsidRDefault="002727A4" w:rsidP="004560A5">
      <w:pPr>
        <w:spacing w:after="0" w:line="240" w:lineRule="auto"/>
        <w:rPr>
          <w:rFonts w:ascii="Arial" w:hAnsi="Arial" w:cs="Arial"/>
        </w:rPr>
      </w:pPr>
    </w:p>
    <w:p w14:paraId="6892609F" w14:textId="370B9217" w:rsidR="00B1135F" w:rsidRDefault="00B1135F">
      <w:pPr>
        <w:rPr>
          <w:rFonts w:ascii="Arial" w:hAnsi="Arial" w:cs="Arial"/>
        </w:rPr>
      </w:pPr>
    </w:p>
    <w:p w14:paraId="7DA06F4D" w14:textId="25E8A1C2" w:rsidR="00B1135F" w:rsidRPr="00311BDE" w:rsidRDefault="00B1135F" w:rsidP="004560A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8162FC" wp14:editId="6478984C">
                <wp:simplePos x="0" y="0"/>
                <wp:positionH relativeFrom="column">
                  <wp:posOffset>-176872</wp:posOffset>
                </wp:positionH>
                <wp:positionV relativeFrom="paragraph">
                  <wp:posOffset>165165</wp:posOffset>
                </wp:positionV>
                <wp:extent cx="6927790" cy="2649758"/>
                <wp:effectExtent l="0" t="0" r="0" b="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7790" cy="2649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1091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36"/>
                              <w:gridCol w:w="6379"/>
                            </w:tblGrid>
                            <w:tr w:rsidR="00B1135F" w:rsidRPr="00B1135F" w14:paraId="30D7F4B4" w14:textId="77777777" w:rsidTr="00F8749D">
                              <w:tc>
                                <w:tcPr>
                                  <w:tcW w:w="4536" w:type="dxa"/>
                                </w:tcPr>
                                <w:p w14:paraId="5AEFFE6C" w14:textId="77777777" w:rsidR="00B1135F" w:rsidRPr="00B1135F" w:rsidRDefault="00B1135F" w:rsidP="00B1135F">
                                  <w:pPr>
                                    <w:shd w:val="clear" w:color="auto" w:fill="FFFFFF"/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</w:pPr>
                                  <w:r w:rsidRPr="00B1135F">
                                    <w:rPr>
                                      <w:rFonts w:ascii="Menlo" w:hAnsi="Menlo" w:cs="Menlo"/>
                                      <w:color w:val="0000FF"/>
                                      <w:sz w:val="15"/>
                                      <w:szCs w:val="15"/>
                                      <w:lang w:val="en-US"/>
                                    </w:rPr>
                                    <w:t>import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java.io.File</w:t>
                                  </w:r>
                                  <w:proofErr w:type="spellEnd"/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44005033" w14:textId="77777777" w:rsidR="00B1135F" w:rsidRPr="00B1135F" w:rsidRDefault="00B1135F" w:rsidP="00B1135F">
                                  <w:pPr>
                                    <w:shd w:val="clear" w:color="auto" w:fill="FFFFFF"/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</w:pPr>
                                  <w:r w:rsidRPr="00B1135F">
                                    <w:rPr>
                                      <w:rFonts w:ascii="Menlo" w:hAnsi="Menlo" w:cs="Menlo"/>
                                      <w:color w:val="0000FF"/>
                                      <w:sz w:val="15"/>
                                      <w:szCs w:val="15"/>
                                      <w:lang w:val="en-US"/>
                                    </w:rPr>
                                    <w:t>import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java.io.FileInputStream</w:t>
                                  </w:r>
                                  <w:proofErr w:type="spellEnd"/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5B117BA2" w14:textId="77777777" w:rsidR="00B1135F" w:rsidRPr="00B1135F" w:rsidRDefault="00B1135F" w:rsidP="00B1135F">
                                  <w:pPr>
                                    <w:shd w:val="clear" w:color="auto" w:fill="FFFFFF"/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</w:pPr>
                                  <w:r w:rsidRPr="00B1135F">
                                    <w:rPr>
                                      <w:rFonts w:ascii="Menlo" w:hAnsi="Menlo" w:cs="Menlo"/>
                                      <w:color w:val="0000FF"/>
                                      <w:sz w:val="15"/>
                                      <w:szCs w:val="15"/>
                                      <w:lang w:val="en-US"/>
                                    </w:rPr>
                                    <w:t>import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java.io.FileNotFoundException</w:t>
                                  </w:r>
                                  <w:proofErr w:type="spellEnd"/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48C0DE27" w14:textId="77777777" w:rsidR="00B1135F" w:rsidRPr="00B1135F" w:rsidRDefault="00B1135F" w:rsidP="00B1135F">
                                  <w:pPr>
                                    <w:shd w:val="clear" w:color="auto" w:fill="FFFFFF"/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</w:pPr>
                                  <w:r w:rsidRPr="00B1135F">
                                    <w:rPr>
                                      <w:rFonts w:ascii="Menlo" w:hAnsi="Menlo" w:cs="Menlo"/>
                                      <w:color w:val="0000FF"/>
                                      <w:sz w:val="15"/>
                                      <w:szCs w:val="15"/>
                                      <w:lang w:val="en-US"/>
                                    </w:rPr>
                                    <w:t>import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java.io.IOException</w:t>
                                  </w:r>
                                  <w:proofErr w:type="spellEnd"/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2A175204" w14:textId="77777777" w:rsidR="00B1135F" w:rsidRPr="00B1135F" w:rsidRDefault="00B1135F" w:rsidP="00B1135F">
                                  <w:pPr>
                                    <w:shd w:val="clear" w:color="auto" w:fill="FFFFFF"/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</w:pPr>
                                  <w:r w:rsidRPr="00B1135F">
                                    <w:rPr>
                                      <w:rFonts w:ascii="Menlo" w:hAnsi="Menlo" w:cs="Menlo"/>
                                      <w:color w:val="0000FF"/>
                                      <w:sz w:val="15"/>
                                      <w:szCs w:val="15"/>
                                      <w:lang w:val="en-US"/>
                                    </w:rPr>
                                    <w:t>import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java.io.InputStreamReader</w:t>
                                  </w:r>
                                  <w:proofErr w:type="spellEnd"/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5BB220BE" w14:textId="77777777" w:rsidR="00B1135F" w:rsidRPr="00B1135F" w:rsidRDefault="00B1135F" w:rsidP="00B1135F">
                                  <w:pPr>
                                    <w:shd w:val="clear" w:color="auto" w:fill="FFFFFF"/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</w:pPr>
                                </w:p>
                                <w:p w14:paraId="5B9F0931" w14:textId="77777777" w:rsidR="00B1135F" w:rsidRPr="00B1135F" w:rsidRDefault="00B1135F" w:rsidP="00B1135F">
                                  <w:pPr>
                                    <w:shd w:val="clear" w:color="auto" w:fill="FFFFFF"/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</w:pPr>
                                  <w:r w:rsidRPr="00B1135F">
                                    <w:rPr>
                                      <w:rFonts w:ascii="Menlo" w:hAnsi="Menlo" w:cs="Menlo"/>
                                      <w:color w:val="0000FF"/>
                                      <w:sz w:val="15"/>
                                      <w:szCs w:val="15"/>
                                      <w:lang w:val="en-US"/>
                                    </w:rPr>
                                    <w:t>public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FF"/>
                                      <w:sz w:val="15"/>
                                      <w:szCs w:val="15"/>
                                      <w:lang w:val="en-US"/>
                                    </w:rPr>
                                    <w:t>class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1135F">
                                    <w:rPr>
                                      <w:rFonts w:ascii="Menlo" w:hAnsi="Menlo" w:cs="Menlo"/>
                                      <w:color w:val="267F99"/>
                                      <w:sz w:val="15"/>
                                      <w:szCs w:val="15"/>
                                      <w:lang w:val="en-US"/>
                                    </w:rPr>
                                    <w:t>DetectZip</w:t>
                                  </w:r>
                                  <w:proofErr w:type="spellEnd"/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{</w:t>
                                  </w:r>
                                </w:p>
                                <w:p w14:paraId="7F30736A" w14:textId="77777777" w:rsidR="00B1135F" w:rsidRPr="00B1135F" w:rsidRDefault="00B1135F" w:rsidP="00B1135F">
                                  <w:pPr>
                                    <w:shd w:val="clear" w:color="auto" w:fill="FFFFFF"/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B1135F">
                                    <w:rPr>
                                      <w:rFonts w:ascii="Menlo" w:hAnsi="Menlo" w:cs="Menlo"/>
                                      <w:color w:val="008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   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8000"/>
                                      <w:sz w:val="15"/>
                                      <w:szCs w:val="15"/>
                                    </w:rPr>
                                    <w:t>/**</w:t>
                                  </w:r>
                                </w:p>
                                <w:p w14:paraId="00C8A8D1" w14:textId="77777777" w:rsidR="00B1135F" w:rsidRPr="00B1135F" w:rsidRDefault="00B1135F" w:rsidP="00B1135F">
                                  <w:pPr>
                                    <w:shd w:val="clear" w:color="auto" w:fill="FFFFFF"/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B1135F">
                                    <w:rPr>
                                      <w:rFonts w:ascii="Menlo" w:hAnsi="Menlo" w:cs="Menlo"/>
                                      <w:color w:val="008000"/>
                                      <w:sz w:val="15"/>
                                      <w:szCs w:val="15"/>
                                    </w:rPr>
                                    <w:t xml:space="preserve">     * </w:t>
                                  </w:r>
                                  <w:proofErr w:type="spellStart"/>
                                  <w:r w:rsidRPr="00B1135F">
                                    <w:rPr>
                                      <w:rFonts w:ascii="Menlo" w:hAnsi="Menlo" w:cs="Menlo"/>
                                      <w:color w:val="008000"/>
                                      <w:sz w:val="15"/>
                                      <w:szCs w:val="15"/>
                                    </w:rPr>
                                    <w:t>returns</w:t>
                                  </w:r>
                                  <w:proofErr w:type="spellEnd"/>
                                  <w:r w:rsidRPr="00B1135F">
                                    <w:rPr>
                                      <w:rFonts w:ascii="Menlo" w:hAnsi="Menlo" w:cs="Menlo"/>
                                      <w:color w:val="008000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1135F">
                                    <w:rPr>
                                      <w:rFonts w:ascii="Menlo" w:hAnsi="Menlo" w:cs="Menlo"/>
                                      <w:color w:val="008000"/>
                                      <w:sz w:val="15"/>
                                      <w:szCs w:val="15"/>
                                    </w:rPr>
                                    <w:t>zip</w:t>
                                  </w:r>
                                  <w:proofErr w:type="spellEnd"/>
                                  <w:r w:rsidRPr="00B1135F">
                                    <w:rPr>
                                      <w:rFonts w:ascii="Menlo" w:hAnsi="Menlo" w:cs="Menlo"/>
                                      <w:color w:val="008000"/>
                                      <w:sz w:val="15"/>
                                      <w:szCs w:val="15"/>
                                    </w:rPr>
                                    <w:t xml:space="preserve"> oder </w:t>
                                  </w:r>
                                  <w:proofErr w:type="spellStart"/>
                                  <w:r w:rsidRPr="00B1135F">
                                    <w:rPr>
                                      <w:rFonts w:ascii="Menlo" w:hAnsi="Menlo" w:cs="Menlo"/>
                                      <w:color w:val="008000"/>
                                      <w:sz w:val="15"/>
                                      <w:szCs w:val="15"/>
                                    </w:rPr>
                                    <w:t>no</w:t>
                                  </w:r>
                                  <w:proofErr w:type="spellEnd"/>
                                  <w:r w:rsidRPr="00B1135F">
                                    <w:rPr>
                                      <w:rFonts w:ascii="Menlo" w:hAnsi="Menlo" w:cs="Menlo"/>
                                      <w:color w:val="008000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1135F">
                                    <w:rPr>
                                      <w:rFonts w:ascii="Menlo" w:hAnsi="Menlo" w:cs="Menlo"/>
                                      <w:color w:val="008000"/>
                                      <w:sz w:val="15"/>
                                      <w:szCs w:val="15"/>
                                    </w:rPr>
                                    <w:t>zip</w:t>
                                  </w:r>
                                  <w:proofErr w:type="spellEnd"/>
                                  <w:r w:rsidRPr="00B1135F">
                                    <w:rPr>
                                      <w:rFonts w:ascii="Menlo" w:hAnsi="Menlo" w:cs="Menlo"/>
                                      <w:color w:val="008000"/>
                                      <w:sz w:val="15"/>
                                      <w:szCs w:val="15"/>
                                    </w:rPr>
                                    <w:t xml:space="preserve"> anhand des Bytecodes</w:t>
                                  </w:r>
                                </w:p>
                                <w:p w14:paraId="2D00FE6B" w14:textId="77777777" w:rsidR="00B1135F" w:rsidRPr="00B1135F" w:rsidRDefault="00B1135F" w:rsidP="00B1135F">
                                  <w:pPr>
                                    <w:shd w:val="clear" w:color="auto" w:fill="FFFFFF"/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B1135F">
                                    <w:rPr>
                                      <w:rFonts w:ascii="Menlo" w:hAnsi="Menlo" w:cs="Menlo"/>
                                      <w:color w:val="008000"/>
                                      <w:sz w:val="15"/>
                                      <w:szCs w:val="15"/>
                                    </w:rPr>
                                    <w:t xml:space="preserve">     * soll mit 50hex 4Bhex beginnen -&gt; ZIP</w:t>
                                  </w:r>
                                </w:p>
                                <w:p w14:paraId="1A2D13F5" w14:textId="77777777" w:rsidR="00B1135F" w:rsidRPr="00B1135F" w:rsidRDefault="00B1135F" w:rsidP="00B1135F">
                                  <w:pPr>
                                    <w:shd w:val="clear" w:color="auto" w:fill="FFFFFF"/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B1135F">
                                    <w:rPr>
                                      <w:rFonts w:ascii="Menlo" w:hAnsi="Menlo" w:cs="Menlo"/>
                                      <w:color w:val="008000"/>
                                      <w:sz w:val="15"/>
                                      <w:szCs w:val="15"/>
                                    </w:rPr>
                                    <w:t xml:space="preserve">     * genau die beiden ersten Bytes überprüfen</w:t>
                                  </w:r>
                                </w:p>
                                <w:p w14:paraId="4E636F1D" w14:textId="77777777" w:rsidR="00B1135F" w:rsidRPr="00B1135F" w:rsidRDefault="00B1135F" w:rsidP="00B1135F">
                                  <w:pPr>
                                    <w:shd w:val="clear" w:color="auto" w:fill="FFFFFF"/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B1135F">
                                    <w:rPr>
                                      <w:rFonts w:ascii="Menlo" w:hAnsi="Menlo" w:cs="Menlo"/>
                                      <w:color w:val="008000"/>
                                      <w:sz w:val="15"/>
                                      <w:szCs w:val="15"/>
                                    </w:rPr>
                                    <w:t xml:space="preserve">     * keine Annahme über den Dateinamen</w:t>
                                  </w:r>
                                </w:p>
                                <w:p w14:paraId="57AA8A35" w14:textId="77777777" w:rsidR="00B1135F" w:rsidRPr="00B1135F" w:rsidRDefault="00B1135F" w:rsidP="00B1135F">
                                  <w:pPr>
                                    <w:shd w:val="clear" w:color="auto" w:fill="FFFFFF"/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B1135F">
                                    <w:rPr>
                                      <w:rFonts w:ascii="Menlo" w:hAnsi="Menlo" w:cs="Menlo"/>
                                      <w:color w:val="008000"/>
                                      <w:sz w:val="15"/>
                                      <w:szCs w:val="15"/>
                                    </w:rPr>
                                    <w:t xml:space="preserve">     * </w:t>
                                  </w:r>
                                </w:p>
                                <w:p w14:paraId="4484ED2B" w14:textId="77777777" w:rsidR="00B1135F" w:rsidRPr="00B1135F" w:rsidRDefault="00B1135F" w:rsidP="00B1135F">
                                  <w:pPr>
                                    <w:shd w:val="clear" w:color="auto" w:fill="FFFFFF"/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B1135F">
                                    <w:rPr>
                                      <w:rFonts w:ascii="Menlo" w:hAnsi="Menlo" w:cs="Menlo"/>
                                      <w:color w:val="008000"/>
                                      <w:sz w:val="15"/>
                                      <w:szCs w:val="15"/>
                                    </w:rPr>
                                    <w:t xml:space="preserve">     * Falls die Datei mit dem übergebenen Dateinamen nicht existiert oder </w:t>
                                  </w:r>
                                </w:p>
                                <w:p w14:paraId="3A8B6343" w14:textId="77777777" w:rsidR="00B1135F" w:rsidRPr="00B1135F" w:rsidRDefault="00B1135F" w:rsidP="00B1135F">
                                  <w:pPr>
                                    <w:shd w:val="clear" w:color="auto" w:fill="FFFFFF"/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B1135F">
                                    <w:rPr>
                                      <w:rFonts w:ascii="Menlo" w:hAnsi="Menlo" w:cs="Menlo"/>
                                      <w:color w:val="008000"/>
                                      <w:sz w:val="15"/>
                                      <w:szCs w:val="15"/>
                                    </w:rPr>
                                    <w:t xml:space="preserve">     * nicht lesbar ist oder falls gar keiner oder zwei oder mehr Kommandozeilenparameter </w:t>
                                  </w:r>
                                </w:p>
                                <w:p w14:paraId="205877CE" w14:textId="67F9FE3D" w:rsidR="00B1135F" w:rsidRPr="00B1135F" w:rsidRDefault="00B1135F" w:rsidP="00B1135F">
                                  <w:pPr>
                                    <w:shd w:val="clear" w:color="auto" w:fill="FFFFFF"/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B1135F">
                                    <w:rPr>
                                      <w:rFonts w:ascii="Menlo" w:hAnsi="Menlo" w:cs="Menlo"/>
                                      <w:color w:val="008000"/>
                                      <w:sz w:val="15"/>
                                      <w:szCs w:val="15"/>
                                    </w:rPr>
                                    <w:t xml:space="preserve">     * angegeben wurden, soll Ihr Programm den Text </w:t>
                                  </w:r>
                                  <w:proofErr w:type="spellStart"/>
                                  <w:r w:rsidRPr="00B1135F">
                                    <w:rPr>
                                      <w:rFonts w:ascii="Menlo" w:hAnsi="Menlo" w:cs="Menlo"/>
                                      <w:color w:val="008000"/>
                                      <w:sz w:val="15"/>
                                      <w:szCs w:val="15"/>
                                    </w:rPr>
                                    <w:t>error</w:t>
                                  </w:r>
                                  <w:proofErr w:type="spellEnd"/>
                                  <w:r w:rsidRPr="00B1135F">
                                    <w:rPr>
                                      <w:rFonts w:ascii="Menlo" w:hAnsi="Menlo" w:cs="Menlo"/>
                                      <w:color w:val="008000"/>
                                      <w:sz w:val="15"/>
                                      <w:szCs w:val="15"/>
                                    </w:rPr>
                                    <w:t xml:space="preserve"> ausgeben.     */</w:t>
                                  </w:r>
                                </w:p>
                                <w:p w14:paraId="6EB1ADA4" w14:textId="7C9B51B6" w:rsidR="00B1135F" w:rsidRPr="00B1135F" w:rsidRDefault="00B1135F" w:rsidP="00B1135F">
                                  <w:pPr>
                                    <w:shd w:val="clear" w:color="auto" w:fill="FFFFFF"/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6379" w:type="dxa"/>
                                </w:tcPr>
                                <w:p w14:paraId="71872FB2" w14:textId="77777777" w:rsidR="00B1135F" w:rsidRPr="00B1135F" w:rsidRDefault="00B1135F" w:rsidP="00B1135F">
                                  <w:pPr>
                                    <w:shd w:val="clear" w:color="auto" w:fill="FFFFFF"/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</w:pP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   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FF"/>
                                      <w:sz w:val="15"/>
                                      <w:szCs w:val="15"/>
                                      <w:lang w:val="en-US"/>
                                    </w:rPr>
                                    <w:t>public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FF"/>
                                      <w:sz w:val="15"/>
                                      <w:szCs w:val="15"/>
                                      <w:lang w:val="en-US"/>
                                    </w:rPr>
                                    <w:t>static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267F99"/>
                                      <w:sz w:val="15"/>
                                      <w:szCs w:val="15"/>
                                      <w:lang w:val="en-US"/>
                                    </w:rPr>
                                    <w:t>void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795E26"/>
                                      <w:sz w:val="15"/>
                                      <w:szCs w:val="15"/>
                                      <w:lang w:val="en-US"/>
                                    </w:rPr>
                                    <w:t>main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(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267F99"/>
                                      <w:sz w:val="15"/>
                                      <w:szCs w:val="15"/>
                                      <w:lang w:val="en-US"/>
                                    </w:rPr>
                                    <w:t>String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[] </w:t>
                                  </w:r>
                                  <w:proofErr w:type="spellStart"/>
                                  <w:r w:rsidRPr="00B1135F">
                                    <w:rPr>
                                      <w:rFonts w:ascii="Menlo" w:hAnsi="Menlo" w:cs="Menlo"/>
                                      <w:color w:val="001080"/>
                                      <w:sz w:val="15"/>
                                      <w:szCs w:val="15"/>
                                      <w:lang w:val="en-US"/>
                                    </w:rPr>
                                    <w:t>args</w:t>
                                  </w:r>
                                  <w:proofErr w:type="spellEnd"/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) 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FF"/>
                                      <w:sz w:val="15"/>
                                      <w:szCs w:val="15"/>
                                      <w:lang w:val="en-US"/>
                                    </w:rPr>
                                    <w:t>throws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1135F">
                                    <w:rPr>
                                      <w:rFonts w:ascii="Menlo" w:hAnsi="Menlo" w:cs="Menlo"/>
                                      <w:color w:val="267F99"/>
                                      <w:sz w:val="15"/>
                                      <w:szCs w:val="15"/>
                                      <w:lang w:val="en-US"/>
                                    </w:rPr>
                                    <w:t>IOException</w:t>
                                  </w:r>
                                  <w:proofErr w:type="spellEnd"/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{</w:t>
                                  </w:r>
                                </w:p>
                                <w:p w14:paraId="6A3DB094" w14:textId="77777777" w:rsidR="00B1135F" w:rsidRPr="00B1135F" w:rsidRDefault="00B1135F" w:rsidP="00B1135F">
                                  <w:pPr>
                                    <w:shd w:val="clear" w:color="auto" w:fill="FFFFFF"/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</w:pP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267F99"/>
                                      <w:sz w:val="15"/>
                                      <w:szCs w:val="15"/>
                                      <w:lang w:val="en-US"/>
                                    </w:rPr>
                                    <w:t>String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1080"/>
                                      <w:sz w:val="15"/>
                                      <w:szCs w:val="15"/>
                                      <w:lang w:val="en-US"/>
                                    </w:rPr>
                                    <w:t>error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= 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A31515"/>
                                      <w:sz w:val="15"/>
                                      <w:szCs w:val="15"/>
                                      <w:lang w:val="en-US"/>
                                    </w:rPr>
                                    <w:t>"error"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5BAC13C7" w14:textId="77777777" w:rsidR="00B1135F" w:rsidRPr="00B1135F" w:rsidRDefault="00B1135F" w:rsidP="00B1135F">
                                  <w:pPr>
                                    <w:shd w:val="clear" w:color="auto" w:fill="FFFFFF"/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</w:pP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AF00DB"/>
                                      <w:sz w:val="15"/>
                                      <w:szCs w:val="15"/>
                                      <w:lang w:val="en-US"/>
                                    </w:rPr>
                                    <w:t>if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B1135F">
                                    <w:rPr>
                                      <w:rFonts w:ascii="Menlo" w:hAnsi="Menlo" w:cs="Menlo"/>
                                      <w:color w:val="001080"/>
                                      <w:sz w:val="15"/>
                                      <w:szCs w:val="15"/>
                                      <w:lang w:val="en-US"/>
                                    </w:rPr>
                                    <w:t>args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.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1080"/>
                                      <w:sz w:val="15"/>
                                      <w:szCs w:val="15"/>
                                      <w:lang w:val="en-US"/>
                                    </w:rPr>
                                    <w:t>length</w:t>
                                  </w:r>
                                  <w:proofErr w:type="spellEnd"/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!= 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98658"/>
                                      <w:sz w:val="15"/>
                                      <w:szCs w:val="15"/>
                                      <w:lang w:val="en-US"/>
                                    </w:rPr>
                                    <w:t>1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737F965A" w14:textId="77777777" w:rsidR="00B1135F" w:rsidRPr="00B1135F" w:rsidRDefault="00B1135F" w:rsidP="00B1135F">
                                  <w:pPr>
                                    <w:shd w:val="clear" w:color="auto" w:fill="FFFFFF"/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</w:pP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B1135F">
                                    <w:rPr>
                                      <w:rFonts w:ascii="Menlo" w:hAnsi="Menlo" w:cs="Menlo"/>
                                      <w:color w:val="001080"/>
                                      <w:sz w:val="15"/>
                                      <w:szCs w:val="15"/>
                                      <w:lang w:val="en-US"/>
                                    </w:rPr>
                                    <w:t>System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.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1080"/>
                                      <w:sz w:val="15"/>
                                      <w:szCs w:val="15"/>
                                      <w:lang w:val="en-US"/>
                                    </w:rPr>
                                    <w:t>out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.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795E26"/>
                                      <w:sz w:val="15"/>
                                      <w:szCs w:val="15"/>
                                      <w:lang w:val="en-US"/>
                                    </w:rPr>
                                    <w:t>println</w:t>
                                  </w:r>
                                  <w:proofErr w:type="spellEnd"/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(error);</w:t>
                                  </w:r>
                                </w:p>
                                <w:p w14:paraId="00B7EB77" w14:textId="77777777" w:rsidR="00B1135F" w:rsidRPr="00B1135F" w:rsidRDefault="00B1135F" w:rsidP="00B1135F">
                                  <w:pPr>
                                    <w:shd w:val="clear" w:color="auto" w:fill="FFFFFF"/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</w:pP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           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AF00DB"/>
                                      <w:sz w:val="15"/>
                                      <w:szCs w:val="15"/>
                                      <w:lang w:val="en-US"/>
                                    </w:rPr>
                                    <w:t>return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2AD0F5F2" w14:textId="77777777" w:rsidR="00B1135F" w:rsidRPr="00B1135F" w:rsidRDefault="00B1135F" w:rsidP="00B1135F">
                                  <w:pPr>
                                    <w:shd w:val="clear" w:color="auto" w:fill="FFFFFF"/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</w:pP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       }</w:t>
                                  </w:r>
                                </w:p>
                                <w:p w14:paraId="2D7803DB" w14:textId="77777777" w:rsidR="00B1135F" w:rsidRPr="00B1135F" w:rsidRDefault="00B1135F" w:rsidP="00B1135F">
                                  <w:pPr>
                                    <w:shd w:val="clear" w:color="auto" w:fill="FFFFFF"/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</w:pP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B1135F">
                                    <w:rPr>
                                      <w:rFonts w:ascii="Menlo" w:hAnsi="Menlo" w:cs="Menlo"/>
                                      <w:color w:val="267F99"/>
                                      <w:sz w:val="15"/>
                                      <w:szCs w:val="15"/>
                                      <w:lang w:val="en-US"/>
                                    </w:rPr>
                                    <w:t>FileInputStream</w:t>
                                  </w:r>
                                  <w:proofErr w:type="spellEnd"/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1135F">
                                    <w:rPr>
                                      <w:rFonts w:ascii="Menlo" w:hAnsi="Menlo" w:cs="Menlo"/>
                                      <w:color w:val="001080"/>
                                      <w:sz w:val="15"/>
                                      <w:szCs w:val="15"/>
                                      <w:lang w:val="en-US"/>
                                    </w:rPr>
                                    <w:t>fis</w:t>
                                  </w:r>
                                  <w:proofErr w:type="spellEnd"/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= 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FF"/>
                                      <w:sz w:val="15"/>
                                      <w:szCs w:val="15"/>
                                      <w:lang w:val="en-US"/>
                                    </w:rPr>
                                    <w:t>null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7038BDB6" w14:textId="77777777" w:rsidR="00B1135F" w:rsidRPr="00B1135F" w:rsidRDefault="00B1135F" w:rsidP="00B1135F">
                                  <w:pPr>
                                    <w:shd w:val="clear" w:color="auto" w:fill="FFFFFF"/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</w:pP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AF00DB"/>
                                      <w:sz w:val="15"/>
                                      <w:szCs w:val="15"/>
                                      <w:lang w:val="en-US"/>
                                    </w:rPr>
                                    <w:t>try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{</w:t>
                                  </w:r>
                                </w:p>
                                <w:p w14:paraId="4BD2ECCF" w14:textId="77777777" w:rsidR="00B1135F" w:rsidRPr="00B1135F" w:rsidRDefault="00B1135F" w:rsidP="00B1135F">
                                  <w:pPr>
                                    <w:shd w:val="clear" w:color="auto" w:fill="FFFFFF"/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</w:pP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           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267F99"/>
                                      <w:sz w:val="15"/>
                                      <w:szCs w:val="15"/>
                                      <w:lang w:val="en-US"/>
                                    </w:rPr>
                                    <w:t>File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1135F">
                                    <w:rPr>
                                      <w:rFonts w:ascii="Menlo" w:hAnsi="Menlo" w:cs="Menlo"/>
                                      <w:color w:val="001080"/>
                                      <w:sz w:val="15"/>
                                      <w:szCs w:val="15"/>
                                      <w:lang w:val="en-US"/>
                                    </w:rPr>
                                    <w:t>file</w:t>
                                  </w:r>
                                  <w:proofErr w:type="spellEnd"/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= 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AF00DB"/>
                                      <w:sz w:val="15"/>
                                      <w:szCs w:val="15"/>
                                      <w:lang w:val="en-US"/>
                                    </w:rPr>
                                    <w:t>new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795E26"/>
                                      <w:sz w:val="15"/>
                                      <w:szCs w:val="15"/>
                                      <w:lang w:val="en-US"/>
                                    </w:rPr>
                                    <w:t>File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args</w:t>
                                  </w:r>
                                  <w:proofErr w:type="spellEnd"/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[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98658"/>
                                      <w:sz w:val="15"/>
                                      <w:szCs w:val="15"/>
                                      <w:lang w:val="en-US"/>
                                    </w:rPr>
                                    <w:t>0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]);</w:t>
                                  </w:r>
                                </w:p>
                                <w:p w14:paraId="75D3A2D4" w14:textId="77777777" w:rsidR="00B1135F" w:rsidRPr="00B1135F" w:rsidRDefault="00B1135F" w:rsidP="00B1135F">
                                  <w:pPr>
                                    <w:shd w:val="clear" w:color="auto" w:fill="FFFFFF"/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</w:pP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fis</w:t>
                                  </w:r>
                                  <w:proofErr w:type="spellEnd"/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= 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AF00DB"/>
                                      <w:sz w:val="15"/>
                                      <w:szCs w:val="15"/>
                                      <w:lang w:val="en-US"/>
                                    </w:rPr>
                                    <w:t>new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1135F">
                                    <w:rPr>
                                      <w:rFonts w:ascii="Menlo" w:hAnsi="Menlo" w:cs="Menlo"/>
                                      <w:color w:val="795E26"/>
                                      <w:sz w:val="15"/>
                                      <w:szCs w:val="15"/>
                                      <w:lang w:val="en-US"/>
                                    </w:rPr>
                                    <w:t>FileInputStream</w:t>
                                  </w:r>
                                  <w:proofErr w:type="spellEnd"/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(file);</w:t>
                                  </w:r>
                                </w:p>
                                <w:p w14:paraId="531A92DB" w14:textId="77777777" w:rsidR="00B1135F" w:rsidRPr="00B1135F" w:rsidRDefault="00B1135F" w:rsidP="00B1135F">
                                  <w:pPr>
                                    <w:shd w:val="clear" w:color="auto" w:fill="FFFFFF"/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</w:pP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       } 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AF00DB"/>
                                      <w:sz w:val="15"/>
                                      <w:szCs w:val="15"/>
                                      <w:lang w:val="en-US"/>
                                    </w:rPr>
                                    <w:t>catch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B1135F">
                                    <w:rPr>
                                      <w:rFonts w:ascii="Menlo" w:hAnsi="Menlo" w:cs="Menlo"/>
                                      <w:color w:val="267F99"/>
                                      <w:sz w:val="15"/>
                                      <w:szCs w:val="15"/>
                                      <w:lang w:val="en-US"/>
                                    </w:rPr>
                                    <w:t>FileNotFoundException</w:t>
                                  </w:r>
                                  <w:proofErr w:type="spellEnd"/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1080"/>
                                      <w:sz w:val="15"/>
                                      <w:szCs w:val="15"/>
                                      <w:lang w:val="en-US"/>
                                    </w:rPr>
                                    <w:t>e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3D80AE81" w14:textId="77777777" w:rsidR="00B1135F" w:rsidRPr="00B1135F" w:rsidRDefault="00B1135F" w:rsidP="00B1135F">
                                  <w:pPr>
                                    <w:shd w:val="clear" w:color="auto" w:fill="FFFFFF"/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</w:pP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B1135F">
                                    <w:rPr>
                                      <w:rFonts w:ascii="Menlo" w:hAnsi="Menlo" w:cs="Menlo"/>
                                      <w:color w:val="001080"/>
                                      <w:sz w:val="15"/>
                                      <w:szCs w:val="15"/>
                                      <w:lang w:val="en-US"/>
                                    </w:rPr>
                                    <w:t>System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.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1080"/>
                                      <w:sz w:val="15"/>
                                      <w:szCs w:val="15"/>
                                      <w:lang w:val="en-US"/>
                                    </w:rPr>
                                    <w:t>out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.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795E26"/>
                                      <w:sz w:val="15"/>
                                      <w:szCs w:val="15"/>
                                      <w:lang w:val="en-US"/>
                                    </w:rPr>
                                    <w:t>println</w:t>
                                  </w:r>
                                  <w:proofErr w:type="spellEnd"/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(error);</w:t>
                                  </w:r>
                                </w:p>
                                <w:p w14:paraId="0CB367A1" w14:textId="77777777" w:rsidR="00B1135F" w:rsidRPr="00B1135F" w:rsidRDefault="00B1135F" w:rsidP="00B1135F">
                                  <w:pPr>
                                    <w:shd w:val="clear" w:color="auto" w:fill="FFFFFF"/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</w:pP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           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AF00DB"/>
                                      <w:sz w:val="15"/>
                                      <w:szCs w:val="15"/>
                                      <w:lang w:val="en-US"/>
                                    </w:rPr>
                                    <w:t>return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599B3A04" w14:textId="77777777" w:rsidR="00B1135F" w:rsidRPr="00B1135F" w:rsidRDefault="00B1135F" w:rsidP="00B1135F">
                                  <w:pPr>
                                    <w:shd w:val="clear" w:color="auto" w:fill="FFFFFF"/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</w:pP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       }</w:t>
                                  </w:r>
                                </w:p>
                                <w:p w14:paraId="330DA3F0" w14:textId="77777777" w:rsidR="00B1135F" w:rsidRPr="00B1135F" w:rsidRDefault="00B1135F" w:rsidP="00B1135F">
                                  <w:pPr>
                                    <w:shd w:val="clear" w:color="auto" w:fill="FFFFFF"/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</w:pP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267F99"/>
                                      <w:sz w:val="15"/>
                                      <w:szCs w:val="15"/>
                                      <w:lang w:val="en-US"/>
                                    </w:rPr>
                                    <w:t>String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1080"/>
                                      <w:sz w:val="15"/>
                                      <w:szCs w:val="15"/>
                                      <w:lang w:val="en-US"/>
                                    </w:rPr>
                                    <w:t>a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B1135F">
                                    <w:rPr>
                                      <w:rFonts w:ascii="Menlo" w:hAnsi="Menlo" w:cs="Menlo"/>
                                      <w:color w:val="001080"/>
                                      <w:sz w:val="15"/>
                                      <w:szCs w:val="15"/>
                                      <w:lang w:val="en-US"/>
                                    </w:rPr>
                                    <w:t>Integer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.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795E26"/>
                                      <w:sz w:val="15"/>
                                      <w:szCs w:val="15"/>
                                      <w:lang w:val="en-US"/>
                                    </w:rPr>
                                    <w:t>toHexString</w:t>
                                  </w:r>
                                  <w:proofErr w:type="spellEnd"/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Pr="00B1135F">
                                    <w:rPr>
                                      <w:rFonts w:ascii="Menlo" w:hAnsi="Menlo" w:cs="Menlo"/>
                                      <w:color w:val="001080"/>
                                      <w:sz w:val="15"/>
                                      <w:szCs w:val="15"/>
                                      <w:lang w:val="en-US"/>
                                    </w:rPr>
                                    <w:t>fis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.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795E26"/>
                                      <w:sz w:val="15"/>
                                      <w:szCs w:val="15"/>
                                      <w:lang w:val="en-US"/>
                                    </w:rPr>
                                    <w:t>read</w:t>
                                  </w:r>
                                  <w:proofErr w:type="spellEnd"/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());</w:t>
                                  </w:r>
                                </w:p>
                                <w:p w14:paraId="2D570B06" w14:textId="77777777" w:rsidR="00B1135F" w:rsidRPr="00B1135F" w:rsidRDefault="00B1135F" w:rsidP="00B1135F">
                                  <w:pPr>
                                    <w:shd w:val="clear" w:color="auto" w:fill="FFFFFF"/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</w:pP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267F99"/>
                                      <w:sz w:val="15"/>
                                      <w:szCs w:val="15"/>
                                      <w:lang w:val="en-US"/>
                                    </w:rPr>
                                    <w:t>String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1080"/>
                                      <w:sz w:val="15"/>
                                      <w:szCs w:val="15"/>
                                      <w:lang w:val="en-US"/>
                                    </w:rPr>
                                    <w:t>b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B1135F">
                                    <w:rPr>
                                      <w:rFonts w:ascii="Menlo" w:hAnsi="Menlo" w:cs="Menlo"/>
                                      <w:color w:val="001080"/>
                                      <w:sz w:val="15"/>
                                      <w:szCs w:val="15"/>
                                      <w:lang w:val="en-US"/>
                                    </w:rPr>
                                    <w:t>Integer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.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795E26"/>
                                      <w:sz w:val="15"/>
                                      <w:szCs w:val="15"/>
                                      <w:lang w:val="en-US"/>
                                    </w:rPr>
                                    <w:t>toHexString</w:t>
                                  </w:r>
                                  <w:proofErr w:type="spellEnd"/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Pr="00B1135F">
                                    <w:rPr>
                                      <w:rFonts w:ascii="Menlo" w:hAnsi="Menlo" w:cs="Menlo"/>
                                      <w:color w:val="001080"/>
                                      <w:sz w:val="15"/>
                                      <w:szCs w:val="15"/>
                                      <w:lang w:val="en-US"/>
                                    </w:rPr>
                                    <w:t>fis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.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795E26"/>
                                      <w:sz w:val="15"/>
                                      <w:szCs w:val="15"/>
                                      <w:lang w:val="en-US"/>
                                    </w:rPr>
                                    <w:t>read</w:t>
                                  </w:r>
                                  <w:proofErr w:type="spellEnd"/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());</w:t>
                                  </w:r>
                                </w:p>
                                <w:p w14:paraId="7F4EC10A" w14:textId="77777777" w:rsidR="00B1135F" w:rsidRPr="00B1135F" w:rsidRDefault="00B1135F" w:rsidP="00B1135F">
                                  <w:pPr>
                                    <w:shd w:val="clear" w:color="auto" w:fill="FFFFFF"/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</w:pP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B1135F">
                                    <w:rPr>
                                      <w:rFonts w:ascii="Menlo" w:hAnsi="Menlo" w:cs="Menlo"/>
                                      <w:color w:val="001080"/>
                                      <w:sz w:val="15"/>
                                      <w:szCs w:val="15"/>
                                      <w:lang w:val="en-US"/>
                                    </w:rPr>
                                    <w:t>fis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.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795E26"/>
                                      <w:sz w:val="15"/>
                                      <w:szCs w:val="15"/>
                                      <w:lang w:val="en-US"/>
                                    </w:rPr>
                                    <w:t>close</w:t>
                                  </w:r>
                                  <w:proofErr w:type="spellEnd"/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();</w:t>
                                  </w:r>
                                </w:p>
                                <w:p w14:paraId="0B509100" w14:textId="77777777" w:rsidR="00B1135F" w:rsidRPr="00B1135F" w:rsidRDefault="00B1135F" w:rsidP="00B1135F">
                                  <w:pPr>
                                    <w:shd w:val="clear" w:color="auto" w:fill="FFFFFF"/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</w:pP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AF00DB"/>
                                      <w:sz w:val="15"/>
                                      <w:szCs w:val="15"/>
                                      <w:lang w:val="en-US"/>
                                    </w:rPr>
                                    <w:t>if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(!</w:t>
                                  </w:r>
                                  <w:proofErr w:type="spellStart"/>
                                  <w:r w:rsidRPr="00B1135F">
                                    <w:rPr>
                                      <w:rFonts w:ascii="Menlo" w:hAnsi="Menlo" w:cs="Menlo"/>
                                      <w:color w:val="001080"/>
                                      <w:sz w:val="15"/>
                                      <w:szCs w:val="15"/>
                                      <w:lang w:val="en-US"/>
                                    </w:rPr>
                                    <w:t>a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.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795E26"/>
                                      <w:sz w:val="15"/>
                                      <w:szCs w:val="15"/>
                                      <w:lang w:val="en-US"/>
                                    </w:rPr>
                                    <w:t>equals</w:t>
                                  </w:r>
                                  <w:proofErr w:type="spellEnd"/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(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A31515"/>
                                      <w:sz w:val="15"/>
                                      <w:szCs w:val="15"/>
                                      <w:lang w:val="en-US"/>
                                    </w:rPr>
                                    <w:t>"50"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) || !</w:t>
                                  </w:r>
                                  <w:proofErr w:type="spellStart"/>
                                  <w:r w:rsidRPr="00B1135F">
                                    <w:rPr>
                                      <w:rFonts w:ascii="Menlo" w:hAnsi="Menlo" w:cs="Menlo"/>
                                      <w:color w:val="001080"/>
                                      <w:sz w:val="15"/>
                                      <w:szCs w:val="15"/>
                                      <w:lang w:val="en-US"/>
                                    </w:rPr>
                                    <w:t>b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.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795E26"/>
                                      <w:sz w:val="15"/>
                                      <w:szCs w:val="15"/>
                                      <w:lang w:val="en-US"/>
                                    </w:rPr>
                                    <w:t>equals</w:t>
                                  </w:r>
                                  <w:proofErr w:type="spellEnd"/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(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A31515"/>
                                      <w:sz w:val="15"/>
                                      <w:szCs w:val="15"/>
                                      <w:lang w:val="en-US"/>
                                    </w:rPr>
                                    <w:t>"4b"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)) {</w:t>
                                  </w:r>
                                </w:p>
                                <w:p w14:paraId="2CD763ED" w14:textId="77777777" w:rsidR="00B1135F" w:rsidRPr="00B1135F" w:rsidRDefault="00B1135F" w:rsidP="00B1135F">
                                  <w:pPr>
                                    <w:shd w:val="clear" w:color="auto" w:fill="FFFFFF"/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</w:pP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B1135F">
                                    <w:rPr>
                                      <w:rFonts w:ascii="Menlo" w:hAnsi="Menlo" w:cs="Menlo"/>
                                      <w:color w:val="001080"/>
                                      <w:sz w:val="15"/>
                                      <w:szCs w:val="15"/>
                                      <w:lang w:val="en-US"/>
                                    </w:rPr>
                                    <w:t>System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.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1080"/>
                                      <w:sz w:val="15"/>
                                      <w:szCs w:val="15"/>
                                      <w:lang w:val="en-US"/>
                                    </w:rPr>
                                    <w:t>out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.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795E26"/>
                                      <w:sz w:val="15"/>
                                      <w:szCs w:val="15"/>
                                      <w:lang w:val="en-US"/>
                                    </w:rPr>
                                    <w:t>println</w:t>
                                  </w:r>
                                  <w:proofErr w:type="spellEnd"/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(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A31515"/>
                                      <w:sz w:val="15"/>
                                      <w:szCs w:val="15"/>
                                      <w:lang w:val="en-US"/>
                                    </w:rPr>
                                    <w:t>"no zip"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5E21340B" w14:textId="77777777" w:rsidR="00B1135F" w:rsidRPr="00B1135F" w:rsidRDefault="00B1135F" w:rsidP="00B1135F">
                                  <w:pPr>
                                    <w:shd w:val="clear" w:color="auto" w:fill="FFFFFF"/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</w:pP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           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AF00DB"/>
                                      <w:sz w:val="15"/>
                                      <w:szCs w:val="15"/>
                                      <w:lang w:val="en-US"/>
                                    </w:rPr>
                                    <w:t>return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3AD665A2" w14:textId="77777777" w:rsidR="00B1135F" w:rsidRPr="00B1135F" w:rsidRDefault="00B1135F" w:rsidP="00B1135F">
                                  <w:pPr>
                                    <w:shd w:val="clear" w:color="auto" w:fill="FFFFFF"/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</w:pP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       }</w:t>
                                  </w:r>
                                </w:p>
                                <w:p w14:paraId="4E05D74F" w14:textId="77777777" w:rsidR="00B1135F" w:rsidRPr="00B1135F" w:rsidRDefault="00B1135F" w:rsidP="00B1135F">
                                  <w:pPr>
                                    <w:shd w:val="clear" w:color="auto" w:fill="FFFFFF"/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</w:pP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B1135F">
                                    <w:rPr>
                                      <w:rFonts w:ascii="Menlo" w:hAnsi="Menlo" w:cs="Menlo"/>
                                      <w:color w:val="001080"/>
                                      <w:sz w:val="15"/>
                                      <w:szCs w:val="15"/>
                                      <w:lang w:val="en-US"/>
                                    </w:rPr>
                                    <w:t>System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.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1080"/>
                                      <w:sz w:val="15"/>
                                      <w:szCs w:val="15"/>
                                      <w:lang w:val="en-US"/>
                                    </w:rPr>
                                    <w:t>out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.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795E26"/>
                                      <w:sz w:val="15"/>
                                      <w:szCs w:val="15"/>
                                      <w:lang w:val="en-US"/>
                                    </w:rPr>
                                    <w:t>println</w:t>
                                  </w:r>
                                  <w:proofErr w:type="spellEnd"/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(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A31515"/>
                                      <w:sz w:val="15"/>
                                      <w:szCs w:val="15"/>
                                      <w:lang w:val="en-US"/>
                                    </w:rPr>
                                    <w:t>"zip"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315F51F5" w14:textId="7C7DFF4E" w:rsidR="00B1135F" w:rsidRPr="00B1135F" w:rsidRDefault="00B1135F" w:rsidP="00B1135F">
                                  <w:pPr>
                                    <w:shd w:val="clear" w:color="auto" w:fill="FFFFFF"/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   </w:t>
                                  </w:r>
                                  <w:r w:rsidRPr="00B1135F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27C18BFF" w14:textId="77777777" w:rsidR="00B1135F" w:rsidRPr="00B1135F" w:rsidRDefault="00B1135F" w:rsidP="00B1135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162FC" id="Textfeld 9" o:spid="_x0000_s1034" type="#_x0000_t202" style="position:absolute;margin-left:-13.95pt;margin-top:13pt;width:545.5pt;height:208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" filled="f" stroked="f" strokeweight=".5pt">
                <v:textbox>
                  <w:txbxContent>
                    <w:tbl>
                      <w:tblPr>
                        <w:tblStyle w:val="Tabellenraster"/>
                        <w:tblW w:w="1091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36"/>
                        <w:gridCol w:w="6379"/>
                      </w:tblGrid>
                      <w:tr w:rsidR="00B1135F" w:rsidRPr="00B1135F" w14:paraId="30D7F4B4" w14:textId="77777777" w:rsidTr="00F8749D">
                        <w:tc>
                          <w:tcPr>
                            <w:tcW w:w="4536" w:type="dxa"/>
                          </w:tcPr>
                          <w:p w14:paraId="5AEFFE6C" w14:textId="77777777" w:rsidR="00B1135F" w:rsidRPr="00B1135F" w:rsidRDefault="00B1135F" w:rsidP="00B1135F">
                            <w:pPr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B1135F">
                              <w:rPr>
                                <w:rFonts w:ascii="Menlo" w:hAnsi="Menlo" w:cs="Menlo"/>
                                <w:color w:val="0000FF"/>
                                <w:sz w:val="15"/>
                                <w:szCs w:val="15"/>
                                <w:lang w:val="en-US"/>
                              </w:rPr>
                              <w:t>import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java.io.File</w:t>
                            </w:r>
                            <w:proofErr w:type="spellEnd"/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;</w:t>
                            </w:r>
                          </w:p>
                          <w:p w14:paraId="44005033" w14:textId="77777777" w:rsidR="00B1135F" w:rsidRPr="00B1135F" w:rsidRDefault="00B1135F" w:rsidP="00B1135F">
                            <w:pPr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B1135F">
                              <w:rPr>
                                <w:rFonts w:ascii="Menlo" w:hAnsi="Menlo" w:cs="Menlo"/>
                                <w:color w:val="0000FF"/>
                                <w:sz w:val="15"/>
                                <w:szCs w:val="15"/>
                                <w:lang w:val="en-US"/>
                              </w:rPr>
                              <w:t>import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java.io.FileInputStream</w:t>
                            </w:r>
                            <w:proofErr w:type="spellEnd"/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;</w:t>
                            </w:r>
                          </w:p>
                          <w:p w14:paraId="5B117BA2" w14:textId="77777777" w:rsidR="00B1135F" w:rsidRPr="00B1135F" w:rsidRDefault="00B1135F" w:rsidP="00B1135F">
                            <w:pPr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B1135F">
                              <w:rPr>
                                <w:rFonts w:ascii="Menlo" w:hAnsi="Menlo" w:cs="Menlo"/>
                                <w:color w:val="0000FF"/>
                                <w:sz w:val="15"/>
                                <w:szCs w:val="15"/>
                                <w:lang w:val="en-US"/>
                              </w:rPr>
                              <w:t>import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java.io.FileNotFoundException</w:t>
                            </w:r>
                            <w:proofErr w:type="spellEnd"/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;</w:t>
                            </w:r>
                          </w:p>
                          <w:p w14:paraId="48C0DE27" w14:textId="77777777" w:rsidR="00B1135F" w:rsidRPr="00B1135F" w:rsidRDefault="00B1135F" w:rsidP="00B1135F">
                            <w:pPr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B1135F">
                              <w:rPr>
                                <w:rFonts w:ascii="Menlo" w:hAnsi="Menlo" w:cs="Menlo"/>
                                <w:color w:val="0000FF"/>
                                <w:sz w:val="15"/>
                                <w:szCs w:val="15"/>
                                <w:lang w:val="en-US"/>
                              </w:rPr>
                              <w:t>import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java.io.IOException</w:t>
                            </w:r>
                            <w:proofErr w:type="spellEnd"/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;</w:t>
                            </w:r>
                          </w:p>
                          <w:p w14:paraId="2A175204" w14:textId="77777777" w:rsidR="00B1135F" w:rsidRPr="00B1135F" w:rsidRDefault="00B1135F" w:rsidP="00B1135F">
                            <w:pPr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B1135F">
                              <w:rPr>
                                <w:rFonts w:ascii="Menlo" w:hAnsi="Menlo" w:cs="Menlo"/>
                                <w:color w:val="0000FF"/>
                                <w:sz w:val="15"/>
                                <w:szCs w:val="15"/>
                                <w:lang w:val="en-US"/>
                              </w:rPr>
                              <w:t>import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java.io.InputStreamReader</w:t>
                            </w:r>
                            <w:proofErr w:type="spellEnd"/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;</w:t>
                            </w:r>
                          </w:p>
                          <w:p w14:paraId="5BB220BE" w14:textId="77777777" w:rsidR="00B1135F" w:rsidRPr="00B1135F" w:rsidRDefault="00B1135F" w:rsidP="00B1135F">
                            <w:pPr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</w:pPr>
                          </w:p>
                          <w:p w14:paraId="5B9F0931" w14:textId="77777777" w:rsidR="00B1135F" w:rsidRPr="00B1135F" w:rsidRDefault="00B1135F" w:rsidP="00B1135F">
                            <w:pPr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B1135F">
                              <w:rPr>
                                <w:rFonts w:ascii="Menlo" w:hAnsi="Menlo" w:cs="Menlo"/>
                                <w:color w:val="0000FF"/>
                                <w:sz w:val="15"/>
                                <w:szCs w:val="15"/>
                                <w:lang w:val="en-US"/>
                              </w:rPr>
                              <w:t>public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Pr="00B1135F">
                              <w:rPr>
                                <w:rFonts w:ascii="Menlo" w:hAnsi="Menlo" w:cs="Menlo"/>
                                <w:color w:val="0000FF"/>
                                <w:sz w:val="15"/>
                                <w:szCs w:val="15"/>
                                <w:lang w:val="en-US"/>
                              </w:rPr>
                              <w:t>class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1135F">
                              <w:rPr>
                                <w:rFonts w:ascii="Menlo" w:hAnsi="Menlo" w:cs="Menlo"/>
                                <w:color w:val="267F99"/>
                                <w:sz w:val="15"/>
                                <w:szCs w:val="15"/>
                                <w:lang w:val="en-US"/>
                              </w:rPr>
                              <w:t>DetectZip</w:t>
                            </w:r>
                            <w:proofErr w:type="spellEnd"/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{</w:t>
                            </w:r>
                          </w:p>
                          <w:p w14:paraId="7F30736A" w14:textId="77777777" w:rsidR="00B1135F" w:rsidRPr="00B1135F" w:rsidRDefault="00B1135F" w:rsidP="00B1135F">
                            <w:pPr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B1135F">
                              <w:rPr>
                                <w:rFonts w:ascii="Menlo" w:hAnsi="Menlo" w:cs="Menlo"/>
                                <w:color w:val="008000"/>
                                <w:sz w:val="15"/>
                                <w:szCs w:val="15"/>
                                <w:lang w:val="en-US"/>
                              </w:rPr>
                              <w:t xml:space="preserve">    </w:t>
                            </w:r>
                            <w:r w:rsidRPr="00B1135F">
                              <w:rPr>
                                <w:rFonts w:ascii="Menlo" w:hAnsi="Menlo" w:cs="Menlo"/>
                                <w:color w:val="008000"/>
                                <w:sz w:val="15"/>
                                <w:szCs w:val="15"/>
                              </w:rPr>
                              <w:t>/**</w:t>
                            </w:r>
                          </w:p>
                          <w:p w14:paraId="00C8A8D1" w14:textId="77777777" w:rsidR="00B1135F" w:rsidRPr="00B1135F" w:rsidRDefault="00B1135F" w:rsidP="00B1135F">
                            <w:pPr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B1135F">
                              <w:rPr>
                                <w:rFonts w:ascii="Menlo" w:hAnsi="Menlo" w:cs="Menlo"/>
                                <w:color w:val="008000"/>
                                <w:sz w:val="15"/>
                                <w:szCs w:val="15"/>
                              </w:rPr>
                              <w:t xml:space="preserve">     * </w:t>
                            </w:r>
                            <w:proofErr w:type="spellStart"/>
                            <w:r w:rsidRPr="00B1135F">
                              <w:rPr>
                                <w:rFonts w:ascii="Menlo" w:hAnsi="Menlo" w:cs="Menlo"/>
                                <w:color w:val="008000"/>
                                <w:sz w:val="15"/>
                                <w:szCs w:val="15"/>
                              </w:rPr>
                              <w:t>returns</w:t>
                            </w:r>
                            <w:proofErr w:type="spellEnd"/>
                            <w:r w:rsidRPr="00B1135F">
                              <w:rPr>
                                <w:rFonts w:ascii="Menlo" w:hAnsi="Menlo" w:cs="Menlo"/>
                                <w:color w:val="008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B1135F">
                              <w:rPr>
                                <w:rFonts w:ascii="Menlo" w:hAnsi="Menlo" w:cs="Menlo"/>
                                <w:color w:val="008000"/>
                                <w:sz w:val="15"/>
                                <w:szCs w:val="15"/>
                              </w:rPr>
                              <w:t>zip</w:t>
                            </w:r>
                            <w:proofErr w:type="spellEnd"/>
                            <w:r w:rsidRPr="00B1135F">
                              <w:rPr>
                                <w:rFonts w:ascii="Menlo" w:hAnsi="Menlo" w:cs="Menlo"/>
                                <w:color w:val="008000"/>
                                <w:sz w:val="15"/>
                                <w:szCs w:val="15"/>
                              </w:rPr>
                              <w:t xml:space="preserve"> oder </w:t>
                            </w:r>
                            <w:proofErr w:type="spellStart"/>
                            <w:r w:rsidRPr="00B1135F">
                              <w:rPr>
                                <w:rFonts w:ascii="Menlo" w:hAnsi="Menlo" w:cs="Menlo"/>
                                <w:color w:val="008000"/>
                                <w:sz w:val="15"/>
                                <w:szCs w:val="15"/>
                              </w:rPr>
                              <w:t>no</w:t>
                            </w:r>
                            <w:proofErr w:type="spellEnd"/>
                            <w:r w:rsidRPr="00B1135F">
                              <w:rPr>
                                <w:rFonts w:ascii="Menlo" w:hAnsi="Menlo" w:cs="Menlo"/>
                                <w:color w:val="008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B1135F">
                              <w:rPr>
                                <w:rFonts w:ascii="Menlo" w:hAnsi="Menlo" w:cs="Menlo"/>
                                <w:color w:val="008000"/>
                                <w:sz w:val="15"/>
                                <w:szCs w:val="15"/>
                              </w:rPr>
                              <w:t>zip</w:t>
                            </w:r>
                            <w:proofErr w:type="spellEnd"/>
                            <w:r w:rsidRPr="00B1135F">
                              <w:rPr>
                                <w:rFonts w:ascii="Menlo" w:hAnsi="Menlo" w:cs="Menlo"/>
                                <w:color w:val="008000"/>
                                <w:sz w:val="15"/>
                                <w:szCs w:val="15"/>
                              </w:rPr>
                              <w:t xml:space="preserve"> anhand des Bytecodes</w:t>
                            </w:r>
                          </w:p>
                          <w:p w14:paraId="2D00FE6B" w14:textId="77777777" w:rsidR="00B1135F" w:rsidRPr="00B1135F" w:rsidRDefault="00B1135F" w:rsidP="00B1135F">
                            <w:pPr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B1135F">
                              <w:rPr>
                                <w:rFonts w:ascii="Menlo" w:hAnsi="Menlo" w:cs="Menlo"/>
                                <w:color w:val="008000"/>
                                <w:sz w:val="15"/>
                                <w:szCs w:val="15"/>
                              </w:rPr>
                              <w:t xml:space="preserve">     * soll mit 50hex 4Bhex beginnen -&gt; ZIP</w:t>
                            </w:r>
                          </w:p>
                          <w:p w14:paraId="1A2D13F5" w14:textId="77777777" w:rsidR="00B1135F" w:rsidRPr="00B1135F" w:rsidRDefault="00B1135F" w:rsidP="00B1135F">
                            <w:pPr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B1135F">
                              <w:rPr>
                                <w:rFonts w:ascii="Menlo" w:hAnsi="Menlo" w:cs="Menlo"/>
                                <w:color w:val="008000"/>
                                <w:sz w:val="15"/>
                                <w:szCs w:val="15"/>
                              </w:rPr>
                              <w:t xml:space="preserve">     * genau die beiden ersten Bytes überprüfen</w:t>
                            </w:r>
                          </w:p>
                          <w:p w14:paraId="4E636F1D" w14:textId="77777777" w:rsidR="00B1135F" w:rsidRPr="00B1135F" w:rsidRDefault="00B1135F" w:rsidP="00B1135F">
                            <w:pPr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B1135F">
                              <w:rPr>
                                <w:rFonts w:ascii="Menlo" w:hAnsi="Menlo" w:cs="Menlo"/>
                                <w:color w:val="008000"/>
                                <w:sz w:val="15"/>
                                <w:szCs w:val="15"/>
                              </w:rPr>
                              <w:t xml:space="preserve">     * keine Annahme über den Dateinamen</w:t>
                            </w:r>
                          </w:p>
                          <w:p w14:paraId="57AA8A35" w14:textId="77777777" w:rsidR="00B1135F" w:rsidRPr="00B1135F" w:rsidRDefault="00B1135F" w:rsidP="00B1135F">
                            <w:pPr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B1135F">
                              <w:rPr>
                                <w:rFonts w:ascii="Menlo" w:hAnsi="Menlo" w:cs="Menlo"/>
                                <w:color w:val="008000"/>
                                <w:sz w:val="15"/>
                                <w:szCs w:val="15"/>
                              </w:rPr>
                              <w:t xml:space="preserve">     * </w:t>
                            </w:r>
                          </w:p>
                          <w:p w14:paraId="4484ED2B" w14:textId="77777777" w:rsidR="00B1135F" w:rsidRPr="00B1135F" w:rsidRDefault="00B1135F" w:rsidP="00B1135F">
                            <w:pPr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B1135F">
                              <w:rPr>
                                <w:rFonts w:ascii="Menlo" w:hAnsi="Menlo" w:cs="Menlo"/>
                                <w:color w:val="008000"/>
                                <w:sz w:val="15"/>
                                <w:szCs w:val="15"/>
                              </w:rPr>
                              <w:t xml:space="preserve">     * Falls die Datei mit dem übergebenen Dateinamen nicht existiert oder </w:t>
                            </w:r>
                          </w:p>
                          <w:p w14:paraId="3A8B6343" w14:textId="77777777" w:rsidR="00B1135F" w:rsidRPr="00B1135F" w:rsidRDefault="00B1135F" w:rsidP="00B1135F">
                            <w:pPr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B1135F">
                              <w:rPr>
                                <w:rFonts w:ascii="Menlo" w:hAnsi="Menlo" w:cs="Menlo"/>
                                <w:color w:val="008000"/>
                                <w:sz w:val="15"/>
                                <w:szCs w:val="15"/>
                              </w:rPr>
                              <w:t xml:space="preserve">     * nicht lesbar ist oder falls gar keiner oder zwei oder mehr Kommandozeilenparameter </w:t>
                            </w:r>
                          </w:p>
                          <w:p w14:paraId="205877CE" w14:textId="67F9FE3D" w:rsidR="00B1135F" w:rsidRPr="00B1135F" w:rsidRDefault="00B1135F" w:rsidP="00B1135F">
                            <w:pPr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B1135F">
                              <w:rPr>
                                <w:rFonts w:ascii="Menlo" w:hAnsi="Menlo" w:cs="Menlo"/>
                                <w:color w:val="008000"/>
                                <w:sz w:val="15"/>
                                <w:szCs w:val="15"/>
                              </w:rPr>
                              <w:t xml:space="preserve">     * angegeben wurden, soll Ihr Programm den Text </w:t>
                            </w:r>
                            <w:proofErr w:type="spellStart"/>
                            <w:r w:rsidRPr="00B1135F">
                              <w:rPr>
                                <w:rFonts w:ascii="Menlo" w:hAnsi="Menlo" w:cs="Menlo"/>
                                <w:color w:val="008000"/>
                                <w:sz w:val="15"/>
                                <w:szCs w:val="15"/>
                              </w:rPr>
                              <w:t>error</w:t>
                            </w:r>
                            <w:proofErr w:type="spellEnd"/>
                            <w:r w:rsidRPr="00B1135F">
                              <w:rPr>
                                <w:rFonts w:ascii="Menlo" w:hAnsi="Menlo" w:cs="Menlo"/>
                                <w:color w:val="008000"/>
                                <w:sz w:val="15"/>
                                <w:szCs w:val="15"/>
                              </w:rPr>
                              <w:t xml:space="preserve"> ausgeben.     */</w:t>
                            </w:r>
                          </w:p>
                          <w:p w14:paraId="6EB1ADA4" w14:textId="7C9B51B6" w:rsidR="00B1135F" w:rsidRPr="00B1135F" w:rsidRDefault="00B1135F" w:rsidP="00B1135F">
                            <w:pPr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6379" w:type="dxa"/>
                          </w:tcPr>
                          <w:p w14:paraId="71872FB2" w14:textId="77777777" w:rsidR="00B1135F" w:rsidRPr="00B1135F" w:rsidRDefault="00B1135F" w:rsidP="00B1135F">
                            <w:pPr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</w:t>
                            </w:r>
                            <w:r w:rsidRPr="00B1135F">
                              <w:rPr>
                                <w:rFonts w:ascii="Menlo" w:hAnsi="Menlo" w:cs="Menlo"/>
                                <w:color w:val="0000FF"/>
                                <w:sz w:val="15"/>
                                <w:szCs w:val="15"/>
                                <w:lang w:val="en-US"/>
                              </w:rPr>
                              <w:t>public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Pr="00B1135F">
                              <w:rPr>
                                <w:rFonts w:ascii="Menlo" w:hAnsi="Menlo" w:cs="Menlo"/>
                                <w:color w:val="0000FF"/>
                                <w:sz w:val="15"/>
                                <w:szCs w:val="15"/>
                                <w:lang w:val="en-US"/>
                              </w:rPr>
                              <w:t>static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Pr="00B1135F">
                              <w:rPr>
                                <w:rFonts w:ascii="Menlo" w:hAnsi="Menlo" w:cs="Menlo"/>
                                <w:color w:val="267F99"/>
                                <w:sz w:val="15"/>
                                <w:szCs w:val="15"/>
                                <w:lang w:val="en-US"/>
                              </w:rPr>
                              <w:t>void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Pr="00B1135F">
                              <w:rPr>
                                <w:rFonts w:ascii="Menlo" w:hAnsi="Menlo" w:cs="Menlo"/>
                                <w:color w:val="795E26"/>
                                <w:sz w:val="15"/>
                                <w:szCs w:val="15"/>
                                <w:lang w:val="en-US"/>
                              </w:rPr>
                              <w:t>main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(</w:t>
                            </w:r>
                            <w:r w:rsidRPr="00B1135F">
                              <w:rPr>
                                <w:rFonts w:ascii="Menlo" w:hAnsi="Menlo" w:cs="Menlo"/>
                                <w:color w:val="267F99"/>
                                <w:sz w:val="15"/>
                                <w:szCs w:val="15"/>
                                <w:lang w:val="en-US"/>
                              </w:rPr>
                              <w:t>String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[] </w:t>
                            </w:r>
                            <w:proofErr w:type="spellStart"/>
                            <w:r w:rsidRPr="00B1135F">
                              <w:rPr>
                                <w:rFonts w:ascii="Menlo" w:hAnsi="Menlo" w:cs="Menlo"/>
                                <w:color w:val="001080"/>
                                <w:sz w:val="15"/>
                                <w:szCs w:val="15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) </w:t>
                            </w:r>
                            <w:r w:rsidRPr="00B1135F">
                              <w:rPr>
                                <w:rFonts w:ascii="Menlo" w:hAnsi="Menlo" w:cs="Menlo"/>
                                <w:color w:val="0000FF"/>
                                <w:sz w:val="15"/>
                                <w:szCs w:val="15"/>
                                <w:lang w:val="en-US"/>
                              </w:rPr>
                              <w:t>throws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1135F">
                              <w:rPr>
                                <w:rFonts w:ascii="Menlo" w:hAnsi="Menlo" w:cs="Menlo"/>
                                <w:color w:val="267F99"/>
                                <w:sz w:val="15"/>
                                <w:szCs w:val="15"/>
                                <w:lang w:val="en-US"/>
                              </w:rPr>
                              <w:t>IOException</w:t>
                            </w:r>
                            <w:proofErr w:type="spellEnd"/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{</w:t>
                            </w:r>
                          </w:p>
                          <w:p w14:paraId="6A3DB094" w14:textId="77777777" w:rsidR="00B1135F" w:rsidRPr="00B1135F" w:rsidRDefault="00B1135F" w:rsidP="00B1135F">
                            <w:pPr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 </w:t>
                            </w:r>
                            <w:r w:rsidRPr="00B1135F">
                              <w:rPr>
                                <w:rFonts w:ascii="Menlo" w:hAnsi="Menlo" w:cs="Menlo"/>
                                <w:color w:val="267F99"/>
                                <w:sz w:val="15"/>
                                <w:szCs w:val="15"/>
                                <w:lang w:val="en-US"/>
                              </w:rPr>
                              <w:t>String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Pr="00B1135F">
                              <w:rPr>
                                <w:rFonts w:ascii="Menlo" w:hAnsi="Menlo" w:cs="Menlo"/>
                                <w:color w:val="001080"/>
                                <w:sz w:val="15"/>
                                <w:szCs w:val="15"/>
                                <w:lang w:val="en-US"/>
                              </w:rPr>
                              <w:t>error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= </w:t>
                            </w:r>
                            <w:r w:rsidRPr="00B1135F">
                              <w:rPr>
                                <w:rFonts w:ascii="Menlo" w:hAnsi="Menlo" w:cs="Menlo"/>
                                <w:color w:val="A31515"/>
                                <w:sz w:val="15"/>
                                <w:szCs w:val="15"/>
                                <w:lang w:val="en-US"/>
                              </w:rPr>
                              <w:t>"error"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;</w:t>
                            </w:r>
                          </w:p>
                          <w:p w14:paraId="5BAC13C7" w14:textId="77777777" w:rsidR="00B1135F" w:rsidRPr="00B1135F" w:rsidRDefault="00B1135F" w:rsidP="00B1135F">
                            <w:pPr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 </w:t>
                            </w:r>
                            <w:r w:rsidRPr="00B1135F">
                              <w:rPr>
                                <w:rFonts w:ascii="Menlo" w:hAnsi="Menlo" w:cs="Menlo"/>
                                <w:color w:val="AF00DB"/>
                                <w:sz w:val="15"/>
                                <w:szCs w:val="15"/>
                                <w:lang w:val="en-US"/>
                              </w:rPr>
                              <w:t>if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B1135F">
                              <w:rPr>
                                <w:rFonts w:ascii="Menlo" w:hAnsi="Menlo" w:cs="Menlo"/>
                                <w:color w:val="001080"/>
                                <w:sz w:val="15"/>
                                <w:szCs w:val="15"/>
                                <w:lang w:val="en-US"/>
                              </w:rPr>
                              <w:t>args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.</w:t>
                            </w:r>
                            <w:r w:rsidRPr="00B1135F">
                              <w:rPr>
                                <w:rFonts w:ascii="Menlo" w:hAnsi="Menlo" w:cs="Menlo"/>
                                <w:color w:val="001080"/>
                                <w:sz w:val="15"/>
                                <w:szCs w:val="15"/>
                                <w:lang w:val="en-US"/>
                              </w:rPr>
                              <w:t>length</w:t>
                            </w:r>
                            <w:proofErr w:type="spellEnd"/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!= </w:t>
                            </w:r>
                            <w:r w:rsidRPr="00B1135F">
                              <w:rPr>
                                <w:rFonts w:ascii="Menlo" w:hAnsi="Menlo" w:cs="Menlo"/>
                                <w:color w:val="098658"/>
                                <w:sz w:val="15"/>
                                <w:szCs w:val="15"/>
                                <w:lang w:val="en-US"/>
                              </w:rPr>
                              <w:t>1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) {</w:t>
                            </w:r>
                          </w:p>
                          <w:p w14:paraId="737F965A" w14:textId="77777777" w:rsidR="00B1135F" w:rsidRPr="00B1135F" w:rsidRDefault="00B1135F" w:rsidP="00B1135F">
                            <w:pPr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1135F">
                              <w:rPr>
                                <w:rFonts w:ascii="Menlo" w:hAnsi="Menlo" w:cs="Menlo"/>
                                <w:color w:val="001080"/>
                                <w:sz w:val="15"/>
                                <w:szCs w:val="15"/>
                                <w:lang w:val="en-US"/>
                              </w:rPr>
                              <w:t>System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.</w:t>
                            </w:r>
                            <w:r w:rsidRPr="00B1135F">
                              <w:rPr>
                                <w:rFonts w:ascii="Menlo" w:hAnsi="Menlo" w:cs="Menlo"/>
                                <w:color w:val="001080"/>
                                <w:sz w:val="15"/>
                                <w:szCs w:val="15"/>
                                <w:lang w:val="en-US"/>
                              </w:rPr>
                              <w:t>out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.</w:t>
                            </w:r>
                            <w:r w:rsidRPr="00B1135F">
                              <w:rPr>
                                <w:rFonts w:ascii="Menlo" w:hAnsi="Menlo" w:cs="Menlo"/>
                                <w:color w:val="795E26"/>
                                <w:sz w:val="15"/>
                                <w:szCs w:val="15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(error);</w:t>
                            </w:r>
                          </w:p>
                          <w:p w14:paraId="00B7EB77" w14:textId="77777777" w:rsidR="00B1135F" w:rsidRPr="00B1135F" w:rsidRDefault="00B1135F" w:rsidP="00B1135F">
                            <w:pPr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     </w:t>
                            </w:r>
                            <w:r w:rsidRPr="00B1135F">
                              <w:rPr>
                                <w:rFonts w:ascii="Menlo" w:hAnsi="Menlo" w:cs="Menlo"/>
                                <w:color w:val="AF00DB"/>
                                <w:sz w:val="15"/>
                                <w:szCs w:val="15"/>
                                <w:lang w:val="en-US"/>
                              </w:rPr>
                              <w:t>return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;</w:t>
                            </w:r>
                          </w:p>
                          <w:p w14:paraId="2AD0F5F2" w14:textId="77777777" w:rsidR="00B1135F" w:rsidRPr="00B1135F" w:rsidRDefault="00B1135F" w:rsidP="00B1135F">
                            <w:pPr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2D7803DB" w14:textId="77777777" w:rsidR="00B1135F" w:rsidRPr="00B1135F" w:rsidRDefault="00B1135F" w:rsidP="00B1135F">
                            <w:pPr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B1135F">
                              <w:rPr>
                                <w:rFonts w:ascii="Menlo" w:hAnsi="Menlo" w:cs="Menlo"/>
                                <w:color w:val="267F99"/>
                                <w:sz w:val="15"/>
                                <w:szCs w:val="15"/>
                                <w:lang w:val="en-US"/>
                              </w:rPr>
                              <w:t>FileInputStream</w:t>
                            </w:r>
                            <w:proofErr w:type="spellEnd"/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1135F">
                              <w:rPr>
                                <w:rFonts w:ascii="Menlo" w:hAnsi="Menlo" w:cs="Menlo"/>
                                <w:color w:val="001080"/>
                                <w:sz w:val="15"/>
                                <w:szCs w:val="15"/>
                                <w:lang w:val="en-US"/>
                              </w:rPr>
                              <w:t>fis</w:t>
                            </w:r>
                            <w:proofErr w:type="spellEnd"/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= </w:t>
                            </w:r>
                            <w:r w:rsidRPr="00B1135F">
                              <w:rPr>
                                <w:rFonts w:ascii="Menlo" w:hAnsi="Menlo" w:cs="Menlo"/>
                                <w:color w:val="0000FF"/>
                                <w:sz w:val="15"/>
                                <w:szCs w:val="15"/>
                                <w:lang w:val="en-US"/>
                              </w:rPr>
                              <w:t>null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;</w:t>
                            </w:r>
                          </w:p>
                          <w:p w14:paraId="7038BDB6" w14:textId="77777777" w:rsidR="00B1135F" w:rsidRPr="00B1135F" w:rsidRDefault="00B1135F" w:rsidP="00B1135F">
                            <w:pPr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 </w:t>
                            </w:r>
                            <w:r w:rsidRPr="00B1135F">
                              <w:rPr>
                                <w:rFonts w:ascii="Menlo" w:hAnsi="Menlo" w:cs="Menlo"/>
                                <w:color w:val="AF00DB"/>
                                <w:sz w:val="15"/>
                                <w:szCs w:val="15"/>
                                <w:lang w:val="en-US"/>
                              </w:rPr>
                              <w:t>try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{</w:t>
                            </w:r>
                          </w:p>
                          <w:p w14:paraId="4BD2ECCF" w14:textId="77777777" w:rsidR="00B1135F" w:rsidRPr="00B1135F" w:rsidRDefault="00B1135F" w:rsidP="00B1135F">
                            <w:pPr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     </w:t>
                            </w:r>
                            <w:r w:rsidRPr="00B1135F">
                              <w:rPr>
                                <w:rFonts w:ascii="Menlo" w:hAnsi="Menlo" w:cs="Menlo"/>
                                <w:color w:val="267F99"/>
                                <w:sz w:val="15"/>
                                <w:szCs w:val="15"/>
                                <w:lang w:val="en-US"/>
                              </w:rPr>
                              <w:t>File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1135F">
                              <w:rPr>
                                <w:rFonts w:ascii="Menlo" w:hAnsi="Menlo" w:cs="Menlo"/>
                                <w:color w:val="001080"/>
                                <w:sz w:val="15"/>
                                <w:szCs w:val="15"/>
                                <w:lang w:val="en-US"/>
                              </w:rPr>
                              <w:t>file</w:t>
                            </w:r>
                            <w:proofErr w:type="spellEnd"/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= </w:t>
                            </w:r>
                            <w:r w:rsidRPr="00B1135F">
                              <w:rPr>
                                <w:rFonts w:ascii="Menlo" w:hAnsi="Menlo" w:cs="Menlo"/>
                                <w:color w:val="AF00DB"/>
                                <w:sz w:val="15"/>
                                <w:szCs w:val="15"/>
                                <w:lang w:val="en-US"/>
                              </w:rPr>
                              <w:t>new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Pr="00B1135F">
                              <w:rPr>
                                <w:rFonts w:ascii="Menlo" w:hAnsi="Menlo" w:cs="Menlo"/>
                                <w:color w:val="795E26"/>
                                <w:sz w:val="15"/>
                                <w:szCs w:val="15"/>
                                <w:lang w:val="en-US"/>
                              </w:rPr>
                              <w:t>File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[</w:t>
                            </w:r>
                            <w:r w:rsidRPr="00B1135F">
                              <w:rPr>
                                <w:rFonts w:ascii="Menlo" w:hAnsi="Menlo" w:cs="Menlo"/>
                                <w:color w:val="098658"/>
                                <w:sz w:val="15"/>
                                <w:szCs w:val="15"/>
                                <w:lang w:val="en-US"/>
                              </w:rPr>
                              <w:t>0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]);</w:t>
                            </w:r>
                          </w:p>
                          <w:p w14:paraId="75D3A2D4" w14:textId="77777777" w:rsidR="00B1135F" w:rsidRPr="00B1135F" w:rsidRDefault="00B1135F" w:rsidP="00B1135F">
                            <w:pPr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fis</w:t>
                            </w:r>
                            <w:proofErr w:type="spellEnd"/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= </w:t>
                            </w:r>
                            <w:r w:rsidRPr="00B1135F">
                              <w:rPr>
                                <w:rFonts w:ascii="Menlo" w:hAnsi="Menlo" w:cs="Menlo"/>
                                <w:color w:val="AF00DB"/>
                                <w:sz w:val="15"/>
                                <w:szCs w:val="15"/>
                                <w:lang w:val="en-US"/>
                              </w:rPr>
                              <w:t>new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1135F">
                              <w:rPr>
                                <w:rFonts w:ascii="Menlo" w:hAnsi="Menlo" w:cs="Menlo"/>
                                <w:color w:val="795E26"/>
                                <w:sz w:val="15"/>
                                <w:szCs w:val="15"/>
                                <w:lang w:val="en-US"/>
                              </w:rPr>
                              <w:t>FileInputStream</w:t>
                            </w:r>
                            <w:proofErr w:type="spellEnd"/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(file);</w:t>
                            </w:r>
                          </w:p>
                          <w:p w14:paraId="531A92DB" w14:textId="77777777" w:rsidR="00B1135F" w:rsidRPr="00B1135F" w:rsidRDefault="00B1135F" w:rsidP="00B1135F">
                            <w:pPr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 } </w:t>
                            </w:r>
                            <w:r w:rsidRPr="00B1135F">
                              <w:rPr>
                                <w:rFonts w:ascii="Menlo" w:hAnsi="Menlo" w:cs="Menlo"/>
                                <w:color w:val="AF00DB"/>
                                <w:sz w:val="15"/>
                                <w:szCs w:val="15"/>
                                <w:lang w:val="en-US"/>
                              </w:rPr>
                              <w:t>catch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B1135F">
                              <w:rPr>
                                <w:rFonts w:ascii="Menlo" w:hAnsi="Menlo" w:cs="Menlo"/>
                                <w:color w:val="267F99"/>
                                <w:sz w:val="15"/>
                                <w:szCs w:val="15"/>
                                <w:lang w:val="en-US"/>
                              </w:rPr>
                              <w:t>FileNotFoundException</w:t>
                            </w:r>
                            <w:proofErr w:type="spellEnd"/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Pr="00B1135F">
                              <w:rPr>
                                <w:rFonts w:ascii="Menlo" w:hAnsi="Menlo" w:cs="Menlo"/>
                                <w:color w:val="001080"/>
                                <w:sz w:val="15"/>
                                <w:szCs w:val="15"/>
                                <w:lang w:val="en-US"/>
                              </w:rPr>
                              <w:t>e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) {</w:t>
                            </w:r>
                          </w:p>
                          <w:p w14:paraId="3D80AE81" w14:textId="77777777" w:rsidR="00B1135F" w:rsidRPr="00B1135F" w:rsidRDefault="00B1135F" w:rsidP="00B1135F">
                            <w:pPr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1135F">
                              <w:rPr>
                                <w:rFonts w:ascii="Menlo" w:hAnsi="Menlo" w:cs="Menlo"/>
                                <w:color w:val="001080"/>
                                <w:sz w:val="15"/>
                                <w:szCs w:val="15"/>
                                <w:lang w:val="en-US"/>
                              </w:rPr>
                              <w:t>System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.</w:t>
                            </w:r>
                            <w:r w:rsidRPr="00B1135F">
                              <w:rPr>
                                <w:rFonts w:ascii="Menlo" w:hAnsi="Menlo" w:cs="Menlo"/>
                                <w:color w:val="001080"/>
                                <w:sz w:val="15"/>
                                <w:szCs w:val="15"/>
                                <w:lang w:val="en-US"/>
                              </w:rPr>
                              <w:t>out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.</w:t>
                            </w:r>
                            <w:r w:rsidRPr="00B1135F">
                              <w:rPr>
                                <w:rFonts w:ascii="Menlo" w:hAnsi="Menlo" w:cs="Menlo"/>
                                <w:color w:val="795E26"/>
                                <w:sz w:val="15"/>
                                <w:szCs w:val="15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(error);</w:t>
                            </w:r>
                          </w:p>
                          <w:p w14:paraId="0CB367A1" w14:textId="77777777" w:rsidR="00B1135F" w:rsidRPr="00B1135F" w:rsidRDefault="00B1135F" w:rsidP="00B1135F">
                            <w:pPr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     </w:t>
                            </w:r>
                            <w:r w:rsidRPr="00B1135F">
                              <w:rPr>
                                <w:rFonts w:ascii="Menlo" w:hAnsi="Menlo" w:cs="Menlo"/>
                                <w:color w:val="AF00DB"/>
                                <w:sz w:val="15"/>
                                <w:szCs w:val="15"/>
                                <w:lang w:val="en-US"/>
                              </w:rPr>
                              <w:t>return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;</w:t>
                            </w:r>
                          </w:p>
                          <w:p w14:paraId="599B3A04" w14:textId="77777777" w:rsidR="00B1135F" w:rsidRPr="00B1135F" w:rsidRDefault="00B1135F" w:rsidP="00B1135F">
                            <w:pPr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30DA3F0" w14:textId="77777777" w:rsidR="00B1135F" w:rsidRPr="00B1135F" w:rsidRDefault="00B1135F" w:rsidP="00B1135F">
                            <w:pPr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 </w:t>
                            </w:r>
                            <w:r w:rsidRPr="00B1135F">
                              <w:rPr>
                                <w:rFonts w:ascii="Menlo" w:hAnsi="Menlo" w:cs="Menlo"/>
                                <w:color w:val="267F99"/>
                                <w:sz w:val="15"/>
                                <w:szCs w:val="15"/>
                                <w:lang w:val="en-US"/>
                              </w:rPr>
                              <w:t>String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Pr="00B1135F">
                              <w:rPr>
                                <w:rFonts w:ascii="Menlo" w:hAnsi="Menlo" w:cs="Menlo"/>
                                <w:color w:val="001080"/>
                                <w:sz w:val="15"/>
                                <w:szCs w:val="15"/>
                                <w:lang w:val="en-US"/>
                              </w:rPr>
                              <w:t>a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B1135F">
                              <w:rPr>
                                <w:rFonts w:ascii="Menlo" w:hAnsi="Menlo" w:cs="Menlo"/>
                                <w:color w:val="001080"/>
                                <w:sz w:val="15"/>
                                <w:szCs w:val="15"/>
                                <w:lang w:val="en-US"/>
                              </w:rPr>
                              <w:t>Integer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.</w:t>
                            </w:r>
                            <w:r w:rsidRPr="00B1135F">
                              <w:rPr>
                                <w:rFonts w:ascii="Menlo" w:hAnsi="Menlo" w:cs="Menlo"/>
                                <w:color w:val="795E26"/>
                                <w:sz w:val="15"/>
                                <w:szCs w:val="15"/>
                                <w:lang w:val="en-US"/>
                              </w:rPr>
                              <w:t>toHexString</w:t>
                            </w:r>
                            <w:proofErr w:type="spellEnd"/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1135F">
                              <w:rPr>
                                <w:rFonts w:ascii="Menlo" w:hAnsi="Menlo" w:cs="Menlo"/>
                                <w:color w:val="001080"/>
                                <w:sz w:val="15"/>
                                <w:szCs w:val="15"/>
                                <w:lang w:val="en-US"/>
                              </w:rPr>
                              <w:t>fis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.</w:t>
                            </w:r>
                            <w:r w:rsidRPr="00B1135F">
                              <w:rPr>
                                <w:rFonts w:ascii="Menlo" w:hAnsi="Menlo" w:cs="Menlo"/>
                                <w:color w:val="795E26"/>
                                <w:sz w:val="15"/>
                                <w:szCs w:val="15"/>
                                <w:lang w:val="en-US"/>
                              </w:rPr>
                              <w:t>read</w:t>
                            </w:r>
                            <w:proofErr w:type="spellEnd"/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());</w:t>
                            </w:r>
                          </w:p>
                          <w:p w14:paraId="2D570B06" w14:textId="77777777" w:rsidR="00B1135F" w:rsidRPr="00B1135F" w:rsidRDefault="00B1135F" w:rsidP="00B1135F">
                            <w:pPr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 </w:t>
                            </w:r>
                            <w:r w:rsidRPr="00B1135F">
                              <w:rPr>
                                <w:rFonts w:ascii="Menlo" w:hAnsi="Menlo" w:cs="Menlo"/>
                                <w:color w:val="267F99"/>
                                <w:sz w:val="15"/>
                                <w:szCs w:val="15"/>
                                <w:lang w:val="en-US"/>
                              </w:rPr>
                              <w:t>String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Pr="00B1135F">
                              <w:rPr>
                                <w:rFonts w:ascii="Menlo" w:hAnsi="Menlo" w:cs="Menlo"/>
                                <w:color w:val="001080"/>
                                <w:sz w:val="15"/>
                                <w:szCs w:val="15"/>
                                <w:lang w:val="en-US"/>
                              </w:rPr>
                              <w:t>b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B1135F">
                              <w:rPr>
                                <w:rFonts w:ascii="Menlo" w:hAnsi="Menlo" w:cs="Menlo"/>
                                <w:color w:val="001080"/>
                                <w:sz w:val="15"/>
                                <w:szCs w:val="15"/>
                                <w:lang w:val="en-US"/>
                              </w:rPr>
                              <w:t>Integer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.</w:t>
                            </w:r>
                            <w:r w:rsidRPr="00B1135F">
                              <w:rPr>
                                <w:rFonts w:ascii="Menlo" w:hAnsi="Menlo" w:cs="Menlo"/>
                                <w:color w:val="795E26"/>
                                <w:sz w:val="15"/>
                                <w:szCs w:val="15"/>
                                <w:lang w:val="en-US"/>
                              </w:rPr>
                              <w:t>toHexString</w:t>
                            </w:r>
                            <w:proofErr w:type="spellEnd"/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1135F">
                              <w:rPr>
                                <w:rFonts w:ascii="Menlo" w:hAnsi="Menlo" w:cs="Menlo"/>
                                <w:color w:val="001080"/>
                                <w:sz w:val="15"/>
                                <w:szCs w:val="15"/>
                                <w:lang w:val="en-US"/>
                              </w:rPr>
                              <w:t>fis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.</w:t>
                            </w:r>
                            <w:r w:rsidRPr="00B1135F">
                              <w:rPr>
                                <w:rFonts w:ascii="Menlo" w:hAnsi="Menlo" w:cs="Menlo"/>
                                <w:color w:val="795E26"/>
                                <w:sz w:val="15"/>
                                <w:szCs w:val="15"/>
                                <w:lang w:val="en-US"/>
                              </w:rPr>
                              <w:t>read</w:t>
                            </w:r>
                            <w:proofErr w:type="spellEnd"/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());</w:t>
                            </w:r>
                          </w:p>
                          <w:p w14:paraId="7F4EC10A" w14:textId="77777777" w:rsidR="00B1135F" w:rsidRPr="00B1135F" w:rsidRDefault="00B1135F" w:rsidP="00B1135F">
                            <w:pPr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B1135F">
                              <w:rPr>
                                <w:rFonts w:ascii="Menlo" w:hAnsi="Menlo" w:cs="Menlo"/>
                                <w:color w:val="001080"/>
                                <w:sz w:val="15"/>
                                <w:szCs w:val="15"/>
                                <w:lang w:val="en-US"/>
                              </w:rPr>
                              <w:t>fis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.</w:t>
                            </w:r>
                            <w:r w:rsidRPr="00B1135F">
                              <w:rPr>
                                <w:rFonts w:ascii="Menlo" w:hAnsi="Menlo" w:cs="Menlo"/>
                                <w:color w:val="795E26"/>
                                <w:sz w:val="15"/>
                                <w:szCs w:val="15"/>
                                <w:lang w:val="en-US"/>
                              </w:rPr>
                              <w:t>close</w:t>
                            </w:r>
                            <w:proofErr w:type="spellEnd"/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();</w:t>
                            </w:r>
                          </w:p>
                          <w:p w14:paraId="0B509100" w14:textId="77777777" w:rsidR="00B1135F" w:rsidRPr="00B1135F" w:rsidRDefault="00B1135F" w:rsidP="00B1135F">
                            <w:pPr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 </w:t>
                            </w:r>
                            <w:r w:rsidRPr="00B1135F">
                              <w:rPr>
                                <w:rFonts w:ascii="Menlo" w:hAnsi="Menlo" w:cs="Menlo"/>
                                <w:color w:val="AF00DB"/>
                                <w:sz w:val="15"/>
                                <w:szCs w:val="15"/>
                                <w:lang w:val="en-US"/>
                              </w:rPr>
                              <w:t>if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(!</w:t>
                            </w:r>
                            <w:proofErr w:type="spellStart"/>
                            <w:r w:rsidRPr="00B1135F">
                              <w:rPr>
                                <w:rFonts w:ascii="Menlo" w:hAnsi="Menlo" w:cs="Menlo"/>
                                <w:color w:val="001080"/>
                                <w:sz w:val="15"/>
                                <w:szCs w:val="15"/>
                                <w:lang w:val="en-US"/>
                              </w:rPr>
                              <w:t>a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.</w:t>
                            </w:r>
                            <w:r w:rsidRPr="00B1135F">
                              <w:rPr>
                                <w:rFonts w:ascii="Menlo" w:hAnsi="Menlo" w:cs="Menlo"/>
                                <w:color w:val="795E26"/>
                                <w:sz w:val="15"/>
                                <w:szCs w:val="15"/>
                                <w:lang w:val="en-US"/>
                              </w:rPr>
                              <w:t>equals</w:t>
                            </w:r>
                            <w:proofErr w:type="spellEnd"/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(</w:t>
                            </w:r>
                            <w:r w:rsidRPr="00B1135F">
                              <w:rPr>
                                <w:rFonts w:ascii="Menlo" w:hAnsi="Menlo" w:cs="Menlo"/>
                                <w:color w:val="A31515"/>
                                <w:sz w:val="15"/>
                                <w:szCs w:val="15"/>
                                <w:lang w:val="en-US"/>
                              </w:rPr>
                              <w:t>"50"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) || !</w:t>
                            </w:r>
                            <w:proofErr w:type="spellStart"/>
                            <w:r w:rsidRPr="00B1135F">
                              <w:rPr>
                                <w:rFonts w:ascii="Menlo" w:hAnsi="Menlo" w:cs="Menlo"/>
                                <w:color w:val="001080"/>
                                <w:sz w:val="15"/>
                                <w:szCs w:val="15"/>
                                <w:lang w:val="en-US"/>
                              </w:rPr>
                              <w:t>b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.</w:t>
                            </w:r>
                            <w:r w:rsidRPr="00B1135F">
                              <w:rPr>
                                <w:rFonts w:ascii="Menlo" w:hAnsi="Menlo" w:cs="Menlo"/>
                                <w:color w:val="795E26"/>
                                <w:sz w:val="15"/>
                                <w:szCs w:val="15"/>
                                <w:lang w:val="en-US"/>
                              </w:rPr>
                              <w:t>equals</w:t>
                            </w:r>
                            <w:proofErr w:type="spellEnd"/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(</w:t>
                            </w:r>
                            <w:r w:rsidRPr="00B1135F">
                              <w:rPr>
                                <w:rFonts w:ascii="Menlo" w:hAnsi="Menlo" w:cs="Menlo"/>
                                <w:color w:val="A31515"/>
                                <w:sz w:val="15"/>
                                <w:szCs w:val="15"/>
                                <w:lang w:val="en-US"/>
                              </w:rPr>
                              <w:t>"4b"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)) {</w:t>
                            </w:r>
                          </w:p>
                          <w:p w14:paraId="2CD763ED" w14:textId="77777777" w:rsidR="00B1135F" w:rsidRPr="00B1135F" w:rsidRDefault="00B1135F" w:rsidP="00B1135F">
                            <w:pPr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1135F">
                              <w:rPr>
                                <w:rFonts w:ascii="Menlo" w:hAnsi="Menlo" w:cs="Menlo"/>
                                <w:color w:val="001080"/>
                                <w:sz w:val="15"/>
                                <w:szCs w:val="15"/>
                                <w:lang w:val="en-US"/>
                              </w:rPr>
                              <w:t>System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.</w:t>
                            </w:r>
                            <w:r w:rsidRPr="00B1135F">
                              <w:rPr>
                                <w:rFonts w:ascii="Menlo" w:hAnsi="Menlo" w:cs="Menlo"/>
                                <w:color w:val="001080"/>
                                <w:sz w:val="15"/>
                                <w:szCs w:val="15"/>
                                <w:lang w:val="en-US"/>
                              </w:rPr>
                              <w:t>out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.</w:t>
                            </w:r>
                            <w:r w:rsidRPr="00B1135F">
                              <w:rPr>
                                <w:rFonts w:ascii="Menlo" w:hAnsi="Menlo" w:cs="Menlo"/>
                                <w:color w:val="795E26"/>
                                <w:sz w:val="15"/>
                                <w:szCs w:val="15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(</w:t>
                            </w:r>
                            <w:r w:rsidRPr="00B1135F">
                              <w:rPr>
                                <w:rFonts w:ascii="Menlo" w:hAnsi="Menlo" w:cs="Menlo"/>
                                <w:color w:val="A31515"/>
                                <w:sz w:val="15"/>
                                <w:szCs w:val="15"/>
                                <w:lang w:val="en-US"/>
                              </w:rPr>
                              <w:t>"no zip"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);</w:t>
                            </w:r>
                          </w:p>
                          <w:p w14:paraId="5E21340B" w14:textId="77777777" w:rsidR="00B1135F" w:rsidRPr="00B1135F" w:rsidRDefault="00B1135F" w:rsidP="00B1135F">
                            <w:pPr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     </w:t>
                            </w:r>
                            <w:r w:rsidRPr="00B1135F">
                              <w:rPr>
                                <w:rFonts w:ascii="Menlo" w:hAnsi="Menlo" w:cs="Menlo"/>
                                <w:color w:val="AF00DB"/>
                                <w:sz w:val="15"/>
                                <w:szCs w:val="15"/>
                                <w:lang w:val="en-US"/>
                              </w:rPr>
                              <w:t>return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;</w:t>
                            </w:r>
                          </w:p>
                          <w:p w14:paraId="3AD665A2" w14:textId="77777777" w:rsidR="00B1135F" w:rsidRPr="00B1135F" w:rsidRDefault="00B1135F" w:rsidP="00B1135F">
                            <w:pPr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E05D74F" w14:textId="77777777" w:rsidR="00B1135F" w:rsidRPr="00B1135F" w:rsidRDefault="00B1135F" w:rsidP="00B1135F">
                            <w:pPr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B1135F">
                              <w:rPr>
                                <w:rFonts w:ascii="Menlo" w:hAnsi="Menlo" w:cs="Menlo"/>
                                <w:color w:val="001080"/>
                                <w:sz w:val="15"/>
                                <w:szCs w:val="15"/>
                                <w:lang w:val="en-US"/>
                              </w:rPr>
                              <w:t>System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.</w:t>
                            </w:r>
                            <w:r w:rsidRPr="00B1135F">
                              <w:rPr>
                                <w:rFonts w:ascii="Menlo" w:hAnsi="Menlo" w:cs="Menlo"/>
                                <w:color w:val="001080"/>
                                <w:sz w:val="15"/>
                                <w:szCs w:val="15"/>
                                <w:lang w:val="en-US"/>
                              </w:rPr>
                              <w:t>out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.</w:t>
                            </w:r>
                            <w:r w:rsidRPr="00B1135F">
                              <w:rPr>
                                <w:rFonts w:ascii="Menlo" w:hAnsi="Menlo" w:cs="Menlo"/>
                                <w:color w:val="795E26"/>
                                <w:sz w:val="15"/>
                                <w:szCs w:val="15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(</w:t>
                            </w:r>
                            <w:r w:rsidRPr="00B1135F">
                              <w:rPr>
                                <w:rFonts w:ascii="Menlo" w:hAnsi="Menlo" w:cs="Menlo"/>
                                <w:color w:val="A31515"/>
                                <w:sz w:val="15"/>
                                <w:szCs w:val="15"/>
                                <w:lang w:val="en-US"/>
                              </w:rPr>
                              <w:t>"zip"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);</w:t>
                            </w:r>
                          </w:p>
                          <w:p w14:paraId="315F51F5" w14:textId="7C7DFF4E" w:rsidR="00B1135F" w:rsidRPr="00B1135F" w:rsidRDefault="00B1135F" w:rsidP="00B1135F">
                            <w:pPr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</w:t>
                            </w:r>
                            <w:r w:rsidRPr="00B1135F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27C18BFF" w14:textId="77777777" w:rsidR="00B1135F" w:rsidRPr="00B1135F" w:rsidRDefault="00B1135F" w:rsidP="00B1135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1135F" w:rsidRPr="00311BDE" w:rsidSect="00D04559">
      <w:headerReference w:type="default" r:id="rId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D65CCD" w14:textId="77777777" w:rsidR="0081431E" w:rsidRDefault="0081431E" w:rsidP="00311BDE">
      <w:pPr>
        <w:spacing w:after="0" w:line="240" w:lineRule="auto"/>
      </w:pPr>
      <w:r>
        <w:separator/>
      </w:r>
    </w:p>
  </w:endnote>
  <w:endnote w:type="continuationSeparator" w:id="0">
    <w:p w14:paraId="2A45E40E" w14:textId="77777777" w:rsidR="0081431E" w:rsidRDefault="0081431E" w:rsidP="00311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IDFont+F32">
    <w:altName w:val="Cambria"/>
    <w:panose1 w:val="020B0604020202020204"/>
    <w:charset w:val="00"/>
    <w:family w:val="roman"/>
    <w:notTrueType/>
    <w:pitch w:val="default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7F5C6" w14:textId="77777777" w:rsidR="0081431E" w:rsidRDefault="0081431E" w:rsidP="00311BDE">
      <w:pPr>
        <w:spacing w:after="0" w:line="240" w:lineRule="auto"/>
      </w:pPr>
      <w:r>
        <w:separator/>
      </w:r>
    </w:p>
  </w:footnote>
  <w:footnote w:type="continuationSeparator" w:id="0">
    <w:p w14:paraId="400CB230" w14:textId="77777777" w:rsidR="0081431E" w:rsidRDefault="0081431E" w:rsidP="00311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74CC4" w14:textId="77777777" w:rsidR="00311BDE" w:rsidRPr="00311BDE" w:rsidRDefault="00311BDE" w:rsidP="00311BDE">
    <w:pPr>
      <w:pStyle w:val="Kopfzeile"/>
      <w:pBdr>
        <w:bottom w:val="single" w:sz="4" w:space="1" w:color="auto"/>
      </w:pBdr>
      <w:rPr>
        <w:rFonts w:ascii="Arial" w:hAnsi="Arial" w:cs="Arial"/>
        <w:sz w:val="16"/>
        <w:szCs w:val="16"/>
      </w:rPr>
    </w:pPr>
    <w:r w:rsidRPr="00311BDE">
      <w:rPr>
        <w:rFonts w:ascii="Arial" w:hAnsi="Arial" w:cs="Arial"/>
        <w:sz w:val="16"/>
        <w:szCs w:val="16"/>
      </w:rPr>
      <w:t xml:space="preserve">Prof. Dr. Robert </w:t>
    </w:r>
    <w:proofErr w:type="spellStart"/>
    <w:r w:rsidRPr="00311BDE">
      <w:rPr>
        <w:rFonts w:ascii="Arial" w:hAnsi="Arial" w:cs="Arial"/>
        <w:sz w:val="16"/>
        <w:szCs w:val="16"/>
      </w:rPr>
      <w:t>Garmann</w:t>
    </w:r>
    <w:proofErr w:type="spellEnd"/>
    <w:r w:rsidRPr="00311BDE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311BDE">
      <w:rPr>
        <w:rFonts w:ascii="Arial" w:hAnsi="Arial" w:cs="Arial"/>
        <w:sz w:val="16"/>
        <w:szCs w:val="16"/>
      </w:rPr>
      <w:t>Programmieren 2 (PR2) - Formular für Lesenotizen  - SS202</w:t>
    </w:r>
    <w:r w:rsidR="005820C2">
      <w:rPr>
        <w:rFonts w:ascii="Arial" w:hAnsi="Arial" w:cs="Arial"/>
        <w:sz w:val="16"/>
        <w:szCs w:val="16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2D64A1"/>
    <w:multiLevelType w:val="hybridMultilevel"/>
    <w:tmpl w:val="EE446886"/>
    <w:lvl w:ilvl="0" w:tplc="7CAE7D3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F6914"/>
    <w:multiLevelType w:val="hybridMultilevel"/>
    <w:tmpl w:val="AADA0B2C"/>
    <w:lvl w:ilvl="0" w:tplc="BEEE3054">
      <w:start w:val="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559"/>
    <w:rsid w:val="00007253"/>
    <w:rsid w:val="00027568"/>
    <w:rsid w:val="00070A58"/>
    <w:rsid w:val="001C107D"/>
    <w:rsid w:val="001F2FF5"/>
    <w:rsid w:val="002308E6"/>
    <w:rsid w:val="002727A4"/>
    <w:rsid w:val="00311BDE"/>
    <w:rsid w:val="003F0A23"/>
    <w:rsid w:val="004560A5"/>
    <w:rsid w:val="0049777A"/>
    <w:rsid w:val="00566559"/>
    <w:rsid w:val="005820C2"/>
    <w:rsid w:val="005F1BDF"/>
    <w:rsid w:val="006724BB"/>
    <w:rsid w:val="00677369"/>
    <w:rsid w:val="00682785"/>
    <w:rsid w:val="0081431E"/>
    <w:rsid w:val="00823D71"/>
    <w:rsid w:val="008E3251"/>
    <w:rsid w:val="00996081"/>
    <w:rsid w:val="009D55BC"/>
    <w:rsid w:val="00A740E5"/>
    <w:rsid w:val="00AF4404"/>
    <w:rsid w:val="00B1123A"/>
    <w:rsid w:val="00B1135F"/>
    <w:rsid w:val="00C30FFF"/>
    <w:rsid w:val="00CC68DC"/>
    <w:rsid w:val="00D04559"/>
    <w:rsid w:val="00D15B5A"/>
    <w:rsid w:val="00D3799A"/>
    <w:rsid w:val="00D970F9"/>
    <w:rsid w:val="00F62297"/>
    <w:rsid w:val="00F8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2C5443"/>
  <w15:chartTrackingRefBased/>
  <w15:docId w15:val="{A229E33D-628F-5844-8C74-C8400172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311BDE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1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1BDE"/>
  </w:style>
  <w:style w:type="paragraph" w:styleId="Fuzeile">
    <w:name w:val="footer"/>
    <w:basedOn w:val="Standard"/>
    <w:link w:val="FuzeileZchn"/>
    <w:uiPriority w:val="99"/>
    <w:unhideWhenUsed/>
    <w:rsid w:val="0031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1BDE"/>
  </w:style>
  <w:style w:type="paragraph" w:styleId="StandardWeb">
    <w:name w:val="Normal (Web)"/>
    <w:basedOn w:val="Standard"/>
    <w:uiPriority w:val="99"/>
    <w:unhideWhenUsed/>
    <w:rsid w:val="003F0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D37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5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3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0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5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1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4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ushaj/Library/Group%20Containers/UBF8T346G9.Office/User%20Content.localized/Templates.localized/PR2_FormularLesenotizen_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PR2_FormularLesenotizen_Template.dotx</Template>
  <TotalTime>0</TotalTime>
  <Pages>2</Pages>
  <Words>375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Detijon Lushaj</dc:creator>
  <cp:keywords/>
  <dc:description/>
  <cp:lastModifiedBy>Detijon Lushaj</cp:lastModifiedBy>
  <cp:revision>9</cp:revision>
  <dcterms:created xsi:type="dcterms:W3CDTF">2021-04-22T14:40:00Z</dcterms:created>
  <dcterms:modified xsi:type="dcterms:W3CDTF">2021-04-29T19:38:00Z</dcterms:modified>
</cp:coreProperties>
</file>