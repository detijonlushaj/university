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482E4" w14:textId="77777777" w:rsidR="00C30FFF" w:rsidRPr="00324933" w:rsidRDefault="00311BDE" w:rsidP="004560A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24933">
        <w:rPr>
          <w:rFonts w:ascii="Arial" w:hAnsi="Arial" w:cs="Arial"/>
          <w:b/>
          <w:sz w:val="20"/>
          <w:szCs w:val="20"/>
        </w:rPr>
        <w:t>PR2 – Formular für Lesenotizen</w:t>
      </w:r>
    </w:p>
    <w:p w14:paraId="3DAE4CAE" w14:textId="05C36871" w:rsidR="00311BDE" w:rsidRPr="00324933" w:rsidRDefault="00311BDE" w:rsidP="004560A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24933">
        <w:rPr>
          <w:rFonts w:ascii="Arial" w:hAnsi="Arial" w:cs="Arial"/>
          <w:b/>
          <w:sz w:val="20"/>
          <w:szCs w:val="20"/>
        </w:rPr>
        <w:t>SS202</w:t>
      </w:r>
      <w:r w:rsidR="005820C2" w:rsidRPr="00324933">
        <w:rPr>
          <w:rFonts w:ascii="Arial" w:hAnsi="Arial" w:cs="Arial"/>
          <w:b/>
          <w:sz w:val="20"/>
          <w:szCs w:val="20"/>
        </w:rPr>
        <w:t>1</w:t>
      </w:r>
      <w:r w:rsidR="00640861" w:rsidRPr="00324933">
        <w:rPr>
          <w:rFonts w:ascii="Arial" w:hAnsi="Arial" w:cs="Arial"/>
          <w:b/>
          <w:sz w:val="20"/>
          <w:szCs w:val="20"/>
        </w:rPr>
        <w:t xml:space="preserve"> 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2236"/>
        <w:gridCol w:w="2579"/>
        <w:gridCol w:w="2835"/>
        <w:gridCol w:w="2835"/>
      </w:tblGrid>
      <w:tr w:rsidR="00311BDE" w:rsidRPr="00324933" w14:paraId="3792B2F2" w14:textId="77777777" w:rsidTr="00F670D5">
        <w:trPr>
          <w:trHeight w:val="352"/>
        </w:trPr>
        <w:tc>
          <w:tcPr>
            <w:tcW w:w="2236" w:type="dxa"/>
          </w:tcPr>
          <w:p w14:paraId="62C07F9B" w14:textId="77777777" w:rsidR="00311BDE" w:rsidRPr="00324933" w:rsidRDefault="00311BDE" w:rsidP="004560A5">
            <w:pPr>
              <w:rPr>
                <w:rFonts w:ascii="Arial" w:hAnsi="Arial" w:cs="Arial"/>
              </w:rPr>
            </w:pPr>
            <w:r w:rsidRPr="00324933">
              <w:rPr>
                <w:rFonts w:ascii="Arial" w:hAnsi="Arial" w:cs="Arial"/>
              </w:rPr>
              <w:t>Nachname</w:t>
            </w:r>
          </w:p>
          <w:p w14:paraId="0DEC59B1" w14:textId="77777777" w:rsidR="009D55BC" w:rsidRPr="00324933" w:rsidRDefault="003F0A23" w:rsidP="004560A5">
            <w:pPr>
              <w:rPr>
                <w:rFonts w:ascii="Arial" w:hAnsi="Arial" w:cs="Arial"/>
              </w:rPr>
            </w:pPr>
            <w:r w:rsidRPr="00324933">
              <w:rPr>
                <w:rFonts w:ascii="Arial" w:hAnsi="Arial" w:cs="Arial"/>
              </w:rPr>
              <w:t>Lushaj</w:t>
            </w:r>
          </w:p>
        </w:tc>
        <w:tc>
          <w:tcPr>
            <w:tcW w:w="2579" w:type="dxa"/>
          </w:tcPr>
          <w:p w14:paraId="3F39A2DC" w14:textId="77777777" w:rsidR="00311BDE" w:rsidRPr="00324933" w:rsidRDefault="00311BDE" w:rsidP="004560A5">
            <w:pPr>
              <w:rPr>
                <w:rFonts w:ascii="Arial" w:hAnsi="Arial" w:cs="Arial"/>
              </w:rPr>
            </w:pPr>
            <w:r w:rsidRPr="00324933">
              <w:rPr>
                <w:rFonts w:ascii="Arial" w:hAnsi="Arial" w:cs="Arial"/>
              </w:rPr>
              <w:t>Vorname</w:t>
            </w:r>
          </w:p>
          <w:p w14:paraId="2129974F" w14:textId="77777777" w:rsidR="009D55BC" w:rsidRPr="00324933" w:rsidRDefault="003F0A23" w:rsidP="004560A5">
            <w:pPr>
              <w:rPr>
                <w:rFonts w:ascii="Arial" w:hAnsi="Arial" w:cs="Arial"/>
              </w:rPr>
            </w:pPr>
            <w:r w:rsidRPr="00324933">
              <w:rPr>
                <w:rFonts w:ascii="Arial" w:hAnsi="Arial" w:cs="Arial"/>
              </w:rPr>
              <w:t>Detijon</w:t>
            </w:r>
          </w:p>
        </w:tc>
        <w:tc>
          <w:tcPr>
            <w:tcW w:w="2835" w:type="dxa"/>
          </w:tcPr>
          <w:p w14:paraId="539E6CD1" w14:textId="77777777" w:rsidR="003F0A23" w:rsidRPr="00324933" w:rsidRDefault="00311BDE" w:rsidP="004560A5">
            <w:pPr>
              <w:rPr>
                <w:rFonts w:ascii="Arial" w:hAnsi="Arial" w:cs="Arial"/>
              </w:rPr>
            </w:pPr>
            <w:r w:rsidRPr="00324933">
              <w:rPr>
                <w:rFonts w:ascii="Arial" w:hAnsi="Arial" w:cs="Arial"/>
              </w:rPr>
              <w:t>Matrikelnummer</w:t>
            </w:r>
          </w:p>
          <w:p w14:paraId="7FC173D3" w14:textId="77777777" w:rsidR="009D55BC" w:rsidRPr="00324933" w:rsidRDefault="003F0A23" w:rsidP="004560A5">
            <w:pPr>
              <w:rPr>
                <w:rFonts w:ascii="Arial" w:hAnsi="Arial" w:cs="Arial"/>
              </w:rPr>
            </w:pPr>
            <w:r w:rsidRPr="00324933">
              <w:rPr>
                <w:rFonts w:ascii="CIDFont+F32" w:hAnsi="CIDFont+F32"/>
              </w:rPr>
              <w:t xml:space="preserve">1630149 </w:t>
            </w:r>
          </w:p>
        </w:tc>
        <w:tc>
          <w:tcPr>
            <w:tcW w:w="2835" w:type="dxa"/>
          </w:tcPr>
          <w:p w14:paraId="3B85670E" w14:textId="77777777" w:rsidR="00311BDE" w:rsidRPr="00324933" w:rsidRDefault="00311BDE" w:rsidP="004560A5">
            <w:pPr>
              <w:rPr>
                <w:rFonts w:ascii="Arial" w:hAnsi="Arial" w:cs="Arial"/>
              </w:rPr>
            </w:pPr>
            <w:r w:rsidRPr="00324933">
              <w:rPr>
                <w:rFonts w:ascii="Arial" w:hAnsi="Arial" w:cs="Arial"/>
              </w:rPr>
              <w:t>Abgabedatum:</w:t>
            </w:r>
          </w:p>
          <w:p w14:paraId="07CF523D" w14:textId="5D60CD5E" w:rsidR="009D55BC" w:rsidRPr="00324933" w:rsidRDefault="001C107D" w:rsidP="004560A5">
            <w:pPr>
              <w:rPr>
                <w:rFonts w:ascii="Arial" w:hAnsi="Arial" w:cs="Arial"/>
              </w:rPr>
            </w:pPr>
            <w:r w:rsidRPr="00324933">
              <w:rPr>
                <w:rFonts w:ascii="Arial" w:hAnsi="Arial" w:cs="Arial"/>
              </w:rPr>
              <w:fldChar w:fldCharType="begin"/>
            </w:r>
            <w:r w:rsidRPr="00324933">
              <w:rPr>
                <w:rFonts w:ascii="Arial" w:hAnsi="Arial" w:cs="Arial"/>
              </w:rPr>
              <w:instrText xml:space="preserve"> TIME \@ "dd.MM.yy" </w:instrText>
            </w:r>
            <w:r w:rsidRPr="00324933">
              <w:rPr>
                <w:rFonts w:ascii="Arial" w:hAnsi="Arial" w:cs="Arial"/>
              </w:rPr>
              <w:fldChar w:fldCharType="separate"/>
            </w:r>
            <w:r w:rsidR="00590CFF">
              <w:rPr>
                <w:rFonts w:ascii="Arial" w:hAnsi="Arial" w:cs="Arial"/>
                <w:noProof/>
              </w:rPr>
              <w:t>21.03.21</w:t>
            </w:r>
            <w:r w:rsidRPr="00324933">
              <w:rPr>
                <w:rFonts w:ascii="Arial" w:hAnsi="Arial" w:cs="Arial"/>
              </w:rPr>
              <w:fldChar w:fldCharType="end"/>
            </w:r>
          </w:p>
        </w:tc>
      </w:tr>
    </w:tbl>
    <w:p w14:paraId="23A6468E" w14:textId="1450E8BD" w:rsidR="005D50D5" w:rsidRDefault="00B30325" w:rsidP="00DD0AC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26936" wp14:editId="28050936">
                <wp:simplePos x="0" y="0"/>
                <wp:positionH relativeFrom="column">
                  <wp:posOffset>4480169</wp:posOffset>
                </wp:positionH>
                <wp:positionV relativeFrom="paragraph">
                  <wp:posOffset>80400</wp:posOffset>
                </wp:positionV>
                <wp:extent cx="2609215" cy="1301115"/>
                <wp:effectExtent l="0" t="0" r="6985" b="6985"/>
                <wp:wrapSquare wrapText="bothSides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215" cy="1301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F6F3BE" w14:textId="16C648BA" w:rsidR="005D50D5" w:rsidRPr="00576E52" w:rsidRDefault="005D50D5" w:rsidP="005D50D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576E52"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Instanzmethode</w:t>
                            </w:r>
                            <w:proofErr w:type="spellEnd"/>
                            <w:r w:rsidRPr="00576E52"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76E52"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toString</w:t>
                            </w:r>
                            <w:proofErr w:type="spellEnd"/>
                          </w:p>
                          <w:p w14:paraId="25634118" w14:textId="3670A1AB" w:rsidR="005D50D5" w:rsidRPr="005D50D5" w:rsidRDefault="005D50D5" w:rsidP="005D5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50D5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public</w:t>
                            </w:r>
                            <w:r w:rsidRPr="005D50D5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5D50D5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class</w:t>
                            </w:r>
                            <w:r w:rsidRPr="005D50D5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S</w:t>
                            </w:r>
                            <w:r w:rsidRPr="005D50D5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6BC4FE19" w14:textId="6E12E75B" w:rsidR="005D50D5" w:rsidRPr="005D50D5" w:rsidRDefault="005D50D5" w:rsidP="005D5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iriam" w:hAnsi="Miriam" w:cs="Miriam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D50D5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String </w:t>
                            </w:r>
                            <w:proofErr w:type="gramStart"/>
                            <w:r w:rsidRPr="005D50D5">
                              <w:rPr>
                                <w:rFonts w:ascii="Miriam" w:hAnsi="Miriam" w:cs="Miriam" w:hint="c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5D50D5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7F54F0C0" w14:textId="21AE7DF8" w:rsidR="005D50D5" w:rsidRPr="005D50D5" w:rsidRDefault="005D50D5" w:rsidP="005D5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iriam" w:hAnsi="Miriam" w:cs="Miriam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D50D5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5D50D5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D50D5">
                              <w:rPr>
                                <w:rFonts w:ascii="Miriam" w:hAnsi="Miriam" w:cs="Miriam" w:hint="c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nummer</w:t>
                            </w:r>
                            <w:proofErr w:type="spellEnd"/>
                            <w:r w:rsidRPr="005D50D5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4EF29566" w14:textId="77777777" w:rsidR="005D50D5" w:rsidRDefault="005D50D5" w:rsidP="005D5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50D5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6B992218" w14:textId="7C3C6C9E" w:rsidR="005D50D5" w:rsidRPr="005D50D5" w:rsidRDefault="005D50D5" w:rsidP="005D5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iriam" w:hAnsi="Miriam" w:cs="Miriam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D50D5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5D50D5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 w:rsidRPr="005D50D5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toString</w:t>
                            </w:r>
                            <w:proofErr w:type="spellEnd"/>
                            <w:r w:rsidRPr="005D50D5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D50D5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)</w:t>
                            </w:r>
                            <w:r w:rsidRPr="005D50D5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6CBDD04D" w14:textId="351FDE10" w:rsidR="005D50D5" w:rsidRPr="005D50D5" w:rsidRDefault="005D50D5" w:rsidP="005D5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50D5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D50D5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5D50D5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name + </w:t>
                            </w:r>
                            <w:r w:rsidRPr="005D50D5">
                              <w:rPr>
                                <w:rFonts w:ascii="Miriam" w:hAnsi="Miriam" w:cs="Miriam" w:hint="c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"("</w:t>
                            </w:r>
                            <w:r w:rsidRPr="005D50D5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5D50D5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nummer</w:t>
                            </w:r>
                            <w:proofErr w:type="spellEnd"/>
                            <w:r w:rsidRPr="005D50D5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+ </w:t>
                            </w:r>
                            <w:r w:rsidRPr="005D50D5">
                              <w:rPr>
                                <w:rFonts w:ascii="Miriam" w:hAnsi="Miriam" w:cs="Miriam" w:hint="c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")</w:t>
                            </w:r>
                            <w:proofErr w:type="gramStart"/>
                            <w:r w:rsidRPr="005D50D5">
                              <w:rPr>
                                <w:rFonts w:ascii="Miriam" w:hAnsi="Miriam" w:cs="Miriam" w:hint="c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5D50D5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4A544AA1" w14:textId="132CE7B5" w:rsidR="005D50D5" w:rsidRPr="005D50D5" w:rsidRDefault="005D50D5" w:rsidP="005D5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iriam" w:hAnsi="Miriam" w:cs="Miriam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D50D5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2DD3618F" w14:textId="1EBFE64C" w:rsidR="005D50D5" w:rsidRPr="005D50D5" w:rsidRDefault="005D50D5" w:rsidP="005D50D5">
                            <w:pPr>
                              <w:rPr>
                                <w:rFonts w:ascii="Miriam" w:hAnsi="Miriam" w:cs="Miriam"/>
                                <w:sz w:val="18"/>
                                <w:szCs w:val="18"/>
                              </w:rPr>
                            </w:pPr>
                            <w:r w:rsidRPr="005D50D5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26936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52.75pt;margin-top:6.35pt;width:205.45pt;height:10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" fillcolor="white [3201]" strokeweight=".5pt">
                <v:textbox>
                  <w:txbxContent>
                    <w:p w14:paraId="19F6F3BE" w14:textId="16C648BA" w:rsidR="005D50D5" w:rsidRPr="00576E52" w:rsidRDefault="005D50D5" w:rsidP="005D50D5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 w:rsidRPr="00576E52">
                        <w:rPr>
                          <w:rFonts w:ascii="Arial" w:hAnsi="Arial" w:cs="Arial"/>
                          <w:b/>
                          <w:bCs/>
                          <w:sz w:val="21"/>
                          <w:szCs w:val="21"/>
                          <w:lang w:val="en-US"/>
                        </w:rPr>
                        <w:t>Instanzmethode</w:t>
                      </w:r>
                      <w:proofErr w:type="spellEnd"/>
                      <w:r w:rsidRPr="00576E52">
                        <w:rPr>
                          <w:rFonts w:ascii="Arial" w:hAnsi="Arial" w:cs="Arial"/>
                          <w:b/>
                          <w:bCs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576E52">
                        <w:rPr>
                          <w:rFonts w:ascii="Arial" w:hAnsi="Arial" w:cs="Arial"/>
                          <w:b/>
                          <w:bCs/>
                          <w:sz w:val="21"/>
                          <w:szCs w:val="21"/>
                          <w:lang w:val="en-US"/>
                        </w:rPr>
                        <w:t>toString</w:t>
                      </w:r>
                      <w:proofErr w:type="spellEnd"/>
                    </w:p>
                    <w:p w14:paraId="25634118" w14:textId="3670A1AB" w:rsidR="005D50D5" w:rsidRPr="005D50D5" w:rsidRDefault="005D50D5" w:rsidP="005D5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20"/>
                          <w:szCs w:val="20"/>
                          <w:lang w:val="en-US"/>
                        </w:rPr>
                      </w:pPr>
                      <w:r w:rsidRPr="005D50D5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20"/>
                          <w:szCs w:val="20"/>
                          <w:u w:val="single"/>
                          <w:lang w:val="en-US"/>
                        </w:rPr>
                        <w:t>public</w:t>
                      </w:r>
                      <w:r w:rsidRPr="005D50D5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r w:rsidRPr="005D50D5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20"/>
                          <w:szCs w:val="20"/>
                          <w:u w:val="single"/>
                          <w:lang w:val="en-US"/>
                        </w:rPr>
                        <w:t>class</w:t>
                      </w:r>
                      <w:r w:rsidRPr="005D50D5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  <w:u w:val="single"/>
                          <w:lang w:val="en-US"/>
                        </w:rPr>
                        <w:t xml:space="preserve"> S</w:t>
                      </w:r>
                      <w:r w:rsidRPr="005D50D5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14:paraId="6BC4FE19" w14:textId="6E12E75B" w:rsidR="005D50D5" w:rsidRPr="005D50D5" w:rsidRDefault="005D50D5" w:rsidP="005D5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iriam" w:hAnsi="Miriam" w:cs="Miriam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D50D5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String </w:t>
                      </w:r>
                      <w:proofErr w:type="gramStart"/>
                      <w:r w:rsidRPr="005D50D5">
                        <w:rPr>
                          <w:rFonts w:ascii="Miriam" w:hAnsi="Miriam" w:cs="Miriam" w:hint="cs"/>
                          <w:color w:val="0000C0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5D50D5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  <w:proofErr w:type="gramEnd"/>
                    </w:p>
                    <w:p w14:paraId="7F54F0C0" w14:textId="21AE7DF8" w:rsidR="005D50D5" w:rsidRPr="005D50D5" w:rsidRDefault="005D50D5" w:rsidP="005D5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iriam" w:hAnsi="Miriam" w:cs="Miriam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D50D5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5D50D5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D50D5">
                        <w:rPr>
                          <w:rFonts w:ascii="Miriam" w:hAnsi="Miriam" w:cs="Miriam" w:hint="cs"/>
                          <w:color w:val="0000C0"/>
                          <w:sz w:val="20"/>
                          <w:szCs w:val="20"/>
                          <w:lang w:val="en-US"/>
                        </w:rPr>
                        <w:t>nummer</w:t>
                      </w:r>
                      <w:proofErr w:type="spellEnd"/>
                      <w:r w:rsidRPr="005D50D5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  <w:proofErr w:type="gramEnd"/>
                    </w:p>
                    <w:p w14:paraId="4EF29566" w14:textId="77777777" w:rsidR="005D50D5" w:rsidRDefault="005D50D5" w:rsidP="005D5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20"/>
                          <w:szCs w:val="20"/>
                          <w:lang w:val="en-US"/>
                        </w:rPr>
                      </w:pPr>
                      <w:r w:rsidRPr="005D50D5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6B992218" w14:textId="7C3C6C9E" w:rsidR="005D50D5" w:rsidRPr="005D50D5" w:rsidRDefault="005D50D5" w:rsidP="005D5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iriam" w:hAnsi="Miriam" w:cs="Miriam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D50D5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5D50D5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 </w:t>
                      </w:r>
                      <w:proofErr w:type="spellStart"/>
                      <w:proofErr w:type="gramStart"/>
                      <w:r w:rsidRPr="005D50D5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  <w:u w:val="single"/>
                          <w:lang w:val="en-US"/>
                        </w:rPr>
                        <w:t>toString</w:t>
                      </w:r>
                      <w:proofErr w:type="spellEnd"/>
                      <w:r w:rsidRPr="005D50D5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5D50D5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  <w:u w:val="single"/>
                          <w:lang w:val="en-US"/>
                        </w:rPr>
                        <w:t>)</w:t>
                      </w:r>
                      <w:r w:rsidRPr="005D50D5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14:paraId="6CBDD04D" w14:textId="351FDE10" w:rsidR="005D50D5" w:rsidRPr="005D50D5" w:rsidRDefault="005D50D5" w:rsidP="005D5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20"/>
                          <w:szCs w:val="20"/>
                          <w:lang w:val="en-US"/>
                        </w:rPr>
                      </w:pPr>
                      <w:r w:rsidRPr="005D50D5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D50D5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5D50D5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name + </w:t>
                      </w:r>
                      <w:r w:rsidRPr="005D50D5">
                        <w:rPr>
                          <w:rFonts w:ascii="Miriam" w:hAnsi="Miriam" w:cs="Miriam" w:hint="cs"/>
                          <w:color w:val="2A00FF"/>
                          <w:sz w:val="20"/>
                          <w:szCs w:val="20"/>
                          <w:lang w:val="en-US"/>
                        </w:rPr>
                        <w:t>"("</w:t>
                      </w:r>
                      <w:r w:rsidRPr="005D50D5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+ </w:t>
                      </w:r>
                      <w:proofErr w:type="spellStart"/>
                      <w:r w:rsidRPr="005D50D5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  <w:lang w:val="en-US"/>
                        </w:rPr>
                        <w:t>nummer</w:t>
                      </w:r>
                      <w:proofErr w:type="spellEnd"/>
                      <w:r w:rsidRPr="005D50D5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+ </w:t>
                      </w:r>
                      <w:r w:rsidRPr="005D50D5">
                        <w:rPr>
                          <w:rFonts w:ascii="Miriam" w:hAnsi="Miriam" w:cs="Miriam" w:hint="cs"/>
                          <w:color w:val="2A00FF"/>
                          <w:sz w:val="20"/>
                          <w:szCs w:val="20"/>
                          <w:lang w:val="en-US"/>
                        </w:rPr>
                        <w:t>")</w:t>
                      </w:r>
                      <w:proofErr w:type="gramStart"/>
                      <w:r w:rsidRPr="005D50D5">
                        <w:rPr>
                          <w:rFonts w:ascii="Miriam" w:hAnsi="Miriam" w:cs="Miriam" w:hint="cs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5D50D5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  <w:proofErr w:type="gramEnd"/>
                    </w:p>
                    <w:p w14:paraId="4A544AA1" w14:textId="132CE7B5" w:rsidR="005D50D5" w:rsidRPr="005D50D5" w:rsidRDefault="005D50D5" w:rsidP="005D5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iriam" w:hAnsi="Miriam" w:cs="Miriam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D50D5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2DD3618F" w14:textId="1EBFE64C" w:rsidR="005D50D5" w:rsidRPr="005D50D5" w:rsidRDefault="005D50D5" w:rsidP="005D50D5">
                      <w:pPr>
                        <w:rPr>
                          <w:rFonts w:ascii="Miriam" w:hAnsi="Miriam" w:cs="Miriam"/>
                          <w:sz w:val="18"/>
                          <w:szCs w:val="18"/>
                        </w:rPr>
                      </w:pPr>
                      <w:r w:rsidRPr="005D50D5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8B5DBC" w14:textId="643F138A" w:rsidR="00DD0ACF" w:rsidRPr="00FD50F0" w:rsidRDefault="00DD0ACF" w:rsidP="009C5989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FD50F0">
        <w:rPr>
          <w:rFonts w:ascii="Arial" w:hAnsi="Arial" w:cs="Arial"/>
          <w:b/>
          <w:bCs/>
          <w:sz w:val="20"/>
          <w:szCs w:val="20"/>
          <w:u w:val="single"/>
        </w:rPr>
        <w:t>L.2.3 Konstruktoren</w:t>
      </w:r>
    </w:p>
    <w:p w14:paraId="62DD7471" w14:textId="3C193880" w:rsidR="005F176B" w:rsidRPr="00FD50F0" w:rsidRDefault="005F176B" w:rsidP="009C598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b/>
          <w:bCs/>
          <w:sz w:val="20"/>
          <w:szCs w:val="20"/>
        </w:rPr>
        <w:t xml:space="preserve">Konstruktor: </w:t>
      </w:r>
      <w:r w:rsidRPr="00FD50F0">
        <w:rPr>
          <w:rFonts w:ascii="Arial" w:hAnsi="Arial" w:cs="Arial"/>
          <w:sz w:val="20"/>
          <w:szCs w:val="20"/>
        </w:rPr>
        <w:t>Initialisiert den Zustand eines neuen Objekts.</w:t>
      </w:r>
    </w:p>
    <w:p w14:paraId="1CB2848F" w14:textId="2A22C6FF" w:rsidR="009C5989" w:rsidRPr="00FD50F0" w:rsidRDefault="009C5989" w:rsidP="009C598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FD50F0">
        <w:rPr>
          <w:rFonts w:ascii="Arial" w:hAnsi="Arial" w:cs="Arial"/>
          <w:b/>
          <w:bCs/>
          <w:sz w:val="20"/>
          <w:szCs w:val="20"/>
        </w:rPr>
        <w:t>Standardkonstruktor</w:t>
      </w:r>
      <w:proofErr w:type="spellEnd"/>
    </w:p>
    <w:p w14:paraId="38B5BD97" w14:textId="188CF174" w:rsidR="009C5989" w:rsidRPr="00FD50F0" w:rsidRDefault="009C5989" w:rsidP="009C598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sz w:val="20"/>
          <w:szCs w:val="20"/>
        </w:rPr>
        <w:t xml:space="preserve">Java automatisch ein Standard Konstruktor </w:t>
      </w:r>
      <w:r w:rsidR="00A2735C" w:rsidRPr="00FD50F0">
        <w:rPr>
          <w:rFonts w:ascii="Arial" w:hAnsi="Arial" w:cs="Arial"/>
          <w:sz w:val="20"/>
          <w:szCs w:val="20"/>
        </w:rPr>
        <w:t>bereitgestellt</w:t>
      </w:r>
      <w:r w:rsidRPr="00FD50F0">
        <w:rPr>
          <w:rFonts w:ascii="Arial" w:hAnsi="Arial" w:cs="Arial"/>
          <w:sz w:val="20"/>
          <w:szCs w:val="20"/>
        </w:rPr>
        <w:t>, der alle Attribute auf 0 initialisiert.</w:t>
      </w:r>
    </w:p>
    <w:p w14:paraId="700B85E4" w14:textId="49CFA6CA" w:rsidR="009C5989" w:rsidRPr="00FD50F0" w:rsidRDefault="009C5989" w:rsidP="009C598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CB0E0F4" w14:textId="4F8ADD05" w:rsidR="009C5989" w:rsidRPr="00FD50F0" w:rsidRDefault="009C5989" w:rsidP="009C598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D50F0">
        <w:rPr>
          <w:rFonts w:ascii="Arial" w:hAnsi="Arial" w:cs="Arial"/>
          <w:b/>
          <w:bCs/>
          <w:sz w:val="20"/>
          <w:szCs w:val="20"/>
        </w:rPr>
        <w:t>L.2.3.6 Objekte mit Startzustand ungleich 0, 0.0, ...</w:t>
      </w:r>
    </w:p>
    <w:p w14:paraId="6F8175DA" w14:textId="3321798D" w:rsidR="009C5989" w:rsidRPr="00FD50F0" w:rsidRDefault="005F176B" w:rsidP="009C598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5831262" wp14:editId="7A77D14B">
                <wp:simplePos x="0" y="0"/>
                <wp:positionH relativeFrom="column">
                  <wp:posOffset>4741349</wp:posOffset>
                </wp:positionH>
                <wp:positionV relativeFrom="paragraph">
                  <wp:posOffset>241837</wp:posOffset>
                </wp:positionV>
                <wp:extent cx="2193925" cy="1423035"/>
                <wp:effectExtent l="0" t="0" r="3175" b="0"/>
                <wp:wrapTight wrapText="bothSides">
                  <wp:wrapPolygon edited="0">
                    <wp:start x="0" y="0"/>
                    <wp:lineTo x="0" y="21398"/>
                    <wp:lineTo x="21506" y="21398"/>
                    <wp:lineTo x="21506" y="0"/>
                    <wp:lineTo x="0" y="0"/>
                  </wp:wrapPolygon>
                </wp:wrapTight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3925" cy="1423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72FE92" w14:textId="1595A3B7" w:rsidR="00650588" w:rsidRPr="00650588" w:rsidRDefault="00650588" w:rsidP="006505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0588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650588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50588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650588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50588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Studi</w:t>
                            </w:r>
                            <w:proofErr w:type="spellEnd"/>
                            <w:r w:rsidRPr="00650588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399CEADA" w14:textId="0232CC66" w:rsidR="00650588" w:rsidRPr="00650588" w:rsidRDefault="00650588" w:rsidP="006505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iriam" w:hAnsi="Miriam" w:cs="Miriam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650588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650588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50588">
                              <w:rPr>
                                <w:rFonts w:ascii="Miriam" w:hAnsi="Miriam" w:cs="Miriam" w:hint="c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semester</w:t>
                            </w:r>
                            <w:r w:rsidRPr="00650588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650588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1;</w:t>
                            </w:r>
                            <w:proofErr w:type="gramEnd"/>
                          </w:p>
                          <w:p w14:paraId="53EA6F6E" w14:textId="6819E17C" w:rsidR="00650588" w:rsidRPr="00650588" w:rsidRDefault="00650588" w:rsidP="006505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iriam" w:hAnsi="Miriam" w:cs="Miriam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650588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String </w:t>
                            </w:r>
                            <w:proofErr w:type="gramStart"/>
                            <w:r w:rsidRPr="00650588">
                              <w:rPr>
                                <w:rFonts w:ascii="Miriam" w:hAnsi="Miriam" w:cs="Miriam" w:hint="c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650588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63C1BEAD" w14:textId="312A9C7D" w:rsidR="00650588" w:rsidRPr="00650588" w:rsidRDefault="00650588" w:rsidP="006505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iriam" w:hAnsi="Miriam" w:cs="Miriam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650588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650588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50588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Studi</w:t>
                            </w:r>
                            <w:proofErr w:type="spellEnd"/>
                            <w:r w:rsidRPr="00650588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50588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 w:rsidRPr="00650588">
                              <w:rPr>
                                <w:rFonts w:ascii="Miriam" w:hAnsi="Miriam" w:cs="Miriam" w:hint="c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initialName</w:t>
                            </w:r>
                            <w:proofErr w:type="spellEnd"/>
                            <w:r w:rsidRPr="00650588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1ABCEC62" w14:textId="6ADC0548" w:rsidR="00650588" w:rsidRPr="00650588" w:rsidRDefault="00650588" w:rsidP="006505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0588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650588">
                              <w:rPr>
                                <w:rFonts w:ascii="Miriam" w:hAnsi="Miriam" w:cs="Miriam" w:hint="c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650588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50588">
                              <w:rPr>
                                <w:rFonts w:ascii="Miriam" w:hAnsi="Miriam" w:cs="Miriam" w:hint="cs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initialName</w:t>
                            </w:r>
                            <w:proofErr w:type="spellEnd"/>
                            <w:proofErr w:type="gramStart"/>
                            <w:r w:rsidRPr="00650588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 }</w:t>
                            </w:r>
                            <w:proofErr w:type="gramEnd"/>
                          </w:p>
                          <w:p w14:paraId="5CC536E7" w14:textId="5FCF95E2" w:rsidR="00650588" w:rsidRPr="00650588" w:rsidRDefault="00650588" w:rsidP="006505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iriam" w:hAnsi="Miriam" w:cs="Miriam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650588">
                              <w:rPr>
                                <w:rFonts w:ascii="Miriam" w:hAnsi="Miriam" w:cs="Miriam" w:hint="c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650588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50588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Studi</w:t>
                            </w:r>
                            <w:proofErr w:type="spellEnd"/>
                            <w:r w:rsidRPr="00650588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50588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{ </w:t>
                            </w:r>
                          </w:p>
                          <w:p w14:paraId="14D82AD1" w14:textId="00B9EC19" w:rsidR="00650588" w:rsidRPr="00650588" w:rsidRDefault="00650588" w:rsidP="006505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0588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650588">
                              <w:rPr>
                                <w:rFonts w:ascii="Miriam" w:hAnsi="Miriam" w:cs="Miriam" w:hint="cs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650588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650588">
                              <w:rPr>
                                <w:rFonts w:ascii="Miriam" w:hAnsi="Miriam" w:cs="Miriam" w:hint="c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"NN</w:t>
                            </w:r>
                            <w:proofErr w:type="gramStart"/>
                            <w:r w:rsidRPr="00650588">
                              <w:rPr>
                                <w:rFonts w:ascii="Miriam" w:hAnsi="Miriam" w:cs="Miriam" w:hint="c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650588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43EF40CF" w14:textId="09C1A6B1" w:rsidR="00650588" w:rsidRPr="00650588" w:rsidRDefault="00650588" w:rsidP="006505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riam" w:hAnsi="Miriam" w:cs="Miriam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650588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C961778" w14:textId="37D88850" w:rsidR="00650588" w:rsidRPr="00650588" w:rsidRDefault="00650588" w:rsidP="006505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iriam" w:hAnsi="Miriam" w:cs="Miria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riam" w:hAnsi="Miriam" w:cs="Miriam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50588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...</w:t>
                            </w:r>
                          </w:p>
                          <w:p w14:paraId="76F82D57" w14:textId="5578A1A5" w:rsidR="00A2735C" w:rsidRPr="00650588" w:rsidRDefault="00650588" w:rsidP="00650588">
                            <w:pPr>
                              <w:spacing w:line="240" w:lineRule="auto"/>
                              <w:rPr>
                                <w:rFonts w:ascii="Miriam" w:hAnsi="Miriam" w:cs="Miriam"/>
                                <w:sz w:val="20"/>
                                <w:szCs w:val="20"/>
                              </w:rPr>
                            </w:pPr>
                            <w:r w:rsidRPr="00650588">
                              <w:rPr>
                                <w:rFonts w:ascii="Miriam" w:hAnsi="Miriam" w:cs="Miriam" w:hint="c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31262" id="Textfeld 2" o:spid="_x0000_s1027" type="#_x0000_t202" style="position:absolute;margin-left:373.35pt;margin-top:19.05pt;width:172.75pt;height:112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" fillcolor="white [3201]" stroked="f" strokeweight=".5pt">
                <v:textbox>
                  <w:txbxContent>
                    <w:p w14:paraId="3F72FE92" w14:textId="1595A3B7" w:rsidR="00650588" w:rsidRPr="00650588" w:rsidRDefault="00650588" w:rsidP="006505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20"/>
                          <w:szCs w:val="20"/>
                          <w:lang w:val="en-US"/>
                        </w:rPr>
                      </w:pPr>
                      <w:r w:rsidRPr="00650588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650588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50588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650588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50588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  <w:u w:val="single"/>
                          <w:lang w:val="en-US"/>
                        </w:rPr>
                        <w:t>Studi</w:t>
                      </w:r>
                      <w:proofErr w:type="spellEnd"/>
                      <w:r w:rsidRPr="00650588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14:paraId="399CEADA" w14:textId="0232CC66" w:rsidR="00650588" w:rsidRPr="00650588" w:rsidRDefault="00650588" w:rsidP="006505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iriam" w:hAnsi="Miriam" w:cs="Miriam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650588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650588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50588">
                        <w:rPr>
                          <w:rFonts w:ascii="Miriam" w:hAnsi="Miriam" w:cs="Miriam" w:hint="cs"/>
                          <w:color w:val="0000C0"/>
                          <w:sz w:val="20"/>
                          <w:szCs w:val="20"/>
                          <w:lang w:val="en-US"/>
                        </w:rPr>
                        <w:t>semester</w:t>
                      </w:r>
                      <w:r w:rsidRPr="00650588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650588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  <w:lang w:val="en-US"/>
                        </w:rPr>
                        <w:t>1;</w:t>
                      </w:r>
                      <w:proofErr w:type="gramEnd"/>
                    </w:p>
                    <w:p w14:paraId="53EA6F6E" w14:textId="6819E17C" w:rsidR="00650588" w:rsidRPr="00650588" w:rsidRDefault="00650588" w:rsidP="006505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iriam" w:hAnsi="Miriam" w:cs="Miriam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650588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String </w:t>
                      </w:r>
                      <w:proofErr w:type="gramStart"/>
                      <w:r w:rsidRPr="00650588">
                        <w:rPr>
                          <w:rFonts w:ascii="Miriam" w:hAnsi="Miriam" w:cs="Miriam" w:hint="cs"/>
                          <w:color w:val="0000C0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650588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  <w:proofErr w:type="gramEnd"/>
                    </w:p>
                    <w:p w14:paraId="63C1BEAD" w14:textId="312A9C7D" w:rsidR="00650588" w:rsidRPr="00650588" w:rsidRDefault="00650588" w:rsidP="006505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iriam" w:hAnsi="Miriam" w:cs="Miriam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650588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650588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50588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  <w:lang w:val="en-US"/>
                        </w:rPr>
                        <w:t>Studi</w:t>
                      </w:r>
                      <w:proofErr w:type="spellEnd"/>
                      <w:r w:rsidRPr="00650588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650588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String </w:t>
                      </w:r>
                      <w:proofErr w:type="spellStart"/>
                      <w:r w:rsidRPr="00650588">
                        <w:rPr>
                          <w:rFonts w:ascii="Miriam" w:hAnsi="Miriam" w:cs="Miriam" w:hint="cs"/>
                          <w:color w:val="6A3E3E"/>
                          <w:sz w:val="20"/>
                          <w:szCs w:val="20"/>
                          <w:lang w:val="en-US"/>
                        </w:rPr>
                        <w:t>initialName</w:t>
                      </w:r>
                      <w:proofErr w:type="spellEnd"/>
                      <w:r w:rsidRPr="00650588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1ABCEC62" w14:textId="6ADC0548" w:rsidR="00650588" w:rsidRPr="00650588" w:rsidRDefault="00650588" w:rsidP="006505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20"/>
                          <w:szCs w:val="20"/>
                          <w:lang w:val="en-US"/>
                        </w:rPr>
                      </w:pPr>
                      <w:r w:rsidRPr="00650588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650588">
                        <w:rPr>
                          <w:rFonts w:ascii="Miriam" w:hAnsi="Miriam" w:cs="Miriam" w:hint="cs"/>
                          <w:color w:val="0000C0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650588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650588">
                        <w:rPr>
                          <w:rFonts w:ascii="Miriam" w:hAnsi="Miriam" w:cs="Miriam" w:hint="cs"/>
                          <w:color w:val="6A3E3E"/>
                          <w:sz w:val="20"/>
                          <w:szCs w:val="20"/>
                          <w:lang w:val="en-US"/>
                        </w:rPr>
                        <w:t>initialName</w:t>
                      </w:r>
                      <w:proofErr w:type="spellEnd"/>
                      <w:proofErr w:type="gramStart"/>
                      <w:r w:rsidRPr="00650588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  <w:lang w:val="en-US"/>
                        </w:rPr>
                        <w:t>; }</w:t>
                      </w:r>
                      <w:proofErr w:type="gramEnd"/>
                    </w:p>
                    <w:p w14:paraId="5CC536E7" w14:textId="5FCF95E2" w:rsidR="00650588" w:rsidRPr="00650588" w:rsidRDefault="00650588" w:rsidP="006505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iriam" w:hAnsi="Miriam" w:cs="Miriam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650588">
                        <w:rPr>
                          <w:rFonts w:ascii="Miriam" w:hAnsi="Miriam" w:cs="Miriam" w:hint="c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650588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50588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  <w:lang w:val="en-US"/>
                        </w:rPr>
                        <w:t>Studi</w:t>
                      </w:r>
                      <w:proofErr w:type="spellEnd"/>
                      <w:r w:rsidRPr="00650588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650588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{ </w:t>
                      </w:r>
                    </w:p>
                    <w:p w14:paraId="14D82AD1" w14:textId="00B9EC19" w:rsidR="00650588" w:rsidRPr="00650588" w:rsidRDefault="00650588" w:rsidP="006505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20"/>
                          <w:szCs w:val="20"/>
                          <w:lang w:val="en-US"/>
                        </w:rPr>
                      </w:pPr>
                      <w:r w:rsidRPr="00650588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650588">
                        <w:rPr>
                          <w:rFonts w:ascii="Miriam" w:hAnsi="Miriam" w:cs="Miriam" w:hint="cs"/>
                          <w:color w:val="0000C0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650588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650588">
                        <w:rPr>
                          <w:rFonts w:ascii="Miriam" w:hAnsi="Miriam" w:cs="Miriam" w:hint="cs"/>
                          <w:color w:val="2A00FF"/>
                          <w:sz w:val="20"/>
                          <w:szCs w:val="20"/>
                          <w:lang w:val="en-US"/>
                        </w:rPr>
                        <w:t>"NN</w:t>
                      </w:r>
                      <w:proofErr w:type="gramStart"/>
                      <w:r w:rsidRPr="00650588">
                        <w:rPr>
                          <w:rFonts w:ascii="Miriam" w:hAnsi="Miriam" w:cs="Miriam" w:hint="cs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650588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  <w:proofErr w:type="gramEnd"/>
                    </w:p>
                    <w:p w14:paraId="43EF40CF" w14:textId="09C1A6B1" w:rsidR="00650588" w:rsidRPr="00650588" w:rsidRDefault="00650588" w:rsidP="006505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20"/>
                          <w:szCs w:val="20"/>
                        </w:rPr>
                      </w:pPr>
                      <w:r>
                        <w:rPr>
                          <w:rFonts w:ascii="Miriam" w:hAnsi="Miriam" w:cs="Miriam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650588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4C961778" w14:textId="37D88850" w:rsidR="00650588" w:rsidRPr="00650588" w:rsidRDefault="00650588" w:rsidP="006505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iriam" w:hAnsi="Miriam" w:cs="Miriam"/>
                          <w:sz w:val="20"/>
                          <w:szCs w:val="20"/>
                        </w:rPr>
                      </w:pPr>
                      <w:r>
                        <w:rPr>
                          <w:rFonts w:ascii="Miriam" w:hAnsi="Miriam" w:cs="Miriam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650588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  <w:u w:val="single"/>
                        </w:rPr>
                        <w:t>...</w:t>
                      </w:r>
                    </w:p>
                    <w:p w14:paraId="76F82D57" w14:textId="5578A1A5" w:rsidR="00A2735C" w:rsidRPr="00650588" w:rsidRDefault="00650588" w:rsidP="00650588">
                      <w:pPr>
                        <w:spacing w:line="240" w:lineRule="auto"/>
                        <w:rPr>
                          <w:rFonts w:ascii="Miriam" w:hAnsi="Miriam" w:cs="Miriam"/>
                          <w:sz w:val="20"/>
                          <w:szCs w:val="20"/>
                        </w:rPr>
                      </w:pPr>
                      <w:r w:rsidRPr="00650588">
                        <w:rPr>
                          <w:rFonts w:ascii="Miriam" w:hAnsi="Miriam" w:cs="Miriam" w:hint="c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50588" w:rsidRPr="00FD50F0">
        <w:rPr>
          <w:rFonts w:ascii="Arial" w:hAnsi="Arial" w:cs="Arial"/>
          <w:sz w:val="20"/>
          <w:szCs w:val="20"/>
        </w:rPr>
        <w:t xml:space="preserve">Es ist </w:t>
      </w:r>
      <w:r w:rsidR="009C5989" w:rsidRPr="00FD50F0">
        <w:rPr>
          <w:rFonts w:ascii="Arial" w:hAnsi="Arial" w:cs="Arial"/>
          <w:sz w:val="20"/>
          <w:szCs w:val="20"/>
        </w:rPr>
        <w:t>nicht immer die beste Idee ist, die Initialisierung direkt mit der Deklaration zu erledigen. Denken Sie immer auch an die Möglichkeit, die Initialisierung in Konstruktoren separat zu programmieren</w:t>
      </w:r>
      <w:r w:rsidR="00650588" w:rsidRPr="00FD50F0">
        <w:rPr>
          <w:rFonts w:ascii="Arial" w:hAnsi="Arial" w:cs="Arial"/>
          <w:sz w:val="20"/>
          <w:szCs w:val="20"/>
        </w:rPr>
        <w:t>.</w:t>
      </w:r>
    </w:p>
    <w:p w14:paraId="227185A1" w14:textId="41E61787" w:rsidR="009C5989" w:rsidRPr="00FD50F0" w:rsidRDefault="009C5989" w:rsidP="009C598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338701" w14:textId="13634FCC" w:rsidR="009C5989" w:rsidRPr="00FD50F0" w:rsidRDefault="009C5989" w:rsidP="009C5989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FD50F0">
        <w:rPr>
          <w:rFonts w:ascii="Arial" w:hAnsi="Arial" w:cs="Arial"/>
          <w:b/>
          <w:bCs/>
          <w:sz w:val="20"/>
          <w:szCs w:val="20"/>
          <w:u w:val="single"/>
        </w:rPr>
        <w:t>L.2.4 Kohärente(zusammenhängend) Schnittstellen</w:t>
      </w:r>
    </w:p>
    <w:p w14:paraId="1668209B" w14:textId="1F6773F4" w:rsidR="000D6890" w:rsidRPr="00FD50F0" w:rsidRDefault="000D6890" w:rsidP="009C598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D50F0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inline distT="0" distB="0" distL="0" distR="0" wp14:anchorId="5F86F90E" wp14:editId="1C88B1EC">
                <wp:extent cx="4516341" cy="691764"/>
                <wp:effectExtent l="0" t="0" r="17780" b="6985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6341" cy="691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BDA6A" w14:textId="77777777" w:rsidR="000D6890" w:rsidRPr="00650588" w:rsidRDefault="000D6890" w:rsidP="000D68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5058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• Die Schnittstelle einer Klasse ist kohärent.</w:t>
                            </w:r>
                          </w:p>
                          <w:p w14:paraId="0A26D852" w14:textId="40922E46" w:rsidR="000D6890" w:rsidRPr="00650588" w:rsidRDefault="000D6890" w:rsidP="000D68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5058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– Ihre Methoden hängen logisch zusammen und passen zueinander.</w:t>
                            </w:r>
                          </w:p>
                          <w:p w14:paraId="0F458407" w14:textId="00630587" w:rsidR="000D6890" w:rsidRPr="00650588" w:rsidRDefault="000D6890" w:rsidP="000D68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5058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– Minimal und vollständig: Es soll keine Methode fehlen oder zu viel sein.</w:t>
                            </w:r>
                          </w:p>
                          <w:p w14:paraId="78E6C9E5" w14:textId="77777777" w:rsidR="000D6890" w:rsidRDefault="000D6890" w:rsidP="000D68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5058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• Inkohärente Klassen sind in mehrere kohärenten Klassen zu zerlegen.</w:t>
                            </w:r>
                          </w:p>
                          <w:p w14:paraId="548F1003" w14:textId="77777777" w:rsidR="000D6890" w:rsidRDefault="000D6890" w:rsidP="000D68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86F90E" id="Textfeld 4" o:spid="_x0000_s1028" type="#_x0000_t202" style="width:355.6pt;height:5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" fillcolor="white [3201]" strokeweight=".5pt">
                <v:textbox>
                  <w:txbxContent>
                    <w:p w14:paraId="03EBDA6A" w14:textId="77777777" w:rsidR="000D6890" w:rsidRPr="00650588" w:rsidRDefault="000D6890" w:rsidP="000D6890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50588">
                        <w:rPr>
                          <w:rFonts w:ascii="Arial" w:hAnsi="Arial" w:cs="Arial"/>
                          <w:sz w:val="20"/>
                          <w:szCs w:val="20"/>
                        </w:rPr>
                        <w:t>• Die Schnittstelle einer Klasse ist kohärent.</w:t>
                      </w:r>
                    </w:p>
                    <w:p w14:paraId="0A26D852" w14:textId="40922E46" w:rsidR="000D6890" w:rsidRPr="00650588" w:rsidRDefault="000D6890" w:rsidP="000D6890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</w:t>
                      </w:r>
                      <w:r w:rsidRPr="00650588">
                        <w:rPr>
                          <w:rFonts w:ascii="Arial" w:hAnsi="Arial" w:cs="Arial"/>
                          <w:sz w:val="20"/>
                          <w:szCs w:val="20"/>
                        </w:rPr>
                        <w:t>– Ihre Methoden hängen logisch zusammen und passen zueinander.</w:t>
                      </w:r>
                    </w:p>
                    <w:p w14:paraId="0F458407" w14:textId="00630587" w:rsidR="000D6890" w:rsidRPr="00650588" w:rsidRDefault="000D6890" w:rsidP="000D6890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</w:t>
                      </w:r>
                      <w:r w:rsidRPr="00650588">
                        <w:rPr>
                          <w:rFonts w:ascii="Arial" w:hAnsi="Arial" w:cs="Arial"/>
                          <w:sz w:val="20"/>
                          <w:szCs w:val="20"/>
                        </w:rPr>
                        <w:t>– Minimal und vollständig: Es soll keine Methode fehlen oder zu viel sein.</w:t>
                      </w:r>
                    </w:p>
                    <w:p w14:paraId="78E6C9E5" w14:textId="77777777" w:rsidR="000D6890" w:rsidRDefault="000D6890" w:rsidP="000D6890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50588">
                        <w:rPr>
                          <w:rFonts w:ascii="Arial" w:hAnsi="Arial" w:cs="Arial"/>
                          <w:sz w:val="20"/>
                          <w:szCs w:val="20"/>
                        </w:rPr>
                        <w:t>• Inkohärente Klassen sind in mehrere kohärenten Klassen zu zerlegen.</w:t>
                      </w:r>
                    </w:p>
                    <w:p w14:paraId="548F1003" w14:textId="77777777" w:rsidR="000D6890" w:rsidRDefault="000D6890" w:rsidP="000D6890"/>
                  </w:txbxContent>
                </v:textbox>
                <w10:anchorlock/>
              </v:shape>
            </w:pict>
          </mc:Fallback>
        </mc:AlternateContent>
      </w:r>
    </w:p>
    <w:p w14:paraId="5ED8275D" w14:textId="77777777" w:rsidR="004D3610" w:rsidRPr="00FD50F0" w:rsidRDefault="004D3610" w:rsidP="009C598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CCD136A" w14:textId="23014144" w:rsidR="00840669" w:rsidRPr="00FD50F0" w:rsidRDefault="004D3610" w:rsidP="009C598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b/>
          <w:bCs/>
          <w:sz w:val="20"/>
          <w:szCs w:val="20"/>
          <w:u w:val="single"/>
        </w:rPr>
        <w:t>Kapseln</w:t>
      </w:r>
      <w:r w:rsidRPr="00FD50F0">
        <w:rPr>
          <w:rFonts w:ascii="Arial" w:hAnsi="Arial" w:cs="Arial"/>
          <w:b/>
          <w:bCs/>
          <w:sz w:val="20"/>
          <w:szCs w:val="20"/>
        </w:rPr>
        <w:t>:</w:t>
      </w:r>
      <w:r w:rsidRPr="00FD50F0">
        <w:rPr>
          <w:rFonts w:ascii="Arial" w:hAnsi="Arial" w:cs="Arial"/>
          <w:sz w:val="20"/>
          <w:szCs w:val="20"/>
        </w:rPr>
        <w:t xml:space="preserve"> Implementierungsdetails vor Clients verbergen.</w:t>
      </w:r>
    </w:p>
    <w:p w14:paraId="5787497A" w14:textId="77777777" w:rsidR="004D3610" w:rsidRPr="00FD50F0" w:rsidRDefault="004D3610" w:rsidP="004D361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sz w:val="20"/>
          <w:szCs w:val="20"/>
        </w:rPr>
        <w:t>Kapselung erzwingt Abstraktion.</w:t>
      </w:r>
    </w:p>
    <w:p w14:paraId="56B8677A" w14:textId="77777777" w:rsidR="004D3610" w:rsidRPr="00FD50F0" w:rsidRDefault="004D3610" w:rsidP="004D3610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sz w:val="20"/>
          <w:szCs w:val="20"/>
        </w:rPr>
        <w:t>Trennung der externen Sicht (Verhalten) von der internen Sicht (Zustand)</w:t>
      </w:r>
    </w:p>
    <w:p w14:paraId="0231A5BF" w14:textId="7500BEF1" w:rsidR="004D3610" w:rsidRPr="00FD50F0" w:rsidRDefault="004D3610" w:rsidP="004D3610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sz w:val="20"/>
          <w:szCs w:val="20"/>
        </w:rPr>
        <w:t>Schützt die Integrität der Objektdaten.</w:t>
      </w:r>
    </w:p>
    <w:p w14:paraId="648D9A78" w14:textId="481505C4" w:rsidR="00576E52" w:rsidRPr="00FD50F0" w:rsidRDefault="00FE0565" w:rsidP="004D361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sz w:val="20"/>
          <w:szCs w:val="20"/>
        </w:rPr>
        <w:t>Vorteile:</w:t>
      </w:r>
    </w:p>
    <w:p w14:paraId="539D4EC5" w14:textId="77777777" w:rsidR="00576E52" w:rsidRPr="00FD50F0" w:rsidRDefault="00576E52" w:rsidP="00576E52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sz w:val="20"/>
          <w:szCs w:val="20"/>
        </w:rPr>
        <w:t>Schützt ein Objekt vor unerwünschtem Zugriff</w:t>
      </w:r>
    </w:p>
    <w:p w14:paraId="37FD71B1" w14:textId="7FA3F95B" w:rsidR="00576E52" w:rsidRPr="00FD50F0" w:rsidRDefault="00576E52" w:rsidP="00576E52">
      <w:pPr>
        <w:pStyle w:val="Listenabsatz"/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sz w:val="20"/>
          <w:szCs w:val="20"/>
        </w:rPr>
        <w:t>Beispiel: Verhinderung eines unerlaubten Zugriffs auf einen Kontostand.</w:t>
      </w:r>
    </w:p>
    <w:p w14:paraId="50A20B73" w14:textId="77777777" w:rsidR="00576E52" w:rsidRPr="00FD50F0" w:rsidRDefault="00576E52" w:rsidP="00576E5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993A169" w14:textId="77777777" w:rsidR="00576E52" w:rsidRPr="00FD50F0" w:rsidRDefault="00576E52" w:rsidP="00576E52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sz w:val="20"/>
          <w:szCs w:val="20"/>
        </w:rPr>
        <w:t>Abstraktion zwischen Objekten und Klienten</w:t>
      </w:r>
    </w:p>
    <w:p w14:paraId="6912F332" w14:textId="77777777" w:rsidR="00576E52" w:rsidRPr="00FD50F0" w:rsidRDefault="00576E52" w:rsidP="00576E52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sz w:val="20"/>
          <w:szCs w:val="20"/>
        </w:rPr>
        <w:t>Man kann die Implementierung einer Klasse später ändern</w:t>
      </w:r>
    </w:p>
    <w:p w14:paraId="1EA6A81A" w14:textId="77777777" w:rsidR="00576E52" w:rsidRPr="00FD50F0" w:rsidRDefault="00576E52" w:rsidP="00576E52">
      <w:pPr>
        <w:pStyle w:val="Listenabsatz"/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sz w:val="20"/>
          <w:szCs w:val="20"/>
        </w:rPr>
        <w:t xml:space="preserve">Beispiel: </w:t>
      </w:r>
      <w:proofErr w:type="spellStart"/>
      <w:r w:rsidRPr="00FD50F0">
        <w:rPr>
          <w:rFonts w:ascii="Arial" w:hAnsi="Arial" w:cs="Arial"/>
          <w:sz w:val="20"/>
          <w:szCs w:val="20"/>
        </w:rPr>
        <w:t>Loc</w:t>
      </w:r>
      <w:proofErr w:type="spellEnd"/>
      <w:r w:rsidRPr="00FD50F0">
        <w:rPr>
          <w:rFonts w:ascii="Arial" w:hAnsi="Arial" w:cs="Arial"/>
          <w:sz w:val="20"/>
          <w:szCs w:val="20"/>
        </w:rPr>
        <w:t xml:space="preserve"> könnte später in Polarkoordinaten (r, θ) umgeschrieben werden, unter Beibehaltung der alten Methoden mit ihren alten Typen</w:t>
      </w:r>
    </w:p>
    <w:p w14:paraId="1A5207C1" w14:textId="77777777" w:rsidR="00576E52" w:rsidRPr="00FD50F0" w:rsidRDefault="00576E52" w:rsidP="00576E52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sz w:val="20"/>
          <w:szCs w:val="20"/>
        </w:rPr>
        <w:t>Man kann den Objektzustand überwachen (sog. Invarianten)</w:t>
      </w:r>
    </w:p>
    <w:p w14:paraId="4D18BD4B" w14:textId="77777777" w:rsidR="00576E52" w:rsidRPr="00FD50F0" w:rsidRDefault="00576E52" w:rsidP="00576E52">
      <w:pPr>
        <w:pStyle w:val="Listenabsatz"/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sz w:val="20"/>
          <w:szCs w:val="20"/>
        </w:rPr>
        <w:t>Beispiel: Erlaubt sind nur Konten mit Kontostand ≥ 0</w:t>
      </w:r>
    </w:p>
    <w:p w14:paraId="1B7C0FB5" w14:textId="77777777" w:rsidR="00576E52" w:rsidRPr="00FD50F0" w:rsidRDefault="00576E52" w:rsidP="00576E52">
      <w:pPr>
        <w:pStyle w:val="Listenabsatz"/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sz w:val="20"/>
          <w:szCs w:val="20"/>
        </w:rPr>
        <w:t>Beispiel: Erlaubt sind nur Dates mit einem Monat zwischen 1 und 12.</w:t>
      </w:r>
    </w:p>
    <w:p w14:paraId="4D2387C9" w14:textId="58641D1F" w:rsidR="004D3610" w:rsidRPr="00FD50F0" w:rsidRDefault="00576E52" w:rsidP="00576E52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sz w:val="20"/>
          <w:szCs w:val="20"/>
        </w:rPr>
        <w:t>Kapselung ist eine mögliche Umsetzung des Geheimnisprinzips (vgl. PR1).</w:t>
      </w:r>
    </w:p>
    <w:p w14:paraId="13BE034F" w14:textId="77777777" w:rsidR="00FE0565" w:rsidRPr="00FD50F0" w:rsidRDefault="00FE0565" w:rsidP="00FE056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E42B23" w14:textId="1E918746" w:rsidR="00FE0565" w:rsidRPr="00FD50F0" w:rsidRDefault="00FE0565" w:rsidP="001C73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b/>
          <w:bCs/>
          <w:sz w:val="20"/>
          <w:szCs w:val="20"/>
        </w:rPr>
        <w:t>Privates Attribut:</w:t>
      </w:r>
      <w:r w:rsidRPr="00FD50F0">
        <w:rPr>
          <w:rFonts w:ascii="Arial" w:hAnsi="Arial" w:cs="Arial"/>
          <w:sz w:val="20"/>
          <w:szCs w:val="20"/>
        </w:rPr>
        <w:t xml:space="preserve"> Ein Attribut, das von außerhalb der Klasse nicht unmittelbar zugreifbar ist.</w:t>
      </w:r>
    </w:p>
    <w:p w14:paraId="0B9AB3CB" w14:textId="1F4CA97A" w:rsidR="00FE0565" w:rsidRPr="00FD50F0" w:rsidRDefault="00FE0565" w:rsidP="00FE056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B0E6DE8" w14:textId="50403DDC" w:rsidR="00FE0565" w:rsidRPr="00FD50F0" w:rsidRDefault="00094DCD" w:rsidP="00FE0565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FD50F0">
        <w:rPr>
          <w:rFonts w:ascii="Arial" w:hAnsi="Arial" w:cs="Arial"/>
          <w:b/>
          <w:bCs/>
          <w:sz w:val="20"/>
          <w:szCs w:val="20"/>
          <w:u w:val="single"/>
        </w:rPr>
        <w:t xml:space="preserve">L </w:t>
      </w:r>
      <w:r w:rsidR="00FE0565" w:rsidRPr="00FD50F0">
        <w:rPr>
          <w:rFonts w:ascii="Arial" w:hAnsi="Arial" w:cs="Arial"/>
          <w:b/>
          <w:bCs/>
          <w:sz w:val="20"/>
          <w:szCs w:val="20"/>
          <w:u w:val="single"/>
        </w:rPr>
        <w:t>Verdeckung von Variablen</w:t>
      </w:r>
    </w:p>
    <w:p w14:paraId="07A68599" w14:textId="109FF777" w:rsidR="001C738E" w:rsidRPr="00FD50F0" w:rsidRDefault="001C738E" w:rsidP="001C738E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D50F0">
        <w:rPr>
          <w:rFonts w:ascii="Arial" w:hAnsi="Arial" w:cs="Arial"/>
          <w:b/>
          <w:bCs/>
          <w:sz w:val="20"/>
          <w:szCs w:val="20"/>
        </w:rPr>
        <w:t>this</w:t>
      </w:r>
      <w:proofErr w:type="spellEnd"/>
      <w:r w:rsidRPr="00FD50F0">
        <w:rPr>
          <w:rFonts w:ascii="Arial" w:hAnsi="Arial" w:cs="Arial"/>
          <w:b/>
          <w:bCs/>
          <w:sz w:val="20"/>
          <w:szCs w:val="20"/>
        </w:rPr>
        <w:t>:</w:t>
      </w:r>
      <w:r w:rsidRPr="00FD50F0">
        <w:rPr>
          <w:rFonts w:ascii="Arial" w:hAnsi="Arial" w:cs="Arial"/>
          <w:sz w:val="20"/>
          <w:szCs w:val="20"/>
        </w:rPr>
        <w:t xml:space="preserve"> Schlüsselwort, das auf den impliziten Parameter verweist.</w:t>
      </w:r>
    </w:p>
    <w:p w14:paraId="37E56931" w14:textId="57203975" w:rsidR="001C738E" w:rsidRPr="00FD50F0" w:rsidRDefault="001C738E" w:rsidP="001C738E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proofErr w:type="spellStart"/>
      <w:r w:rsidRPr="00FD50F0">
        <w:rPr>
          <w:rFonts w:ascii="Arial" w:hAnsi="Arial" w:cs="Arial"/>
          <w:sz w:val="20"/>
          <w:szCs w:val="20"/>
        </w:rPr>
        <w:t>this</w:t>
      </w:r>
      <w:proofErr w:type="spellEnd"/>
      <w:r w:rsidRPr="00FD50F0">
        <w:rPr>
          <w:rFonts w:ascii="Arial" w:hAnsi="Arial" w:cs="Arial"/>
          <w:sz w:val="20"/>
          <w:szCs w:val="20"/>
        </w:rPr>
        <w:t xml:space="preserve"> ist eine Variable, die immer auf das Objekt referenziert, dessen Methode aufgerufen wird.</w:t>
      </w:r>
    </w:p>
    <w:p w14:paraId="6249732C" w14:textId="3D5DB2B3" w:rsidR="001C738E" w:rsidRPr="00FD50F0" w:rsidRDefault="001C738E" w:rsidP="001C738E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14:paraId="05710EC9" w14:textId="2D651EB8" w:rsidR="00FE0565" w:rsidRPr="00FD50F0" w:rsidRDefault="00FE0565" w:rsidP="00FE0565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D50F0">
        <w:rPr>
          <w:rFonts w:ascii="Arial" w:hAnsi="Arial" w:cs="Arial"/>
          <w:b/>
          <w:bCs/>
          <w:sz w:val="20"/>
          <w:szCs w:val="20"/>
        </w:rPr>
        <w:t>Shadowing</w:t>
      </w:r>
      <w:proofErr w:type="spellEnd"/>
      <w:r w:rsidRPr="00FD50F0">
        <w:rPr>
          <w:rFonts w:ascii="Arial" w:hAnsi="Arial" w:cs="Arial"/>
          <w:b/>
          <w:bCs/>
          <w:sz w:val="20"/>
          <w:szCs w:val="20"/>
        </w:rPr>
        <w:t xml:space="preserve"> / Verdeckung</w:t>
      </w:r>
      <w:r w:rsidRPr="00FD50F0">
        <w:rPr>
          <w:rFonts w:ascii="Arial" w:hAnsi="Arial" w:cs="Arial"/>
          <w:sz w:val="20"/>
          <w:szCs w:val="20"/>
        </w:rPr>
        <w:t>: Zwei Variablen gleichen Namens im gleichen Gültigkeitsbereich.</w:t>
      </w:r>
    </w:p>
    <w:p w14:paraId="2D39D928" w14:textId="3EB6CFFF" w:rsidR="00FE0565" w:rsidRPr="00FD50F0" w:rsidRDefault="00FE0565" w:rsidP="00FE056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9B85C29" w14:textId="28F74A8C" w:rsidR="001C738E" w:rsidRPr="00FD50F0" w:rsidRDefault="001C738E" w:rsidP="001C7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riam" w:eastAsia="Times New Roman" w:hAnsi="Miriam" w:cs="Miriam"/>
          <w:sz w:val="20"/>
          <w:szCs w:val="20"/>
          <w:lang w:eastAsia="de-DE"/>
        </w:rPr>
      </w:pPr>
      <w:r w:rsidRPr="00FD50F0">
        <w:rPr>
          <w:rFonts w:ascii="Arial" w:hAnsi="Arial" w:cs="Arial"/>
          <w:b/>
          <w:bCs/>
          <w:sz w:val="20"/>
          <w:szCs w:val="20"/>
        </w:rPr>
        <w:t xml:space="preserve">Verkettung von Konstruktoren      </w:t>
      </w:r>
      <w:proofErr w:type="spellStart"/>
      <w:r w:rsidRPr="00FD50F0">
        <w:rPr>
          <w:rFonts w:ascii="Miriam" w:eastAsia="Times New Roman" w:hAnsi="Miriam" w:cs="Miriam" w:hint="cs"/>
          <w:sz w:val="20"/>
          <w:szCs w:val="20"/>
          <w:lang w:eastAsia="de-DE"/>
        </w:rPr>
        <w:t>public</w:t>
      </w:r>
      <w:proofErr w:type="spellEnd"/>
      <w:r w:rsidRPr="00FD50F0">
        <w:rPr>
          <w:rFonts w:ascii="Miriam" w:eastAsia="Times New Roman" w:hAnsi="Miriam" w:cs="Miriam" w:hint="cs"/>
          <w:sz w:val="20"/>
          <w:szCs w:val="20"/>
          <w:lang w:eastAsia="de-DE"/>
        </w:rPr>
        <w:t xml:space="preserve"> </w:t>
      </w:r>
      <w:proofErr w:type="spellStart"/>
      <w:proofErr w:type="gramStart"/>
      <w:r w:rsidRPr="00FD50F0">
        <w:rPr>
          <w:rFonts w:ascii="Miriam" w:eastAsia="Times New Roman" w:hAnsi="Miriam" w:cs="Miriam" w:hint="cs"/>
          <w:sz w:val="20"/>
          <w:szCs w:val="20"/>
          <w:lang w:eastAsia="de-DE"/>
        </w:rPr>
        <w:t>Loc</w:t>
      </w:r>
      <w:proofErr w:type="spellEnd"/>
      <w:r w:rsidRPr="00FD50F0">
        <w:rPr>
          <w:rFonts w:ascii="Miriam" w:eastAsia="Times New Roman" w:hAnsi="Miriam" w:cs="Miriam" w:hint="cs"/>
          <w:sz w:val="20"/>
          <w:szCs w:val="20"/>
          <w:lang w:eastAsia="de-DE"/>
        </w:rPr>
        <w:t>(</w:t>
      </w:r>
      <w:proofErr w:type="gramEnd"/>
      <w:r w:rsidRPr="00FD50F0">
        <w:rPr>
          <w:rFonts w:ascii="Miriam" w:eastAsia="Times New Roman" w:hAnsi="Miriam" w:cs="Miriam" w:hint="cs"/>
          <w:sz w:val="20"/>
          <w:szCs w:val="20"/>
          <w:lang w:eastAsia="de-DE"/>
        </w:rPr>
        <w:t>) {</w:t>
      </w:r>
      <w:r w:rsidRPr="00FD50F0">
        <w:rPr>
          <w:rFonts w:ascii="Miriam" w:eastAsia="Times New Roman" w:hAnsi="Miriam" w:cs="Miriam"/>
          <w:b/>
          <w:bCs/>
          <w:sz w:val="20"/>
          <w:szCs w:val="20"/>
          <w:lang w:eastAsia="de-DE"/>
        </w:rPr>
        <w:t xml:space="preserve">    </w:t>
      </w:r>
      <w:proofErr w:type="spellStart"/>
      <w:r w:rsidRPr="00FD50F0">
        <w:rPr>
          <w:rFonts w:ascii="Miriam" w:eastAsia="Times New Roman" w:hAnsi="Miriam" w:cs="Miriam" w:hint="cs"/>
          <w:b/>
          <w:bCs/>
          <w:sz w:val="20"/>
          <w:szCs w:val="20"/>
          <w:lang w:eastAsia="de-DE"/>
        </w:rPr>
        <w:t>this</w:t>
      </w:r>
      <w:proofErr w:type="spellEnd"/>
      <w:r w:rsidRPr="00FD50F0">
        <w:rPr>
          <w:rFonts w:ascii="Miriam" w:eastAsia="Times New Roman" w:hAnsi="Miriam" w:cs="Miriam" w:hint="cs"/>
          <w:b/>
          <w:bCs/>
          <w:sz w:val="20"/>
          <w:szCs w:val="20"/>
          <w:lang w:eastAsia="de-DE"/>
        </w:rPr>
        <w:t xml:space="preserve">(0, 0); </w:t>
      </w:r>
      <w:r w:rsidRPr="00FD50F0">
        <w:rPr>
          <w:rFonts w:ascii="Miriam" w:eastAsia="Times New Roman" w:hAnsi="Miriam" w:cs="Miriam"/>
          <w:b/>
          <w:bCs/>
          <w:color w:val="007F7F"/>
          <w:sz w:val="20"/>
          <w:szCs w:val="20"/>
          <w:lang w:eastAsia="de-DE"/>
        </w:rPr>
        <w:t xml:space="preserve">    </w:t>
      </w:r>
      <w:r w:rsidRPr="00FD50F0">
        <w:rPr>
          <w:rFonts w:ascii="Miriam" w:eastAsia="Times New Roman" w:hAnsi="Miriam" w:cs="Miriam" w:hint="cs"/>
          <w:b/>
          <w:bCs/>
          <w:color w:val="007F7F"/>
          <w:sz w:val="20"/>
          <w:szCs w:val="20"/>
          <w:lang w:eastAsia="de-DE"/>
        </w:rPr>
        <w:t xml:space="preserve">// </w:t>
      </w:r>
      <w:proofErr w:type="spellStart"/>
      <w:r w:rsidRPr="00FD50F0">
        <w:rPr>
          <w:rFonts w:ascii="Miriam" w:eastAsia="Times New Roman" w:hAnsi="Miriam" w:cs="Miriam" w:hint="cs"/>
          <w:b/>
          <w:bCs/>
          <w:color w:val="007F7F"/>
          <w:sz w:val="20"/>
          <w:szCs w:val="20"/>
          <w:lang w:eastAsia="de-DE"/>
        </w:rPr>
        <w:t>calls</w:t>
      </w:r>
      <w:proofErr w:type="spellEnd"/>
      <w:r w:rsidRPr="00FD50F0">
        <w:rPr>
          <w:rFonts w:ascii="Miriam" w:eastAsia="Times New Roman" w:hAnsi="Miriam" w:cs="Miriam" w:hint="cs"/>
          <w:b/>
          <w:bCs/>
          <w:color w:val="007F7F"/>
          <w:sz w:val="20"/>
          <w:szCs w:val="20"/>
          <w:lang w:eastAsia="de-DE"/>
        </w:rPr>
        <w:t xml:space="preserve"> (x, y) </w:t>
      </w:r>
      <w:proofErr w:type="spellStart"/>
      <w:r w:rsidRPr="00FD50F0">
        <w:rPr>
          <w:rFonts w:ascii="Miriam" w:eastAsia="Times New Roman" w:hAnsi="Miriam" w:cs="Miriam" w:hint="cs"/>
          <w:b/>
          <w:bCs/>
          <w:color w:val="007F7F"/>
          <w:sz w:val="20"/>
          <w:szCs w:val="20"/>
          <w:lang w:eastAsia="de-DE"/>
        </w:rPr>
        <w:t>constructor</w:t>
      </w:r>
      <w:proofErr w:type="spellEnd"/>
      <w:r w:rsidRPr="00FD50F0">
        <w:rPr>
          <w:rFonts w:ascii="Miriam" w:eastAsia="Times New Roman" w:hAnsi="Miriam" w:cs="Miriam" w:hint="cs"/>
          <w:sz w:val="20"/>
          <w:szCs w:val="20"/>
          <w:lang w:eastAsia="de-DE"/>
        </w:rPr>
        <w:t xml:space="preserve">} </w:t>
      </w:r>
    </w:p>
    <w:p w14:paraId="27C055F7" w14:textId="7DE5C729" w:rsidR="00FC6A52" w:rsidRPr="00FD50F0" w:rsidRDefault="00FC6A52" w:rsidP="0084066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50A5F51" w14:textId="30535F83" w:rsidR="00840669" w:rsidRPr="00FD50F0" w:rsidRDefault="00FC3A9C" w:rsidP="0084066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b/>
          <w:bCs/>
          <w:sz w:val="20"/>
          <w:szCs w:val="20"/>
        </w:rPr>
        <w:t>Kohäsion ("Zusammenhang"):</w:t>
      </w:r>
      <w:r w:rsidRPr="00FD50F0">
        <w:rPr>
          <w:rFonts w:ascii="Arial" w:hAnsi="Arial" w:cs="Arial"/>
          <w:sz w:val="20"/>
          <w:szCs w:val="20"/>
        </w:rPr>
        <w:t xml:space="preserve"> beschreibt, inwiefern eine Klasse genau eine Aufgabe bzw. ein Konzept repräsentiert.</w:t>
      </w:r>
    </w:p>
    <w:p w14:paraId="14E9B9FF" w14:textId="7F043C61" w:rsidR="00F52C5F" w:rsidRPr="00FD50F0" w:rsidRDefault="00FC3A9C" w:rsidP="00FC3A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sz w:val="20"/>
          <w:szCs w:val="20"/>
        </w:rPr>
        <w:t>Jede Klasse soll eine, maximal zwei Verantwortlichkeiten besitzen.</w:t>
      </w:r>
    </w:p>
    <w:p w14:paraId="0F6E3EA7" w14:textId="608D4A46" w:rsidR="00F52C5F" w:rsidRPr="00FD50F0" w:rsidRDefault="00FD50F0" w:rsidP="0084066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66CF2945" wp14:editId="731671AB">
            <wp:simplePos x="0" y="0"/>
            <wp:positionH relativeFrom="column">
              <wp:posOffset>4241789</wp:posOffset>
            </wp:positionH>
            <wp:positionV relativeFrom="paragraph">
              <wp:posOffset>127635</wp:posOffset>
            </wp:positionV>
            <wp:extent cx="1648460" cy="281305"/>
            <wp:effectExtent l="0" t="0" r="2540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46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653412" w14:textId="1FC30B72" w:rsidR="00FC3A9C" w:rsidRPr="00FD50F0" w:rsidRDefault="00FC3A9C" w:rsidP="0084066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b/>
          <w:bCs/>
          <w:sz w:val="20"/>
          <w:szCs w:val="20"/>
        </w:rPr>
        <w:t>Kopplung</w:t>
      </w:r>
      <w:r w:rsidRPr="00FD50F0">
        <w:rPr>
          <w:rFonts w:ascii="Arial" w:hAnsi="Arial" w:cs="Arial"/>
          <w:sz w:val="20"/>
          <w:szCs w:val="20"/>
        </w:rPr>
        <w:t>: Grad der Abhängigkeit einer Klasse von einer anderen</w:t>
      </w:r>
    </w:p>
    <w:p w14:paraId="106CD3E5" w14:textId="31773FBF" w:rsidR="00C5454C" w:rsidRPr="00FD50F0" w:rsidRDefault="00C5454C" w:rsidP="0084066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86758F" w14:textId="28966CB4" w:rsidR="00D075F1" w:rsidRDefault="00D075F1" w:rsidP="00D075F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b/>
          <w:bCs/>
          <w:sz w:val="20"/>
          <w:szCs w:val="20"/>
        </w:rPr>
        <w:t>Bündelung von Daten und Operationen:</w:t>
      </w:r>
      <w:r w:rsidRPr="00FD50F0">
        <w:rPr>
          <w:rFonts w:ascii="Arial" w:hAnsi="Arial" w:cs="Arial"/>
          <w:sz w:val="20"/>
          <w:szCs w:val="20"/>
        </w:rPr>
        <w:t xml:space="preserve"> </w:t>
      </w:r>
      <w:r w:rsidRPr="00FD50F0">
        <w:rPr>
          <w:rFonts w:ascii="Arial" w:hAnsi="Arial" w:cs="Arial"/>
          <w:sz w:val="20"/>
          <w:szCs w:val="20"/>
        </w:rPr>
        <w:br/>
        <w:t>Daten und die Methoden, die diese Daten benötigen, sollten in derselben Klasse stehen.</w:t>
      </w:r>
    </w:p>
    <w:p w14:paraId="2DD4F109" w14:textId="77777777" w:rsidR="00FD50F0" w:rsidRPr="00FD50F0" w:rsidRDefault="00FD50F0" w:rsidP="00D075F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8B211FE" w14:textId="77777777" w:rsidR="00FD50F0" w:rsidRPr="00FD50F0" w:rsidRDefault="00FD50F0" w:rsidP="00FD50F0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FD50F0">
        <w:rPr>
          <w:rFonts w:ascii="Arial" w:hAnsi="Arial" w:cs="Arial"/>
          <w:b/>
          <w:bCs/>
          <w:sz w:val="20"/>
          <w:szCs w:val="20"/>
          <w:u w:val="single"/>
        </w:rPr>
        <w:t>L.2.6 Entwurfsprinzipien und Verantwortung</w:t>
      </w:r>
    </w:p>
    <w:p w14:paraId="3268FE50" w14:textId="77777777" w:rsidR="00FD50F0" w:rsidRPr="00FD50F0" w:rsidRDefault="00FD50F0" w:rsidP="00FD50F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sz w:val="20"/>
          <w:szCs w:val="20"/>
        </w:rPr>
        <w:t xml:space="preserve">Wir haben bisher </w:t>
      </w:r>
      <w:r w:rsidRPr="00FD50F0">
        <w:rPr>
          <w:rFonts w:ascii="Arial" w:hAnsi="Arial" w:cs="Arial"/>
          <w:b/>
          <w:bCs/>
          <w:sz w:val="20"/>
          <w:szCs w:val="20"/>
        </w:rPr>
        <w:t>drei wichtige Entwurfsprinzipien</w:t>
      </w:r>
      <w:r w:rsidRPr="00FD50F0">
        <w:rPr>
          <w:rFonts w:ascii="Arial" w:hAnsi="Arial" w:cs="Arial"/>
          <w:sz w:val="20"/>
          <w:szCs w:val="20"/>
        </w:rPr>
        <w:t xml:space="preserve"> kennen gelernt.</w:t>
      </w:r>
    </w:p>
    <w:p w14:paraId="00F11005" w14:textId="4FBB5E09" w:rsidR="00FD50F0" w:rsidRPr="00FD50F0" w:rsidRDefault="00FD50F0" w:rsidP="00FD50F0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sz w:val="20"/>
          <w:szCs w:val="20"/>
        </w:rPr>
        <w:t xml:space="preserve">Eine Klasse soll eine </w:t>
      </w:r>
      <w:r w:rsidRPr="00FD50F0">
        <w:rPr>
          <w:rFonts w:ascii="Arial" w:hAnsi="Arial" w:cs="Arial"/>
          <w:b/>
          <w:bCs/>
          <w:sz w:val="20"/>
          <w:szCs w:val="20"/>
        </w:rPr>
        <w:t>hohe innere Kohäsion</w:t>
      </w:r>
      <w:r w:rsidRPr="00FD50F0">
        <w:rPr>
          <w:rFonts w:ascii="Arial" w:hAnsi="Arial" w:cs="Arial"/>
          <w:sz w:val="20"/>
          <w:szCs w:val="20"/>
        </w:rPr>
        <w:t xml:space="preserve"> besitzen,</w:t>
      </w:r>
      <w:r>
        <w:rPr>
          <w:rFonts w:ascii="Arial" w:hAnsi="Arial" w:cs="Arial"/>
          <w:sz w:val="20"/>
          <w:szCs w:val="20"/>
        </w:rPr>
        <w:t xml:space="preserve"> </w:t>
      </w:r>
      <w:r w:rsidRPr="00FD50F0">
        <w:rPr>
          <w:rFonts w:ascii="Arial" w:hAnsi="Arial" w:cs="Arial"/>
          <w:sz w:val="20"/>
          <w:szCs w:val="20"/>
        </w:rPr>
        <w:t>d. h. sie repräsentiert genau ein Konzept.</w:t>
      </w:r>
    </w:p>
    <w:p w14:paraId="3B0031D6" w14:textId="77777777" w:rsidR="00FD50F0" w:rsidRPr="00FD50F0" w:rsidRDefault="00FD50F0" w:rsidP="00FD50F0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b/>
          <w:bCs/>
          <w:sz w:val="20"/>
          <w:szCs w:val="20"/>
        </w:rPr>
        <w:t>Zwischen Klassen</w:t>
      </w:r>
      <w:r w:rsidRPr="00FD50F0">
        <w:rPr>
          <w:rFonts w:ascii="Arial" w:hAnsi="Arial" w:cs="Arial"/>
          <w:sz w:val="20"/>
          <w:szCs w:val="20"/>
        </w:rPr>
        <w:t xml:space="preserve"> soll eine </w:t>
      </w:r>
      <w:r w:rsidRPr="00FD50F0">
        <w:rPr>
          <w:rFonts w:ascii="Arial" w:hAnsi="Arial" w:cs="Arial"/>
          <w:b/>
          <w:bCs/>
          <w:sz w:val="20"/>
          <w:szCs w:val="20"/>
        </w:rPr>
        <w:t>lose Kopplung</w:t>
      </w:r>
      <w:r w:rsidRPr="00FD50F0">
        <w:rPr>
          <w:rFonts w:ascii="Arial" w:hAnsi="Arial" w:cs="Arial"/>
          <w:sz w:val="20"/>
          <w:szCs w:val="20"/>
        </w:rPr>
        <w:t xml:space="preserve"> herrschen.</w:t>
      </w:r>
    </w:p>
    <w:p w14:paraId="1184A40E" w14:textId="6DFDF6C2" w:rsidR="00FD50F0" w:rsidRPr="00FD50F0" w:rsidRDefault="00FD50F0" w:rsidP="00FD50F0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b/>
          <w:bCs/>
          <w:sz w:val="20"/>
          <w:szCs w:val="20"/>
        </w:rPr>
        <w:t>Daten und die Methoden</w:t>
      </w:r>
      <w:r w:rsidRPr="00FD50F0">
        <w:rPr>
          <w:rFonts w:ascii="Arial" w:hAnsi="Arial" w:cs="Arial"/>
          <w:sz w:val="20"/>
          <w:szCs w:val="20"/>
        </w:rPr>
        <w:t xml:space="preserve">, die diese Daten benötigen, sollten </w:t>
      </w:r>
      <w:r w:rsidRPr="00FD50F0">
        <w:rPr>
          <w:rFonts w:ascii="Arial" w:hAnsi="Arial" w:cs="Arial"/>
          <w:b/>
          <w:bCs/>
          <w:sz w:val="20"/>
          <w:szCs w:val="20"/>
        </w:rPr>
        <w:t>in derselben Klasse stehen</w:t>
      </w:r>
      <w:r w:rsidRPr="00FD50F0">
        <w:rPr>
          <w:rFonts w:ascii="Arial" w:hAnsi="Arial" w:cs="Arial"/>
          <w:sz w:val="20"/>
          <w:szCs w:val="20"/>
        </w:rPr>
        <w:t>.</w:t>
      </w:r>
    </w:p>
    <w:p w14:paraId="0F947547" w14:textId="17F82DFA" w:rsidR="00FD50F0" w:rsidRPr="00FD50F0" w:rsidRDefault="00FD50F0" w:rsidP="00D075F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noProof/>
          <w:sz w:val="20"/>
          <w:szCs w:val="20"/>
        </w:rPr>
        <w:lastRenderedPageBreak/>
        <w:drawing>
          <wp:anchor distT="0" distB="0" distL="114300" distR="114300" simplePos="0" relativeHeight="251673600" behindDoc="0" locked="0" layoutInCell="1" allowOverlap="1" wp14:anchorId="263F5495" wp14:editId="7F06D8BF">
            <wp:simplePos x="0" y="0"/>
            <wp:positionH relativeFrom="column">
              <wp:posOffset>3573062</wp:posOffset>
            </wp:positionH>
            <wp:positionV relativeFrom="page">
              <wp:posOffset>688361</wp:posOffset>
            </wp:positionV>
            <wp:extent cx="3273425" cy="1153795"/>
            <wp:effectExtent l="0" t="0" r="3175" b="1905"/>
            <wp:wrapSquare wrapText="bothSides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42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C84F31" w14:textId="5468EABE" w:rsidR="008757A1" w:rsidRPr="00FD50F0" w:rsidRDefault="008757A1" w:rsidP="008757A1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FD50F0">
        <w:rPr>
          <w:rFonts w:ascii="Arial" w:hAnsi="Arial" w:cs="Arial"/>
          <w:b/>
          <w:bCs/>
          <w:sz w:val="20"/>
          <w:szCs w:val="20"/>
          <w:lang w:val="en-US"/>
        </w:rPr>
        <w:t>CRC-</w:t>
      </w:r>
      <w:proofErr w:type="spellStart"/>
      <w:r w:rsidRPr="00FD50F0">
        <w:rPr>
          <w:rFonts w:ascii="Arial" w:hAnsi="Arial" w:cs="Arial"/>
          <w:b/>
          <w:bCs/>
          <w:sz w:val="20"/>
          <w:szCs w:val="20"/>
          <w:lang w:val="en-US"/>
        </w:rPr>
        <w:t>Karte</w:t>
      </w:r>
      <w:proofErr w:type="spellEnd"/>
      <w:r w:rsidRPr="00FD50F0">
        <w:rPr>
          <w:rFonts w:ascii="Arial" w:hAnsi="Arial" w:cs="Arial"/>
          <w:b/>
          <w:bCs/>
          <w:sz w:val="20"/>
          <w:szCs w:val="20"/>
          <w:lang w:val="en-US"/>
        </w:rPr>
        <w:t xml:space="preserve"> (Class-Responsibility-Collaboration-</w:t>
      </w:r>
      <w:proofErr w:type="spellStart"/>
      <w:r w:rsidRPr="00FD50F0">
        <w:rPr>
          <w:rFonts w:ascii="Arial" w:hAnsi="Arial" w:cs="Arial"/>
          <w:b/>
          <w:bCs/>
          <w:sz w:val="20"/>
          <w:szCs w:val="20"/>
          <w:lang w:val="en-US"/>
        </w:rPr>
        <w:t>Karte</w:t>
      </w:r>
      <w:proofErr w:type="spellEnd"/>
      <w:r w:rsidRPr="00FD50F0">
        <w:rPr>
          <w:rFonts w:ascii="Arial" w:hAnsi="Arial" w:cs="Arial"/>
          <w:b/>
          <w:bCs/>
          <w:sz w:val="20"/>
          <w:szCs w:val="20"/>
          <w:lang w:val="en-US"/>
        </w:rPr>
        <w:t>):</w:t>
      </w:r>
    </w:p>
    <w:p w14:paraId="1CBC14EC" w14:textId="54CC1F54" w:rsidR="008757A1" w:rsidRPr="00FD50F0" w:rsidRDefault="008757A1" w:rsidP="008757A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sz w:val="20"/>
          <w:szCs w:val="20"/>
        </w:rPr>
        <w:t>Eine Karteikarte mit Namen, Verantwortlichkeiten und einer Liste von kooperierenden Klassen.</w:t>
      </w:r>
    </w:p>
    <w:p w14:paraId="0C373189" w14:textId="44B6186A" w:rsidR="001274F3" w:rsidRDefault="001274F3" w:rsidP="001274F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8D36C42" w14:textId="77777777" w:rsidR="00FD50F0" w:rsidRPr="00FD50F0" w:rsidRDefault="00FD50F0" w:rsidP="001274F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ECDF792" w14:textId="73CE6369" w:rsidR="001274F3" w:rsidRPr="00FD50F0" w:rsidRDefault="001274F3" w:rsidP="001274F3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D50F0">
        <w:rPr>
          <w:rFonts w:ascii="Arial" w:hAnsi="Arial" w:cs="Arial"/>
          <w:b/>
          <w:bCs/>
          <w:sz w:val="20"/>
          <w:szCs w:val="20"/>
        </w:rPr>
        <w:t>L.2.8 Zugriffsschutz für Attribute</w:t>
      </w:r>
    </w:p>
    <w:p w14:paraId="638E2D3C" w14:textId="02961EED" w:rsidR="001274F3" w:rsidRPr="00FD50F0" w:rsidRDefault="001274F3" w:rsidP="001274F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sz w:val="20"/>
          <w:szCs w:val="20"/>
        </w:rPr>
        <w:t xml:space="preserve">• </w:t>
      </w:r>
      <w:r w:rsidRPr="00FD50F0">
        <w:rPr>
          <w:rFonts w:ascii="Arial" w:hAnsi="Arial" w:cs="Arial"/>
          <w:b/>
          <w:bCs/>
          <w:sz w:val="20"/>
          <w:szCs w:val="20"/>
        </w:rPr>
        <w:t xml:space="preserve"> </w:t>
      </w:r>
      <w:r w:rsidRPr="00FD50F0">
        <w:rPr>
          <w:rFonts w:ascii="Arial" w:hAnsi="Arial" w:cs="Arial"/>
          <w:sz w:val="20"/>
          <w:szCs w:val="20"/>
        </w:rPr>
        <w:t xml:space="preserve">Attribute sind immer </w:t>
      </w:r>
      <w:r w:rsidRPr="00FD50F0">
        <w:rPr>
          <w:rFonts w:ascii="Arial" w:hAnsi="Arial" w:cs="Arial"/>
          <w:b/>
          <w:bCs/>
          <w:sz w:val="20"/>
          <w:szCs w:val="20"/>
        </w:rPr>
        <w:t>private</w:t>
      </w:r>
    </w:p>
    <w:p w14:paraId="606A4D8E" w14:textId="38A5DB20" w:rsidR="001274F3" w:rsidRPr="00FD50F0" w:rsidRDefault="001274F3" w:rsidP="001274F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sz w:val="20"/>
          <w:szCs w:val="20"/>
        </w:rPr>
        <w:t>– von außen gibt es keinen direkten Zugriff auf die Attribute</w:t>
      </w:r>
    </w:p>
    <w:p w14:paraId="692E3CF7" w14:textId="694B9993" w:rsidR="001274F3" w:rsidRPr="00FD50F0" w:rsidRDefault="001274F3" w:rsidP="001274F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sz w:val="20"/>
          <w:szCs w:val="20"/>
        </w:rPr>
        <w:t xml:space="preserve">– der Zugriff auf die Attribute erfolgt nur über </w:t>
      </w:r>
      <w:proofErr w:type="spellStart"/>
      <w:r w:rsidRPr="00FD50F0">
        <w:rPr>
          <w:rFonts w:ascii="Arial" w:hAnsi="Arial" w:cs="Arial"/>
          <w:b/>
          <w:bCs/>
          <w:sz w:val="20"/>
          <w:szCs w:val="20"/>
        </w:rPr>
        <w:t>public</w:t>
      </w:r>
      <w:proofErr w:type="spellEnd"/>
      <w:r w:rsidRPr="00FD50F0">
        <w:rPr>
          <w:rFonts w:ascii="Arial" w:hAnsi="Arial" w:cs="Arial"/>
          <w:sz w:val="20"/>
          <w:szCs w:val="20"/>
        </w:rPr>
        <w:t>-Methoden</w:t>
      </w:r>
    </w:p>
    <w:p w14:paraId="71401473" w14:textId="01ECD9FA" w:rsidR="00903622" w:rsidRDefault="001274F3" w:rsidP="001274F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sz w:val="20"/>
          <w:szCs w:val="20"/>
        </w:rPr>
        <w:t xml:space="preserve">• Attribute, die nach Konstruktor nicht mehr geändert werden, werden </w:t>
      </w:r>
      <w:r w:rsidRPr="00FD50F0">
        <w:rPr>
          <w:rFonts w:ascii="Arial" w:hAnsi="Arial" w:cs="Arial"/>
          <w:b/>
          <w:bCs/>
          <w:sz w:val="20"/>
          <w:szCs w:val="20"/>
        </w:rPr>
        <w:t>final</w:t>
      </w:r>
      <w:r w:rsidRPr="00FD50F0">
        <w:rPr>
          <w:rFonts w:ascii="Arial" w:hAnsi="Arial" w:cs="Arial"/>
          <w:sz w:val="20"/>
          <w:szCs w:val="20"/>
        </w:rPr>
        <w:t xml:space="preserve"> deklariert: </w:t>
      </w:r>
      <w:r w:rsidRPr="00FD50F0">
        <w:rPr>
          <w:rFonts w:ascii="Arial" w:hAnsi="Arial" w:cs="Arial"/>
          <w:sz w:val="20"/>
          <w:szCs w:val="20"/>
        </w:rPr>
        <w:br/>
      </w:r>
      <w:proofErr w:type="spellStart"/>
      <w:r w:rsidRPr="00FD50F0">
        <w:rPr>
          <w:rFonts w:ascii="Arial" w:hAnsi="Arial" w:cs="Arial"/>
          <w:sz w:val="20"/>
          <w:szCs w:val="20"/>
        </w:rPr>
        <w:t>class</w:t>
      </w:r>
      <w:proofErr w:type="spellEnd"/>
      <w:r w:rsidRPr="00FD50F0">
        <w:rPr>
          <w:rFonts w:ascii="Arial" w:hAnsi="Arial" w:cs="Arial"/>
          <w:sz w:val="20"/>
          <w:szCs w:val="20"/>
        </w:rPr>
        <w:t xml:space="preserve"> Aktie </w:t>
      </w:r>
      <w:proofErr w:type="gramStart"/>
      <w:r w:rsidRPr="00FD50F0">
        <w:rPr>
          <w:rFonts w:ascii="Arial" w:hAnsi="Arial" w:cs="Arial"/>
          <w:sz w:val="20"/>
          <w:szCs w:val="20"/>
        </w:rPr>
        <w:t>{ private</w:t>
      </w:r>
      <w:proofErr w:type="gramEnd"/>
      <w:r w:rsidRPr="00FD50F0">
        <w:rPr>
          <w:rFonts w:ascii="Arial" w:hAnsi="Arial" w:cs="Arial"/>
          <w:sz w:val="20"/>
          <w:szCs w:val="20"/>
        </w:rPr>
        <w:t xml:space="preserve"> final String </w:t>
      </w:r>
      <w:proofErr w:type="spellStart"/>
      <w:r w:rsidRPr="00FD50F0">
        <w:rPr>
          <w:rFonts w:ascii="Arial" w:hAnsi="Arial" w:cs="Arial"/>
          <w:sz w:val="20"/>
          <w:szCs w:val="20"/>
        </w:rPr>
        <w:t>isin</w:t>
      </w:r>
      <w:proofErr w:type="spellEnd"/>
      <w:r w:rsidRPr="00FD50F0">
        <w:rPr>
          <w:rFonts w:ascii="Arial" w:hAnsi="Arial" w:cs="Arial"/>
          <w:sz w:val="20"/>
          <w:szCs w:val="20"/>
        </w:rPr>
        <w:t>; ...</w:t>
      </w:r>
    </w:p>
    <w:p w14:paraId="7672EF8F" w14:textId="325D3371" w:rsidR="00FD50F0" w:rsidRDefault="00FD50F0" w:rsidP="001274F3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</w:p>
    <w:p w14:paraId="405EFAAA" w14:textId="7F7881A6" w:rsidR="00FD50F0" w:rsidRPr="00FD50F0" w:rsidRDefault="00FD50F0" w:rsidP="001274F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855A24C" w14:textId="77777777" w:rsidR="00FD50F0" w:rsidRPr="00FD50F0" w:rsidRDefault="00FD50F0" w:rsidP="00FD50F0">
      <w:pPr>
        <w:spacing w:after="0" w:line="240" w:lineRule="auto"/>
        <w:rPr>
          <w:rFonts w:ascii="Arial" w:hAnsi="Arial" w:cs="Arial"/>
          <w:b/>
          <w:bCs/>
          <w:sz w:val="21"/>
          <w:szCs w:val="21"/>
          <w:u w:val="single"/>
        </w:rPr>
      </w:pPr>
      <w:r w:rsidRPr="00FD50F0">
        <w:rPr>
          <w:rFonts w:ascii="Arial" w:hAnsi="Arial" w:cs="Arial"/>
          <w:b/>
          <w:bCs/>
          <w:sz w:val="21"/>
          <w:szCs w:val="21"/>
          <w:u w:val="single"/>
        </w:rPr>
        <w:t>Konstruktoren überladen</w:t>
      </w:r>
    </w:p>
    <w:p w14:paraId="283FF416" w14:textId="40927EA1" w:rsidR="00FD50F0" w:rsidRPr="00FD50F0" w:rsidRDefault="00FD50F0" w:rsidP="00FD50F0">
      <w:pPr>
        <w:pStyle w:val="Listenabsatz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sz w:val="20"/>
          <w:szCs w:val="20"/>
        </w:rPr>
        <w:t>Sie unterscheiden sich anhand ihrer Parameterstruktur (Anzahl der Parameter mit ihren Datentypen). Die Konstruktoren müssen unterschiedliche Signaturen haben.</w:t>
      </w:r>
    </w:p>
    <w:p w14:paraId="3883A57E" w14:textId="77777777" w:rsidR="00FD50F0" w:rsidRPr="00FD50F0" w:rsidRDefault="00FD50F0" w:rsidP="00FD50F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b/>
          <w:bCs/>
          <w:sz w:val="20"/>
          <w:szCs w:val="20"/>
        </w:rPr>
        <w:t>Methoden-Signatur:</w:t>
      </w:r>
      <w:r w:rsidRPr="00FD50F0">
        <w:rPr>
          <w:rFonts w:ascii="Arial" w:hAnsi="Arial" w:cs="Arial"/>
          <w:sz w:val="20"/>
          <w:szCs w:val="20"/>
        </w:rPr>
        <w:t xml:space="preserve"> Besteht aus Methodenname, Anzahl der Parameter und Reihenfolge der Parametertypen.</w:t>
      </w:r>
    </w:p>
    <w:p w14:paraId="2D70A0C6" w14:textId="77777777" w:rsidR="00FD50F0" w:rsidRPr="00FD50F0" w:rsidRDefault="00FD50F0" w:rsidP="00FD50F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b/>
          <w:bCs/>
          <w:sz w:val="20"/>
          <w:szCs w:val="20"/>
        </w:rPr>
        <w:t>Überladen (</w:t>
      </w:r>
      <w:proofErr w:type="spellStart"/>
      <w:r w:rsidRPr="00FD50F0">
        <w:rPr>
          <w:rFonts w:ascii="Arial" w:hAnsi="Arial" w:cs="Arial"/>
          <w:b/>
          <w:bCs/>
          <w:sz w:val="20"/>
          <w:szCs w:val="20"/>
        </w:rPr>
        <w:t>overload</w:t>
      </w:r>
      <w:proofErr w:type="spellEnd"/>
      <w:r w:rsidRPr="00FD50F0">
        <w:rPr>
          <w:rFonts w:ascii="Arial" w:hAnsi="Arial" w:cs="Arial"/>
          <w:b/>
          <w:bCs/>
          <w:sz w:val="20"/>
          <w:szCs w:val="20"/>
        </w:rPr>
        <w:t>):</w:t>
      </w:r>
      <w:r w:rsidRPr="00FD50F0">
        <w:rPr>
          <w:rFonts w:ascii="Arial" w:hAnsi="Arial" w:cs="Arial"/>
          <w:sz w:val="20"/>
          <w:szCs w:val="20"/>
        </w:rPr>
        <w:t xml:space="preserve"> Definition mehrerer Methoden gleichen Namens mit unterschiedlicher Signatur.</w:t>
      </w:r>
    </w:p>
    <w:p w14:paraId="54D4A924" w14:textId="77777777" w:rsidR="00FD50F0" w:rsidRPr="00FD50F0" w:rsidRDefault="00FD50F0" w:rsidP="00FD50F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EF3994" wp14:editId="3C80E165">
                <wp:simplePos x="0" y="0"/>
                <wp:positionH relativeFrom="column">
                  <wp:posOffset>5463540</wp:posOffset>
                </wp:positionH>
                <wp:positionV relativeFrom="paragraph">
                  <wp:posOffset>152400</wp:posOffset>
                </wp:positionV>
                <wp:extent cx="1475740" cy="1146175"/>
                <wp:effectExtent l="0" t="0" r="10160" b="9525"/>
                <wp:wrapSquare wrapText="bothSides"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740" cy="1146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9A77C6" w14:textId="77777777" w:rsidR="00FD50F0" w:rsidRPr="000E7232" w:rsidRDefault="00FD50F0" w:rsidP="00FD50F0">
                            <w:pPr>
                              <w:spacing w:after="0" w:line="240" w:lineRule="auto"/>
                              <w:rPr>
                                <w:rFonts w:ascii="Miriam" w:hAnsi="Miriam" w:cs="Miriam"/>
                                <w:lang w:val="en-US"/>
                              </w:rPr>
                            </w:pPr>
                            <w:r w:rsidRPr="000E7232">
                              <w:rPr>
                                <w:rFonts w:ascii="Miriam" w:hAnsi="Miriam" w:cs="Miriam" w:hint="cs"/>
                                <w:lang w:val="en-US"/>
                              </w:rPr>
                              <w:t xml:space="preserve">public </w:t>
                            </w:r>
                            <w:proofErr w:type="gramStart"/>
                            <w:r w:rsidRPr="000E7232">
                              <w:rPr>
                                <w:rFonts w:ascii="Miriam" w:hAnsi="Miriam" w:cs="Miriam" w:hint="cs"/>
                                <w:lang w:val="en-US"/>
                              </w:rPr>
                              <w:t>Loc(</w:t>
                            </w:r>
                            <w:proofErr w:type="gramEnd"/>
                            <w:r w:rsidRPr="000E7232">
                              <w:rPr>
                                <w:rFonts w:ascii="Miriam" w:hAnsi="Miriam" w:cs="Miriam" w:hint="cs"/>
                                <w:lang w:val="en-US"/>
                              </w:rPr>
                              <w:t>Loc loc) {</w:t>
                            </w:r>
                          </w:p>
                          <w:p w14:paraId="09F1C0C6" w14:textId="77777777" w:rsidR="00FD50F0" w:rsidRPr="000E7232" w:rsidRDefault="00FD50F0" w:rsidP="00FD50F0">
                            <w:pPr>
                              <w:spacing w:after="0" w:line="240" w:lineRule="auto"/>
                              <w:rPr>
                                <w:rFonts w:ascii="Miriam" w:hAnsi="Miriam" w:cs="Miriam"/>
                                <w:lang w:val="en-US"/>
                              </w:rPr>
                            </w:pPr>
                            <w:r w:rsidRPr="000E7232">
                              <w:rPr>
                                <w:rFonts w:ascii="Miriam" w:hAnsi="Miriam" w:cs="Miriam" w:hint="cs"/>
                                <w:lang w:val="en-US"/>
                              </w:rPr>
                              <w:t xml:space="preserve"> x = </w:t>
                            </w:r>
                            <w:proofErr w:type="spellStart"/>
                            <w:proofErr w:type="gramStart"/>
                            <w:r w:rsidRPr="000E7232">
                              <w:rPr>
                                <w:rFonts w:ascii="Miriam" w:hAnsi="Miriam" w:cs="Miriam" w:hint="cs"/>
                                <w:lang w:val="en-US"/>
                              </w:rPr>
                              <w:t>loc.</w:t>
                            </w:r>
                            <w:r>
                              <w:rPr>
                                <w:rFonts w:ascii="Miriam" w:hAnsi="Miriam" w:cs="Miriam"/>
                                <w:lang w:val="en-US"/>
                              </w:rPr>
                              <w:t>getX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riam" w:hAnsi="Miriam" w:cs="Miriam"/>
                                <w:lang w:val="en-US"/>
                              </w:rPr>
                              <w:t>()</w:t>
                            </w:r>
                            <w:r w:rsidRPr="000E7232">
                              <w:rPr>
                                <w:rFonts w:ascii="Miriam" w:hAnsi="Miriam" w:cs="Miriam" w:hint="cs"/>
                                <w:lang w:val="en-US"/>
                              </w:rPr>
                              <w:t>;</w:t>
                            </w:r>
                          </w:p>
                          <w:p w14:paraId="1A7D173E" w14:textId="77777777" w:rsidR="00FD50F0" w:rsidRPr="000E7232" w:rsidRDefault="00FD50F0" w:rsidP="00FD50F0">
                            <w:pPr>
                              <w:spacing w:after="0" w:line="240" w:lineRule="auto"/>
                              <w:rPr>
                                <w:rFonts w:ascii="Miriam" w:hAnsi="Miriam" w:cs="Miriam"/>
                                <w:lang w:val="en-US"/>
                              </w:rPr>
                            </w:pPr>
                            <w:r w:rsidRPr="000E7232">
                              <w:rPr>
                                <w:rFonts w:ascii="Miriam" w:hAnsi="Miriam" w:cs="Miriam" w:hint="cs"/>
                                <w:lang w:val="en-US"/>
                              </w:rPr>
                              <w:t xml:space="preserve">y = </w:t>
                            </w:r>
                            <w:proofErr w:type="spellStart"/>
                            <w:proofErr w:type="gramStart"/>
                            <w:r w:rsidRPr="000E7232">
                              <w:rPr>
                                <w:rFonts w:ascii="Miriam" w:hAnsi="Miriam" w:cs="Miriam" w:hint="cs"/>
                                <w:lang w:val="en-US"/>
                              </w:rPr>
                              <w:t>loc.y</w:t>
                            </w:r>
                            <w:proofErr w:type="spellEnd"/>
                            <w:proofErr w:type="gramEnd"/>
                            <w:r w:rsidRPr="000E7232">
                              <w:rPr>
                                <w:rFonts w:ascii="Miriam" w:hAnsi="Miriam" w:cs="Miriam" w:hint="cs"/>
                                <w:lang w:val="en-US"/>
                              </w:rPr>
                              <w:t xml:space="preserve">; </w:t>
                            </w:r>
                          </w:p>
                          <w:p w14:paraId="4BF1588D" w14:textId="77777777" w:rsidR="00FD50F0" w:rsidRPr="000E7232" w:rsidRDefault="00FD50F0" w:rsidP="00FD50F0">
                            <w:pPr>
                              <w:spacing w:after="0" w:line="240" w:lineRule="auto"/>
                              <w:rPr>
                                <w:rFonts w:ascii="Miriam" w:hAnsi="Miriam" w:cs="Miriam"/>
                              </w:rPr>
                            </w:pPr>
                            <w:r w:rsidRPr="000E7232">
                              <w:rPr>
                                <w:rFonts w:ascii="Miriam" w:hAnsi="Miriam" w:cs="Miriam" w:hint="cs"/>
                              </w:rPr>
                              <w:t>}</w:t>
                            </w:r>
                          </w:p>
                          <w:p w14:paraId="04DEE774" w14:textId="77777777" w:rsidR="00FD50F0" w:rsidRPr="000E7232" w:rsidRDefault="00FD50F0" w:rsidP="00FD50F0">
                            <w:pPr>
                              <w:rPr>
                                <w:rFonts w:ascii="Miriam" w:hAnsi="Miriam" w:cs="Miriam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61F287" wp14:editId="26A21763">
                                  <wp:extent cx="1286510" cy="489585"/>
                                  <wp:effectExtent l="0" t="0" r="0" b="5715"/>
                                  <wp:docPr id="8" name="Grafik 8" descr="Ein Bild, das Text, Uhr enthält.&#10;&#10;Automatisch generierte Beschreibu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Grafik 8" descr="Ein Bild, das Text, Uhr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6510" cy="4895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F3994" id="Textfeld 18" o:spid="_x0000_s1029" type="#_x0000_t202" style="position:absolute;margin-left:430.2pt;margin-top:12pt;width:116.2pt;height:9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" fillcolor="white [3201]" strokeweight=".5pt">
                <v:textbox>
                  <w:txbxContent>
                    <w:p w14:paraId="5D9A77C6" w14:textId="77777777" w:rsidR="00FD50F0" w:rsidRPr="000E7232" w:rsidRDefault="00FD50F0" w:rsidP="00FD50F0">
                      <w:pPr>
                        <w:spacing w:after="0" w:line="240" w:lineRule="auto"/>
                        <w:rPr>
                          <w:rFonts w:ascii="Miriam" w:hAnsi="Miriam" w:cs="Miriam"/>
                          <w:lang w:val="en-US"/>
                        </w:rPr>
                      </w:pPr>
                      <w:r w:rsidRPr="000E7232">
                        <w:rPr>
                          <w:rFonts w:ascii="Miriam" w:hAnsi="Miriam" w:cs="Miriam" w:hint="cs"/>
                          <w:lang w:val="en-US"/>
                        </w:rPr>
                        <w:t xml:space="preserve">public </w:t>
                      </w:r>
                      <w:proofErr w:type="gramStart"/>
                      <w:r w:rsidRPr="000E7232">
                        <w:rPr>
                          <w:rFonts w:ascii="Miriam" w:hAnsi="Miriam" w:cs="Miriam" w:hint="cs"/>
                          <w:lang w:val="en-US"/>
                        </w:rPr>
                        <w:t>Loc(</w:t>
                      </w:r>
                      <w:proofErr w:type="gramEnd"/>
                      <w:r w:rsidRPr="000E7232">
                        <w:rPr>
                          <w:rFonts w:ascii="Miriam" w:hAnsi="Miriam" w:cs="Miriam" w:hint="cs"/>
                          <w:lang w:val="en-US"/>
                        </w:rPr>
                        <w:t>Loc loc) {</w:t>
                      </w:r>
                    </w:p>
                    <w:p w14:paraId="09F1C0C6" w14:textId="77777777" w:rsidR="00FD50F0" w:rsidRPr="000E7232" w:rsidRDefault="00FD50F0" w:rsidP="00FD50F0">
                      <w:pPr>
                        <w:spacing w:after="0" w:line="240" w:lineRule="auto"/>
                        <w:rPr>
                          <w:rFonts w:ascii="Miriam" w:hAnsi="Miriam" w:cs="Miriam"/>
                          <w:lang w:val="en-US"/>
                        </w:rPr>
                      </w:pPr>
                      <w:r w:rsidRPr="000E7232">
                        <w:rPr>
                          <w:rFonts w:ascii="Miriam" w:hAnsi="Miriam" w:cs="Miriam" w:hint="cs"/>
                          <w:lang w:val="en-US"/>
                        </w:rPr>
                        <w:t xml:space="preserve"> x = </w:t>
                      </w:r>
                      <w:proofErr w:type="spellStart"/>
                      <w:proofErr w:type="gramStart"/>
                      <w:r w:rsidRPr="000E7232">
                        <w:rPr>
                          <w:rFonts w:ascii="Miriam" w:hAnsi="Miriam" w:cs="Miriam" w:hint="cs"/>
                          <w:lang w:val="en-US"/>
                        </w:rPr>
                        <w:t>loc.</w:t>
                      </w:r>
                      <w:r>
                        <w:rPr>
                          <w:rFonts w:ascii="Miriam" w:hAnsi="Miriam" w:cs="Miriam"/>
                          <w:lang w:val="en-US"/>
                        </w:rPr>
                        <w:t>getX</w:t>
                      </w:r>
                      <w:proofErr w:type="spellEnd"/>
                      <w:proofErr w:type="gramEnd"/>
                      <w:r>
                        <w:rPr>
                          <w:rFonts w:ascii="Miriam" w:hAnsi="Miriam" w:cs="Miriam"/>
                          <w:lang w:val="en-US"/>
                        </w:rPr>
                        <w:t>()</w:t>
                      </w:r>
                      <w:r w:rsidRPr="000E7232">
                        <w:rPr>
                          <w:rFonts w:ascii="Miriam" w:hAnsi="Miriam" w:cs="Miriam" w:hint="cs"/>
                          <w:lang w:val="en-US"/>
                        </w:rPr>
                        <w:t>;</w:t>
                      </w:r>
                    </w:p>
                    <w:p w14:paraId="1A7D173E" w14:textId="77777777" w:rsidR="00FD50F0" w:rsidRPr="000E7232" w:rsidRDefault="00FD50F0" w:rsidP="00FD50F0">
                      <w:pPr>
                        <w:spacing w:after="0" w:line="240" w:lineRule="auto"/>
                        <w:rPr>
                          <w:rFonts w:ascii="Miriam" w:hAnsi="Miriam" w:cs="Miriam"/>
                          <w:lang w:val="en-US"/>
                        </w:rPr>
                      </w:pPr>
                      <w:r w:rsidRPr="000E7232">
                        <w:rPr>
                          <w:rFonts w:ascii="Miriam" w:hAnsi="Miriam" w:cs="Miriam" w:hint="cs"/>
                          <w:lang w:val="en-US"/>
                        </w:rPr>
                        <w:t xml:space="preserve">y = </w:t>
                      </w:r>
                      <w:proofErr w:type="spellStart"/>
                      <w:proofErr w:type="gramStart"/>
                      <w:r w:rsidRPr="000E7232">
                        <w:rPr>
                          <w:rFonts w:ascii="Miriam" w:hAnsi="Miriam" w:cs="Miriam" w:hint="cs"/>
                          <w:lang w:val="en-US"/>
                        </w:rPr>
                        <w:t>loc.y</w:t>
                      </w:r>
                      <w:proofErr w:type="spellEnd"/>
                      <w:proofErr w:type="gramEnd"/>
                      <w:r w:rsidRPr="000E7232">
                        <w:rPr>
                          <w:rFonts w:ascii="Miriam" w:hAnsi="Miriam" w:cs="Miriam" w:hint="cs"/>
                          <w:lang w:val="en-US"/>
                        </w:rPr>
                        <w:t xml:space="preserve">; </w:t>
                      </w:r>
                    </w:p>
                    <w:p w14:paraId="4BF1588D" w14:textId="77777777" w:rsidR="00FD50F0" w:rsidRPr="000E7232" w:rsidRDefault="00FD50F0" w:rsidP="00FD50F0">
                      <w:pPr>
                        <w:spacing w:after="0" w:line="240" w:lineRule="auto"/>
                        <w:rPr>
                          <w:rFonts w:ascii="Miriam" w:hAnsi="Miriam" w:cs="Miriam"/>
                        </w:rPr>
                      </w:pPr>
                      <w:r w:rsidRPr="000E7232">
                        <w:rPr>
                          <w:rFonts w:ascii="Miriam" w:hAnsi="Miriam" w:cs="Miriam" w:hint="cs"/>
                        </w:rPr>
                        <w:t>}</w:t>
                      </w:r>
                    </w:p>
                    <w:p w14:paraId="04DEE774" w14:textId="77777777" w:rsidR="00FD50F0" w:rsidRPr="000E7232" w:rsidRDefault="00FD50F0" w:rsidP="00FD50F0">
                      <w:pPr>
                        <w:rPr>
                          <w:rFonts w:ascii="Miriam" w:hAnsi="Miriam" w:cs="Miriam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61F287" wp14:editId="26A21763">
                            <wp:extent cx="1286510" cy="489585"/>
                            <wp:effectExtent l="0" t="0" r="0" b="5715"/>
                            <wp:docPr id="8" name="Grafik 8" descr="Ein Bild, das Text, Uhr enthält.&#10;&#10;Automatisch generierte Beschreibu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Grafik 8" descr="Ein Bild, das Text, Uhr enthält.&#10;&#10;Automatisch generierte Beschreibu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6510" cy="4895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69A26A" w14:textId="77777777" w:rsidR="00FD50F0" w:rsidRPr="00FD50F0" w:rsidRDefault="00FD50F0" w:rsidP="00FD50F0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D50F0">
        <w:rPr>
          <w:rFonts w:ascii="Arial" w:hAnsi="Arial" w:cs="Arial"/>
          <w:b/>
          <w:bCs/>
          <w:sz w:val="20"/>
          <w:szCs w:val="20"/>
        </w:rPr>
        <w:t>Spezielle Konstruktoren</w:t>
      </w:r>
    </w:p>
    <w:p w14:paraId="5888C2A1" w14:textId="1D9619E7" w:rsidR="00FD50F0" w:rsidRPr="00FD50F0" w:rsidRDefault="00FD50F0" w:rsidP="00FD50F0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D50F0">
        <w:rPr>
          <w:rFonts w:ascii="Arial" w:hAnsi="Arial" w:cs="Arial"/>
          <w:b/>
          <w:bCs/>
          <w:sz w:val="20"/>
          <w:szCs w:val="20"/>
        </w:rPr>
        <w:t>Copy</w:t>
      </w:r>
      <w:proofErr w:type="spellEnd"/>
      <w:r w:rsidRPr="00FD50F0">
        <w:rPr>
          <w:rFonts w:ascii="Arial" w:hAnsi="Arial" w:cs="Arial"/>
          <w:b/>
          <w:bCs/>
          <w:sz w:val="20"/>
          <w:szCs w:val="20"/>
        </w:rPr>
        <w:t>-Konstruktor</w:t>
      </w:r>
      <w:r w:rsidRPr="00FD50F0">
        <w:rPr>
          <w:rFonts w:ascii="Arial" w:hAnsi="Arial" w:cs="Arial"/>
          <w:sz w:val="20"/>
          <w:szCs w:val="20"/>
        </w:rPr>
        <w:t>: Konstruktor, der ein vorhandenes Objekt als Vorlage für die Initialisierung verwendet.</w:t>
      </w:r>
    </w:p>
    <w:p w14:paraId="119F79BA" w14:textId="26C39C99" w:rsidR="00FD50F0" w:rsidRPr="00FD50F0" w:rsidRDefault="00FD50F0" w:rsidP="00FD50F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sz w:val="20"/>
          <w:szCs w:val="20"/>
        </w:rPr>
        <w:t xml:space="preserve"> • Ein </w:t>
      </w:r>
      <w:proofErr w:type="spellStart"/>
      <w:r w:rsidRPr="00FD50F0">
        <w:rPr>
          <w:rFonts w:ascii="Arial" w:hAnsi="Arial" w:cs="Arial"/>
          <w:sz w:val="20"/>
          <w:szCs w:val="20"/>
        </w:rPr>
        <w:t>Copy</w:t>
      </w:r>
      <w:proofErr w:type="spellEnd"/>
      <w:r w:rsidRPr="00FD50F0">
        <w:rPr>
          <w:rFonts w:ascii="Arial" w:hAnsi="Arial" w:cs="Arial"/>
          <w:sz w:val="20"/>
          <w:szCs w:val="20"/>
        </w:rPr>
        <w:t>-Konstruktor hat ein Objekt derselben Klasse als Parameter</w:t>
      </w:r>
    </w:p>
    <w:p w14:paraId="2E0D82E1" w14:textId="01DEB348" w:rsidR="00FD50F0" w:rsidRPr="00FD50F0" w:rsidRDefault="00FD50F0" w:rsidP="00FD50F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sz w:val="20"/>
          <w:szCs w:val="20"/>
        </w:rPr>
        <w:t>• Dieser Konstruktor erzeugt ein neues Objekt (mit neuem Speicherplatz) als Kopie.</w:t>
      </w:r>
    </w:p>
    <w:p w14:paraId="5762AEF4" w14:textId="389B7208" w:rsidR="00FD50F0" w:rsidRPr="00FD50F0" w:rsidRDefault="00FD50F0" w:rsidP="00FD50F0">
      <w:pPr>
        <w:spacing w:after="0" w:line="240" w:lineRule="auto"/>
        <w:rPr>
          <w:noProof/>
          <w:sz w:val="20"/>
          <w:szCs w:val="20"/>
        </w:rPr>
      </w:pPr>
    </w:p>
    <w:p w14:paraId="7FDEAFD6" w14:textId="0288B97A" w:rsidR="00FD50F0" w:rsidRPr="00FD50F0" w:rsidRDefault="00FD50F0" w:rsidP="00FD50F0">
      <w:pPr>
        <w:spacing w:after="0" w:line="240" w:lineRule="auto"/>
        <w:rPr>
          <w:rFonts w:ascii="Arial" w:hAnsi="Arial" w:cs="Arial"/>
          <w:b/>
          <w:bCs/>
          <w:sz w:val="21"/>
          <w:szCs w:val="21"/>
          <w:u w:val="single"/>
        </w:rPr>
      </w:pPr>
      <w:r w:rsidRPr="00FD50F0">
        <w:rPr>
          <w:rFonts w:ascii="Arial" w:hAnsi="Arial" w:cs="Arial"/>
          <w:b/>
          <w:bCs/>
          <w:sz w:val="21"/>
          <w:szCs w:val="21"/>
          <w:u w:val="single"/>
        </w:rPr>
        <w:t>Kopier-Varianten</w:t>
      </w:r>
    </w:p>
    <w:p w14:paraId="1D0CA5D9" w14:textId="77777777" w:rsidR="00FD50F0" w:rsidRPr="00FD50F0" w:rsidRDefault="00FD50F0" w:rsidP="00FD50F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53B87B" wp14:editId="21D929E4">
                <wp:simplePos x="0" y="0"/>
                <wp:positionH relativeFrom="column">
                  <wp:posOffset>5343525</wp:posOffset>
                </wp:positionH>
                <wp:positionV relativeFrom="paragraph">
                  <wp:posOffset>150495</wp:posOffset>
                </wp:positionV>
                <wp:extent cx="1543685" cy="1146175"/>
                <wp:effectExtent l="0" t="0" r="18415" b="9525"/>
                <wp:wrapSquare wrapText="bothSides"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685" cy="1146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67EBA3" w14:textId="77777777" w:rsidR="00FD50F0" w:rsidRPr="000E7232" w:rsidRDefault="00FD50F0" w:rsidP="00FD50F0">
                            <w:pPr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7232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0E7232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>Einwohner</w:t>
                            </w:r>
                            <w:proofErr w:type="spellEnd"/>
                            <w:r w:rsidRPr="000E7232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34C7884F" w14:textId="77777777" w:rsidR="00FD50F0" w:rsidRPr="000E7232" w:rsidRDefault="00FD50F0" w:rsidP="00FD50F0">
                            <w:pPr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7232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 xml:space="preserve">private String </w:t>
                            </w:r>
                            <w:proofErr w:type="gramStart"/>
                            <w:r w:rsidRPr="000E7232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>name;</w:t>
                            </w:r>
                            <w:proofErr w:type="gramEnd"/>
                          </w:p>
                          <w:p w14:paraId="65C50C19" w14:textId="77777777" w:rsidR="00FD50F0" w:rsidRPr="000E7232" w:rsidRDefault="00FD50F0" w:rsidP="00FD50F0">
                            <w:pPr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7232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 xml:space="preserve">private Loc </w:t>
                            </w:r>
                            <w:proofErr w:type="gramStart"/>
                            <w:r w:rsidRPr="000E7232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>position;</w:t>
                            </w:r>
                            <w:proofErr w:type="gramEnd"/>
                          </w:p>
                          <w:p w14:paraId="536E0D46" w14:textId="77777777" w:rsidR="00FD50F0" w:rsidRPr="000E7232" w:rsidRDefault="00FD50F0" w:rsidP="00FD50F0">
                            <w:pPr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7232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 w:rsidRPr="000E7232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>Einwohner</w:t>
                            </w:r>
                            <w:proofErr w:type="spellEnd"/>
                            <w:r w:rsidRPr="000E7232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E7232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>String name, Loc position) {</w:t>
                            </w:r>
                          </w:p>
                          <w:p w14:paraId="40000960" w14:textId="77777777" w:rsidR="00FD50F0" w:rsidRPr="000E7232" w:rsidRDefault="00FD50F0" w:rsidP="00FD50F0">
                            <w:pPr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7232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 xml:space="preserve">this.name= </w:t>
                            </w:r>
                            <w:proofErr w:type="gramStart"/>
                            <w:r w:rsidRPr="000E7232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>name;</w:t>
                            </w:r>
                            <w:proofErr w:type="gramEnd"/>
                          </w:p>
                          <w:p w14:paraId="5C7484A3" w14:textId="77777777" w:rsidR="00FD50F0" w:rsidRPr="000E7232" w:rsidRDefault="00FD50F0" w:rsidP="00FD50F0">
                            <w:pPr>
                              <w:spacing w:after="0" w:line="240" w:lineRule="auto"/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E7232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>this.position</w:t>
                            </w:r>
                            <w:proofErr w:type="spellEnd"/>
                            <w:proofErr w:type="gramEnd"/>
                            <w:r w:rsidRPr="000E7232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>= position; }</w:t>
                            </w:r>
                          </w:p>
                          <w:p w14:paraId="7D11361B" w14:textId="77777777" w:rsidR="00FD50F0" w:rsidRPr="000E7232" w:rsidRDefault="00FD50F0" w:rsidP="00FD50F0">
                            <w:pPr>
                              <w:rPr>
                                <w:rFonts w:ascii="Miriam" w:hAnsi="Miriam" w:cs="Miriam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3B87B" id="Textfeld 19" o:spid="_x0000_s1030" type="#_x0000_t202" style="position:absolute;margin-left:420.75pt;margin-top:11.85pt;width:121.55pt;height:9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" fillcolor="white [3201]" strokeweight=".5pt">
                <v:textbox>
                  <w:txbxContent>
                    <w:p w14:paraId="3367EBA3" w14:textId="77777777" w:rsidR="00FD50F0" w:rsidRPr="000E7232" w:rsidRDefault="00FD50F0" w:rsidP="00FD50F0">
                      <w:pPr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0E7232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0E7232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>Einwohner</w:t>
                      </w:r>
                      <w:proofErr w:type="spellEnd"/>
                      <w:r w:rsidRPr="000E7232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34C7884F" w14:textId="77777777" w:rsidR="00FD50F0" w:rsidRPr="000E7232" w:rsidRDefault="00FD50F0" w:rsidP="00FD50F0">
                      <w:pPr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0E7232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 xml:space="preserve">private String </w:t>
                      </w:r>
                      <w:proofErr w:type="gramStart"/>
                      <w:r w:rsidRPr="000E7232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>name;</w:t>
                      </w:r>
                      <w:proofErr w:type="gramEnd"/>
                    </w:p>
                    <w:p w14:paraId="65C50C19" w14:textId="77777777" w:rsidR="00FD50F0" w:rsidRPr="000E7232" w:rsidRDefault="00FD50F0" w:rsidP="00FD50F0">
                      <w:pPr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0E7232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 xml:space="preserve">private Loc </w:t>
                      </w:r>
                      <w:proofErr w:type="gramStart"/>
                      <w:r w:rsidRPr="000E7232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>position;</w:t>
                      </w:r>
                      <w:proofErr w:type="gramEnd"/>
                    </w:p>
                    <w:p w14:paraId="536E0D46" w14:textId="77777777" w:rsidR="00FD50F0" w:rsidRPr="000E7232" w:rsidRDefault="00FD50F0" w:rsidP="00FD50F0">
                      <w:pPr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0E7232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 xml:space="preserve">public </w:t>
                      </w:r>
                      <w:proofErr w:type="spellStart"/>
                      <w:proofErr w:type="gramStart"/>
                      <w:r w:rsidRPr="000E7232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>Einwohner</w:t>
                      </w:r>
                      <w:proofErr w:type="spellEnd"/>
                      <w:r w:rsidRPr="000E7232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0E7232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>String name, Loc position) {</w:t>
                      </w:r>
                    </w:p>
                    <w:p w14:paraId="40000960" w14:textId="77777777" w:rsidR="00FD50F0" w:rsidRPr="000E7232" w:rsidRDefault="00FD50F0" w:rsidP="00FD50F0">
                      <w:pPr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r w:rsidRPr="000E7232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 xml:space="preserve">this.name= </w:t>
                      </w:r>
                      <w:proofErr w:type="gramStart"/>
                      <w:r w:rsidRPr="000E7232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>name;</w:t>
                      </w:r>
                      <w:proofErr w:type="gramEnd"/>
                    </w:p>
                    <w:p w14:paraId="5C7484A3" w14:textId="77777777" w:rsidR="00FD50F0" w:rsidRPr="000E7232" w:rsidRDefault="00FD50F0" w:rsidP="00FD50F0">
                      <w:pPr>
                        <w:spacing w:after="0" w:line="240" w:lineRule="auto"/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0E7232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>this.position</w:t>
                      </w:r>
                      <w:proofErr w:type="spellEnd"/>
                      <w:proofErr w:type="gramEnd"/>
                      <w:r w:rsidRPr="000E7232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>= position; }</w:t>
                      </w:r>
                    </w:p>
                    <w:p w14:paraId="7D11361B" w14:textId="77777777" w:rsidR="00FD50F0" w:rsidRPr="000E7232" w:rsidRDefault="00FD50F0" w:rsidP="00FD50F0">
                      <w:pPr>
                        <w:rPr>
                          <w:rFonts w:ascii="Miriam" w:hAnsi="Miriam" w:cs="Miriam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D50F0">
        <w:rPr>
          <w:rFonts w:ascii="Arial" w:hAnsi="Arial" w:cs="Arial"/>
          <w:sz w:val="20"/>
          <w:szCs w:val="20"/>
        </w:rPr>
        <w:t>• Objekte können wiederum Objekte enthalten</w:t>
      </w:r>
    </w:p>
    <w:p w14:paraId="0943281D" w14:textId="29074BEC" w:rsidR="00FD50F0" w:rsidRPr="00FD50F0" w:rsidRDefault="00FD50F0" w:rsidP="00FD50F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6672" behindDoc="0" locked="0" layoutInCell="1" allowOverlap="1" wp14:anchorId="2328D630" wp14:editId="70ADB86A">
            <wp:simplePos x="0" y="0"/>
            <wp:positionH relativeFrom="column">
              <wp:posOffset>3771484</wp:posOffset>
            </wp:positionH>
            <wp:positionV relativeFrom="paragraph">
              <wp:posOffset>86995</wp:posOffset>
            </wp:positionV>
            <wp:extent cx="1480820" cy="936625"/>
            <wp:effectExtent l="0" t="0" r="5080" b="3175"/>
            <wp:wrapSquare wrapText="bothSides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668F70" w14:textId="2E70CE1E" w:rsidR="00FD50F0" w:rsidRPr="00FD50F0" w:rsidRDefault="00FD50F0" w:rsidP="00FD50F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b/>
          <w:bCs/>
          <w:sz w:val="20"/>
          <w:szCs w:val="20"/>
        </w:rPr>
        <w:t>Flaches Kopieren</w:t>
      </w:r>
      <w:r w:rsidRPr="00FD50F0">
        <w:rPr>
          <w:rFonts w:ascii="Arial" w:hAnsi="Arial" w:cs="Arial"/>
          <w:sz w:val="20"/>
          <w:szCs w:val="20"/>
        </w:rPr>
        <w:t>: einfache Attribute werden kopiert, Referenzen werden kopiert (keine Erzeugung neuer Objekte).</w:t>
      </w:r>
    </w:p>
    <w:p w14:paraId="2999B0A7" w14:textId="104E7C88" w:rsidR="00FD50F0" w:rsidRPr="00FD50F0" w:rsidRDefault="00FD50F0" w:rsidP="00FD50F0">
      <w:pPr>
        <w:spacing w:after="0" w:line="240" w:lineRule="auto"/>
        <w:rPr>
          <w:rFonts w:ascii="Miriam" w:hAnsi="Miriam" w:cs="Miriam"/>
          <w:sz w:val="20"/>
          <w:szCs w:val="20"/>
        </w:rPr>
      </w:pPr>
      <w:proofErr w:type="spellStart"/>
      <w:r w:rsidRPr="00FD50F0">
        <w:rPr>
          <w:rFonts w:ascii="Miriam" w:hAnsi="Miriam" w:cs="Miriam" w:hint="cs"/>
          <w:sz w:val="20"/>
          <w:szCs w:val="20"/>
        </w:rPr>
        <w:t>public</w:t>
      </w:r>
      <w:proofErr w:type="spellEnd"/>
      <w:r w:rsidRPr="00FD50F0">
        <w:rPr>
          <w:rFonts w:ascii="Miriam" w:hAnsi="Miriam" w:cs="Miriam" w:hint="cs"/>
          <w:sz w:val="20"/>
          <w:szCs w:val="20"/>
        </w:rPr>
        <w:t xml:space="preserve"> </w:t>
      </w:r>
      <w:proofErr w:type="gramStart"/>
      <w:r w:rsidRPr="00FD50F0">
        <w:rPr>
          <w:rFonts w:ascii="Miriam" w:hAnsi="Miriam" w:cs="Miriam" w:hint="cs"/>
          <w:sz w:val="20"/>
          <w:szCs w:val="20"/>
        </w:rPr>
        <w:t>Einwohner(</w:t>
      </w:r>
      <w:proofErr w:type="gramEnd"/>
      <w:r w:rsidRPr="00FD50F0">
        <w:rPr>
          <w:rFonts w:ascii="Miriam" w:hAnsi="Miriam" w:cs="Miriam" w:hint="cs"/>
          <w:sz w:val="20"/>
          <w:szCs w:val="20"/>
        </w:rPr>
        <w:t xml:space="preserve">Einwohner e) { </w:t>
      </w:r>
    </w:p>
    <w:p w14:paraId="081ABEFA" w14:textId="4C929512" w:rsidR="00FD50F0" w:rsidRPr="00FD50F0" w:rsidRDefault="00FD50F0" w:rsidP="00FD50F0">
      <w:pPr>
        <w:spacing w:after="0" w:line="240" w:lineRule="auto"/>
        <w:rPr>
          <w:rFonts w:ascii="Miriam" w:hAnsi="Miriam" w:cs="Miriam"/>
          <w:sz w:val="20"/>
          <w:szCs w:val="20"/>
        </w:rPr>
      </w:pPr>
      <w:r w:rsidRPr="00FD50F0">
        <w:rPr>
          <w:rFonts w:ascii="Miriam" w:hAnsi="Miriam" w:cs="Miriam" w:hint="cs"/>
          <w:sz w:val="20"/>
          <w:szCs w:val="20"/>
        </w:rPr>
        <w:t xml:space="preserve">    </w:t>
      </w:r>
      <w:proofErr w:type="spellStart"/>
      <w:r w:rsidRPr="00FD50F0">
        <w:rPr>
          <w:rFonts w:ascii="Miriam" w:hAnsi="Miriam" w:cs="Miriam" w:hint="cs"/>
          <w:sz w:val="20"/>
          <w:szCs w:val="20"/>
        </w:rPr>
        <w:t>name</w:t>
      </w:r>
      <w:proofErr w:type="spellEnd"/>
      <w:r w:rsidRPr="00FD50F0">
        <w:rPr>
          <w:rFonts w:ascii="Miriam" w:hAnsi="Miriam" w:cs="Miriam" w:hint="cs"/>
          <w:sz w:val="20"/>
          <w:szCs w:val="20"/>
        </w:rPr>
        <w:t>= e.name;</w:t>
      </w:r>
    </w:p>
    <w:p w14:paraId="051D3B2A" w14:textId="424B7735" w:rsidR="00FD50F0" w:rsidRPr="00FD50F0" w:rsidRDefault="00FD50F0" w:rsidP="00FD50F0">
      <w:pPr>
        <w:spacing w:after="0" w:line="240" w:lineRule="auto"/>
        <w:rPr>
          <w:rFonts w:ascii="Miriam" w:hAnsi="Miriam" w:cs="Miriam"/>
          <w:sz w:val="20"/>
          <w:szCs w:val="20"/>
        </w:rPr>
      </w:pPr>
      <w:r w:rsidRPr="00FD50F0">
        <w:rPr>
          <w:rFonts w:ascii="Miriam" w:hAnsi="Miriam" w:cs="Miriam" w:hint="cs"/>
          <w:sz w:val="20"/>
          <w:szCs w:val="20"/>
        </w:rPr>
        <w:t xml:space="preserve">    </w:t>
      </w:r>
      <w:proofErr w:type="spellStart"/>
      <w:r w:rsidRPr="00FD50F0">
        <w:rPr>
          <w:rFonts w:ascii="Miriam" w:hAnsi="Miriam" w:cs="Miriam" w:hint="cs"/>
          <w:sz w:val="20"/>
          <w:szCs w:val="20"/>
        </w:rPr>
        <w:t>position</w:t>
      </w:r>
      <w:proofErr w:type="spellEnd"/>
      <w:r w:rsidRPr="00FD50F0">
        <w:rPr>
          <w:rFonts w:ascii="Miriam" w:hAnsi="Miriam" w:cs="Miriam" w:hint="cs"/>
          <w:sz w:val="20"/>
          <w:szCs w:val="20"/>
        </w:rPr>
        <w:t xml:space="preserve">= </w:t>
      </w:r>
      <w:proofErr w:type="spellStart"/>
      <w:proofErr w:type="gramStart"/>
      <w:r w:rsidRPr="00FD50F0">
        <w:rPr>
          <w:rFonts w:ascii="Miriam" w:hAnsi="Miriam" w:cs="Miriam" w:hint="cs"/>
          <w:sz w:val="20"/>
          <w:szCs w:val="20"/>
        </w:rPr>
        <w:t>e.position</w:t>
      </w:r>
      <w:proofErr w:type="spellEnd"/>
      <w:proofErr w:type="gramEnd"/>
      <w:r w:rsidRPr="00FD50F0">
        <w:rPr>
          <w:rFonts w:ascii="Miriam" w:hAnsi="Miriam" w:cs="Miriam" w:hint="cs"/>
          <w:sz w:val="20"/>
          <w:szCs w:val="20"/>
        </w:rPr>
        <w:t>; }</w:t>
      </w:r>
    </w:p>
    <w:p w14:paraId="4D737287" w14:textId="2E63515B" w:rsidR="00FD50F0" w:rsidRPr="00FD50F0" w:rsidRDefault="00FD50F0" w:rsidP="00FD50F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0FD8EB1" w14:textId="79B50735" w:rsidR="00FD50F0" w:rsidRPr="00FD50F0" w:rsidRDefault="00FD50F0" w:rsidP="00FD50F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b/>
          <w:bCs/>
          <w:sz w:val="20"/>
          <w:szCs w:val="20"/>
        </w:rPr>
        <w:t>Tiefes Kopieren</w:t>
      </w:r>
      <w:r w:rsidRPr="00FD50F0">
        <w:rPr>
          <w:rFonts w:ascii="Arial" w:hAnsi="Arial" w:cs="Arial"/>
          <w:sz w:val="20"/>
          <w:szCs w:val="20"/>
        </w:rPr>
        <w:t>: einfache Attribute werden kopiert, Objekte werden neu erzeugt und inhaltlich kopiert.</w:t>
      </w:r>
    </w:p>
    <w:p w14:paraId="7A57FA7B" w14:textId="639E5235" w:rsidR="00FD50F0" w:rsidRPr="00FD50F0" w:rsidRDefault="00FD50F0" w:rsidP="00FD50F0">
      <w:pPr>
        <w:spacing w:after="0" w:line="240" w:lineRule="auto"/>
        <w:rPr>
          <w:rFonts w:ascii="Miriam" w:hAnsi="Miriam" w:cs="Miriam"/>
          <w:sz w:val="20"/>
          <w:szCs w:val="20"/>
        </w:rPr>
      </w:pPr>
      <w:r w:rsidRPr="00FD50F0">
        <w:rPr>
          <w:rFonts w:ascii="Miriam" w:hAnsi="Miriam" w:cs="Miriam" w:hint="cs"/>
          <w:noProof/>
          <w:sz w:val="20"/>
          <w:szCs w:val="20"/>
        </w:rPr>
        <w:drawing>
          <wp:anchor distT="0" distB="0" distL="114300" distR="114300" simplePos="0" relativeHeight="251678720" behindDoc="0" locked="0" layoutInCell="1" allowOverlap="1" wp14:anchorId="5388B790" wp14:editId="1B15BB9B">
            <wp:simplePos x="0" y="0"/>
            <wp:positionH relativeFrom="column">
              <wp:posOffset>3289924</wp:posOffset>
            </wp:positionH>
            <wp:positionV relativeFrom="paragraph">
              <wp:posOffset>21590</wp:posOffset>
            </wp:positionV>
            <wp:extent cx="3155315" cy="511810"/>
            <wp:effectExtent l="0" t="0" r="0" b="0"/>
            <wp:wrapSquare wrapText="bothSides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31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D50F0">
        <w:rPr>
          <w:rFonts w:ascii="Miriam" w:hAnsi="Miriam" w:cs="Miriam" w:hint="cs"/>
          <w:sz w:val="20"/>
          <w:szCs w:val="20"/>
        </w:rPr>
        <w:t>public</w:t>
      </w:r>
      <w:proofErr w:type="spellEnd"/>
      <w:r w:rsidRPr="00FD50F0">
        <w:rPr>
          <w:rFonts w:ascii="Miriam" w:hAnsi="Miriam" w:cs="Miriam" w:hint="cs"/>
          <w:sz w:val="20"/>
          <w:szCs w:val="20"/>
        </w:rPr>
        <w:t xml:space="preserve"> </w:t>
      </w:r>
      <w:proofErr w:type="gramStart"/>
      <w:r w:rsidRPr="00FD50F0">
        <w:rPr>
          <w:rFonts w:ascii="Miriam" w:hAnsi="Miriam" w:cs="Miriam" w:hint="cs"/>
          <w:sz w:val="20"/>
          <w:szCs w:val="20"/>
        </w:rPr>
        <w:t>Einwohner(</w:t>
      </w:r>
      <w:proofErr w:type="gramEnd"/>
      <w:r w:rsidRPr="00FD50F0">
        <w:rPr>
          <w:rFonts w:ascii="Miriam" w:hAnsi="Miriam" w:cs="Miriam" w:hint="cs"/>
          <w:sz w:val="20"/>
          <w:szCs w:val="20"/>
        </w:rPr>
        <w:t xml:space="preserve">Einwohner e) { </w:t>
      </w:r>
    </w:p>
    <w:p w14:paraId="1C314D40" w14:textId="107A5AEE" w:rsidR="00FD50F0" w:rsidRPr="00FD50F0" w:rsidRDefault="00FD50F0" w:rsidP="00FD50F0">
      <w:pPr>
        <w:spacing w:after="0" w:line="240" w:lineRule="auto"/>
        <w:rPr>
          <w:rFonts w:ascii="Miriam" w:hAnsi="Miriam" w:cs="Miriam"/>
          <w:sz w:val="20"/>
          <w:szCs w:val="20"/>
        </w:rPr>
      </w:pPr>
      <w:proofErr w:type="spellStart"/>
      <w:r w:rsidRPr="00FD50F0">
        <w:rPr>
          <w:rFonts w:ascii="Miriam" w:hAnsi="Miriam" w:cs="Miriam" w:hint="cs"/>
          <w:sz w:val="20"/>
          <w:szCs w:val="20"/>
        </w:rPr>
        <w:t>name</w:t>
      </w:r>
      <w:proofErr w:type="spellEnd"/>
      <w:r w:rsidRPr="00FD50F0">
        <w:rPr>
          <w:rFonts w:ascii="Miriam" w:hAnsi="Miriam" w:cs="Miriam" w:hint="cs"/>
          <w:sz w:val="20"/>
          <w:szCs w:val="20"/>
        </w:rPr>
        <w:t>= e.name;</w:t>
      </w:r>
    </w:p>
    <w:p w14:paraId="2A6D60CD" w14:textId="633B6073" w:rsidR="00FD50F0" w:rsidRPr="00FD50F0" w:rsidRDefault="00FD50F0" w:rsidP="00FD50F0">
      <w:pPr>
        <w:spacing w:after="0" w:line="240" w:lineRule="auto"/>
        <w:rPr>
          <w:rFonts w:ascii="Miriam" w:hAnsi="Miriam" w:cs="Miriam"/>
          <w:sz w:val="20"/>
          <w:szCs w:val="20"/>
          <w:lang w:val="en-US"/>
        </w:rPr>
      </w:pPr>
      <w:r w:rsidRPr="00FD50F0">
        <w:rPr>
          <w:rFonts w:ascii="Miriam" w:hAnsi="Miriam" w:cs="Miriam" w:hint="cs"/>
          <w:sz w:val="20"/>
          <w:szCs w:val="20"/>
          <w:lang w:val="en-US"/>
        </w:rPr>
        <w:t>position= new Loc(</w:t>
      </w:r>
      <w:proofErr w:type="spellStart"/>
      <w:proofErr w:type="gramStart"/>
      <w:r w:rsidRPr="00FD50F0">
        <w:rPr>
          <w:rFonts w:ascii="Miriam" w:hAnsi="Miriam" w:cs="Miriam" w:hint="cs"/>
          <w:sz w:val="20"/>
          <w:szCs w:val="20"/>
          <w:lang w:val="en-US"/>
        </w:rPr>
        <w:t>e.position</w:t>
      </w:r>
      <w:proofErr w:type="spellEnd"/>
      <w:proofErr w:type="gramEnd"/>
      <w:r w:rsidRPr="00FD50F0">
        <w:rPr>
          <w:rFonts w:ascii="Miriam" w:hAnsi="Miriam" w:cs="Miriam" w:hint="cs"/>
          <w:sz w:val="20"/>
          <w:szCs w:val="20"/>
          <w:lang w:val="en-US"/>
        </w:rPr>
        <w:t xml:space="preserve">); </w:t>
      </w:r>
    </w:p>
    <w:p w14:paraId="41275610" w14:textId="77DCDBE9" w:rsidR="00FD50F0" w:rsidRPr="00FD50F0" w:rsidRDefault="00FD50F0" w:rsidP="00FD50F0">
      <w:pPr>
        <w:spacing w:after="0" w:line="240" w:lineRule="auto"/>
        <w:rPr>
          <w:rFonts w:ascii="Miriam" w:hAnsi="Miriam" w:cs="Miriam"/>
          <w:sz w:val="20"/>
          <w:szCs w:val="20"/>
        </w:rPr>
      </w:pPr>
      <w:r w:rsidRPr="00FD50F0">
        <w:rPr>
          <w:rFonts w:ascii="Miriam" w:hAnsi="Miriam" w:cs="Miriam" w:hint="cs"/>
          <w:sz w:val="20"/>
          <w:szCs w:val="20"/>
        </w:rPr>
        <w:t>}</w:t>
      </w:r>
    </w:p>
    <w:p w14:paraId="1D1D897E" w14:textId="5F7BE1AB" w:rsidR="00FD50F0" w:rsidRPr="00FD50F0" w:rsidRDefault="00FD50F0" w:rsidP="00FD50F0">
      <w:pPr>
        <w:spacing w:after="0" w:line="240" w:lineRule="auto"/>
        <w:rPr>
          <w:rFonts w:ascii="Miriam" w:hAnsi="Miriam" w:cs="Miriam"/>
          <w:sz w:val="20"/>
          <w:szCs w:val="20"/>
        </w:rPr>
      </w:pPr>
      <w:r w:rsidRPr="00FD50F0">
        <w:rPr>
          <w:rFonts w:ascii="Miriam" w:hAnsi="Miriam" w:cs="Miriam" w:hint="cs"/>
          <w:sz w:val="20"/>
          <w:szCs w:val="20"/>
        </w:rPr>
        <w:t xml:space="preserve">Einwohner e1= </w:t>
      </w:r>
      <w:proofErr w:type="spellStart"/>
      <w:r w:rsidRPr="00FD50F0">
        <w:rPr>
          <w:rFonts w:ascii="Miriam" w:hAnsi="Miriam" w:cs="Miriam" w:hint="cs"/>
          <w:sz w:val="20"/>
          <w:szCs w:val="20"/>
        </w:rPr>
        <w:t>new</w:t>
      </w:r>
      <w:proofErr w:type="spellEnd"/>
      <w:r w:rsidRPr="00FD50F0">
        <w:rPr>
          <w:rFonts w:ascii="Miriam" w:hAnsi="Miriam" w:cs="Miriam" w:hint="cs"/>
          <w:sz w:val="20"/>
          <w:szCs w:val="20"/>
        </w:rPr>
        <w:t xml:space="preserve"> </w:t>
      </w:r>
      <w:proofErr w:type="gramStart"/>
      <w:r w:rsidRPr="00FD50F0">
        <w:rPr>
          <w:rFonts w:ascii="Miriam" w:hAnsi="Miriam" w:cs="Miriam" w:hint="cs"/>
          <w:sz w:val="20"/>
          <w:szCs w:val="20"/>
        </w:rPr>
        <w:t>Einwohner(</w:t>
      </w:r>
      <w:proofErr w:type="gramEnd"/>
      <w:r w:rsidRPr="00FD50F0">
        <w:rPr>
          <w:rFonts w:ascii="Miriam" w:hAnsi="Miriam" w:cs="Miriam" w:hint="cs"/>
          <w:sz w:val="20"/>
          <w:szCs w:val="20"/>
        </w:rPr>
        <w:t xml:space="preserve">"Heinz", </w:t>
      </w:r>
      <w:proofErr w:type="spellStart"/>
      <w:r w:rsidRPr="00FD50F0">
        <w:rPr>
          <w:rFonts w:ascii="Miriam" w:hAnsi="Miriam" w:cs="Miriam" w:hint="cs"/>
          <w:sz w:val="20"/>
          <w:szCs w:val="20"/>
        </w:rPr>
        <w:t>new</w:t>
      </w:r>
      <w:proofErr w:type="spellEnd"/>
      <w:r w:rsidRPr="00FD50F0">
        <w:rPr>
          <w:rFonts w:ascii="Miriam" w:hAnsi="Miriam" w:cs="Miriam" w:hint="cs"/>
          <w:sz w:val="20"/>
          <w:szCs w:val="20"/>
        </w:rPr>
        <w:t xml:space="preserve"> </w:t>
      </w:r>
      <w:proofErr w:type="spellStart"/>
      <w:r w:rsidRPr="00FD50F0">
        <w:rPr>
          <w:rFonts w:ascii="Miriam" w:hAnsi="Miriam" w:cs="Miriam" w:hint="cs"/>
          <w:sz w:val="20"/>
          <w:szCs w:val="20"/>
        </w:rPr>
        <w:t>Loc</w:t>
      </w:r>
      <w:proofErr w:type="spellEnd"/>
      <w:r w:rsidRPr="00FD50F0">
        <w:rPr>
          <w:rFonts w:ascii="Miriam" w:hAnsi="Miriam" w:cs="Miriam" w:hint="cs"/>
          <w:sz w:val="20"/>
          <w:szCs w:val="20"/>
        </w:rPr>
        <w:t xml:space="preserve">(9,52)); Einwohner e2= </w:t>
      </w:r>
      <w:proofErr w:type="spellStart"/>
      <w:r w:rsidRPr="00FD50F0">
        <w:rPr>
          <w:rFonts w:ascii="Miriam" w:hAnsi="Miriam" w:cs="Miriam" w:hint="cs"/>
          <w:sz w:val="20"/>
          <w:szCs w:val="20"/>
        </w:rPr>
        <w:t>new</w:t>
      </w:r>
      <w:proofErr w:type="spellEnd"/>
      <w:r w:rsidRPr="00FD50F0">
        <w:rPr>
          <w:rFonts w:ascii="Miriam" w:hAnsi="Miriam" w:cs="Miriam" w:hint="cs"/>
          <w:sz w:val="20"/>
          <w:szCs w:val="20"/>
        </w:rPr>
        <w:t xml:space="preserve"> Einwohner(e1);</w:t>
      </w:r>
    </w:p>
    <w:p w14:paraId="11306CE9" w14:textId="34F44908" w:rsidR="00FD50F0" w:rsidRPr="00FD50F0" w:rsidRDefault="00FD50F0" w:rsidP="00FD50F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9CEDAB9" w14:textId="6116E186" w:rsidR="00FD50F0" w:rsidRPr="00FD50F0" w:rsidRDefault="00FD50F0" w:rsidP="00FD50F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sz w:val="20"/>
          <w:szCs w:val="20"/>
        </w:rPr>
        <w:t>• Unterschied: Verhalten bei Manipulation der Position von e1</w:t>
      </w:r>
    </w:p>
    <w:p w14:paraId="5FA9A7E6" w14:textId="4DE1D011" w:rsidR="00FD50F0" w:rsidRPr="00FD50F0" w:rsidRDefault="00FD50F0" w:rsidP="00FD50F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sz w:val="20"/>
          <w:szCs w:val="20"/>
        </w:rPr>
        <w:t>– Flache Kopie e2: zieht mit e1 an neue Position um</w:t>
      </w:r>
    </w:p>
    <w:p w14:paraId="0A9B0158" w14:textId="1AA297AB" w:rsidR="00FD50F0" w:rsidRPr="00FD50F0" w:rsidRDefault="00590CFF" w:rsidP="00FD50F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Miriam" w:hAnsi="Miriam" w:cs="Miriam" w:hint="c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3F6E1DC5" wp14:editId="7BBA0050">
                <wp:simplePos x="0" y="0"/>
                <wp:positionH relativeFrom="column">
                  <wp:posOffset>4585481</wp:posOffset>
                </wp:positionH>
                <wp:positionV relativeFrom="paragraph">
                  <wp:posOffset>39126</wp:posOffset>
                </wp:positionV>
                <wp:extent cx="2518117" cy="3691841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8117" cy="36918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99AEFA" w14:textId="23D5712B" w:rsidR="00590CFF" w:rsidRPr="00590CFF" w:rsidRDefault="00590CFF" w:rsidP="00590CFF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</w:pPr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public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void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setMorgen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) {</w:t>
                            </w:r>
                          </w:p>
                          <w:p w14:paraId="29DA702F" w14:textId="77777777" w:rsidR="00590CFF" w:rsidRPr="00590CFF" w:rsidRDefault="00590CFF" w:rsidP="00590CFF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</w:pPr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      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if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(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monat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== 2) {</w:t>
                            </w:r>
                          </w:p>
                          <w:p w14:paraId="3C0E90DE" w14:textId="77777777" w:rsidR="00590CFF" w:rsidRPr="00590CFF" w:rsidRDefault="00590CFF" w:rsidP="00590CFF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</w:pPr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if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istSchaltjahr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) ==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true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&amp;&amp; tag == 29 ) {</w:t>
                            </w:r>
                          </w:p>
                          <w:p w14:paraId="15D86DAB" w14:textId="77777777" w:rsidR="00590CFF" w:rsidRPr="00590CFF" w:rsidRDefault="00590CFF" w:rsidP="00590CFF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</w:pPr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               tag = 1;</w:t>
                            </w:r>
                          </w:p>
                          <w:p w14:paraId="2AF3E482" w14:textId="77777777" w:rsidR="00590CFF" w:rsidRPr="00590CFF" w:rsidRDefault="00590CFF" w:rsidP="00590CFF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</w:pPr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              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monat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++;</w:t>
                            </w:r>
                          </w:p>
                          <w:p w14:paraId="69920938" w14:textId="77777777" w:rsidR="00590CFF" w:rsidRPr="00590CFF" w:rsidRDefault="00590CFF" w:rsidP="00590CFF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</w:pPr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           }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else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if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istSchaltjahr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) ==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false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&amp;&amp; tag == 28) {</w:t>
                            </w:r>
                          </w:p>
                          <w:p w14:paraId="227899D0" w14:textId="77777777" w:rsidR="00590CFF" w:rsidRPr="00590CFF" w:rsidRDefault="00590CFF" w:rsidP="00590CFF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</w:pPr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               tag = 1;</w:t>
                            </w:r>
                          </w:p>
                          <w:p w14:paraId="07B18CB2" w14:textId="77777777" w:rsidR="00590CFF" w:rsidRPr="00590CFF" w:rsidRDefault="00590CFF" w:rsidP="00590CFF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</w:pPr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              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monat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++;</w:t>
                            </w:r>
                          </w:p>
                          <w:p w14:paraId="416F2AC2" w14:textId="77777777" w:rsidR="00590CFF" w:rsidRPr="00590CFF" w:rsidRDefault="00590CFF" w:rsidP="00590CFF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</w:pPr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           }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else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{</w:t>
                            </w:r>
                          </w:p>
                          <w:p w14:paraId="60C820C0" w14:textId="77777777" w:rsidR="00590CFF" w:rsidRPr="00590CFF" w:rsidRDefault="00590CFF" w:rsidP="00590CFF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</w:pPr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               tag++;</w:t>
                            </w:r>
                          </w:p>
                          <w:p w14:paraId="789D6281" w14:textId="77777777" w:rsidR="00590CFF" w:rsidRPr="00590CFF" w:rsidRDefault="00590CFF" w:rsidP="00590CFF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</w:pPr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           }</w:t>
                            </w:r>
                          </w:p>
                          <w:p w14:paraId="48D8D943" w14:textId="77777777" w:rsidR="00590CFF" w:rsidRPr="00590CFF" w:rsidRDefault="00590CFF" w:rsidP="00590CFF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</w:pPr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       }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else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if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(tag &lt; 30) {</w:t>
                            </w:r>
                          </w:p>
                          <w:p w14:paraId="4213B67B" w14:textId="77777777" w:rsidR="00590CFF" w:rsidRPr="00590CFF" w:rsidRDefault="00590CFF" w:rsidP="00590CFF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</w:pPr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           tag++;</w:t>
                            </w:r>
                          </w:p>
                          <w:p w14:paraId="094C700B" w14:textId="77777777" w:rsidR="00590CFF" w:rsidRPr="00590CFF" w:rsidRDefault="00590CFF" w:rsidP="00590CFF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</w:pPr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       }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else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if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(tag == 31 &amp;&amp;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monat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== 12) {</w:t>
                            </w:r>
                          </w:p>
                          <w:p w14:paraId="547303ED" w14:textId="77777777" w:rsidR="00590CFF" w:rsidRPr="00590CFF" w:rsidRDefault="00590CFF" w:rsidP="00590CFF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</w:pPr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monat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= 1;</w:t>
                            </w:r>
                          </w:p>
                          <w:p w14:paraId="5B6A8233" w14:textId="77777777" w:rsidR="00590CFF" w:rsidRPr="00590CFF" w:rsidRDefault="00590CFF" w:rsidP="00590CFF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</w:pPr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           tag = 1;</w:t>
                            </w:r>
                          </w:p>
                          <w:p w14:paraId="2011B5F9" w14:textId="77777777" w:rsidR="00590CFF" w:rsidRPr="00590CFF" w:rsidRDefault="00590CFF" w:rsidP="00590CFF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</w:pPr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jahr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++;</w:t>
                            </w:r>
                          </w:p>
                          <w:p w14:paraId="627EC3F5" w14:textId="77777777" w:rsidR="00590CFF" w:rsidRPr="00590CFF" w:rsidRDefault="00590CFF" w:rsidP="00590CFF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</w:pPr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       }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else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{</w:t>
                            </w:r>
                          </w:p>
                          <w:p w14:paraId="3430782E" w14:textId="77777777" w:rsidR="00590CFF" w:rsidRPr="00590CFF" w:rsidRDefault="00590CFF" w:rsidP="00590CFF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</w:pPr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if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(tag == 31 &amp;&amp; (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monat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== 1 ||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monat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== 3 ||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monat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== 5 ||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monat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== 7 ||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monat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=</w:t>
                            </w:r>
                            <w:proofErr w:type="gram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=  8</w:t>
                            </w:r>
                            <w:proofErr w:type="gram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||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monat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== 10)) {</w:t>
                            </w:r>
                          </w:p>
                          <w:p w14:paraId="427F3EF3" w14:textId="77777777" w:rsidR="00590CFF" w:rsidRPr="00590CFF" w:rsidRDefault="00590CFF" w:rsidP="00590CFF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</w:pPr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               tag = 1;</w:t>
                            </w:r>
                          </w:p>
                          <w:p w14:paraId="269EB9A2" w14:textId="77777777" w:rsidR="00590CFF" w:rsidRPr="00590CFF" w:rsidRDefault="00590CFF" w:rsidP="00590CFF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</w:pPr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              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monat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++;</w:t>
                            </w:r>
                          </w:p>
                          <w:p w14:paraId="32444F06" w14:textId="77777777" w:rsidR="00590CFF" w:rsidRPr="00590CFF" w:rsidRDefault="00590CFF" w:rsidP="00590CFF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</w:pPr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           }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else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if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(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monat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== 1 ||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monat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== 3 ||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monat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== 5 ||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monat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== 7 ||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monat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=</w:t>
                            </w:r>
                            <w:proofErr w:type="gram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=  8</w:t>
                            </w:r>
                            <w:proofErr w:type="gram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||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monat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== 10 ||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monat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== 12) {</w:t>
                            </w:r>
                          </w:p>
                          <w:p w14:paraId="0198647D" w14:textId="77777777" w:rsidR="00590CFF" w:rsidRPr="00590CFF" w:rsidRDefault="00590CFF" w:rsidP="00590CFF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</w:pPr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               tag++;</w:t>
                            </w:r>
                          </w:p>
                          <w:p w14:paraId="4E53B194" w14:textId="77777777" w:rsidR="00590CFF" w:rsidRPr="00590CFF" w:rsidRDefault="00590CFF" w:rsidP="00590CFF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</w:pPr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           }</w:t>
                            </w:r>
                          </w:p>
                          <w:p w14:paraId="7BD04E02" w14:textId="77777777" w:rsidR="00590CFF" w:rsidRPr="00590CFF" w:rsidRDefault="00590CFF" w:rsidP="00590CFF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</w:pPr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if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(tag == 30 &amp;&amp; </w:t>
                            </w:r>
                            <w:proofErr w:type="gram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(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monat</w:t>
                            </w:r>
                            <w:proofErr w:type="spellEnd"/>
                            <w:proofErr w:type="gram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== 4 ||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monat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== 6 ||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monat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== 9 ||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monat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==  11 )) {</w:t>
                            </w:r>
                          </w:p>
                          <w:p w14:paraId="014DA6D4" w14:textId="77777777" w:rsidR="00590CFF" w:rsidRPr="00590CFF" w:rsidRDefault="00590CFF" w:rsidP="00590CFF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 xml:space="preserve">                </w:t>
                            </w:r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  <w:lang w:val="en-US"/>
                              </w:rPr>
                              <w:t xml:space="preserve">tag = </w:t>
                            </w:r>
                            <w:proofErr w:type="gram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  <w:lang w:val="en-US"/>
                              </w:rPr>
                              <w:t>1;</w:t>
                            </w:r>
                            <w:proofErr w:type="gramEnd"/>
                          </w:p>
                          <w:p w14:paraId="1B05CF7C" w14:textId="77777777" w:rsidR="00590CFF" w:rsidRPr="00590CFF" w:rsidRDefault="00590CFF" w:rsidP="00590CFF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  <w:lang w:val="en-US"/>
                              </w:rPr>
                              <w:t>monat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  <w:lang w:val="en-US"/>
                              </w:rPr>
                              <w:t>+</w:t>
                            </w:r>
                            <w:proofErr w:type="gram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  <w:lang w:val="en-US"/>
                              </w:rPr>
                              <w:t>+;</w:t>
                            </w:r>
                            <w:proofErr w:type="gramEnd"/>
                          </w:p>
                          <w:p w14:paraId="48F591ED" w14:textId="77777777" w:rsidR="00590CFF" w:rsidRPr="00590CFF" w:rsidRDefault="00590CFF" w:rsidP="00590CFF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  <w:lang w:val="en-US"/>
                              </w:rPr>
                              <w:t xml:space="preserve">            } </w:t>
                            </w:r>
                          </w:p>
                          <w:p w14:paraId="6FB56094" w14:textId="3FEB3575" w:rsidR="00590CFF" w:rsidRPr="00590CFF" w:rsidRDefault="00590CFF" w:rsidP="00590CFF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118E322" w14:textId="1CC4AB45" w:rsidR="00590CFF" w:rsidRPr="00590CFF" w:rsidRDefault="00590CFF" w:rsidP="00590CFF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  <w:lang w:val="en-US"/>
                              </w:rPr>
                              <w:t xml:space="preserve">    }</w:t>
                            </w:r>
                          </w:p>
                          <w:p w14:paraId="0773E716" w14:textId="12CE872A" w:rsidR="00590CFF" w:rsidRPr="00590CFF" w:rsidRDefault="00590CFF" w:rsidP="00590CFF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</w:pPr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E1DC5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31" type="#_x0000_t202" style="position:absolute;margin-left:361.05pt;margin-top:3.1pt;width:198.3pt;height:290.7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" filled="f" stroked="f" strokeweight=".5pt">
                <v:textbox>
                  <w:txbxContent>
                    <w:p w14:paraId="3399AEFA" w14:textId="23D5712B" w:rsidR="00590CFF" w:rsidRPr="00590CFF" w:rsidRDefault="00590CFF" w:rsidP="00590CFF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15"/>
                          <w:szCs w:val="15"/>
                        </w:rPr>
                      </w:pPr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  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public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void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proofErr w:type="gram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setMorgen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) {</w:t>
                      </w:r>
                    </w:p>
                    <w:p w14:paraId="29DA702F" w14:textId="77777777" w:rsidR="00590CFF" w:rsidRPr="00590CFF" w:rsidRDefault="00590CFF" w:rsidP="00590CFF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15"/>
                          <w:szCs w:val="15"/>
                        </w:rPr>
                      </w:pPr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      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if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(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monat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== 2) {</w:t>
                      </w:r>
                    </w:p>
                    <w:p w14:paraId="3C0E90DE" w14:textId="77777777" w:rsidR="00590CFF" w:rsidRPr="00590CFF" w:rsidRDefault="00590CFF" w:rsidP="00590CFF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15"/>
                          <w:szCs w:val="15"/>
                        </w:rPr>
                      </w:pPr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          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if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(</w:t>
                      </w:r>
                      <w:proofErr w:type="spellStart"/>
                      <w:proofErr w:type="gram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istSchaltjahr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) ==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true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&amp;&amp; tag == 29 ) {</w:t>
                      </w:r>
                    </w:p>
                    <w:p w14:paraId="15D86DAB" w14:textId="77777777" w:rsidR="00590CFF" w:rsidRPr="00590CFF" w:rsidRDefault="00590CFF" w:rsidP="00590CFF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15"/>
                          <w:szCs w:val="15"/>
                        </w:rPr>
                      </w:pPr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               tag = 1;</w:t>
                      </w:r>
                    </w:p>
                    <w:p w14:paraId="2AF3E482" w14:textId="77777777" w:rsidR="00590CFF" w:rsidRPr="00590CFF" w:rsidRDefault="00590CFF" w:rsidP="00590CFF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15"/>
                          <w:szCs w:val="15"/>
                        </w:rPr>
                      </w:pPr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              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monat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++;</w:t>
                      </w:r>
                    </w:p>
                    <w:p w14:paraId="69920938" w14:textId="77777777" w:rsidR="00590CFF" w:rsidRPr="00590CFF" w:rsidRDefault="00590CFF" w:rsidP="00590CFF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15"/>
                          <w:szCs w:val="15"/>
                        </w:rPr>
                      </w:pPr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           }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else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if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(</w:t>
                      </w:r>
                      <w:proofErr w:type="spellStart"/>
                      <w:proofErr w:type="gram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istSchaltjahr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) ==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false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&amp;&amp; tag == 28) {</w:t>
                      </w:r>
                    </w:p>
                    <w:p w14:paraId="227899D0" w14:textId="77777777" w:rsidR="00590CFF" w:rsidRPr="00590CFF" w:rsidRDefault="00590CFF" w:rsidP="00590CFF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15"/>
                          <w:szCs w:val="15"/>
                        </w:rPr>
                      </w:pPr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               tag = 1;</w:t>
                      </w:r>
                    </w:p>
                    <w:p w14:paraId="07B18CB2" w14:textId="77777777" w:rsidR="00590CFF" w:rsidRPr="00590CFF" w:rsidRDefault="00590CFF" w:rsidP="00590CFF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15"/>
                          <w:szCs w:val="15"/>
                        </w:rPr>
                      </w:pPr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              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monat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++;</w:t>
                      </w:r>
                    </w:p>
                    <w:p w14:paraId="416F2AC2" w14:textId="77777777" w:rsidR="00590CFF" w:rsidRPr="00590CFF" w:rsidRDefault="00590CFF" w:rsidP="00590CFF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15"/>
                          <w:szCs w:val="15"/>
                        </w:rPr>
                      </w:pPr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           }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else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{</w:t>
                      </w:r>
                    </w:p>
                    <w:p w14:paraId="60C820C0" w14:textId="77777777" w:rsidR="00590CFF" w:rsidRPr="00590CFF" w:rsidRDefault="00590CFF" w:rsidP="00590CFF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15"/>
                          <w:szCs w:val="15"/>
                        </w:rPr>
                      </w:pPr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               tag++;</w:t>
                      </w:r>
                    </w:p>
                    <w:p w14:paraId="789D6281" w14:textId="77777777" w:rsidR="00590CFF" w:rsidRPr="00590CFF" w:rsidRDefault="00590CFF" w:rsidP="00590CFF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15"/>
                          <w:szCs w:val="15"/>
                        </w:rPr>
                      </w:pPr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           }</w:t>
                      </w:r>
                    </w:p>
                    <w:p w14:paraId="48D8D943" w14:textId="77777777" w:rsidR="00590CFF" w:rsidRPr="00590CFF" w:rsidRDefault="00590CFF" w:rsidP="00590CFF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15"/>
                          <w:szCs w:val="15"/>
                        </w:rPr>
                      </w:pPr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       }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else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if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(tag &lt; 30) {</w:t>
                      </w:r>
                    </w:p>
                    <w:p w14:paraId="4213B67B" w14:textId="77777777" w:rsidR="00590CFF" w:rsidRPr="00590CFF" w:rsidRDefault="00590CFF" w:rsidP="00590CFF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15"/>
                          <w:szCs w:val="15"/>
                        </w:rPr>
                      </w:pPr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           tag++;</w:t>
                      </w:r>
                    </w:p>
                    <w:p w14:paraId="094C700B" w14:textId="77777777" w:rsidR="00590CFF" w:rsidRPr="00590CFF" w:rsidRDefault="00590CFF" w:rsidP="00590CFF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15"/>
                          <w:szCs w:val="15"/>
                        </w:rPr>
                      </w:pPr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       }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else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if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(tag == 31 &amp;&amp;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monat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== 12) {</w:t>
                      </w:r>
                    </w:p>
                    <w:p w14:paraId="547303ED" w14:textId="77777777" w:rsidR="00590CFF" w:rsidRPr="00590CFF" w:rsidRDefault="00590CFF" w:rsidP="00590CFF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15"/>
                          <w:szCs w:val="15"/>
                        </w:rPr>
                      </w:pPr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          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monat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= 1;</w:t>
                      </w:r>
                    </w:p>
                    <w:p w14:paraId="5B6A8233" w14:textId="77777777" w:rsidR="00590CFF" w:rsidRPr="00590CFF" w:rsidRDefault="00590CFF" w:rsidP="00590CFF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15"/>
                          <w:szCs w:val="15"/>
                        </w:rPr>
                      </w:pPr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           tag = 1;</w:t>
                      </w:r>
                    </w:p>
                    <w:p w14:paraId="2011B5F9" w14:textId="77777777" w:rsidR="00590CFF" w:rsidRPr="00590CFF" w:rsidRDefault="00590CFF" w:rsidP="00590CFF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15"/>
                          <w:szCs w:val="15"/>
                        </w:rPr>
                      </w:pPr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          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jahr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++;</w:t>
                      </w:r>
                    </w:p>
                    <w:p w14:paraId="627EC3F5" w14:textId="77777777" w:rsidR="00590CFF" w:rsidRPr="00590CFF" w:rsidRDefault="00590CFF" w:rsidP="00590CFF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15"/>
                          <w:szCs w:val="15"/>
                        </w:rPr>
                      </w:pPr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       }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else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{</w:t>
                      </w:r>
                    </w:p>
                    <w:p w14:paraId="3430782E" w14:textId="77777777" w:rsidR="00590CFF" w:rsidRPr="00590CFF" w:rsidRDefault="00590CFF" w:rsidP="00590CFF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15"/>
                          <w:szCs w:val="15"/>
                        </w:rPr>
                      </w:pPr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          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if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(tag == 31 &amp;&amp; (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monat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== 1 ||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monat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== 3 ||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monat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== 5 ||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monat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== 7 ||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monat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=</w:t>
                      </w:r>
                      <w:proofErr w:type="gram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=  8</w:t>
                      </w:r>
                      <w:proofErr w:type="gram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||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monat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== 10)) {</w:t>
                      </w:r>
                    </w:p>
                    <w:p w14:paraId="427F3EF3" w14:textId="77777777" w:rsidR="00590CFF" w:rsidRPr="00590CFF" w:rsidRDefault="00590CFF" w:rsidP="00590CFF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15"/>
                          <w:szCs w:val="15"/>
                        </w:rPr>
                      </w:pPr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               tag = 1;</w:t>
                      </w:r>
                    </w:p>
                    <w:p w14:paraId="269EB9A2" w14:textId="77777777" w:rsidR="00590CFF" w:rsidRPr="00590CFF" w:rsidRDefault="00590CFF" w:rsidP="00590CFF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15"/>
                          <w:szCs w:val="15"/>
                        </w:rPr>
                      </w:pPr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              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monat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++;</w:t>
                      </w:r>
                    </w:p>
                    <w:p w14:paraId="32444F06" w14:textId="77777777" w:rsidR="00590CFF" w:rsidRPr="00590CFF" w:rsidRDefault="00590CFF" w:rsidP="00590CFF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15"/>
                          <w:szCs w:val="15"/>
                        </w:rPr>
                      </w:pPr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           }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else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if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(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monat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== 1 ||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monat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== 3 ||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monat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== 5 ||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monat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== 7 ||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monat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=</w:t>
                      </w:r>
                      <w:proofErr w:type="gram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=  8</w:t>
                      </w:r>
                      <w:proofErr w:type="gram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||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monat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== 10 ||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monat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== 12) {</w:t>
                      </w:r>
                    </w:p>
                    <w:p w14:paraId="0198647D" w14:textId="77777777" w:rsidR="00590CFF" w:rsidRPr="00590CFF" w:rsidRDefault="00590CFF" w:rsidP="00590CFF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15"/>
                          <w:szCs w:val="15"/>
                        </w:rPr>
                      </w:pPr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               tag++;</w:t>
                      </w:r>
                    </w:p>
                    <w:p w14:paraId="4E53B194" w14:textId="77777777" w:rsidR="00590CFF" w:rsidRPr="00590CFF" w:rsidRDefault="00590CFF" w:rsidP="00590CFF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15"/>
                          <w:szCs w:val="15"/>
                        </w:rPr>
                      </w:pPr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           }</w:t>
                      </w:r>
                    </w:p>
                    <w:p w14:paraId="7BD04E02" w14:textId="77777777" w:rsidR="00590CFF" w:rsidRPr="00590CFF" w:rsidRDefault="00590CFF" w:rsidP="00590CFF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15"/>
                          <w:szCs w:val="15"/>
                        </w:rPr>
                      </w:pPr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          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if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(tag == 30 &amp;&amp; </w:t>
                      </w:r>
                      <w:proofErr w:type="gram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(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monat</w:t>
                      </w:r>
                      <w:proofErr w:type="spellEnd"/>
                      <w:proofErr w:type="gram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== 4 ||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monat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== 6 ||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monat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== 9 ||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monat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==  11 )) {</w:t>
                      </w:r>
                    </w:p>
                    <w:p w14:paraId="014DA6D4" w14:textId="77777777" w:rsidR="00590CFF" w:rsidRPr="00590CFF" w:rsidRDefault="00590CFF" w:rsidP="00590CFF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15"/>
                          <w:szCs w:val="15"/>
                          <w:lang w:val="en-US"/>
                        </w:rPr>
                      </w:pPr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 xml:space="preserve">                </w:t>
                      </w:r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  <w:lang w:val="en-US"/>
                        </w:rPr>
                        <w:t xml:space="preserve">tag = </w:t>
                      </w:r>
                      <w:proofErr w:type="gram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  <w:lang w:val="en-US"/>
                        </w:rPr>
                        <w:t>1;</w:t>
                      </w:r>
                      <w:proofErr w:type="gramEnd"/>
                    </w:p>
                    <w:p w14:paraId="1B05CF7C" w14:textId="77777777" w:rsidR="00590CFF" w:rsidRPr="00590CFF" w:rsidRDefault="00590CFF" w:rsidP="00590CFF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15"/>
                          <w:szCs w:val="15"/>
                          <w:lang w:val="en-US"/>
                        </w:rPr>
                      </w:pPr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  <w:lang w:val="en-US"/>
                        </w:rPr>
                        <w:t>monat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  <w:lang w:val="en-US"/>
                        </w:rPr>
                        <w:t>+</w:t>
                      </w:r>
                      <w:proofErr w:type="gram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  <w:lang w:val="en-US"/>
                        </w:rPr>
                        <w:t>+;</w:t>
                      </w:r>
                      <w:proofErr w:type="gramEnd"/>
                    </w:p>
                    <w:p w14:paraId="48F591ED" w14:textId="77777777" w:rsidR="00590CFF" w:rsidRPr="00590CFF" w:rsidRDefault="00590CFF" w:rsidP="00590CFF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15"/>
                          <w:szCs w:val="15"/>
                          <w:lang w:val="en-US"/>
                        </w:rPr>
                      </w:pPr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  <w:lang w:val="en-US"/>
                        </w:rPr>
                        <w:t xml:space="preserve">            } </w:t>
                      </w:r>
                    </w:p>
                    <w:p w14:paraId="6FB56094" w14:textId="3FEB3575" w:rsidR="00590CFF" w:rsidRPr="00590CFF" w:rsidRDefault="00590CFF" w:rsidP="00590CFF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15"/>
                          <w:szCs w:val="15"/>
                          <w:lang w:val="en-US"/>
                        </w:rPr>
                      </w:pPr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  <w:lang w:val="en-US"/>
                        </w:rPr>
                        <w:t xml:space="preserve">        }</w:t>
                      </w:r>
                    </w:p>
                    <w:p w14:paraId="6118E322" w14:textId="1CC4AB45" w:rsidR="00590CFF" w:rsidRPr="00590CFF" w:rsidRDefault="00590CFF" w:rsidP="00590CFF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15"/>
                          <w:szCs w:val="15"/>
                          <w:lang w:val="en-US"/>
                        </w:rPr>
                      </w:pPr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  <w:lang w:val="en-US"/>
                        </w:rPr>
                        <w:t xml:space="preserve">    }</w:t>
                      </w:r>
                    </w:p>
                    <w:p w14:paraId="0773E716" w14:textId="12CE872A" w:rsidR="00590CFF" w:rsidRPr="00590CFF" w:rsidRDefault="00590CFF" w:rsidP="00590CFF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15"/>
                          <w:szCs w:val="15"/>
                        </w:rPr>
                      </w:pPr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D50F0" w:rsidRPr="00FD50F0">
        <w:rPr>
          <w:rFonts w:ascii="Arial" w:hAnsi="Arial" w:cs="Arial"/>
          <w:sz w:val="20"/>
          <w:szCs w:val="20"/>
        </w:rPr>
        <w:t>– Tiefe Kopie e2: behält alte Position bei</w:t>
      </w:r>
    </w:p>
    <w:p w14:paraId="778F37D3" w14:textId="66F2CC3F" w:rsidR="00FD50F0" w:rsidRPr="00FD50F0" w:rsidRDefault="00FD50F0" w:rsidP="00FD50F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C5D95F5" w14:textId="314F1416" w:rsidR="00FD50F0" w:rsidRPr="00FD50F0" w:rsidRDefault="00FD50F0" w:rsidP="00FD50F0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D50F0">
        <w:rPr>
          <w:rFonts w:ascii="Arial" w:hAnsi="Arial" w:cs="Arial"/>
          <w:b/>
          <w:bCs/>
          <w:sz w:val="20"/>
          <w:szCs w:val="20"/>
        </w:rPr>
        <w:t>Besonderheit String</w:t>
      </w:r>
    </w:p>
    <w:p w14:paraId="3D4EBF08" w14:textId="03E41EF4" w:rsidR="00FD50F0" w:rsidRPr="00FD50F0" w:rsidRDefault="00FD50F0" w:rsidP="00FD50F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sz w:val="20"/>
          <w:szCs w:val="20"/>
        </w:rPr>
        <w:t xml:space="preserve">• Hätten wir das hier schreiben müssen? </w:t>
      </w:r>
      <w:proofErr w:type="spellStart"/>
      <w:r w:rsidRPr="00FD50F0">
        <w:rPr>
          <w:rFonts w:ascii="Arial" w:hAnsi="Arial" w:cs="Arial"/>
          <w:sz w:val="20"/>
          <w:szCs w:val="20"/>
        </w:rPr>
        <w:t>name</w:t>
      </w:r>
      <w:proofErr w:type="spellEnd"/>
      <w:r w:rsidRPr="00FD50F0">
        <w:rPr>
          <w:rFonts w:ascii="Arial" w:hAnsi="Arial" w:cs="Arial"/>
          <w:sz w:val="20"/>
          <w:szCs w:val="20"/>
        </w:rPr>
        <w:t xml:space="preserve">= </w:t>
      </w:r>
      <w:proofErr w:type="spellStart"/>
      <w:r w:rsidRPr="00FD50F0">
        <w:rPr>
          <w:rFonts w:ascii="Arial" w:hAnsi="Arial" w:cs="Arial"/>
          <w:sz w:val="20"/>
          <w:szCs w:val="20"/>
        </w:rPr>
        <w:t>new</w:t>
      </w:r>
      <w:proofErr w:type="spellEnd"/>
      <w:r w:rsidRPr="00FD50F0">
        <w:rPr>
          <w:rFonts w:ascii="Arial" w:hAnsi="Arial" w:cs="Arial"/>
          <w:sz w:val="20"/>
          <w:szCs w:val="20"/>
        </w:rPr>
        <w:t xml:space="preserve"> String(e.name); NEIN</w:t>
      </w:r>
    </w:p>
    <w:p w14:paraId="11036662" w14:textId="61841B5B" w:rsidR="00FD50F0" w:rsidRPr="00FD50F0" w:rsidRDefault="00FD50F0" w:rsidP="00FD50F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sz w:val="20"/>
          <w:szCs w:val="20"/>
        </w:rPr>
        <w:t xml:space="preserve">• Da </w:t>
      </w:r>
      <w:r w:rsidRPr="00FD50F0">
        <w:rPr>
          <w:rFonts w:ascii="Arial" w:hAnsi="Arial" w:cs="Arial"/>
          <w:b/>
          <w:bCs/>
          <w:sz w:val="20"/>
          <w:szCs w:val="20"/>
        </w:rPr>
        <w:t xml:space="preserve">Strings </w:t>
      </w:r>
      <w:proofErr w:type="spellStart"/>
      <w:r w:rsidRPr="00FD50F0">
        <w:rPr>
          <w:rFonts w:ascii="Arial" w:hAnsi="Arial" w:cs="Arial"/>
          <w:b/>
          <w:bCs/>
          <w:sz w:val="20"/>
          <w:szCs w:val="20"/>
        </w:rPr>
        <w:t>immutable</w:t>
      </w:r>
      <w:proofErr w:type="spellEnd"/>
      <w:r w:rsidRPr="00FD50F0">
        <w:rPr>
          <w:rFonts w:ascii="Arial" w:hAnsi="Arial" w:cs="Arial"/>
          <w:b/>
          <w:bCs/>
          <w:sz w:val="20"/>
          <w:szCs w:val="20"/>
        </w:rPr>
        <w:t xml:space="preserve"> (unveränderbar</w:t>
      </w:r>
      <w:r w:rsidRPr="00FD50F0">
        <w:rPr>
          <w:rFonts w:ascii="Arial" w:hAnsi="Arial" w:cs="Arial"/>
          <w:sz w:val="20"/>
          <w:szCs w:val="20"/>
        </w:rPr>
        <w:t>), ist es unerheblich, ob man eine Kopie anlegt.</w:t>
      </w:r>
    </w:p>
    <w:p w14:paraId="4A7B7439" w14:textId="68397AB0" w:rsidR="00FD50F0" w:rsidRPr="00FD50F0" w:rsidRDefault="00FD50F0" w:rsidP="00FD50F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269881" w14:textId="6BFE7392" w:rsidR="00FD50F0" w:rsidRPr="00FD50F0" w:rsidRDefault="00FD50F0" w:rsidP="00FD50F0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D50F0">
        <w:rPr>
          <w:rFonts w:ascii="Arial" w:hAnsi="Arial" w:cs="Arial"/>
          <w:b/>
          <w:bCs/>
          <w:sz w:val="20"/>
          <w:szCs w:val="20"/>
        </w:rPr>
        <w:t>Methoden überladen</w:t>
      </w:r>
    </w:p>
    <w:p w14:paraId="4CB578FC" w14:textId="1239B95A" w:rsidR="00FD50F0" w:rsidRPr="00FD50F0" w:rsidRDefault="00FD50F0" w:rsidP="00FD50F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D50F0">
        <w:rPr>
          <w:rFonts w:ascii="Arial" w:hAnsi="Arial" w:cs="Arial"/>
          <w:sz w:val="20"/>
          <w:szCs w:val="20"/>
        </w:rPr>
        <w:t>• Es können nicht nur Konstruktoren, sondern beliebige Methoden überladen werden.</w:t>
      </w:r>
    </w:p>
    <w:p w14:paraId="30EB8BDE" w14:textId="1BA48973" w:rsidR="00FD50F0" w:rsidRPr="001274F3" w:rsidRDefault="00590CFF" w:rsidP="001274F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Miriam" w:hAnsi="Miriam" w:cs="Miriam" w:hint="c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ADD9B5" wp14:editId="1417F63B">
                <wp:simplePos x="0" y="0"/>
                <wp:positionH relativeFrom="column">
                  <wp:posOffset>-125779</wp:posOffset>
                </wp:positionH>
                <wp:positionV relativeFrom="paragraph">
                  <wp:posOffset>65405</wp:posOffset>
                </wp:positionV>
                <wp:extent cx="4536831" cy="2060917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6831" cy="20609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527EDB" w14:textId="77FC5FBD" w:rsidR="00590CFF" w:rsidRPr="00590CFF" w:rsidRDefault="00590CFF" w:rsidP="00590CFF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>public class Datum {</w:t>
                            </w:r>
                          </w:p>
                          <w:p w14:paraId="68D96375" w14:textId="77777777" w:rsidR="00590CFF" w:rsidRPr="00590CFF" w:rsidRDefault="00590CFF" w:rsidP="00590CFF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 xml:space="preserve">    int </w:t>
                            </w:r>
                            <w:proofErr w:type="gramStart"/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>tag;</w:t>
                            </w:r>
                            <w:proofErr w:type="gramEnd"/>
                          </w:p>
                          <w:p w14:paraId="76C97FC7" w14:textId="77777777" w:rsidR="00590CFF" w:rsidRPr="00590CFF" w:rsidRDefault="00590CFF" w:rsidP="00590CFF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proofErr w:type="gramStart"/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>monat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2B37F44C" w14:textId="77777777" w:rsidR="00590CFF" w:rsidRPr="00590CFF" w:rsidRDefault="00590CFF" w:rsidP="00590CFF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proofErr w:type="gramStart"/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>jahr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CA3DCF5" w14:textId="77777777" w:rsidR="00590CFF" w:rsidRPr="00590CFF" w:rsidRDefault="00590CFF" w:rsidP="00590CFF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5605235" w14:textId="77777777" w:rsidR="00590CFF" w:rsidRPr="00590CFF" w:rsidRDefault="00590CFF" w:rsidP="00590CFF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 xml:space="preserve">    StringBuilder sb = new </w:t>
                            </w:r>
                            <w:proofErr w:type="gramStart"/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>StringBuilder(</w:t>
                            </w:r>
                            <w:proofErr w:type="gramEnd"/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6B3EA5BA" w14:textId="77777777" w:rsidR="00590CFF" w:rsidRPr="00590CFF" w:rsidRDefault="00590CFF" w:rsidP="00590CFF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 xml:space="preserve">    Formatter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>formatter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 xml:space="preserve"> = new </w:t>
                            </w:r>
                            <w:proofErr w:type="gramStart"/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>Formatter(</w:t>
                            </w:r>
                            <w:proofErr w:type="spellStart"/>
                            <w:proofErr w:type="gramEnd"/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>System.out,new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 xml:space="preserve"> Locale("de", "DE"));</w:t>
                            </w:r>
                          </w:p>
                          <w:p w14:paraId="5D68AEAE" w14:textId="77777777" w:rsidR="00590CFF" w:rsidRPr="00590CFF" w:rsidRDefault="00590CFF" w:rsidP="00590CFF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 xml:space="preserve">    public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>istSchaltjahr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14022873" w14:textId="77777777" w:rsidR="00590CFF" w:rsidRPr="00590CFF" w:rsidRDefault="00590CFF" w:rsidP="00590CFF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18"/>
                                <w:szCs w:val="18"/>
                              </w:rPr>
                            </w:pPr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</w:rPr>
                              <w:t xml:space="preserve"> jahr%4 == 0 &amp;&amp; (jahr%</w:t>
                            </w:r>
                            <w:proofErr w:type="gramStart"/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</w:rPr>
                              <w:t>100 !</w:t>
                            </w:r>
                            <w:proofErr w:type="gramEnd"/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</w:rPr>
                              <w:t>= 0 || jahr%400 == 0);</w:t>
                            </w:r>
                          </w:p>
                          <w:p w14:paraId="31D67216" w14:textId="77777777" w:rsidR="00590CFF" w:rsidRPr="00590CFF" w:rsidRDefault="00590CFF" w:rsidP="00590CFF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18"/>
                                <w:szCs w:val="18"/>
                              </w:rPr>
                            </w:pPr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0AE37336" w14:textId="77777777" w:rsidR="00590CFF" w:rsidRPr="00590CFF" w:rsidRDefault="00590CFF" w:rsidP="00590CFF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18"/>
                                <w:szCs w:val="18"/>
                              </w:rPr>
                            </w:pPr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</w:rPr>
                              <w:t>getDeutscheSchreibung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2C7A174" w14:textId="7D63C847" w:rsidR="00590CFF" w:rsidRPr="00590CFF" w:rsidRDefault="00590CFF" w:rsidP="00590CFF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590CFF"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  <w:t xml:space="preserve">return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  <w:t>String.format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  <w:t xml:space="preserve">("%02d",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  <w:t>this.tag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  <w:t xml:space="preserve">) + "."+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  <w:t>String.format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  <w:t xml:space="preserve">(ss, </w:t>
                            </w:r>
                            <w:proofErr w:type="spellStart"/>
                            <w:proofErr w:type="gramStart"/>
                            <w:r w:rsidRPr="00590CFF"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  <w:t>this.monat</w:t>
                            </w:r>
                            <w:proofErr w:type="spellEnd"/>
                            <w:proofErr w:type="gramEnd"/>
                            <w:r w:rsidRPr="00590CFF"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  <w:t xml:space="preserve">) + "."+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  <w:t>this.jahr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4F89B9E1" w14:textId="77777777" w:rsidR="00590CFF" w:rsidRPr="00590CFF" w:rsidRDefault="00590CFF" w:rsidP="00590CFF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18"/>
                                <w:szCs w:val="18"/>
                              </w:rPr>
                            </w:pPr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1ACC54D" w14:textId="77777777" w:rsidR="00590CFF" w:rsidRPr="00590CFF" w:rsidRDefault="00590CFF" w:rsidP="00590CFF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18"/>
                                <w:szCs w:val="18"/>
                              </w:rPr>
                            </w:pPr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</w:rPr>
                              <w:t xml:space="preserve">    p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</w:rPr>
                              <w:t>ublic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</w:rPr>
                              <w:t>getAmerikanischeSchreibung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C1A0FA4" w14:textId="6CBCF4B3" w:rsidR="00590CFF" w:rsidRPr="00590CFF" w:rsidRDefault="00590CFF" w:rsidP="00590CFF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  <w:lang w:val="en-US"/>
                              </w:rPr>
                              <w:t xml:space="preserve">return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  <w:lang w:val="en-US"/>
                              </w:rPr>
                              <w:t>String.format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  <w:lang w:val="en-US"/>
                              </w:rPr>
                              <w:t xml:space="preserve">("%02d",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  <w:lang w:val="en-US"/>
                              </w:rPr>
                              <w:t>this.tag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  <w:lang w:val="en-US"/>
                              </w:rPr>
                              <w:t xml:space="preserve">) + </w:t>
                            </w:r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  <w:lang w:val="en-US"/>
                              </w:rPr>
                              <w:t>String.format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  <w:lang w:val="en-US"/>
                              </w:rPr>
                              <w:t xml:space="preserve">(ss, </w:t>
                            </w:r>
                            <w:proofErr w:type="spellStart"/>
                            <w:proofErr w:type="gram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  <w:lang w:val="en-US"/>
                              </w:rPr>
                              <w:t>this.monat</w:t>
                            </w:r>
                            <w:proofErr w:type="spellEnd"/>
                            <w:proofErr w:type="gram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  <w:lang w:val="en-US"/>
                              </w:rPr>
                              <w:t xml:space="preserve">) + </w:t>
                            </w:r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Miriam" w:hAnsi="Miriam" w:cs="Miriam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  <w:lang w:val="en-US"/>
                              </w:rPr>
                              <w:t>this.jahr</w:t>
                            </w:r>
                            <w:proofErr w:type="spellEnd"/>
                            <w:r w:rsidRPr="00590CFF">
                              <w:rPr>
                                <w:rFonts w:ascii="Miriam" w:hAnsi="Miriam" w:cs="Miriam" w:hint="cs"/>
                                <w:sz w:val="15"/>
                                <w:szCs w:val="15"/>
                                <w:lang w:val="en-US"/>
                              </w:rPr>
                              <w:t>;</w:t>
                            </w:r>
                          </w:p>
                          <w:p w14:paraId="5ED6B302" w14:textId="77777777" w:rsidR="00590CFF" w:rsidRPr="00590CFF" w:rsidRDefault="00590CFF" w:rsidP="00590CFF">
                            <w:pPr>
                              <w:spacing w:after="0" w:line="240" w:lineRule="auto"/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90CFF">
                              <w:rPr>
                                <w:rFonts w:ascii="Miriam" w:hAnsi="Miriam" w:cs="Miriam" w:hint="cs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5282481E" w14:textId="77777777" w:rsidR="00590CFF" w:rsidRPr="00590CFF" w:rsidRDefault="00590CFF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DD9B5" id="Textfeld 5" o:spid="_x0000_s1032" type="#_x0000_t202" style="position:absolute;margin-left:-9.9pt;margin-top:5.15pt;width:357.25pt;height:162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" filled="f" stroked="f" strokeweight=".5pt">
                <v:textbox>
                  <w:txbxContent>
                    <w:p w14:paraId="25527EDB" w14:textId="77FC5FBD" w:rsidR="00590CFF" w:rsidRPr="00590CFF" w:rsidRDefault="00590CFF" w:rsidP="00590CFF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</w:pPr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>public class Datum {</w:t>
                      </w:r>
                    </w:p>
                    <w:p w14:paraId="68D96375" w14:textId="77777777" w:rsidR="00590CFF" w:rsidRPr="00590CFF" w:rsidRDefault="00590CFF" w:rsidP="00590CFF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</w:pPr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 xml:space="preserve">    int </w:t>
                      </w:r>
                      <w:proofErr w:type="gramStart"/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>tag;</w:t>
                      </w:r>
                      <w:proofErr w:type="gramEnd"/>
                    </w:p>
                    <w:p w14:paraId="76C97FC7" w14:textId="77777777" w:rsidR="00590CFF" w:rsidRPr="00590CFF" w:rsidRDefault="00590CFF" w:rsidP="00590CFF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</w:pPr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 xml:space="preserve">    int </w:t>
                      </w:r>
                      <w:proofErr w:type="spellStart"/>
                      <w:proofErr w:type="gramStart"/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>monat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>;</w:t>
                      </w:r>
                      <w:proofErr w:type="gramEnd"/>
                    </w:p>
                    <w:p w14:paraId="2B37F44C" w14:textId="77777777" w:rsidR="00590CFF" w:rsidRPr="00590CFF" w:rsidRDefault="00590CFF" w:rsidP="00590CFF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</w:pPr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 xml:space="preserve">    int </w:t>
                      </w:r>
                      <w:proofErr w:type="spellStart"/>
                      <w:proofErr w:type="gramStart"/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>jahr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>;</w:t>
                      </w:r>
                      <w:proofErr w:type="gramEnd"/>
                    </w:p>
                    <w:p w14:paraId="1CA3DCF5" w14:textId="77777777" w:rsidR="00590CFF" w:rsidRPr="00590CFF" w:rsidRDefault="00590CFF" w:rsidP="00590CFF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</w:pPr>
                    </w:p>
                    <w:p w14:paraId="55605235" w14:textId="77777777" w:rsidR="00590CFF" w:rsidRPr="00590CFF" w:rsidRDefault="00590CFF" w:rsidP="00590CFF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</w:pPr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 xml:space="preserve">    StringBuilder sb = new </w:t>
                      </w:r>
                      <w:proofErr w:type="gramStart"/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>StringBuilder(</w:t>
                      </w:r>
                      <w:proofErr w:type="gramEnd"/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6B3EA5BA" w14:textId="77777777" w:rsidR="00590CFF" w:rsidRPr="00590CFF" w:rsidRDefault="00590CFF" w:rsidP="00590CFF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</w:pPr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 xml:space="preserve">    Formatter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>formatter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 xml:space="preserve"> = new </w:t>
                      </w:r>
                      <w:proofErr w:type="gramStart"/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>Formatter(</w:t>
                      </w:r>
                      <w:proofErr w:type="spellStart"/>
                      <w:proofErr w:type="gramEnd"/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>System.out,new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 xml:space="preserve"> Locale("de", "DE"));</w:t>
                      </w:r>
                    </w:p>
                    <w:p w14:paraId="5D68AEAE" w14:textId="77777777" w:rsidR="00590CFF" w:rsidRPr="00590CFF" w:rsidRDefault="00590CFF" w:rsidP="00590CFF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</w:pPr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 xml:space="preserve">    public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>boolean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>istSchaltjahr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14022873" w14:textId="77777777" w:rsidR="00590CFF" w:rsidRPr="00590CFF" w:rsidRDefault="00590CFF" w:rsidP="00590CFF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18"/>
                          <w:szCs w:val="18"/>
                        </w:rPr>
                      </w:pPr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</w:rPr>
                        <w:t xml:space="preserve"> jahr%4 == 0 &amp;&amp; (jahr%</w:t>
                      </w:r>
                      <w:proofErr w:type="gramStart"/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</w:rPr>
                        <w:t>100 !</w:t>
                      </w:r>
                      <w:proofErr w:type="gramEnd"/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</w:rPr>
                        <w:t>= 0 || jahr%400 == 0);</w:t>
                      </w:r>
                    </w:p>
                    <w:p w14:paraId="31D67216" w14:textId="77777777" w:rsidR="00590CFF" w:rsidRPr="00590CFF" w:rsidRDefault="00590CFF" w:rsidP="00590CFF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18"/>
                          <w:szCs w:val="18"/>
                        </w:rPr>
                      </w:pPr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0AE37336" w14:textId="77777777" w:rsidR="00590CFF" w:rsidRPr="00590CFF" w:rsidRDefault="00590CFF" w:rsidP="00590CFF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18"/>
                          <w:szCs w:val="18"/>
                        </w:rPr>
                      </w:pPr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</w:rPr>
                        <w:t xml:space="preserve"> String </w:t>
                      </w:r>
                      <w:proofErr w:type="spellStart"/>
                      <w:proofErr w:type="gramStart"/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</w:rPr>
                        <w:t>getDeutscheSchreibung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</w:rPr>
                        <w:t>) {</w:t>
                      </w:r>
                    </w:p>
                    <w:p w14:paraId="52C7A174" w14:textId="7D63C847" w:rsidR="00590CFF" w:rsidRPr="00590CFF" w:rsidRDefault="00590CFF" w:rsidP="00590CFF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</w:pPr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590CFF"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  <w:t xml:space="preserve">return </w:t>
                      </w:r>
                      <w:proofErr w:type="spellStart"/>
                      <w:r w:rsidRPr="00590CFF"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  <w:t>String.format</w:t>
                      </w:r>
                      <w:proofErr w:type="spellEnd"/>
                      <w:r w:rsidRPr="00590CFF"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  <w:t xml:space="preserve">("%02d", </w:t>
                      </w:r>
                      <w:proofErr w:type="spellStart"/>
                      <w:r w:rsidRPr="00590CFF"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  <w:t>this.tag</w:t>
                      </w:r>
                      <w:proofErr w:type="spellEnd"/>
                      <w:r w:rsidRPr="00590CFF"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  <w:t xml:space="preserve">) + "."+ </w:t>
                      </w:r>
                      <w:proofErr w:type="spellStart"/>
                      <w:r w:rsidRPr="00590CFF"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  <w:t>String.format</w:t>
                      </w:r>
                      <w:proofErr w:type="spellEnd"/>
                      <w:r w:rsidRPr="00590CFF"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  <w:t xml:space="preserve">(ss, </w:t>
                      </w:r>
                      <w:proofErr w:type="spellStart"/>
                      <w:proofErr w:type="gramStart"/>
                      <w:r w:rsidRPr="00590CFF"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  <w:t>this.monat</w:t>
                      </w:r>
                      <w:proofErr w:type="spellEnd"/>
                      <w:proofErr w:type="gramEnd"/>
                      <w:r w:rsidRPr="00590CFF"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  <w:t xml:space="preserve">) + "."+ </w:t>
                      </w:r>
                      <w:proofErr w:type="spellStart"/>
                      <w:r w:rsidRPr="00590CFF"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  <w:t>this.jahr</w:t>
                      </w:r>
                      <w:proofErr w:type="spellEnd"/>
                      <w:r w:rsidRPr="00590CFF"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4F89B9E1" w14:textId="77777777" w:rsidR="00590CFF" w:rsidRPr="00590CFF" w:rsidRDefault="00590CFF" w:rsidP="00590CFF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18"/>
                          <w:szCs w:val="18"/>
                        </w:rPr>
                      </w:pPr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</w:rPr>
                        <w:t>}</w:t>
                      </w:r>
                    </w:p>
                    <w:p w14:paraId="71ACC54D" w14:textId="77777777" w:rsidR="00590CFF" w:rsidRPr="00590CFF" w:rsidRDefault="00590CFF" w:rsidP="00590CFF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18"/>
                          <w:szCs w:val="18"/>
                        </w:rPr>
                      </w:pPr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</w:rPr>
                        <w:t xml:space="preserve">    p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</w:rPr>
                        <w:t>ublic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</w:rPr>
                        <w:t xml:space="preserve"> String </w:t>
                      </w:r>
                      <w:proofErr w:type="spellStart"/>
                      <w:proofErr w:type="gramStart"/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</w:rPr>
                        <w:t>getAmerikanischeSchreibung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</w:rPr>
                        <w:t>) {</w:t>
                      </w:r>
                    </w:p>
                    <w:p w14:paraId="0C1A0FA4" w14:textId="6CBCF4B3" w:rsidR="00590CFF" w:rsidRPr="00590CFF" w:rsidRDefault="00590CFF" w:rsidP="00590CFF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</w:pPr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  <w:lang w:val="en-US"/>
                        </w:rPr>
                        <w:t xml:space="preserve">return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  <w:lang w:val="en-US"/>
                        </w:rPr>
                        <w:t>String.format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  <w:lang w:val="en-US"/>
                        </w:rPr>
                        <w:t xml:space="preserve">("%02d",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  <w:lang w:val="en-US"/>
                        </w:rPr>
                        <w:t>this.tag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  <w:lang w:val="en-US"/>
                        </w:rPr>
                        <w:t xml:space="preserve">) + </w:t>
                      </w:r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>"</w:t>
                      </w:r>
                      <w:r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  <w:t>/</w:t>
                      </w:r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  <w:lang w:val="en-US"/>
                        </w:rPr>
                        <w:t xml:space="preserve">+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  <w:lang w:val="en-US"/>
                        </w:rPr>
                        <w:t>String.format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  <w:lang w:val="en-US"/>
                        </w:rPr>
                        <w:t xml:space="preserve">(ss, </w:t>
                      </w:r>
                      <w:proofErr w:type="spellStart"/>
                      <w:proofErr w:type="gram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  <w:lang w:val="en-US"/>
                        </w:rPr>
                        <w:t>this.monat</w:t>
                      </w:r>
                      <w:proofErr w:type="spellEnd"/>
                      <w:proofErr w:type="gram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  <w:lang w:val="en-US"/>
                        </w:rPr>
                        <w:t xml:space="preserve">) + </w:t>
                      </w:r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>"</w:t>
                      </w:r>
                      <w:r>
                        <w:rPr>
                          <w:rFonts w:ascii="Miriam" w:hAnsi="Miriam" w:cs="Miriam"/>
                          <w:sz w:val="18"/>
                          <w:szCs w:val="18"/>
                          <w:lang w:val="en-US"/>
                        </w:rPr>
                        <w:t>/</w:t>
                      </w:r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  <w:lang w:val="en-US"/>
                        </w:rPr>
                        <w:t xml:space="preserve">+ </w:t>
                      </w:r>
                      <w:proofErr w:type="spellStart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  <w:lang w:val="en-US"/>
                        </w:rPr>
                        <w:t>this.jahr</w:t>
                      </w:r>
                      <w:proofErr w:type="spellEnd"/>
                      <w:r w:rsidRPr="00590CFF">
                        <w:rPr>
                          <w:rFonts w:ascii="Miriam" w:hAnsi="Miriam" w:cs="Miriam" w:hint="cs"/>
                          <w:sz w:val="15"/>
                          <w:szCs w:val="15"/>
                          <w:lang w:val="en-US"/>
                        </w:rPr>
                        <w:t>;</w:t>
                      </w:r>
                    </w:p>
                    <w:p w14:paraId="5ED6B302" w14:textId="77777777" w:rsidR="00590CFF" w:rsidRPr="00590CFF" w:rsidRDefault="00590CFF" w:rsidP="00590CFF">
                      <w:pPr>
                        <w:spacing w:after="0" w:line="240" w:lineRule="auto"/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</w:pPr>
                      <w:r w:rsidRPr="00590CFF">
                        <w:rPr>
                          <w:rFonts w:ascii="Miriam" w:hAnsi="Miriam" w:cs="Miriam" w:hint="cs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5282481E" w14:textId="77777777" w:rsidR="00590CFF" w:rsidRPr="00590CFF" w:rsidRDefault="00590CFF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D50F0" w:rsidRPr="001274F3" w:rsidSect="00A2735C">
      <w:headerReference w:type="default" r:id="rId13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2DEE8" w14:textId="77777777" w:rsidR="00CB1B21" w:rsidRDefault="00CB1B21" w:rsidP="00311BDE">
      <w:pPr>
        <w:spacing w:after="0" w:line="240" w:lineRule="auto"/>
      </w:pPr>
      <w:r>
        <w:separator/>
      </w:r>
    </w:p>
  </w:endnote>
  <w:endnote w:type="continuationSeparator" w:id="0">
    <w:p w14:paraId="5C15FD5A" w14:textId="77777777" w:rsidR="00CB1B21" w:rsidRDefault="00CB1B21" w:rsidP="00311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IDFont+F32">
    <w:altName w:val="Cambria"/>
    <w:panose1 w:val="020B0604020202020204"/>
    <w:charset w:val="00"/>
    <w:family w:val="roman"/>
    <w:notTrueType/>
    <w:pitch w:val="default"/>
  </w:font>
  <w:font w:name="Miriam">
    <w:panose1 w:val="020B05020501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C4023" w14:textId="77777777" w:rsidR="00CB1B21" w:rsidRDefault="00CB1B21" w:rsidP="00311BDE">
      <w:pPr>
        <w:spacing w:after="0" w:line="240" w:lineRule="auto"/>
      </w:pPr>
      <w:r>
        <w:separator/>
      </w:r>
    </w:p>
  </w:footnote>
  <w:footnote w:type="continuationSeparator" w:id="0">
    <w:p w14:paraId="2E5FD1DE" w14:textId="77777777" w:rsidR="00CB1B21" w:rsidRDefault="00CB1B21" w:rsidP="00311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4DC64" w14:textId="77777777" w:rsidR="00311BDE" w:rsidRPr="00311BDE" w:rsidRDefault="00311BDE" w:rsidP="00311BDE">
    <w:pPr>
      <w:pStyle w:val="Kopfzeile"/>
      <w:pBdr>
        <w:bottom w:val="single" w:sz="4" w:space="1" w:color="auto"/>
      </w:pBdr>
      <w:rPr>
        <w:rFonts w:ascii="Arial" w:hAnsi="Arial" w:cs="Arial"/>
        <w:sz w:val="16"/>
        <w:szCs w:val="16"/>
      </w:rPr>
    </w:pPr>
    <w:r w:rsidRPr="00311BDE">
      <w:rPr>
        <w:rFonts w:ascii="Arial" w:hAnsi="Arial" w:cs="Arial"/>
        <w:sz w:val="16"/>
        <w:szCs w:val="16"/>
      </w:rPr>
      <w:t xml:space="preserve">Prof. Dr. Robert </w:t>
    </w:r>
    <w:proofErr w:type="spellStart"/>
    <w:r w:rsidRPr="00311BDE">
      <w:rPr>
        <w:rFonts w:ascii="Arial" w:hAnsi="Arial" w:cs="Arial"/>
        <w:sz w:val="16"/>
        <w:szCs w:val="16"/>
      </w:rPr>
      <w:t>Garmann</w:t>
    </w:r>
    <w:proofErr w:type="spellEnd"/>
    <w:r w:rsidRPr="00311BDE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311BDE">
      <w:rPr>
        <w:rFonts w:ascii="Arial" w:hAnsi="Arial" w:cs="Arial"/>
        <w:sz w:val="16"/>
        <w:szCs w:val="16"/>
      </w:rPr>
      <w:t xml:space="preserve">Programmieren 2 (PR2) - Formular für </w:t>
    </w:r>
    <w:proofErr w:type="gramStart"/>
    <w:r w:rsidRPr="00311BDE">
      <w:rPr>
        <w:rFonts w:ascii="Arial" w:hAnsi="Arial" w:cs="Arial"/>
        <w:sz w:val="16"/>
        <w:szCs w:val="16"/>
      </w:rPr>
      <w:t>Lesenotizen  -</w:t>
    </w:r>
    <w:proofErr w:type="gramEnd"/>
    <w:r w:rsidRPr="00311BDE">
      <w:rPr>
        <w:rFonts w:ascii="Arial" w:hAnsi="Arial" w:cs="Arial"/>
        <w:sz w:val="16"/>
        <w:szCs w:val="16"/>
      </w:rPr>
      <w:t xml:space="preserve"> SS202</w:t>
    </w:r>
    <w:r w:rsidR="005820C2">
      <w:rPr>
        <w:rFonts w:ascii="Arial" w:hAnsi="Arial" w:cs="Arial"/>
        <w:sz w:val="16"/>
        <w:szCs w:val="16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72C7"/>
    <w:multiLevelType w:val="hybridMultilevel"/>
    <w:tmpl w:val="340C147C"/>
    <w:lvl w:ilvl="0" w:tplc="D2FE090A">
      <w:start w:val="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D5767"/>
    <w:multiLevelType w:val="hybridMultilevel"/>
    <w:tmpl w:val="293AF3C8"/>
    <w:lvl w:ilvl="0" w:tplc="5F9A0DDC">
      <w:start w:val="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D4B7E"/>
    <w:multiLevelType w:val="hybridMultilevel"/>
    <w:tmpl w:val="89EEDBF6"/>
    <w:lvl w:ilvl="0" w:tplc="7AEC4118">
      <w:start w:val="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35C7C"/>
    <w:multiLevelType w:val="hybridMultilevel"/>
    <w:tmpl w:val="B1CA18D4"/>
    <w:lvl w:ilvl="0" w:tplc="D2FE090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24C48"/>
    <w:multiLevelType w:val="hybridMultilevel"/>
    <w:tmpl w:val="DF06681A"/>
    <w:lvl w:ilvl="0" w:tplc="2C843418">
      <w:start w:val="12"/>
      <w:numFmt w:val="bullet"/>
      <w:lvlText w:val="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8342C"/>
    <w:multiLevelType w:val="hybridMultilevel"/>
    <w:tmpl w:val="1B40D226"/>
    <w:lvl w:ilvl="0" w:tplc="D2FE090A">
      <w:start w:val="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11DED"/>
    <w:multiLevelType w:val="hybridMultilevel"/>
    <w:tmpl w:val="908CEB40"/>
    <w:lvl w:ilvl="0" w:tplc="D2FE090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766"/>
    <w:rsid w:val="00007253"/>
    <w:rsid w:val="00022CF2"/>
    <w:rsid w:val="00027568"/>
    <w:rsid w:val="00046BE6"/>
    <w:rsid w:val="00070A58"/>
    <w:rsid w:val="00080DAE"/>
    <w:rsid w:val="00094DCD"/>
    <w:rsid w:val="000D6890"/>
    <w:rsid w:val="000E027B"/>
    <w:rsid w:val="001274F3"/>
    <w:rsid w:val="00133DFB"/>
    <w:rsid w:val="0014506D"/>
    <w:rsid w:val="00160F8D"/>
    <w:rsid w:val="00184D4D"/>
    <w:rsid w:val="001C107D"/>
    <w:rsid w:val="001C738E"/>
    <w:rsid w:val="001D3429"/>
    <w:rsid w:val="00205545"/>
    <w:rsid w:val="002B79D0"/>
    <w:rsid w:val="00304643"/>
    <w:rsid w:val="00311BDE"/>
    <w:rsid w:val="00324933"/>
    <w:rsid w:val="003508EF"/>
    <w:rsid w:val="003A7421"/>
    <w:rsid w:val="003F0A23"/>
    <w:rsid w:val="004560A5"/>
    <w:rsid w:val="004C2BF0"/>
    <w:rsid w:val="004D3610"/>
    <w:rsid w:val="004E3609"/>
    <w:rsid w:val="005274C4"/>
    <w:rsid w:val="00545766"/>
    <w:rsid w:val="00576E52"/>
    <w:rsid w:val="005820C2"/>
    <w:rsid w:val="005828E7"/>
    <w:rsid w:val="00590CFF"/>
    <w:rsid w:val="005D50D5"/>
    <w:rsid w:val="005F176B"/>
    <w:rsid w:val="00640861"/>
    <w:rsid w:val="00650588"/>
    <w:rsid w:val="00682785"/>
    <w:rsid w:val="00682F6A"/>
    <w:rsid w:val="00684A61"/>
    <w:rsid w:val="006D7345"/>
    <w:rsid w:val="00761764"/>
    <w:rsid w:val="007A2EB7"/>
    <w:rsid w:val="007A431A"/>
    <w:rsid w:val="007D4F28"/>
    <w:rsid w:val="00840669"/>
    <w:rsid w:val="008757A1"/>
    <w:rsid w:val="008A2B3F"/>
    <w:rsid w:val="008E08B0"/>
    <w:rsid w:val="008E3251"/>
    <w:rsid w:val="00903622"/>
    <w:rsid w:val="00971AF1"/>
    <w:rsid w:val="009C5989"/>
    <w:rsid w:val="009D55BC"/>
    <w:rsid w:val="009D7A94"/>
    <w:rsid w:val="00A2735C"/>
    <w:rsid w:val="00A37170"/>
    <w:rsid w:val="00A53D98"/>
    <w:rsid w:val="00A740E5"/>
    <w:rsid w:val="00AD164C"/>
    <w:rsid w:val="00B30325"/>
    <w:rsid w:val="00B4711B"/>
    <w:rsid w:val="00B6319C"/>
    <w:rsid w:val="00B92951"/>
    <w:rsid w:val="00BB09B4"/>
    <w:rsid w:val="00BD6BB2"/>
    <w:rsid w:val="00BE3E3F"/>
    <w:rsid w:val="00C30FFF"/>
    <w:rsid w:val="00C5454C"/>
    <w:rsid w:val="00CB1B21"/>
    <w:rsid w:val="00CB36CB"/>
    <w:rsid w:val="00D075F1"/>
    <w:rsid w:val="00D27F3E"/>
    <w:rsid w:val="00D807DA"/>
    <w:rsid w:val="00D90CCC"/>
    <w:rsid w:val="00DD05ED"/>
    <w:rsid w:val="00DD0ACF"/>
    <w:rsid w:val="00DD2D05"/>
    <w:rsid w:val="00E36470"/>
    <w:rsid w:val="00E909AD"/>
    <w:rsid w:val="00F2104C"/>
    <w:rsid w:val="00F52C5F"/>
    <w:rsid w:val="00F62297"/>
    <w:rsid w:val="00F670D5"/>
    <w:rsid w:val="00FC3A9C"/>
    <w:rsid w:val="00FC6A52"/>
    <w:rsid w:val="00FC76C9"/>
    <w:rsid w:val="00FD50F0"/>
    <w:rsid w:val="00FE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2A93D"/>
  <w15:chartTrackingRefBased/>
  <w15:docId w15:val="{347F07C5-62ED-D243-9832-712BFAFA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311BDE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1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1BDE"/>
  </w:style>
  <w:style w:type="paragraph" w:styleId="Fuzeile">
    <w:name w:val="footer"/>
    <w:basedOn w:val="Standard"/>
    <w:link w:val="FuzeileZchn"/>
    <w:uiPriority w:val="99"/>
    <w:unhideWhenUsed/>
    <w:rsid w:val="0031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1BDE"/>
  </w:style>
  <w:style w:type="paragraph" w:styleId="StandardWeb">
    <w:name w:val="Normal (Web)"/>
    <w:basedOn w:val="Standard"/>
    <w:uiPriority w:val="99"/>
    <w:unhideWhenUsed/>
    <w:rsid w:val="003F0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080DAE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C7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C738E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5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2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7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4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5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1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18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ushaj/Library/Group%20Containers/UBF8T346G9.Office/User%20Content.localized/Templates.localized/PR2_FormularLesenotizen_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PR2_FormularLesenotizen_Template.dotx</Template>
  <TotalTime>0</TotalTime>
  <Pages>2</Pages>
  <Words>653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Detijon Lushaj</dc:creator>
  <cp:keywords/>
  <dc:description/>
  <cp:lastModifiedBy>Detijon Lushaj</cp:lastModifiedBy>
  <cp:revision>63</cp:revision>
  <dcterms:created xsi:type="dcterms:W3CDTF">2021-03-10T10:17:00Z</dcterms:created>
  <dcterms:modified xsi:type="dcterms:W3CDTF">2021-03-21T16:59:00Z</dcterms:modified>
</cp:coreProperties>
</file>