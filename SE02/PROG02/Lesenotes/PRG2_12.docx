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C2DC3" w14:textId="77777777" w:rsidR="00C30FFF" w:rsidRPr="00311BDE" w:rsidRDefault="00311BDE" w:rsidP="004560A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PR2 – Formular für Lesenotizen</w:t>
      </w:r>
    </w:p>
    <w:p w14:paraId="7F446D2D" w14:textId="44F69FB6" w:rsidR="00311BDE" w:rsidRPr="003F0A23" w:rsidRDefault="00C6535C" w:rsidP="004560A5">
      <w:pPr>
        <w:spacing w:after="0" w:line="240" w:lineRule="auto"/>
        <w:rPr>
          <w:rFonts w:ascii="Arial" w:hAnsi="Arial" w:cs="Arial"/>
          <w:b/>
          <w:sz w:val="24"/>
          <w:szCs w:val="32"/>
        </w:rPr>
      </w:pPr>
      <w:r w:rsidRPr="003448F5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63BEE57E" wp14:editId="0A1B9256">
            <wp:simplePos x="0" y="0"/>
            <wp:positionH relativeFrom="column">
              <wp:posOffset>4677020</wp:posOffset>
            </wp:positionH>
            <wp:positionV relativeFrom="paragraph">
              <wp:posOffset>691759</wp:posOffset>
            </wp:positionV>
            <wp:extent cx="1911350" cy="1877695"/>
            <wp:effectExtent l="0" t="0" r="6350" b="190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51AF2" wp14:editId="57E81640">
                <wp:simplePos x="0" y="0"/>
                <wp:positionH relativeFrom="column">
                  <wp:posOffset>13921</wp:posOffset>
                </wp:positionH>
                <wp:positionV relativeFrom="paragraph">
                  <wp:posOffset>589231</wp:posOffset>
                </wp:positionV>
                <wp:extent cx="3840480" cy="2940148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294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AE54A" w14:textId="7777777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public interface Calculator {</w:t>
                            </w:r>
                          </w:p>
                          <w:p w14:paraId="7B5B19ED" w14:textId="7777777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String type();</w:t>
                            </w:r>
                          </w:p>
                          <w:p w14:paraId="70FE9553" w14:textId="055571D9" w:rsidR="00CE4B46" w:rsidRDefault="00CE4B46" w:rsidP="00CE4B4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} </w:t>
                            </w:r>
                          </w:p>
                          <w:p w14:paraId="0324C1C8" w14:textId="77777777" w:rsidR="00CE4B46" w:rsidRPr="00CE4B46" w:rsidRDefault="00CE4B46" w:rsidP="00CE4B46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public class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Decrementer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implements Calculator { </w:t>
                            </w:r>
                          </w:p>
                          <w:p w14:paraId="11CD96F2" w14:textId="55DAB964" w:rsidR="00CE4B46" w:rsidRPr="00CE4B46" w:rsidRDefault="00CE4B46" w:rsidP="00CE4B4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</w:t>
                            </w: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public int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decr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(int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) { </w:t>
                            </w:r>
                          </w:p>
                          <w:p w14:paraId="199B2FFC" w14:textId="7F661B76" w:rsidR="00CE4B46" w:rsidRPr="00CE4B46" w:rsidRDefault="00CE4B46" w:rsidP="00CE4B46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</w:t>
                            </w: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return i-1; </w:t>
                            </w:r>
                          </w:p>
                          <w:p w14:paraId="17247B16" w14:textId="5A07FC47" w:rsidR="00CE4B46" w:rsidRPr="00CE4B46" w:rsidRDefault="00CE4B46" w:rsidP="00CE4B4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</w:t>
                            </w: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} </w:t>
                            </w:r>
                          </w:p>
                          <w:p w14:paraId="6D92C52B" w14:textId="7777777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@Override public String type() {</w:t>
                            </w:r>
                          </w:p>
                          <w:p w14:paraId="32A2FC15" w14:textId="7777777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return "dash calculation";</w:t>
                            </w:r>
                          </w:p>
                          <w:p w14:paraId="66963140" w14:textId="4AC6575F" w:rsidR="00CE4B46" w:rsidRDefault="00CE4B46" w:rsidP="00CE4B4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} } </w:t>
                            </w:r>
                          </w:p>
                          <w:p w14:paraId="227C47AE" w14:textId="77777777" w:rsidR="00CE4B46" w:rsidRDefault="00CE4B46" w:rsidP="00CE4B46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public abstract class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Halbierer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implements Calculator { </w:t>
                            </w:r>
                          </w:p>
                          <w:p w14:paraId="2AEC595D" w14:textId="6E06568B" w:rsidR="00CE4B46" w:rsidRPr="00CE4B46" w:rsidRDefault="00CE4B46" w:rsidP="00CE4B4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</w:t>
                            </w: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@Override public String type() { </w:t>
                            </w:r>
                          </w:p>
                          <w:p w14:paraId="482D1AF4" w14:textId="7777777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return "point calculation";</w:t>
                            </w:r>
                          </w:p>
                          <w:p w14:paraId="056FD823" w14:textId="7777777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}</w:t>
                            </w:r>
                          </w:p>
                          <w:p w14:paraId="2EC373DC" w14:textId="7777777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public abstract int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halb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(int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);</w:t>
                            </w:r>
                          </w:p>
                          <w:p w14:paraId="1B407ACB" w14:textId="77777777" w:rsidR="00CE4B46" w:rsidRPr="00CE4B46" w:rsidRDefault="00CE4B46" w:rsidP="00CE4B46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}</w:t>
                            </w:r>
                          </w:p>
                          <w:p w14:paraId="66CC00B6" w14:textId="7777777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public class Div2 extends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Halbierer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{</w:t>
                            </w:r>
                          </w:p>
                          <w:p w14:paraId="3B443E4E" w14:textId="7777777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@Override public int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halb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(int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) {</w:t>
                            </w:r>
                          </w:p>
                          <w:p w14:paraId="4416F74D" w14:textId="446BA201" w:rsidR="00CE4B46" w:rsidRPr="00CE4B46" w:rsidRDefault="00CE4B46" w:rsidP="00CE4B4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</w:t>
                            </w: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return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/2; } </w:t>
                            </w:r>
                          </w:p>
                          <w:p w14:paraId="401A0AF5" w14:textId="6FC6E7A9" w:rsidR="00CE4B46" w:rsidRDefault="00CE4B46" w:rsidP="00CE4B46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}</w:t>
                            </w:r>
                          </w:p>
                          <w:p w14:paraId="42232582" w14:textId="7777777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public class Shift2 extends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Halbierer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{</w:t>
                            </w:r>
                          </w:p>
                          <w:p w14:paraId="5962B129" w14:textId="7777777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@Override public int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halb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(int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) {</w:t>
                            </w:r>
                          </w:p>
                          <w:p w14:paraId="3A334FEE" w14:textId="7777777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>return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 xml:space="preserve"> i &gt;&gt; 1;</w:t>
                            </w:r>
                          </w:p>
                          <w:p w14:paraId="5D8E35BA" w14:textId="77777777" w:rsidR="00CE4B46" w:rsidRPr="00CE4B46" w:rsidRDefault="00CE4B46" w:rsidP="00CE4B4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} } </w:t>
                            </w:r>
                          </w:p>
                          <w:p w14:paraId="209E5253" w14:textId="77777777" w:rsidR="00CE4B46" w:rsidRPr="00CE4B46" w:rsidRDefault="00CE4B46" w:rsidP="00CE4B4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51AF2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1.1pt;margin-top:46.4pt;width:302.4pt;height:2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" filled="f" stroked="f" strokeweight=".5pt">
                <v:textbox>
                  <w:txbxContent>
                    <w:p w14:paraId="329AE54A" w14:textId="7777777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public interface Calculator {</w:t>
                      </w:r>
                    </w:p>
                    <w:p w14:paraId="7B5B19ED" w14:textId="7777777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String type();</w:t>
                      </w:r>
                    </w:p>
                    <w:p w14:paraId="70FE9553" w14:textId="055571D9" w:rsidR="00CE4B46" w:rsidRDefault="00CE4B46" w:rsidP="00CE4B4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} </w:t>
                      </w:r>
                    </w:p>
                    <w:p w14:paraId="0324C1C8" w14:textId="77777777" w:rsidR="00CE4B46" w:rsidRPr="00CE4B46" w:rsidRDefault="00CE4B46" w:rsidP="00CE4B46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public class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Decrementer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implements Calculator { </w:t>
                      </w:r>
                    </w:p>
                    <w:p w14:paraId="11CD96F2" w14:textId="55DAB964" w:rsidR="00CE4B46" w:rsidRPr="00CE4B46" w:rsidRDefault="00CE4B46" w:rsidP="00CE4B4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 </w:t>
                      </w: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public int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decr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(int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i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) { </w:t>
                      </w:r>
                    </w:p>
                    <w:p w14:paraId="199B2FFC" w14:textId="7F661B76" w:rsidR="00CE4B46" w:rsidRPr="00CE4B46" w:rsidRDefault="00CE4B46" w:rsidP="00CE4B46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   </w:t>
                      </w: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return i-1; </w:t>
                      </w:r>
                    </w:p>
                    <w:p w14:paraId="17247B16" w14:textId="5A07FC47" w:rsidR="00CE4B46" w:rsidRPr="00CE4B46" w:rsidRDefault="00CE4B46" w:rsidP="00CE4B4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 </w:t>
                      </w: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} </w:t>
                      </w:r>
                    </w:p>
                    <w:p w14:paraId="6D92C52B" w14:textId="7777777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@Override public String type() {</w:t>
                      </w:r>
                    </w:p>
                    <w:p w14:paraId="32A2FC15" w14:textId="7777777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return "dash calculation";</w:t>
                      </w:r>
                    </w:p>
                    <w:p w14:paraId="66963140" w14:textId="4AC6575F" w:rsidR="00CE4B46" w:rsidRDefault="00CE4B46" w:rsidP="00CE4B4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} } </w:t>
                      </w:r>
                    </w:p>
                    <w:p w14:paraId="227C47AE" w14:textId="77777777" w:rsidR="00CE4B46" w:rsidRDefault="00CE4B46" w:rsidP="00CE4B46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public abstract class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Halbierer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implements Calculator { </w:t>
                      </w:r>
                    </w:p>
                    <w:p w14:paraId="2AEC595D" w14:textId="6E06568B" w:rsidR="00CE4B46" w:rsidRPr="00CE4B46" w:rsidRDefault="00CE4B46" w:rsidP="00CE4B4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 </w:t>
                      </w: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@Override public String type() { </w:t>
                      </w:r>
                    </w:p>
                    <w:p w14:paraId="482D1AF4" w14:textId="7777777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return "point calculation";</w:t>
                      </w:r>
                    </w:p>
                    <w:p w14:paraId="056FD823" w14:textId="7777777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}</w:t>
                      </w:r>
                    </w:p>
                    <w:p w14:paraId="2EC373DC" w14:textId="7777777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public abstract int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halb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(int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i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);</w:t>
                      </w:r>
                    </w:p>
                    <w:p w14:paraId="1B407ACB" w14:textId="77777777" w:rsidR="00CE4B46" w:rsidRPr="00CE4B46" w:rsidRDefault="00CE4B46" w:rsidP="00CE4B46">
                      <w:pPr>
                        <w:pBdr>
                          <w:bottom w:val="single" w:sz="6" w:space="1" w:color="auto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}</w:t>
                      </w:r>
                    </w:p>
                    <w:p w14:paraId="66CC00B6" w14:textId="7777777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public class Div2 extends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Halbierer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{</w:t>
                      </w:r>
                    </w:p>
                    <w:p w14:paraId="3B443E4E" w14:textId="7777777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@Override public int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halb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(int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i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) {</w:t>
                      </w:r>
                    </w:p>
                    <w:p w14:paraId="4416F74D" w14:textId="446BA201" w:rsidR="00CE4B46" w:rsidRPr="00CE4B46" w:rsidRDefault="00CE4B46" w:rsidP="00CE4B4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    </w:t>
                      </w: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return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i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/2; } </w:t>
                      </w:r>
                    </w:p>
                    <w:p w14:paraId="401A0AF5" w14:textId="6FC6E7A9" w:rsidR="00CE4B46" w:rsidRDefault="00CE4B46" w:rsidP="00CE4B46">
                      <w:pPr>
                        <w:pBdr>
                          <w:bottom w:val="single" w:sz="6" w:space="1" w:color="auto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}</w:t>
                      </w:r>
                    </w:p>
                    <w:p w14:paraId="42232582" w14:textId="7777777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public class Shift2 extends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Halbierer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{</w:t>
                      </w:r>
                    </w:p>
                    <w:p w14:paraId="5962B129" w14:textId="7777777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@Override public int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halb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(int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i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) {</w:t>
                      </w:r>
                    </w:p>
                    <w:p w14:paraId="3A334FEE" w14:textId="7777777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>return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 xml:space="preserve"> i &gt;&gt; 1;</w:t>
                      </w:r>
                    </w:p>
                    <w:p w14:paraId="5D8E35BA" w14:textId="77777777" w:rsidR="00CE4B46" w:rsidRPr="00CE4B46" w:rsidRDefault="00CE4B46" w:rsidP="00CE4B4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 xml:space="preserve">} } </w:t>
                      </w:r>
                    </w:p>
                    <w:p w14:paraId="209E5253" w14:textId="77777777" w:rsidR="00CE4B46" w:rsidRPr="00CE4B46" w:rsidRDefault="00CE4B46" w:rsidP="00CE4B4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30986" wp14:editId="24C0F974">
                <wp:simplePos x="0" y="0"/>
                <wp:positionH relativeFrom="column">
                  <wp:posOffset>2890520</wp:posOffset>
                </wp:positionH>
                <wp:positionV relativeFrom="paragraph">
                  <wp:posOffset>3604260</wp:posOffset>
                </wp:positionV>
                <wp:extent cx="3868420" cy="1047750"/>
                <wp:effectExtent l="0" t="0" r="17780" b="19050"/>
                <wp:wrapTopAndBottom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4DA67" w14:textId="4E8D258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@Override public int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hashCode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() {</w:t>
                            </w:r>
                          </w:p>
                          <w:p w14:paraId="1C3BA0B9" w14:textId="77777777" w:rsidR="00CE4B46" w:rsidRPr="00CE4B46" w:rsidRDefault="00CE4B46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return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java.util.Objects.hash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(s, c);</w:t>
                            </w:r>
                          </w:p>
                          <w:p w14:paraId="5956F767" w14:textId="77777777" w:rsidR="00CE4B46" w:rsidRPr="00CE4B46" w:rsidRDefault="00CE4B46" w:rsidP="00CE4B46">
                            <w:pPr>
                              <w:pStyle w:val="HTMLVorformatiert"/>
                              <w:rPr>
                                <w:rFonts w:ascii="CourierNewPSMT" w:hAnsi="CourierNewPSM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B46">
                              <w:rPr>
                                <w:rFonts w:ascii="CourierNewPSMT" w:hAnsi="CourierNewPSMT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} </w:t>
                            </w:r>
                          </w:p>
                          <w:p w14:paraId="3691A410" w14:textId="17E578C6" w:rsidR="00CE4B46" w:rsidRPr="00CE4B46" w:rsidRDefault="00CE4B46" w:rsidP="00CE4B46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B46">
                              <w:rPr>
                                <w:rFonts w:ascii="CourierNewPSMT" w:hAnsi="CourierNewPSMT"/>
                                <w:sz w:val="16"/>
                                <w:szCs w:val="16"/>
                                <w:lang w:val="en-US"/>
                              </w:rPr>
                              <w:t>public class K {</w:t>
                            </w:r>
                          </w:p>
                          <w:p w14:paraId="0C4FBEE6" w14:textId="77777777" w:rsidR="00CE4B46" w:rsidRPr="00CE4B46" w:rsidRDefault="00CE4B46" w:rsidP="00CE4B46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B46">
                              <w:rPr>
                                <w:rFonts w:ascii="CourierNewPSMT" w:hAnsi="CourierNewPSMT"/>
                                <w:sz w:val="16"/>
                                <w:szCs w:val="16"/>
                                <w:lang w:val="en-US"/>
                              </w:rPr>
                              <w:t xml:space="preserve">    private String s;</w:t>
                            </w:r>
                          </w:p>
                          <w:p w14:paraId="6A5B4329" w14:textId="77777777" w:rsidR="00CE4B46" w:rsidRPr="00CE4B46" w:rsidRDefault="00CE4B46" w:rsidP="00CE4B46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6"/>
                              </w:rPr>
                            </w:pPr>
                            <w:r w:rsidRPr="00CE4B46">
                              <w:rPr>
                                <w:rFonts w:ascii="CourierNewPSMT" w:hAnsi="CourierNewPSMT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CE4B46">
                              <w:rPr>
                                <w:rFonts w:ascii="CourierNewPSMT" w:hAnsi="CourierNewPSMT"/>
                                <w:sz w:val="16"/>
                                <w:szCs w:val="16"/>
                              </w:rPr>
                              <w:t xml:space="preserve">private </w:t>
                            </w:r>
                            <w:proofErr w:type="spellStart"/>
                            <w:r w:rsidRPr="00CE4B46">
                              <w:rPr>
                                <w:rFonts w:ascii="CourierNewPSMT" w:hAnsi="CourierNewPSMT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CE4B46">
                              <w:rPr>
                                <w:rFonts w:ascii="CourierNewPSMT" w:hAnsi="CourierNewPSMT"/>
                                <w:sz w:val="16"/>
                                <w:szCs w:val="16"/>
                              </w:rPr>
                              <w:t xml:space="preserve"> c;</w:t>
                            </w:r>
                          </w:p>
                          <w:p w14:paraId="4A2C7248" w14:textId="77777777" w:rsidR="00CE4B46" w:rsidRPr="00CE4B46" w:rsidRDefault="00CE4B46" w:rsidP="00CE4B46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6"/>
                              </w:rPr>
                            </w:pPr>
                            <w:r w:rsidRPr="00CE4B46">
                              <w:rPr>
                                <w:rFonts w:ascii="CourierNewPSMT" w:hAnsi="CourierNewPSMT"/>
                                <w:sz w:val="16"/>
                                <w:szCs w:val="16"/>
                              </w:rPr>
                              <w:t xml:space="preserve">    // Konstruktor ausgeblendet und als vorhanden angenommen</w:t>
                            </w:r>
                          </w:p>
                          <w:p w14:paraId="26290DB3" w14:textId="77777777" w:rsidR="00CE4B46" w:rsidRPr="00CE4B46" w:rsidRDefault="00CE4B46" w:rsidP="00CE4B46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6"/>
                              </w:rPr>
                            </w:pPr>
                            <w:r w:rsidRPr="00CE4B46">
                              <w:rPr>
                                <w:rFonts w:ascii="CourierNewPSMT" w:hAnsi="CourierNewPSMT"/>
                                <w:sz w:val="16"/>
                                <w:szCs w:val="16"/>
                              </w:rPr>
                              <w:t xml:space="preserve">    // ...</w:t>
                            </w:r>
                          </w:p>
                          <w:p w14:paraId="40E26F17" w14:textId="77777777" w:rsidR="00CE4B46" w:rsidRPr="00CE4B46" w:rsidRDefault="00CE4B46" w:rsidP="00CE4B4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0986" id="Textfeld 10" o:spid="_x0000_s1027" type="#_x0000_t202" style="position:absolute;margin-left:227.6pt;margin-top:283.8pt;width:304.6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" fillcolor="white [3201]" strokeweight=".5pt">
                <v:textbox>
                  <w:txbxContent>
                    <w:p w14:paraId="7304DA67" w14:textId="4E8D258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@Override public int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hashCode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() {</w:t>
                      </w:r>
                    </w:p>
                    <w:p w14:paraId="1C3BA0B9" w14:textId="77777777" w:rsidR="00CE4B46" w:rsidRPr="00CE4B46" w:rsidRDefault="00CE4B46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return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java.util.Objects.hash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(s, c);</w:t>
                      </w:r>
                    </w:p>
                    <w:p w14:paraId="5956F767" w14:textId="77777777" w:rsidR="00CE4B46" w:rsidRPr="00CE4B46" w:rsidRDefault="00CE4B46" w:rsidP="00CE4B46">
                      <w:pPr>
                        <w:pStyle w:val="HTMLVorformatiert"/>
                        <w:rPr>
                          <w:rFonts w:ascii="CourierNewPSMT" w:hAnsi="CourierNewPSMT" w:cs="Times New Roman"/>
                          <w:sz w:val="16"/>
                          <w:szCs w:val="16"/>
                          <w:lang w:val="en-US"/>
                        </w:rPr>
                      </w:pPr>
                      <w:r w:rsidRPr="00CE4B46">
                        <w:rPr>
                          <w:rFonts w:ascii="CourierNewPSMT" w:hAnsi="CourierNewPSMT" w:cs="Times New Roman"/>
                          <w:sz w:val="16"/>
                          <w:szCs w:val="16"/>
                          <w:lang w:val="en-US"/>
                        </w:rPr>
                        <w:t xml:space="preserve">} </w:t>
                      </w:r>
                    </w:p>
                    <w:p w14:paraId="3691A410" w14:textId="17E578C6" w:rsidR="00CE4B46" w:rsidRPr="00CE4B46" w:rsidRDefault="00CE4B46" w:rsidP="00CE4B46">
                      <w:pPr>
                        <w:pStyle w:val="HTMLVorformatiert"/>
                        <w:rPr>
                          <w:rFonts w:ascii="CourierNewPSMT" w:hAnsi="CourierNewPSMT"/>
                          <w:sz w:val="16"/>
                          <w:szCs w:val="16"/>
                          <w:lang w:val="en-US"/>
                        </w:rPr>
                      </w:pPr>
                      <w:r w:rsidRPr="00CE4B46">
                        <w:rPr>
                          <w:rFonts w:ascii="CourierNewPSMT" w:hAnsi="CourierNewPSMT"/>
                          <w:sz w:val="16"/>
                          <w:szCs w:val="16"/>
                          <w:lang w:val="en-US"/>
                        </w:rPr>
                        <w:t>public class K {</w:t>
                      </w:r>
                    </w:p>
                    <w:p w14:paraId="0C4FBEE6" w14:textId="77777777" w:rsidR="00CE4B46" w:rsidRPr="00CE4B46" w:rsidRDefault="00CE4B46" w:rsidP="00CE4B46">
                      <w:pPr>
                        <w:pStyle w:val="HTMLVorformatiert"/>
                        <w:rPr>
                          <w:rFonts w:ascii="CourierNewPSMT" w:hAnsi="CourierNewPSMT"/>
                          <w:sz w:val="16"/>
                          <w:szCs w:val="16"/>
                          <w:lang w:val="en-US"/>
                        </w:rPr>
                      </w:pPr>
                      <w:r w:rsidRPr="00CE4B46">
                        <w:rPr>
                          <w:rFonts w:ascii="CourierNewPSMT" w:hAnsi="CourierNewPSMT"/>
                          <w:sz w:val="16"/>
                          <w:szCs w:val="16"/>
                          <w:lang w:val="en-US"/>
                        </w:rPr>
                        <w:t xml:space="preserve">    private String s;</w:t>
                      </w:r>
                    </w:p>
                    <w:p w14:paraId="6A5B4329" w14:textId="77777777" w:rsidR="00CE4B46" w:rsidRPr="00CE4B46" w:rsidRDefault="00CE4B46" w:rsidP="00CE4B46">
                      <w:pPr>
                        <w:pStyle w:val="HTMLVorformatiert"/>
                        <w:rPr>
                          <w:rFonts w:ascii="CourierNewPSMT" w:hAnsi="CourierNewPSMT"/>
                          <w:sz w:val="16"/>
                          <w:szCs w:val="16"/>
                        </w:rPr>
                      </w:pPr>
                      <w:r w:rsidRPr="00CE4B46">
                        <w:rPr>
                          <w:rFonts w:ascii="CourierNewPSMT" w:hAnsi="CourierNewPSMT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CE4B46">
                        <w:rPr>
                          <w:rFonts w:ascii="CourierNewPSMT" w:hAnsi="CourierNewPSMT"/>
                          <w:sz w:val="16"/>
                          <w:szCs w:val="16"/>
                        </w:rPr>
                        <w:t xml:space="preserve">private </w:t>
                      </w:r>
                      <w:proofErr w:type="spellStart"/>
                      <w:r w:rsidRPr="00CE4B46">
                        <w:rPr>
                          <w:rFonts w:ascii="CourierNewPSMT" w:hAnsi="CourierNewPSMT"/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CE4B46">
                        <w:rPr>
                          <w:rFonts w:ascii="CourierNewPSMT" w:hAnsi="CourierNewPSMT"/>
                          <w:sz w:val="16"/>
                          <w:szCs w:val="16"/>
                        </w:rPr>
                        <w:t xml:space="preserve"> c;</w:t>
                      </w:r>
                    </w:p>
                    <w:p w14:paraId="4A2C7248" w14:textId="77777777" w:rsidR="00CE4B46" w:rsidRPr="00CE4B46" w:rsidRDefault="00CE4B46" w:rsidP="00CE4B46">
                      <w:pPr>
                        <w:pStyle w:val="HTMLVorformatiert"/>
                        <w:rPr>
                          <w:rFonts w:ascii="CourierNewPSMT" w:hAnsi="CourierNewPSMT"/>
                          <w:sz w:val="16"/>
                          <w:szCs w:val="16"/>
                        </w:rPr>
                      </w:pPr>
                      <w:r w:rsidRPr="00CE4B46">
                        <w:rPr>
                          <w:rFonts w:ascii="CourierNewPSMT" w:hAnsi="CourierNewPSMT"/>
                          <w:sz w:val="16"/>
                          <w:szCs w:val="16"/>
                        </w:rPr>
                        <w:t xml:space="preserve">    // Konstruktor ausgeblendet und als vorhanden angenommen</w:t>
                      </w:r>
                    </w:p>
                    <w:p w14:paraId="26290DB3" w14:textId="77777777" w:rsidR="00CE4B46" w:rsidRPr="00CE4B46" w:rsidRDefault="00CE4B46" w:rsidP="00CE4B46">
                      <w:pPr>
                        <w:pStyle w:val="HTMLVorformatiert"/>
                        <w:rPr>
                          <w:rFonts w:ascii="CourierNewPSMT" w:hAnsi="CourierNewPSMT"/>
                          <w:sz w:val="16"/>
                          <w:szCs w:val="16"/>
                        </w:rPr>
                      </w:pPr>
                      <w:r w:rsidRPr="00CE4B46">
                        <w:rPr>
                          <w:rFonts w:ascii="CourierNewPSMT" w:hAnsi="CourierNewPSMT"/>
                          <w:sz w:val="16"/>
                          <w:szCs w:val="16"/>
                        </w:rPr>
                        <w:t xml:space="preserve">    // ...</w:t>
                      </w:r>
                    </w:p>
                    <w:p w14:paraId="40E26F17" w14:textId="77777777" w:rsidR="00CE4B46" w:rsidRPr="00CE4B46" w:rsidRDefault="00CE4B46" w:rsidP="00CE4B4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63235" wp14:editId="11D6E98A">
                <wp:simplePos x="0" y="0"/>
                <wp:positionH relativeFrom="column">
                  <wp:posOffset>2890910</wp:posOffset>
                </wp:positionH>
                <wp:positionV relativeFrom="paragraph">
                  <wp:posOffset>4694750</wp:posOffset>
                </wp:positionV>
                <wp:extent cx="3868615" cy="654148"/>
                <wp:effectExtent l="0" t="0" r="1778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5" cy="654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3E6DE" w14:textId="77777777" w:rsidR="00185E06" w:rsidRPr="00185E06" w:rsidRDefault="00185E06" w:rsidP="00185E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185E06">
                              <w:rPr>
                                <w:rFonts w:ascii="CourierNewPSMT" w:eastAsia="Times New Roman" w:hAnsi="CourierNewPSMT" w:cs="Times New Roman"/>
                                <w:sz w:val="15"/>
                                <w:szCs w:val="15"/>
                                <w:lang w:val="en-US" w:eastAsia="de-DE"/>
                              </w:rPr>
                              <w:t xml:space="preserve">public class Person </w:t>
                            </w:r>
                            <w:r w:rsidRPr="00185E06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 xml:space="preserve">implements Comparable&lt;Person&gt; </w:t>
                            </w:r>
                            <w:r w:rsidRPr="00185E06">
                              <w:rPr>
                                <w:rFonts w:ascii="CourierNewPSMT" w:eastAsia="Times New Roman" w:hAnsi="CourierNewPSMT" w:cs="Times New Roman"/>
                                <w:sz w:val="15"/>
                                <w:szCs w:val="15"/>
                                <w:lang w:val="en-US" w:eastAsia="de-DE"/>
                              </w:rPr>
                              <w:t xml:space="preserve">{ </w:t>
                            </w:r>
                          </w:p>
                          <w:p w14:paraId="2C7C9E07" w14:textId="77777777" w:rsidR="00185E06" w:rsidRPr="00185E06" w:rsidRDefault="00185E06" w:rsidP="00185E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</w:pPr>
                            <w:r w:rsidRPr="00185E06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 xml:space="preserve">    @Override public int </w:t>
                            </w:r>
                            <w:proofErr w:type="spellStart"/>
                            <w:r w:rsidRPr="00185E06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>compareTo</w:t>
                            </w:r>
                            <w:proofErr w:type="spellEnd"/>
                            <w:r w:rsidRPr="00185E06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>(Person other) {</w:t>
                            </w:r>
                          </w:p>
                          <w:p w14:paraId="43C7420B" w14:textId="63ADB4F3" w:rsidR="00185E06" w:rsidRPr="00185E06" w:rsidRDefault="00185E06" w:rsidP="00185E0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</w:pPr>
                            <w:r w:rsidRPr="00185E06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 xml:space="preserve">        return </w:t>
                            </w:r>
                            <w:proofErr w:type="spellStart"/>
                            <w:r w:rsidRPr="00185E06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>Integer.compare</w:t>
                            </w:r>
                            <w:proofErr w:type="spellEnd"/>
                            <w:r w:rsidRPr="00185E06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185E06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>other.alter</w:t>
                            </w:r>
                            <w:proofErr w:type="spellEnd"/>
                            <w:r w:rsidRPr="00185E06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>, alter);</w:t>
                            </w:r>
                          </w:p>
                          <w:p w14:paraId="4E3D6F1F" w14:textId="654C461F" w:rsidR="00185E06" w:rsidRPr="00185E06" w:rsidRDefault="00185E06" w:rsidP="00185E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 xml:space="preserve">    </w:t>
                            </w:r>
                            <w:r w:rsidRPr="00185E06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  <w:t xml:space="preserve">} </w:t>
                            </w:r>
                          </w:p>
                          <w:p w14:paraId="25DCCAE9" w14:textId="77777777" w:rsidR="00185E06" w:rsidRPr="00185E06" w:rsidRDefault="00185E06" w:rsidP="00185E0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185E06">
                              <w:rPr>
                                <w:rFonts w:ascii="CourierNewPSMT" w:eastAsia="Times New Roman" w:hAnsi="CourierNewPSMT" w:cs="Times New Roman"/>
                                <w:sz w:val="15"/>
                                <w:szCs w:val="15"/>
                                <w:lang w:eastAsia="de-DE"/>
                              </w:rPr>
                              <w:t xml:space="preserve">} </w:t>
                            </w:r>
                          </w:p>
                          <w:p w14:paraId="1BCDDDAD" w14:textId="78686C63" w:rsidR="00185E06" w:rsidRPr="00185E06" w:rsidRDefault="00185E06" w:rsidP="00185E06">
                            <w:pPr>
                              <w:spacing w:after="0" w:line="240" w:lineRule="auto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3235" id="Textfeld 3" o:spid="_x0000_s1028" type="#_x0000_t202" style="position:absolute;margin-left:227.65pt;margin-top:369.65pt;width:304.6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" fillcolor="white [3201]" strokeweight=".5pt">
                <v:textbox>
                  <w:txbxContent>
                    <w:p w14:paraId="2EC3E6DE" w14:textId="77777777" w:rsidR="00185E06" w:rsidRPr="00185E06" w:rsidRDefault="00185E06" w:rsidP="00185E0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val="en-US" w:eastAsia="de-DE"/>
                        </w:rPr>
                      </w:pPr>
                      <w:r w:rsidRPr="00185E06">
                        <w:rPr>
                          <w:rFonts w:ascii="CourierNewPSMT" w:eastAsia="Times New Roman" w:hAnsi="CourierNewPSMT" w:cs="Times New Roman"/>
                          <w:sz w:val="15"/>
                          <w:szCs w:val="15"/>
                          <w:lang w:val="en-US" w:eastAsia="de-DE"/>
                        </w:rPr>
                        <w:t xml:space="preserve">public class Person </w:t>
                      </w:r>
                      <w:r w:rsidRPr="00185E06">
                        <w:rPr>
                          <w:rFonts w:ascii="CourierNewPS" w:eastAsia="Times New Roman" w:hAnsi="CourierNewPS" w:cs="Times New Roman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 xml:space="preserve">implements Comparable&lt;Person&gt; </w:t>
                      </w:r>
                      <w:r w:rsidRPr="00185E06">
                        <w:rPr>
                          <w:rFonts w:ascii="CourierNewPSMT" w:eastAsia="Times New Roman" w:hAnsi="CourierNewPSMT" w:cs="Times New Roman"/>
                          <w:sz w:val="15"/>
                          <w:szCs w:val="15"/>
                          <w:lang w:val="en-US" w:eastAsia="de-DE"/>
                        </w:rPr>
                        <w:t xml:space="preserve">{ </w:t>
                      </w:r>
                    </w:p>
                    <w:p w14:paraId="2C7C9E07" w14:textId="77777777" w:rsidR="00185E06" w:rsidRPr="00185E06" w:rsidRDefault="00185E06" w:rsidP="00185E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</w:pPr>
                      <w:r w:rsidRPr="00185E06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 xml:space="preserve">    @Override public int </w:t>
                      </w:r>
                      <w:proofErr w:type="spellStart"/>
                      <w:r w:rsidRPr="00185E06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>compareTo</w:t>
                      </w:r>
                      <w:proofErr w:type="spellEnd"/>
                      <w:r w:rsidRPr="00185E06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>(Person other) {</w:t>
                      </w:r>
                    </w:p>
                    <w:p w14:paraId="43C7420B" w14:textId="63ADB4F3" w:rsidR="00185E06" w:rsidRPr="00185E06" w:rsidRDefault="00185E06" w:rsidP="00185E0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</w:pPr>
                      <w:r w:rsidRPr="00185E06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 xml:space="preserve">        return </w:t>
                      </w:r>
                      <w:proofErr w:type="spellStart"/>
                      <w:r w:rsidRPr="00185E06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>Integer.compare</w:t>
                      </w:r>
                      <w:proofErr w:type="spellEnd"/>
                      <w:r w:rsidRPr="00185E06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>(</w:t>
                      </w:r>
                      <w:proofErr w:type="spellStart"/>
                      <w:r w:rsidRPr="00185E06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>other.alter</w:t>
                      </w:r>
                      <w:proofErr w:type="spellEnd"/>
                      <w:r w:rsidRPr="00185E06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>, alter);</w:t>
                      </w:r>
                    </w:p>
                    <w:p w14:paraId="4E3D6F1F" w14:textId="654C461F" w:rsidR="00185E06" w:rsidRPr="00185E06" w:rsidRDefault="00185E06" w:rsidP="00185E0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de-DE"/>
                        </w:rPr>
                      </w:pPr>
                      <w:r>
                        <w:rPr>
                          <w:rFonts w:ascii="CourierNewPS" w:eastAsia="Times New Roman" w:hAnsi="CourierNewPS" w:cs="Times New Roman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 xml:space="preserve">    </w:t>
                      </w:r>
                      <w:r w:rsidRPr="00185E06">
                        <w:rPr>
                          <w:rFonts w:ascii="CourierNewPS" w:eastAsia="Times New Roman" w:hAnsi="CourierNewPS" w:cs="Times New Roman"/>
                          <w:b/>
                          <w:bCs/>
                          <w:sz w:val="14"/>
                          <w:szCs w:val="15"/>
                          <w:lang w:eastAsia="de-DE"/>
                        </w:rPr>
                        <w:t xml:space="preserve">} </w:t>
                      </w:r>
                    </w:p>
                    <w:p w14:paraId="25DCCAE9" w14:textId="77777777" w:rsidR="00185E06" w:rsidRPr="00185E06" w:rsidRDefault="00185E06" w:rsidP="00185E0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de-DE"/>
                        </w:rPr>
                      </w:pPr>
                      <w:r w:rsidRPr="00185E06">
                        <w:rPr>
                          <w:rFonts w:ascii="CourierNewPSMT" w:eastAsia="Times New Roman" w:hAnsi="CourierNewPSMT" w:cs="Times New Roman"/>
                          <w:sz w:val="15"/>
                          <w:szCs w:val="15"/>
                          <w:lang w:eastAsia="de-DE"/>
                        </w:rPr>
                        <w:t xml:space="preserve">} </w:t>
                      </w:r>
                    </w:p>
                    <w:p w14:paraId="1BCDDDAD" w14:textId="78686C63" w:rsidR="00185E06" w:rsidRPr="00185E06" w:rsidRDefault="00185E06" w:rsidP="00185E06">
                      <w:pPr>
                        <w:spacing w:after="0" w:line="240" w:lineRule="auto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B4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9A677" wp14:editId="07C7FACA">
                <wp:simplePos x="0" y="0"/>
                <wp:positionH relativeFrom="column">
                  <wp:posOffset>-113030</wp:posOffset>
                </wp:positionH>
                <wp:positionV relativeFrom="paragraph">
                  <wp:posOffset>3604260</wp:posOffset>
                </wp:positionV>
                <wp:extent cx="2933065" cy="1744345"/>
                <wp:effectExtent l="0" t="0" r="13335" b="8255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174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49866" w14:textId="69390F3F" w:rsidR="00CE4B46" w:rsidRPr="00CE4B46" w:rsidRDefault="00CE4B46" w:rsidP="00CE4B4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de-DE"/>
                              </w:rPr>
                            </w:pP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>NullPointerException</w:t>
                            </w:r>
                            <w:proofErr w:type="spellEnd"/>
                          </w:p>
                          <w:p w14:paraId="1D2D8413" w14:textId="79F3997F" w:rsidR="003448F5" w:rsidRPr="003448F5" w:rsidRDefault="003448F5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@Override public </w:t>
                            </w:r>
                            <w:proofErr w:type="spellStart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boolean</w:t>
                            </w:r>
                            <w:proofErr w:type="spellEnd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equals(Object o) {</w:t>
                            </w:r>
                          </w:p>
                          <w:p w14:paraId="7630A085" w14:textId="77777777" w:rsidR="003448F5" w:rsidRPr="003448F5" w:rsidRDefault="003448F5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if (o </w:t>
                            </w:r>
                            <w:proofErr w:type="spellStart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instanceof</w:t>
                            </w:r>
                            <w:proofErr w:type="spellEnd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K) {</w:t>
                            </w:r>
                          </w:p>
                          <w:p w14:paraId="428B036E" w14:textId="77777777" w:rsidR="003448F5" w:rsidRPr="003448F5" w:rsidRDefault="003448F5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K k= (K)o;</w:t>
                            </w:r>
                          </w:p>
                          <w:p w14:paraId="6A0F6933" w14:textId="77777777" w:rsidR="003448F5" w:rsidRPr="003448F5" w:rsidRDefault="003448F5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</w:t>
                            </w:r>
                            <w:proofErr w:type="spellStart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boolean</w:t>
                            </w:r>
                            <w:proofErr w:type="spellEnd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eq;</w:t>
                            </w:r>
                          </w:p>
                          <w:p w14:paraId="6C43CC5A" w14:textId="77777777" w:rsidR="003448F5" w:rsidRPr="003448F5" w:rsidRDefault="003448F5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if (s == null) {</w:t>
                            </w:r>
                          </w:p>
                          <w:p w14:paraId="00037815" w14:textId="77777777" w:rsidR="003448F5" w:rsidRPr="003448F5" w:rsidRDefault="003448F5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eq= (</w:t>
                            </w:r>
                            <w:proofErr w:type="spellStart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k.s</w:t>
                            </w:r>
                            <w:proofErr w:type="spellEnd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== null);</w:t>
                            </w:r>
                          </w:p>
                          <w:p w14:paraId="202279F3" w14:textId="77777777" w:rsidR="003448F5" w:rsidRPr="003448F5" w:rsidRDefault="003448F5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} else {</w:t>
                            </w:r>
                          </w:p>
                          <w:p w14:paraId="65AD1B38" w14:textId="77777777" w:rsidR="003448F5" w:rsidRPr="003448F5" w:rsidRDefault="003448F5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eq= </w:t>
                            </w:r>
                            <w:proofErr w:type="spellStart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s.equals</w:t>
                            </w:r>
                            <w:proofErr w:type="spellEnd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k.s</w:t>
                            </w:r>
                            <w:proofErr w:type="spellEnd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);</w:t>
                            </w:r>
                          </w:p>
                          <w:p w14:paraId="3CFA26FF" w14:textId="77777777" w:rsidR="003448F5" w:rsidRPr="003448F5" w:rsidRDefault="003448F5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}</w:t>
                            </w:r>
                          </w:p>
                          <w:p w14:paraId="63B6D927" w14:textId="77777777" w:rsidR="003448F5" w:rsidRPr="003448F5" w:rsidRDefault="003448F5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return (eq &amp;&amp; c==</w:t>
                            </w:r>
                            <w:proofErr w:type="spellStart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k.c</w:t>
                            </w:r>
                            <w:proofErr w:type="spellEnd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);</w:t>
                            </w:r>
                          </w:p>
                          <w:p w14:paraId="78B5A92C" w14:textId="77777777" w:rsidR="003448F5" w:rsidRPr="003448F5" w:rsidRDefault="003448F5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</w:t>
                            </w: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>}</w:t>
                            </w:r>
                          </w:p>
                          <w:p w14:paraId="6C27EE6C" w14:textId="77777777" w:rsidR="003448F5" w:rsidRPr="003448F5" w:rsidRDefault="003448F5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 xml:space="preserve">      </w:t>
                            </w:r>
                            <w:proofErr w:type="spellStart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>return</w:t>
                            </w:r>
                            <w:proofErr w:type="spellEnd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>false</w:t>
                            </w:r>
                            <w:proofErr w:type="spellEnd"/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>;</w:t>
                            </w:r>
                          </w:p>
                          <w:p w14:paraId="52F2A5BC" w14:textId="77777777" w:rsidR="003448F5" w:rsidRPr="003448F5" w:rsidRDefault="003448F5" w:rsidP="00CE4B4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3448F5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 xml:space="preserve">    }</w:t>
                            </w:r>
                          </w:p>
                          <w:p w14:paraId="16D2EBFF" w14:textId="77777777" w:rsidR="003448F5" w:rsidRPr="00CE4B46" w:rsidRDefault="003448F5" w:rsidP="00CE4B4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A677" id="Textfeld 2" o:spid="_x0000_s1029" type="#_x0000_t202" style="position:absolute;margin-left:-8.9pt;margin-top:283.8pt;width:230.95pt;height:1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" fillcolor="white [3201]" strokeweight=".5pt">
                <v:textbox>
                  <w:txbxContent>
                    <w:p w14:paraId="11549866" w14:textId="69390F3F" w:rsidR="00CE4B46" w:rsidRPr="00CE4B46" w:rsidRDefault="00CE4B46" w:rsidP="00CE4B4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de-DE"/>
                        </w:rPr>
                      </w:pPr>
                      <w:proofErr w:type="spellStart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>NullPointerException</w:t>
                      </w:r>
                      <w:proofErr w:type="spellEnd"/>
                    </w:p>
                    <w:p w14:paraId="1D2D8413" w14:textId="79F3997F" w:rsidR="003448F5" w:rsidRPr="003448F5" w:rsidRDefault="003448F5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@Override public </w:t>
                      </w:r>
                      <w:proofErr w:type="spellStart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boolean</w:t>
                      </w:r>
                      <w:proofErr w:type="spellEnd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equals(Object o) {</w:t>
                      </w:r>
                    </w:p>
                    <w:p w14:paraId="7630A085" w14:textId="77777777" w:rsidR="003448F5" w:rsidRPr="003448F5" w:rsidRDefault="003448F5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if (o </w:t>
                      </w:r>
                      <w:proofErr w:type="spellStart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instanceof</w:t>
                      </w:r>
                      <w:proofErr w:type="spellEnd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K) {</w:t>
                      </w:r>
                    </w:p>
                    <w:p w14:paraId="428B036E" w14:textId="77777777" w:rsidR="003448F5" w:rsidRPr="003448F5" w:rsidRDefault="003448F5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  K k= (K)o;</w:t>
                      </w:r>
                    </w:p>
                    <w:p w14:paraId="6A0F6933" w14:textId="77777777" w:rsidR="003448F5" w:rsidRPr="003448F5" w:rsidRDefault="003448F5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  </w:t>
                      </w:r>
                      <w:proofErr w:type="spellStart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boolean</w:t>
                      </w:r>
                      <w:proofErr w:type="spellEnd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eq;</w:t>
                      </w:r>
                    </w:p>
                    <w:p w14:paraId="6C43CC5A" w14:textId="77777777" w:rsidR="003448F5" w:rsidRPr="003448F5" w:rsidRDefault="003448F5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  if (s == null) {</w:t>
                      </w:r>
                    </w:p>
                    <w:p w14:paraId="00037815" w14:textId="77777777" w:rsidR="003448F5" w:rsidRPr="003448F5" w:rsidRDefault="003448F5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    eq= (</w:t>
                      </w:r>
                      <w:proofErr w:type="spellStart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k.s</w:t>
                      </w:r>
                      <w:proofErr w:type="spellEnd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== null);</w:t>
                      </w:r>
                    </w:p>
                    <w:p w14:paraId="202279F3" w14:textId="77777777" w:rsidR="003448F5" w:rsidRPr="003448F5" w:rsidRDefault="003448F5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  } else {</w:t>
                      </w:r>
                    </w:p>
                    <w:p w14:paraId="65AD1B38" w14:textId="77777777" w:rsidR="003448F5" w:rsidRPr="003448F5" w:rsidRDefault="003448F5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    eq= </w:t>
                      </w:r>
                      <w:proofErr w:type="spellStart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s.equals</w:t>
                      </w:r>
                      <w:proofErr w:type="spellEnd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(</w:t>
                      </w:r>
                      <w:proofErr w:type="spellStart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k.s</w:t>
                      </w:r>
                      <w:proofErr w:type="spellEnd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);</w:t>
                      </w:r>
                    </w:p>
                    <w:p w14:paraId="3CFA26FF" w14:textId="77777777" w:rsidR="003448F5" w:rsidRPr="003448F5" w:rsidRDefault="003448F5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  }</w:t>
                      </w:r>
                    </w:p>
                    <w:p w14:paraId="63B6D927" w14:textId="77777777" w:rsidR="003448F5" w:rsidRPr="003448F5" w:rsidRDefault="003448F5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  return (eq &amp;&amp; c==</w:t>
                      </w:r>
                      <w:proofErr w:type="spellStart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k.c</w:t>
                      </w:r>
                      <w:proofErr w:type="spellEnd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);</w:t>
                      </w:r>
                    </w:p>
                    <w:p w14:paraId="78B5A92C" w14:textId="77777777" w:rsidR="003448F5" w:rsidRPr="003448F5" w:rsidRDefault="003448F5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</w:pP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</w:t>
                      </w: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>}</w:t>
                      </w:r>
                    </w:p>
                    <w:p w14:paraId="6C27EE6C" w14:textId="77777777" w:rsidR="003448F5" w:rsidRPr="003448F5" w:rsidRDefault="003448F5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</w:pP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 xml:space="preserve">      </w:t>
                      </w:r>
                      <w:proofErr w:type="spellStart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>return</w:t>
                      </w:r>
                      <w:proofErr w:type="spellEnd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 xml:space="preserve"> </w:t>
                      </w:r>
                      <w:proofErr w:type="spellStart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>false</w:t>
                      </w:r>
                      <w:proofErr w:type="spellEnd"/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>;</w:t>
                      </w:r>
                    </w:p>
                    <w:p w14:paraId="52F2A5BC" w14:textId="77777777" w:rsidR="003448F5" w:rsidRPr="003448F5" w:rsidRDefault="003448F5" w:rsidP="00CE4B4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</w:pPr>
                      <w:r w:rsidRPr="003448F5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 xml:space="preserve">    }</w:t>
                      </w:r>
                    </w:p>
                    <w:p w14:paraId="16D2EBFF" w14:textId="77777777" w:rsidR="003448F5" w:rsidRPr="00CE4B46" w:rsidRDefault="003448F5" w:rsidP="00CE4B4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1BDE" w:rsidRPr="00311BDE">
        <w:rPr>
          <w:rFonts w:ascii="Arial" w:hAnsi="Arial" w:cs="Arial"/>
          <w:b/>
          <w:sz w:val="24"/>
          <w:szCs w:val="32"/>
        </w:rPr>
        <w:t>SS202</w:t>
      </w:r>
      <w:r w:rsidR="005820C2">
        <w:rPr>
          <w:rFonts w:ascii="Arial" w:hAnsi="Arial" w:cs="Arial"/>
          <w:b/>
          <w:sz w:val="24"/>
          <w:szCs w:val="32"/>
        </w:rPr>
        <w:t>1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547"/>
        <w:gridCol w:w="2693"/>
        <w:gridCol w:w="2552"/>
        <w:gridCol w:w="2693"/>
      </w:tblGrid>
      <w:tr w:rsidR="00311BDE" w:rsidRPr="00311BDE" w14:paraId="7F14DAD3" w14:textId="77777777" w:rsidTr="00D04559">
        <w:trPr>
          <w:trHeight w:val="352"/>
        </w:trPr>
        <w:tc>
          <w:tcPr>
            <w:tcW w:w="2547" w:type="dxa"/>
          </w:tcPr>
          <w:p w14:paraId="7F1D414B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Nachname</w:t>
            </w:r>
          </w:p>
          <w:p w14:paraId="205ED475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Lushaj</w:t>
            </w:r>
          </w:p>
        </w:tc>
        <w:tc>
          <w:tcPr>
            <w:tcW w:w="2693" w:type="dxa"/>
          </w:tcPr>
          <w:p w14:paraId="710949DE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Vorname</w:t>
            </w:r>
          </w:p>
          <w:p w14:paraId="0C63C0CA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Detijon</w:t>
            </w:r>
          </w:p>
        </w:tc>
        <w:tc>
          <w:tcPr>
            <w:tcW w:w="2552" w:type="dxa"/>
          </w:tcPr>
          <w:p w14:paraId="69E7B1AA" w14:textId="77777777" w:rsidR="003F0A23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Matrikelnummer</w:t>
            </w:r>
          </w:p>
          <w:p w14:paraId="7897AE02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CIDFont+F32" w:hAnsi="CIDFont+F32"/>
                <w:sz w:val="24"/>
                <w:szCs w:val="24"/>
              </w:rPr>
              <w:t xml:space="preserve">1630149 </w:t>
            </w:r>
          </w:p>
        </w:tc>
        <w:tc>
          <w:tcPr>
            <w:tcW w:w="2693" w:type="dxa"/>
          </w:tcPr>
          <w:p w14:paraId="6DFB681A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Abgabedatum:</w:t>
            </w:r>
          </w:p>
          <w:p w14:paraId="60D5A481" w14:textId="77777777" w:rsidR="009D55BC" w:rsidRPr="003F0A23" w:rsidRDefault="001C107D" w:rsidP="00456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TIME \@ "dd.MM.yy"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3448F5">
              <w:rPr>
                <w:rFonts w:ascii="Arial" w:hAnsi="Arial" w:cs="Arial"/>
                <w:noProof/>
                <w:sz w:val="24"/>
                <w:szCs w:val="24"/>
              </w:rPr>
              <w:t>08.06.21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14:paraId="49D186BE" w14:textId="658997E1" w:rsidR="00C6535C" w:rsidRDefault="00C6535C" w:rsidP="004560A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F9493" wp14:editId="0FFE9986">
                <wp:simplePos x="0" y="0"/>
                <wp:positionH relativeFrom="column">
                  <wp:posOffset>-112444</wp:posOffset>
                </wp:positionH>
                <wp:positionV relativeFrom="paragraph">
                  <wp:posOffset>4905278</wp:posOffset>
                </wp:positionV>
                <wp:extent cx="3277773" cy="1892104"/>
                <wp:effectExtent l="0" t="0" r="12065" b="1333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773" cy="1892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0B0AB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</w:pPr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  <w:t xml:space="preserve">public class </w:t>
                            </w:r>
                            <w:proofErr w:type="spellStart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  <w:t>MessageSourceMain</w:t>
                            </w:r>
                            <w:proofErr w:type="spellEnd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  <w:t xml:space="preserve"> {</w:t>
                            </w:r>
                          </w:p>
                          <w:p w14:paraId="59763A3B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</w:pPr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  <w:t>args</w:t>
                            </w:r>
                            <w:proofErr w:type="spellEnd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  <w:t>) {</w:t>
                            </w:r>
                          </w:p>
                          <w:p w14:paraId="27A4C66C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eastAsia="de-DE"/>
                              </w:rPr>
                            </w:pPr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  <w:t xml:space="preserve">        </w:t>
                            </w:r>
                            <w:proofErr w:type="spellStart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eastAsia="de-DE"/>
                              </w:rPr>
                              <w:t>print</w:t>
                            </w:r>
                            <w:proofErr w:type="spellEnd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eastAsia="de-DE"/>
                              </w:rPr>
                              <w:t>(</w:t>
                            </w:r>
                          </w:p>
                          <w:p w14:paraId="775CE0AB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</w:pPr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  <w:t xml:space="preserve">            // Hier fehlt Ihr Code.</w:t>
                            </w:r>
                          </w:p>
                          <w:p w14:paraId="4123EC3E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</w:pPr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  <w:t xml:space="preserve">            </w:t>
                            </w:r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 xml:space="preserve">new </w:t>
                            </w:r>
                            <w:proofErr w:type="spellStart"/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>MessageSource</w:t>
                            </w:r>
                            <w:proofErr w:type="spellEnd"/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>() {</w:t>
                            </w:r>
                          </w:p>
                          <w:p w14:paraId="1A2AE490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</w:pPr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 xml:space="preserve">                @Override public String </w:t>
                            </w:r>
                            <w:proofErr w:type="spellStart"/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>getMessage</w:t>
                            </w:r>
                            <w:proofErr w:type="spellEnd"/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>() {</w:t>
                            </w:r>
                          </w:p>
                          <w:p w14:paraId="7A8F1A36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</w:pPr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val="en-US" w:eastAsia="de-DE"/>
                              </w:rPr>
                              <w:t xml:space="preserve">                    </w:t>
                            </w:r>
                            <w:proofErr w:type="spellStart"/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  <w:t>return</w:t>
                            </w:r>
                            <w:proofErr w:type="spellEnd"/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  <w:t xml:space="preserve"> "Hallo Welt";</w:t>
                            </w:r>
                          </w:p>
                          <w:p w14:paraId="5EED88C5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</w:pPr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  <w:t xml:space="preserve">                }</w:t>
                            </w:r>
                          </w:p>
                          <w:p w14:paraId="59A4D0D8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</w:pPr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  <w:t xml:space="preserve">            }</w:t>
                            </w:r>
                          </w:p>
                          <w:p w14:paraId="22ECE229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</w:pPr>
                          </w:p>
                          <w:p w14:paraId="74AD03C0" w14:textId="77777777" w:rsidR="00C6535C" w:rsidRPr="00AA6650" w:rsidRDefault="00C6535C" w:rsidP="00C6535C">
                            <w:pPr>
                              <w:pStyle w:val="HTMLVorformatiert"/>
                              <w:rPr>
                                <w:rFonts w:ascii="CourierNewPS" w:hAnsi="CourierNewPS"/>
                                <w:b/>
                                <w:bCs/>
                                <w:sz w:val="14"/>
                                <w:szCs w:val="15"/>
                              </w:rPr>
                            </w:pPr>
                            <w:r w:rsidRPr="00AA6650">
                              <w:rPr>
                                <w:rFonts w:ascii="CourierNewPS" w:hAnsi="CourierNewPS"/>
                                <w:b/>
                                <w:bCs/>
                                <w:sz w:val="14"/>
                                <w:szCs w:val="15"/>
                              </w:rPr>
                              <w:t xml:space="preserve">            () -&gt; "Hallo Welt"</w:t>
                            </w:r>
                          </w:p>
                          <w:p w14:paraId="2C75DA2E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</w:pPr>
                          </w:p>
                          <w:p w14:paraId="403FF33F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</w:pPr>
                            <w:r w:rsidRPr="00AA6650">
                              <w:rPr>
                                <w:rFonts w:ascii="CourierNewPS" w:eastAsia="Times New Roman" w:hAnsi="CourierNewPS" w:cs="Courier New"/>
                                <w:b/>
                                <w:bCs/>
                                <w:sz w:val="14"/>
                                <w:szCs w:val="15"/>
                                <w:lang w:eastAsia="de-DE"/>
                              </w:rPr>
                              <w:t xml:space="preserve">            // Hier endet Ihr Code</w:t>
                            </w:r>
                          </w:p>
                          <w:p w14:paraId="70639E3C" w14:textId="77777777" w:rsidR="00C6535C" w:rsidRPr="00AA6650" w:rsidRDefault="00C6535C" w:rsidP="00C6535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AA6650">
                              <w:rPr>
                                <w:rFonts w:ascii="CourierNewPSMT" w:eastAsia="Times New Roman" w:hAnsi="CourierNewPSMT" w:cs="Times New Roman"/>
                                <w:sz w:val="15"/>
                                <w:szCs w:val="15"/>
                                <w:lang w:val="en-US" w:eastAsia="de-DE"/>
                              </w:rPr>
                              <w:t xml:space="preserve">); } </w:t>
                            </w:r>
                          </w:p>
                          <w:p w14:paraId="38BA68A5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</w:pPr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  <w:t xml:space="preserve">    public static void print(</w:t>
                            </w:r>
                            <w:proofErr w:type="spellStart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  <w:t>MessageSource</w:t>
                            </w:r>
                            <w:proofErr w:type="spellEnd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  <w:t>src</w:t>
                            </w:r>
                            <w:proofErr w:type="spellEnd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  <w:t>) {</w:t>
                            </w:r>
                          </w:p>
                          <w:p w14:paraId="624D5DBA" w14:textId="77777777" w:rsidR="00C6535C" w:rsidRPr="00AA6650" w:rsidRDefault="00C6535C" w:rsidP="00C653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eastAsia="de-DE"/>
                              </w:rPr>
                            </w:pPr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val="en-US" w:eastAsia="de-DE"/>
                              </w:rPr>
                              <w:t xml:space="preserve">        </w:t>
                            </w:r>
                            <w:proofErr w:type="spellStart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eastAsia="de-DE"/>
                              </w:rPr>
                              <w:t>System.out.println</w:t>
                            </w:r>
                            <w:proofErr w:type="spellEnd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eastAsia="de-DE"/>
                              </w:rPr>
                              <w:t>src.getMessage</w:t>
                            </w:r>
                            <w:proofErr w:type="spellEnd"/>
                            <w:r w:rsidRPr="00AA6650">
                              <w:rPr>
                                <w:rFonts w:ascii="CourierNewPSMT" w:eastAsia="Times New Roman" w:hAnsi="CourierNewPSMT" w:cs="Courier New"/>
                                <w:sz w:val="15"/>
                                <w:szCs w:val="15"/>
                                <w:lang w:eastAsia="de-DE"/>
                              </w:rPr>
                              <w:t>());</w:t>
                            </w:r>
                          </w:p>
                          <w:p w14:paraId="4D1195F7" w14:textId="77777777" w:rsidR="00C6535C" w:rsidRPr="00AA6650" w:rsidRDefault="00C6535C" w:rsidP="00C6535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A6650">
                              <w:rPr>
                                <w:rFonts w:ascii="CourierNewPSMT" w:eastAsia="Times New Roman" w:hAnsi="CourierNewPSMT" w:cs="Times New Roman"/>
                                <w:sz w:val="15"/>
                                <w:szCs w:val="15"/>
                                <w:lang w:eastAsia="de-DE"/>
                              </w:rPr>
                              <w:t xml:space="preserve">} } </w:t>
                            </w:r>
                          </w:p>
                          <w:p w14:paraId="36B30610" w14:textId="77777777" w:rsidR="00C6535C" w:rsidRPr="00AA6650" w:rsidRDefault="00C6535C" w:rsidP="00C6535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9493" id="Textfeld 5" o:spid="_x0000_s1030" type="#_x0000_t202" style="position:absolute;margin-left:-8.85pt;margin-top:386.25pt;width:258.1pt;height:1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" fillcolor="white [3201]" strokeweight=".5pt">
                <v:textbox>
                  <w:txbxContent>
                    <w:p w14:paraId="14B0B0AB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</w:pPr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  <w:t xml:space="preserve">public class </w:t>
                      </w:r>
                      <w:proofErr w:type="spellStart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  <w:t>MessageSourceMain</w:t>
                      </w:r>
                      <w:proofErr w:type="spellEnd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  <w:t xml:space="preserve"> {</w:t>
                      </w:r>
                    </w:p>
                    <w:p w14:paraId="59763A3B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</w:pPr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  <w:t xml:space="preserve">    public static void main(String[] </w:t>
                      </w:r>
                      <w:proofErr w:type="spellStart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  <w:t>args</w:t>
                      </w:r>
                      <w:proofErr w:type="spellEnd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  <w:t>) {</w:t>
                      </w:r>
                    </w:p>
                    <w:p w14:paraId="27A4C66C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eastAsia="de-DE"/>
                        </w:rPr>
                      </w:pPr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  <w:t xml:space="preserve">        </w:t>
                      </w:r>
                      <w:proofErr w:type="spellStart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eastAsia="de-DE"/>
                        </w:rPr>
                        <w:t>print</w:t>
                      </w:r>
                      <w:proofErr w:type="spellEnd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eastAsia="de-DE"/>
                        </w:rPr>
                        <w:t>(</w:t>
                      </w:r>
                    </w:p>
                    <w:p w14:paraId="775CE0AB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</w:pPr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  <w:t xml:space="preserve">            // Hier fehlt Ihr Code.</w:t>
                      </w:r>
                    </w:p>
                    <w:p w14:paraId="4123EC3E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</w:pPr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  <w:t xml:space="preserve">            </w:t>
                      </w:r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 xml:space="preserve">new </w:t>
                      </w:r>
                      <w:proofErr w:type="spellStart"/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>MessageSource</w:t>
                      </w:r>
                      <w:proofErr w:type="spellEnd"/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>() {</w:t>
                      </w:r>
                    </w:p>
                    <w:p w14:paraId="1A2AE490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</w:pPr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 xml:space="preserve">                @Override public String </w:t>
                      </w:r>
                      <w:proofErr w:type="spellStart"/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>getMessage</w:t>
                      </w:r>
                      <w:proofErr w:type="spellEnd"/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>() {</w:t>
                      </w:r>
                    </w:p>
                    <w:p w14:paraId="7A8F1A36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</w:pPr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val="en-US" w:eastAsia="de-DE"/>
                        </w:rPr>
                        <w:t xml:space="preserve">                    </w:t>
                      </w:r>
                      <w:proofErr w:type="spellStart"/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  <w:t>return</w:t>
                      </w:r>
                      <w:proofErr w:type="spellEnd"/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  <w:t xml:space="preserve"> "Hallo Welt";</w:t>
                      </w:r>
                    </w:p>
                    <w:p w14:paraId="5EED88C5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</w:pPr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  <w:t xml:space="preserve">                }</w:t>
                      </w:r>
                    </w:p>
                    <w:p w14:paraId="59A4D0D8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</w:pPr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  <w:t xml:space="preserve">            }</w:t>
                      </w:r>
                    </w:p>
                    <w:p w14:paraId="22ECE229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</w:pPr>
                    </w:p>
                    <w:p w14:paraId="74AD03C0" w14:textId="77777777" w:rsidR="00C6535C" w:rsidRPr="00AA6650" w:rsidRDefault="00C6535C" w:rsidP="00C6535C">
                      <w:pPr>
                        <w:pStyle w:val="HTMLVorformatiert"/>
                        <w:rPr>
                          <w:rFonts w:ascii="CourierNewPS" w:hAnsi="CourierNewPS"/>
                          <w:b/>
                          <w:bCs/>
                          <w:sz w:val="14"/>
                          <w:szCs w:val="15"/>
                        </w:rPr>
                      </w:pPr>
                      <w:r w:rsidRPr="00AA6650">
                        <w:rPr>
                          <w:rFonts w:ascii="CourierNewPS" w:hAnsi="CourierNewPS"/>
                          <w:b/>
                          <w:bCs/>
                          <w:sz w:val="14"/>
                          <w:szCs w:val="15"/>
                        </w:rPr>
                        <w:t xml:space="preserve">            () -&gt; "Hallo Welt"</w:t>
                      </w:r>
                    </w:p>
                    <w:p w14:paraId="2C75DA2E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</w:pPr>
                    </w:p>
                    <w:p w14:paraId="403FF33F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</w:pPr>
                      <w:r w:rsidRPr="00AA6650">
                        <w:rPr>
                          <w:rFonts w:ascii="CourierNewPS" w:eastAsia="Times New Roman" w:hAnsi="CourierNewPS" w:cs="Courier New"/>
                          <w:b/>
                          <w:bCs/>
                          <w:sz w:val="14"/>
                          <w:szCs w:val="15"/>
                          <w:lang w:eastAsia="de-DE"/>
                        </w:rPr>
                        <w:t xml:space="preserve">            // Hier endet Ihr Code</w:t>
                      </w:r>
                    </w:p>
                    <w:p w14:paraId="70639E3C" w14:textId="77777777" w:rsidR="00C6535C" w:rsidRPr="00AA6650" w:rsidRDefault="00C6535C" w:rsidP="00C6535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val="en-US" w:eastAsia="de-DE"/>
                        </w:rPr>
                      </w:pPr>
                      <w:r w:rsidRPr="00AA6650">
                        <w:rPr>
                          <w:rFonts w:ascii="CourierNewPSMT" w:eastAsia="Times New Roman" w:hAnsi="CourierNewPSMT" w:cs="Times New Roman"/>
                          <w:sz w:val="15"/>
                          <w:szCs w:val="15"/>
                          <w:lang w:val="en-US" w:eastAsia="de-DE"/>
                        </w:rPr>
                        <w:t xml:space="preserve">); } </w:t>
                      </w:r>
                    </w:p>
                    <w:p w14:paraId="38BA68A5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</w:pPr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  <w:t xml:space="preserve">    public static void print(</w:t>
                      </w:r>
                      <w:proofErr w:type="spellStart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  <w:t>MessageSource</w:t>
                      </w:r>
                      <w:proofErr w:type="spellEnd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  <w:t>src</w:t>
                      </w:r>
                      <w:proofErr w:type="spellEnd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  <w:t>) {</w:t>
                      </w:r>
                    </w:p>
                    <w:p w14:paraId="624D5DBA" w14:textId="77777777" w:rsidR="00C6535C" w:rsidRPr="00AA6650" w:rsidRDefault="00C6535C" w:rsidP="00C653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eastAsia="de-DE"/>
                        </w:rPr>
                      </w:pPr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val="en-US" w:eastAsia="de-DE"/>
                        </w:rPr>
                        <w:t xml:space="preserve">        </w:t>
                      </w:r>
                      <w:proofErr w:type="spellStart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eastAsia="de-DE"/>
                        </w:rPr>
                        <w:t>System.out.println</w:t>
                      </w:r>
                      <w:proofErr w:type="spellEnd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eastAsia="de-DE"/>
                        </w:rPr>
                        <w:t>(</w:t>
                      </w:r>
                      <w:proofErr w:type="spellStart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eastAsia="de-DE"/>
                        </w:rPr>
                        <w:t>src.getMessage</w:t>
                      </w:r>
                      <w:proofErr w:type="spellEnd"/>
                      <w:r w:rsidRPr="00AA6650">
                        <w:rPr>
                          <w:rFonts w:ascii="CourierNewPSMT" w:eastAsia="Times New Roman" w:hAnsi="CourierNewPSMT" w:cs="Courier New"/>
                          <w:sz w:val="15"/>
                          <w:szCs w:val="15"/>
                          <w:lang w:eastAsia="de-DE"/>
                        </w:rPr>
                        <w:t>());</w:t>
                      </w:r>
                    </w:p>
                    <w:p w14:paraId="4D1195F7" w14:textId="77777777" w:rsidR="00C6535C" w:rsidRPr="00AA6650" w:rsidRDefault="00C6535C" w:rsidP="00C6535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de-DE"/>
                        </w:rPr>
                      </w:pPr>
                      <w:r w:rsidRPr="00AA6650">
                        <w:rPr>
                          <w:rFonts w:ascii="CourierNewPSMT" w:eastAsia="Times New Roman" w:hAnsi="CourierNewPSMT" w:cs="Times New Roman"/>
                          <w:sz w:val="15"/>
                          <w:szCs w:val="15"/>
                          <w:lang w:eastAsia="de-DE"/>
                        </w:rPr>
                        <w:t xml:space="preserve">} } </w:t>
                      </w:r>
                    </w:p>
                    <w:p w14:paraId="36B30610" w14:textId="77777777" w:rsidR="00C6535C" w:rsidRPr="00AA6650" w:rsidRDefault="00C6535C" w:rsidP="00C6535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90BE2F" w14:textId="03B0CAE8" w:rsidR="00C6535C" w:rsidRDefault="00FB299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88226" wp14:editId="3076DC72">
                <wp:simplePos x="0" y="0"/>
                <wp:positionH relativeFrom="column">
                  <wp:posOffset>-112395</wp:posOffset>
                </wp:positionH>
                <wp:positionV relativeFrom="paragraph">
                  <wp:posOffset>2011680</wp:posOffset>
                </wp:positionV>
                <wp:extent cx="6654018" cy="1871003"/>
                <wp:effectExtent l="0" t="0" r="13970" b="889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018" cy="1871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75DDE" w14:textId="10F6AE2B" w:rsidR="00CE4B46" w:rsidRDefault="00CE4B46" w:rsidP="00FB299C">
                            <w:pPr>
                              <w:spacing w:after="0" w:line="240" w:lineRule="auto"/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CE4B46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Programmieren Sie eine </w:t>
                            </w: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>main</w:t>
                            </w:r>
                            <w:r w:rsidRPr="00CE4B46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-Methode, die einen zweiten Thread startet und auf dessen Beendigung wartet. Der zweite Thread soll „Thread 2“ auf der </w:t>
                            </w:r>
                            <w:proofErr w:type="spellStart"/>
                            <w:r w:rsidRPr="00CE4B46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>Console</w:t>
                            </w:r>
                            <w:proofErr w:type="spellEnd"/>
                            <w:r w:rsidRPr="00CE4B46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 ausgeben. Die </w:t>
                            </w: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>main</w:t>
                            </w:r>
                            <w:r w:rsidRPr="00CE4B46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- Methode soll nach dem Start des zweiten Threads und vor dem Warten auf Beendigung des zweiten Threads den Text „Main“ auf der </w:t>
                            </w:r>
                            <w:proofErr w:type="spellStart"/>
                            <w:r w:rsidRPr="00CE4B46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>Console</w:t>
                            </w:r>
                            <w:proofErr w:type="spellEnd"/>
                            <w:r w:rsidRPr="00CE4B46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 ausgeben. </w:t>
                            </w:r>
                          </w:p>
                          <w:p w14:paraId="62846762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</w:pPr>
                          </w:p>
                          <w:p w14:paraId="00C45E93" w14:textId="77777777" w:rsidR="00FB299C" w:rsidRDefault="00CE4B46" w:rsidP="00FB299C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CE4B46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color w:val="7C0054"/>
                                <w:sz w:val="16"/>
                                <w:szCs w:val="16"/>
                                <w:lang w:val="en-US" w:eastAsia="de-DE"/>
                              </w:rPr>
                              <w:t xml:space="preserve">public static void </w:t>
                            </w: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main(String[]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args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) </w:t>
                            </w:r>
                            <w:r w:rsidRPr="00CE4B46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color w:val="7C0054"/>
                                <w:sz w:val="16"/>
                                <w:szCs w:val="16"/>
                                <w:lang w:val="en-US" w:eastAsia="de-DE"/>
                              </w:rPr>
                              <w:t xml:space="preserve">throws </w:t>
                            </w:r>
                            <w:proofErr w:type="spellStart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InterruptedException</w:t>
                            </w:r>
                            <w:proofErr w:type="spellEnd"/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{ </w:t>
                            </w:r>
                          </w:p>
                          <w:p w14:paraId="63AD2385" w14:textId="6A4B8F4E" w:rsidR="00CE4B46" w:rsidRPr="00CE4B46" w:rsidRDefault="00FB299C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</w:t>
                            </w:r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Thread t= </w:t>
                            </w:r>
                            <w:r w:rsidR="00CE4B46" w:rsidRPr="00CE4B46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color w:val="7C0054"/>
                                <w:sz w:val="16"/>
                                <w:szCs w:val="16"/>
                                <w:lang w:val="en-US" w:eastAsia="de-DE"/>
                              </w:rPr>
                              <w:t xml:space="preserve">new </w:t>
                            </w:r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Thread() { </w:t>
                            </w:r>
                          </w:p>
                          <w:p w14:paraId="739B8278" w14:textId="77777777" w:rsidR="00FB299C" w:rsidRDefault="00FB299C" w:rsidP="00FB299C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Times New Roman"/>
                                <w:color w:val="636363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</w:t>
                            </w:r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color w:val="636363"/>
                                <w:sz w:val="16"/>
                                <w:szCs w:val="16"/>
                                <w:lang w:val="en-US" w:eastAsia="de-DE"/>
                              </w:rPr>
                              <w:t xml:space="preserve">@Override </w:t>
                            </w:r>
                            <w:r w:rsidR="00CE4B46" w:rsidRPr="00CE4B46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color w:val="7C0054"/>
                                <w:sz w:val="16"/>
                                <w:szCs w:val="16"/>
                                <w:lang w:val="en-US" w:eastAsia="de-DE"/>
                              </w:rPr>
                              <w:t xml:space="preserve">public void </w:t>
                            </w:r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run() { </w:t>
                            </w:r>
                          </w:p>
                          <w:p w14:paraId="04389616" w14:textId="25DF82F7" w:rsidR="00CE4B46" w:rsidRPr="00CE4B46" w:rsidRDefault="00FB299C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</w:t>
                            </w:r>
                            <w:proofErr w:type="spellStart"/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System.</w:t>
                            </w:r>
                            <w:r w:rsidR="00CE4B46" w:rsidRPr="00CE4B46">
                              <w:rPr>
                                <w:rFonts w:ascii="CourierNewPS" w:eastAsia="Times New Roman" w:hAnsi="CourierNewPS" w:cs="Times New Roman"/>
                                <w:i/>
                                <w:iCs/>
                                <w:color w:val="0000BF"/>
                                <w:sz w:val="16"/>
                                <w:szCs w:val="16"/>
                                <w:lang w:val="en-US" w:eastAsia="de-DE"/>
                              </w:rPr>
                              <w:t>out</w:t>
                            </w:r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.println</w:t>
                            </w:r>
                            <w:proofErr w:type="spellEnd"/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(</w:t>
                            </w:r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color w:val="2800FF"/>
                                <w:sz w:val="16"/>
                                <w:szCs w:val="16"/>
                                <w:lang w:val="en-US" w:eastAsia="de-DE"/>
                              </w:rPr>
                              <w:t>"Thread 2"</w:t>
                            </w:r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); </w:t>
                            </w:r>
                          </w:p>
                          <w:p w14:paraId="09E28BA2" w14:textId="2EEF2F89" w:rsidR="00CE4B46" w:rsidRDefault="00FB299C" w:rsidP="00FB299C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</w:t>
                            </w:r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} }; </w:t>
                            </w:r>
                          </w:p>
                          <w:p w14:paraId="28FF69D2" w14:textId="77777777" w:rsidR="00FB299C" w:rsidRPr="00CE4B46" w:rsidRDefault="00FB299C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</w:p>
                          <w:p w14:paraId="0FFFD6E7" w14:textId="77777777" w:rsidR="00FB299C" w:rsidRDefault="00FB299C" w:rsidP="00FB299C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</w:t>
                            </w:r>
                            <w:proofErr w:type="spellStart"/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t.start</w:t>
                            </w:r>
                            <w:proofErr w:type="spellEnd"/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(); </w:t>
                            </w:r>
                          </w:p>
                          <w:p w14:paraId="5CD82216" w14:textId="77777777" w:rsidR="00FB299C" w:rsidRDefault="00FB299C" w:rsidP="00FB299C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</w:t>
                            </w:r>
                            <w:proofErr w:type="spellStart"/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System.</w:t>
                            </w:r>
                            <w:r w:rsidR="00CE4B46" w:rsidRPr="00CE4B46">
                              <w:rPr>
                                <w:rFonts w:ascii="CourierNewPS" w:eastAsia="Times New Roman" w:hAnsi="CourierNewPS" w:cs="Times New Roman"/>
                                <w:i/>
                                <w:iCs/>
                                <w:color w:val="0000BF"/>
                                <w:sz w:val="16"/>
                                <w:szCs w:val="16"/>
                                <w:lang w:val="en-US" w:eastAsia="de-DE"/>
                              </w:rPr>
                              <w:t>out</w:t>
                            </w:r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.println</w:t>
                            </w:r>
                            <w:proofErr w:type="spellEnd"/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(</w:t>
                            </w:r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color w:val="2800FF"/>
                                <w:sz w:val="16"/>
                                <w:szCs w:val="16"/>
                                <w:lang w:val="en-US" w:eastAsia="de-DE"/>
                              </w:rPr>
                              <w:t>"Main"</w:t>
                            </w:r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); </w:t>
                            </w:r>
                          </w:p>
                          <w:p w14:paraId="53137DD2" w14:textId="4644EC19" w:rsidR="00CE4B46" w:rsidRPr="00CE4B46" w:rsidRDefault="00FB299C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</w:t>
                            </w:r>
                            <w:proofErr w:type="spellStart"/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t.join</w:t>
                            </w:r>
                            <w:proofErr w:type="spellEnd"/>
                            <w:r w:rsidR="00CE4B46"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(); </w:t>
                            </w:r>
                          </w:p>
                          <w:p w14:paraId="2DCED56E" w14:textId="77777777" w:rsidR="00CE4B46" w:rsidRPr="00CE4B46" w:rsidRDefault="00CE4B46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CE4B46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} </w:t>
                            </w:r>
                          </w:p>
                          <w:p w14:paraId="72DEA544" w14:textId="77777777" w:rsidR="00CE4B46" w:rsidRPr="00CE4B46" w:rsidRDefault="00CE4B46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CE4B46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Alternativen denkbar (Extra-Klasse, die </w:t>
                            </w:r>
                            <w:proofErr w:type="spellStart"/>
                            <w:r w:rsidRPr="00CE4B46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>Runnable</w:t>
                            </w:r>
                            <w:proofErr w:type="spellEnd"/>
                            <w:r w:rsidRPr="00CE4B46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 implementiert / von Thread erbt, etc.). </w:t>
                            </w:r>
                          </w:p>
                          <w:p w14:paraId="4E3BA9ED" w14:textId="77777777" w:rsidR="00CE4B46" w:rsidRPr="00CE4B46" w:rsidRDefault="00CE4B46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de-DE"/>
                              </w:rPr>
                            </w:pPr>
                          </w:p>
                          <w:p w14:paraId="5DED5FCC" w14:textId="77777777" w:rsidR="00CE4B46" w:rsidRPr="00FB299C" w:rsidRDefault="00CE4B46" w:rsidP="00FB299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CF05E1" w14:textId="77777777" w:rsidR="00FB299C" w:rsidRDefault="00FB29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8226" id="Textfeld 6" o:spid="_x0000_s1031" type="#_x0000_t202" style="position:absolute;margin-left:-8.85pt;margin-top:158.4pt;width:523.95pt;height:14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" fillcolor="white [3201]" strokeweight=".5pt">
                <v:textbox>
                  <w:txbxContent>
                    <w:p w14:paraId="42B75DDE" w14:textId="10F6AE2B" w:rsidR="00CE4B46" w:rsidRDefault="00CE4B46" w:rsidP="00FB299C">
                      <w:pPr>
                        <w:spacing w:after="0" w:line="240" w:lineRule="auto"/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</w:pPr>
                      <w:r w:rsidRPr="00CE4B46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Programmieren Sie eine </w:t>
                      </w: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>main</w:t>
                      </w:r>
                      <w:r w:rsidRPr="00CE4B46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-Methode, die einen zweiten Thread startet und auf dessen Beendigung wartet. Der zweite Thread soll „Thread 2“ auf der </w:t>
                      </w:r>
                      <w:proofErr w:type="spellStart"/>
                      <w:r w:rsidRPr="00CE4B46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>Console</w:t>
                      </w:r>
                      <w:proofErr w:type="spellEnd"/>
                      <w:r w:rsidRPr="00CE4B46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 ausgeben. Die </w:t>
                      </w: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>main</w:t>
                      </w:r>
                      <w:r w:rsidRPr="00CE4B46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- Methode soll nach dem Start des zweiten Threads und vor dem Warten auf Beendigung des zweiten Threads den Text „Main“ auf der </w:t>
                      </w:r>
                      <w:proofErr w:type="spellStart"/>
                      <w:r w:rsidRPr="00CE4B46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>Console</w:t>
                      </w:r>
                      <w:proofErr w:type="spellEnd"/>
                      <w:r w:rsidRPr="00CE4B46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 ausgeben. </w:t>
                      </w:r>
                    </w:p>
                    <w:p w14:paraId="62846762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</w:pPr>
                    </w:p>
                    <w:p w14:paraId="00C45E93" w14:textId="77777777" w:rsidR="00FB299C" w:rsidRDefault="00CE4B46" w:rsidP="00FB299C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</w:pPr>
                      <w:r w:rsidRPr="00CE4B46">
                        <w:rPr>
                          <w:rFonts w:ascii="CourierNewPS" w:eastAsia="Times New Roman" w:hAnsi="CourierNewPS" w:cs="Times New Roman"/>
                          <w:b/>
                          <w:bCs/>
                          <w:color w:val="7C0054"/>
                          <w:sz w:val="16"/>
                          <w:szCs w:val="16"/>
                          <w:lang w:val="en-US" w:eastAsia="de-DE"/>
                        </w:rPr>
                        <w:t xml:space="preserve">public static void </w:t>
                      </w: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main(String[]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args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) </w:t>
                      </w:r>
                      <w:r w:rsidRPr="00CE4B46">
                        <w:rPr>
                          <w:rFonts w:ascii="CourierNewPS" w:eastAsia="Times New Roman" w:hAnsi="CourierNewPS" w:cs="Times New Roman"/>
                          <w:b/>
                          <w:bCs/>
                          <w:color w:val="7C0054"/>
                          <w:sz w:val="16"/>
                          <w:szCs w:val="16"/>
                          <w:lang w:val="en-US" w:eastAsia="de-DE"/>
                        </w:rPr>
                        <w:t xml:space="preserve">throws </w:t>
                      </w:r>
                      <w:proofErr w:type="spellStart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InterruptedException</w:t>
                      </w:r>
                      <w:proofErr w:type="spellEnd"/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{ </w:t>
                      </w:r>
                    </w:p>
                    <w:p w14:paraId="63AD2385" w14:textId="6A4B8F4E" w:rsidR="00CE4B46" w:rsidRPr="00CE4B46" w:rsidRDefault="00FB299C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  </w:t>
                      </w:r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Thread t= </w:t>
                      </w:r>
                      <w:r w:rsidR="00CE4B46" w:rsidRPr="00CE4B46">
                        <w:rPr>
                          <w:rFonts w:ascii="CourierNewPS" w:eastAsia="Times New Roman" w:hAnsi="CourierNewPS" w:cs="Times New Roman"/>
                          <w:b/>
                          <w:bCs/>
                          <w:color w:val="7C0054"/>
                          <w:sz w:val="16"/>
                          <w:szCs w:val="16"/>
                          <w:lang w:val="en-US" w:eastAsia="de-DE"/>
                        </w:rPr>
                        <w:t xml:space="preserve">new </w:t>
                      </w:r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Thread() { </w:t>
                      </w:r>
                    </w:p>
                    <w:p w14:paraId="739B8278" w14:textId="77777777" w:rsidR="00FB299C" w:rsidRDefault="00FB299C" w:rsidP="00FB299C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Times New Roman"/>
                          <w:color w:val="636363"/>
                          <w:sz w:val="16"/>
                          <w:szCs w:val="16"/>
                          <w:lang w:val="en-US" w:eastAsia="de-DE"/>
                        </w:rPr>
                        <w:t xml:space="preserve">      </w:t>
                      </w:r>
                      <w:r w:rsidR="00CE4B46" w:rsidRPr="00CE4B46">
                        <w:rPr>
                          <w:rFonts w:ascii="CourierNewPSMT" w:eastAsia="Times New Roman" w:hAnsi="CourierNewPSMT" w:cs="Times New Roman"/>
                          <w:color w:val="636363"/>
                          <w:sz w:val="16"/>
                          <w:szCs w:val="16"/>
                          <w:lang w:val="en-US" w:eastAsia="de-DE"/>
                        </w:rPr>
                        <w:t xml:space="preserve">@Override </w:t>
                      </w:r>
                      <w:r w:rsidR="00CE4B46" w:rsidRPr="00CE4B46">
                        <w:rPr>
                          <w:rFonts w:ascii="CourierNewPS" w:eastAsia="Times New Roman" w:hAnsi="CourierNewPS" w:cs="Times New Roman"/>
                          <w:b/>
                          <w:bCs/>
                          <w:color w:val="7C0054"/>
                          <w:sz w:val="16"/>
                          <w:szCs w:val="16"/>
                          <w:lang w:val="en-US" w:eastAsia="de-DE"/>
                        </w:rPr>
                        <w:t xml:space="preserve">public void </w:t>
                      </w:r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run() { </w:t>
                      </w:r>
                    </w:p>
                    <w:p w14:paraId="04389616" w14:textId="25DF82F7" w:rsidR="00CE4B46" w:rsidRPr="00CE4B46" w:rsidRDefault="00FB299C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        </w:t>
                      </w:r>
                      <w:proofErr w:type="spellStart"/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System.</w:t>
                      </w:r>
                      <w:r w:rsidR="00CE4B46" w:rsidRPr="00CE4B46">
                        <w:rPr>
                          <w:rFonts w:ascii="CourierNewPS" w:eastAsia="Times New Roman" w:hAnsi="CourierNewPS" w:cs="Times New Roman"/>
                          <w:i/>
                          <w:iCs/>
                          <w:color w:val="0000BF"/>
                          <w:sz w:val="16"/>
                          <w:szCs w:val="16"/>
                          <w:lang w:val="en-US" w:eastAsia="de-DE"/>
                        </w:rPr>
                        <w:t>out</w:t>
                      </w:r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.println</w:t>
                      </w:r>
                      <w:proofErr w:type="spellEnd"/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(</w:t>
                      </w:r>
                      <w:r w:rsidR="00CE4B46" w:rsidRPr="00CE4B46">
                        <w:rPr>
                          <w:rFonts w:ascii="CourierNewPSMT" w:eastAsia="Times New Roman" w:hAnsi="CourierNewPSMT" w:cs="Times New Roman"/>
                          <w:color w:val="2800FF"/>
                          <w:sz w:val="16"/>
                          <w:szCs w:val="16"/>
                          <w:lang w:val="en-US" w:eastAsia="de-DE"/>
                        </w:rPr>
                        <w:t>"Thread 2"</w:t>
                      </w:r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); </w:t>
                      </w:r>
                    </w:p>
                    <w:p w14:paraId="09E28BA2" w14:textId="2EEF2F89" w:rsidR="00CE4B46" w:rsidRDefault="00FB299C" w:rsidP="00FB299C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  </w:t>
                      </w:r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} }; </w:t>
                      </w:r>
                    </w:p>
                    <w:p w14:paraId="28FF69D2" w14:textId="77777777" w:rsidR="00FB299C" w:rsidRPr="00CE4B46" w:rsidRDefault="00FB299C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de-DE"/>
                        </w:rPr>
                      </w:pPr>
                    </w:p>
                    <w:p w14:paraId="0FFFD6E7" w14:textId="77777777" w:rsidR="00FB299C" w:rsidRDefault="00FB299C" w:rsidP="00FB299C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  </w:t>
                      </w:r>
                      <w:proofErr w:type="spellStart"/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t.start</w:t>
                      </w:r>
                      <w:proofErr w:type="spellEnd"/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(); </w:t>
                      </w:r>
                    </w:p>
                    <w:p w14:paraId="5CD82216" w14:textId="77777777" w:rsidR="00FB299C" w:rsidRDefault="00FB299C" w:rsidP="00FB299C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  </w:t>
                      </w:r>
                      <w:proofErr w:type="spellStart"/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System.</w:t>
                      </w:r>
                      <w:r w:rsidR="00CE4B46" w:rsidRPr="00CE4B46">
                        <w:rPr>
                          <w:rFonts w:ascii="CourierNewPS" w:eastAsia="Times New Roman" w:hAnsi="CourierNewPS" w:cs="Times New Roman"/>
                          <w:i/>
                          <w:iCs/>
                          <w:color w:val="0000BF"/>
                          <w:sz w:val="16"/>
                          <w:szCs w:val="16"/>
                          <w:lang w:val="en-US" w:eastAsia="de-DE"/>
                        </w:rPr>
                        <w:t>out</w:t>
                      </w:r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.println</w:t>
                      </w:r>
                      <w:proofErr w:type="spellEnd"/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(</w:t>
                      </w:r>
                      <w:r w:rsidR="00CE4B46" w:rsidRPr="00CE4B46">
                        <w:rPr>
                          <w:rFonts w:ascii="CourierNewPSMT" w:eastAsia="Times New Roman" w:hAnsi="CourierNewPSMT" w:cs="Times New Roman"/>
                          <w:color w:val="2800FF"/>
                          <w:sz w:val="16"/>
                          <w:szCs w:val="16"/>
                          <w:lang w:val="en-US" w:eastAsia="de-DE"/>
                        </w:rPr>
                        <w:t>"Main"</w:t>
                      </w:r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); </w:t>
                      </w:r>
                    </w:p>
                    <w:p w14:paraId="53137DD2" w14:textId="4644EC19" w:rsidR="00CE4B46" w:rsidRPr="00CE4B46" w:rsidRDefault="00FB299C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   </w:t>
                      </w:r>
                      <w:proofErr w:type="spellStart"/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>t.join</w:t>
                      </w:r>
                      <w:proofErr w:type="spellEnd"/>
                      <w:r w:rsidR="00CE4B46"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val="en-US" w:eastAsia="de-DE"/>
                        </w:rPr>
                        <w:t xml:space="preserve">(); </w:t>
                      </w:r>
                    </w:p>
                    <w:p w14:paraId="2DCED56E" w14:textId="77777777" w:rsidR="00CE4B46" w:rsidRPr="00CE4B46" w:rsidRDefault="00CE4B46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de-DE"/>
                        </w:rPr>
                      </w:pPr>
                      <w:r w:rsidRPr="00CE4B46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 xml:space="preserve">} </w:t>
                      </w:r>
                    </w:p>
                    <w:p w14:paraId="72DEA544" w14:textId="77777777" w:rsidR="00CE4B46" w:rsidRPr="00CE4B46" w:rsidRDefault="00CE4B46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de-DE"/>
                        </w:rPr>
                      </w:pPr>
                      <w:r w:rsidRPr="00CE4B46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Alternativen denkbar (Extra-Klasse, die </w:t>
                      </w:r>
                      <w:proofErr w:type="spellStart"/>
                      <w:r w:rsidRPr="00CE4B46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>Runnable</w:t>
                      </w:r>
                      <w:proofErr w:type="spellEnd"/>
                      <w:r w:rsidRPr="00CE4B46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 implementiert / von Thread erbt, etc.). </w:t>
                      </w:r>
                    </w:p>
                    <w:p w14:paraId="4E3BA9ED" w14:textId="77777777" w:rsidR="00CE4B46" w:rsidRPr="00CE4B46" w:rsidRDefault="00CE4B46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de-DE"/>
                        </w:rPr>
                      </w:pPr>
                    </w:p>
                    <w:p w14:paraId="5DED5FCC" w14:textId="77777777" w:rsidR="00CE4B46" w:rsidRPr="00FB299C" w:rsidRDefault="00CE4B46" w:rsidP="00FB299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ACF05E1" w14:textId="77777777" w:rsidR="00FB299C" w:rsidRDefault="00FB299C"/>
                  </w:txbxContent>
                </v:textbox>
              </v:shape>
            </w:pict>
          </mc:Fallback>
        </mc:AlternateContent>
      </w:r>
      <w:r w:rsidR="00C6535C">
        <w:rPr>
          <w:rFonts w:ascii="Arial" w:hAnsi="Arial" w:cs="Arial"/>
        </w:rPr>
        <w:br w:type="page"/>
      </w:r>
    </w:p>
    <w:p w14:paraId="5E98567C" w14:textId="38AD7A96" w:rsidR="003448F5" w:rsidRPr="00311BDE" w:rsidRDefault="00FB299C" w:rsidP="004560A5">
      <w:pPr>
        <w:spacing w:after="0" w:line="240" w:lineRule="auto"/>
        <w:rPr>
          <w:rFonts w:ascii="Arial" w:hAnsi="Arial" w:cs="Arial"/>
        </w:rPr>
      </w:pPr>
      <w:r w:rsidRPr="00FB299C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w:drawing>
          <wp:anchor distT="0" distB="0" distL="114300" distR="114300" simplePos="0" relativeHeight="251676672" behindDoc="0" locked="0" layoutInCell="1" allowOverlap="1" wp14:anchorId="6984EA78" wp14:editId="6F69B24E">
            <wp:simplePos x="0" y="0"/>
            <wp:positionH relativeFrom="column">
              <wp:posOffset>4607121</wp:posOffset>
            </wp:positionH>
            <wp:positionV relativeFrom="paragraph">
              <wp:posOffset>6329826</wp:posOffset>
            </wp:positionV>
            <wp:extent cx="1132205" cy="288290"/>
            <wp:effectExtent l="0" t="0" r="0" b="3810"/>
            <wp:wrapSquare wrapText="bothSides"/>
            <wp:docPr id="20" name="Grafik 20" descr="page26image2522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6image252230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99C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75648" behindDoc="0" locked="0" layoutInCell="1" allowOverlap="1" wp14:anchorId="488C37F0" wp14:editId="386E72E7">
            <wp:simplePos x="0" y="0"/>
            <wp:positionH relativeFrom="column">
              <wp:posOffset>4592613</wp:posOffset>
            </wp:positionH>
            <wp:positionV relativeFrom="paragraph">
              <wp:posOffset>5957228</wp:posOffset>
            </wp:positionV>
            <wp:extent cx="1146810" cy="302260"/>
            <wp:effectExtent l="0" t="0" r="0" b="2540"/>
            <wp:wrapSquare wrapText="bothSides"/>
            <wp:docPr id="21" name="Grafik 21" descr="page26image25227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6image252272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C90B8" wp14:editId="7E552181">
                <wp:simplePos x="0" y="0"/>
                <wp:positionH relativeFrom="column">
                  <wp:posOffset>-63793</wp:posOffset>
                </wp:positionH>
                <wp:positionV relativeFrom="paragraph">
                  <wp:posOffset>5954395</wp:posOffset>
                </wp:positionV>
                <wp:extent cx="4410221" cy="3122442"/>
                <wp:effectExtent l="0" t="0" r="9525" b="1460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221" cy="312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EF642" w14:textId="77777777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@Override public void start(Stage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>primaryStage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>) {</w:t>
                            </w:r>
                          </w:p>
                          <w:p w14:paraId="629A342A" w14:textId="77777777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eastAsia="de-DE"/>
                              </w:rPr>
                              <w:t>HBox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eastAsia="de-DE"/>
                              </w:rPr>
                              <w:t>root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eastAsia="de-DE"/>
                              </w:rPr>
                              <w:t xml:space="preserve"> =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eastAsia="de-DE"/>
                              </w:rPr>
                              <w:t>new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eastAsia="de-DE"/>
                              </w:rPr>
                              <w:t>HBox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eastAsia="de-DE"/>
                              </w:rPr>
                              <w:t>();</w:t>
                            </w:r>
                          </w:p>
                          <w:p w14:paraId="3BC1E813" w14:textId="77777777" w:rsidR="00FB299C" w:rsidRPr="00FB299C" w:rsidRDefault="00FB299C" w:rsidP="00FB299C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B299C">
                              <w:rPr>
                                <w:rFonts w:ascii="CourierNewPSMT" w:hAnsi="CourierNewPSMT"/>
                                <w:sz w:val="18"/>
                                <w:szCs w:val="18"/>
                                <w:lang w:val="en-US"/>
                              </w:rPr>
                              <w:t xml:space="preserve">    Button btn1= new Button("Hü");</w:t>
                            </w:r>
                          </w:p>
                          <w:p w14:paraId="18F0FC64" w14:textId="7E6AC743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Button btn2= new Button("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>Hott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>");</w:t>
                            </w:r>
                          </w:p>
                          <w:p w14:paraId="700F59D9" w14:textId="616B40A3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btn2.setDisable(true);</w:t>
                            </w:r>
                          </w:p>
                          <w:p w14:paraId="23D01D42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 xml:space="preserve">btn1.setOnAction(new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EventHandler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&lt;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ActionEvent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 xml:space="preserve">&gt;() { </w:t>
                            </w:r>
                          </w:p>
                          <w:p w14:paraId="17F6CBA7" w14:textId="37A6049C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@Override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public void handle(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ActionEvent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 xml:space="preserve"> event) { </w:t>
                            </w:r>
                          </w:p>
                          <w:p w14:paraId="71EF75D8" w14:textId="770BA60B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   btn2.setDisable(false);</w:t>
                            </w:r>
                          </w:p>
                          <w:p w14:paraId="0A88D7CF" w14:textId="14EDEEE2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   btn1.setDisable(true);</w:t>
                            </w:r>
                          </w:p>
                          <w:p w14:paraId="3ECBC8E3" w14:textId="0D7891AF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}</w:t>
                            </w:r>
                          </w:p>
                          <w:p w14:paraId="2AE67825" w14:textId="65799A33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});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br/>
                            </w: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 xml:space="preserve">btn2.setOnAction(new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EventHandler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&lt;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ActionEvent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 xml:space="preserve">&gt;() { </w:t>
                            </w:r>
                          </w:p>
                          <w:p w14:paraId="6D370642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@Override public void handle(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ActionEvent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 xml:space="preserve"> event) { </w:t>
                            </w:r>
                          </w:p>
                          <w:p w14:paraId="535C7714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 xml:space="preserve">btn1.setDisable(false); </w:t>
                            </w:r>
                          </w:p>
                          <w:p w14:paraId="669BE873" w14:textId="4CEA058C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 xml:space="preserve">btn2.setDisable(true); </w:t>
                            </w:r>
                          </w:p>
                          <w:p w14:paraId="03737E58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}</w:t>
                            </w:r>
                          </w:p>
                          <w:p w14:paraId="063168C9" w14:textId="00C2A64D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 xml:space="preserve">}); </w:t>
                            </w:r>
                          </w:p>
                          <w:p w14:paraId="308D94CD" w14:textId="64CC7DC6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root.getChildren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().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>addAll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val="en-US" w:eastAsia="de-DE"/>
                              </w:rPr>
                              <w:t xml:space="preserve">(btn1, btn2); </w:t>
                            </w:r>
                          </w:p>
                          <w:p w14:paraId="344561FA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</w:p>
                          <w:p w14:paraId="120FE096" w14:textId="429255A3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Scene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>scene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new Scene(root);</w:t>
                            </w:r>
                          </w:p>
                          <w:p w14:paraId="06278641" w14:textId="77777777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>primaryStage.setScene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>(scene);</w:t>
                            </w:r>
                          </w:p>
                          <w:p w14:paraId="35562216" w14:textId="77777777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>primaryStage.show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8"/>
                                <w:szCs w:val="18"/>
                                <w:lang w:val="en-US" w:eastAsia="de-DE"/>
                              </w:rPr>
                              <w:t>();</w:t>
                            </w:r>
                          </w:p>
                          <w:p w14:paraId="446681DB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} </w:t>
                            </w:r>
                          </w:p>
                          <w:p w14:paraId="47EB46F9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90B8" id="Textfeld 16" o:spid="_x0000_s1032" type="#_x0000_t202" style="position:absolute;margin-left:-5pt;margin-top:468.85pt;width:347.25pt;height:24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" fillcolor="white [3201]" strokeweight=".5pt">
                <v:textbox>
                  <w:txbxContent>
                    <w:p w14:paraId="76DEF642" w14:textId="77777777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@Override public void start(Stage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>primaryStage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>) {</w:t>
                      </w:r>
                    </w:p>
                    <w:p w14:paraId="629A342A" w14:textId="77777777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eastAsia="de-DE"/>
                        </w:rPr>
                        <w:t>HBox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eastAsia="de-DE"/>
                        </w:rPr>
                        <w:t>root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eastAsia="de-DE"/>
                        </w:rPr>
                        <w:t xml:space="preserve"> =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eastAsia="de-DE"/>
                        </w:rPr>
                        <w:t>new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eastAsia="de-DE"/>
                        </w:rPr>
                        <w:t>HBox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eastAsia="de-DE"/>
                        </w:rPr>
                        <w:t>();</w:t>
                      </w:r>
                    </w:p>
                    <w:p w14:paraId="3BC1E813" w14:textId="77777777" w:rsidR="00FB299C" w:rsidRPr="00FB299C" w:rsidRDefault="00FB299C" w:rsidP="00FB299C">
                      <w:pPr>
                        <w:pStyle w:val="HTMLVorformatiert"/>
                        <w:rPr>
                          <w:rFonts w:ascii="CourierNewPSMT" w:hAnsi="CourierNewPSMT"/>
                          <w:sz w:val="18"/>
                          <w:szCs w:val="18"/>
                          <w:lang w:val="en-US"/>
                        </w:rPr>
                      </w:pPr>
                      <w:r w:rsidRPr="00FB299C">
                        <w:rPr>
                          <w:rFonts w:ascii="CourierNewPSMT" w:hAnsi="CourierNewPSMT"/>
                          <w:sz w:val="18"/>
                          <w:szCs w:val="18"/>
                          <w:lang w:val="en-US"/>
                        </w:rPr>
                        <w:t xml:space="preserve">    Button btn1= new Button("Hü");</w:t>
                      </w:r>
                    </w:p>
                    <w:p w14:paraId="18F0FC64" w14:textId="7E6AC743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Button btn2= new Button("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>Hott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>");</w:t>
                      </w:r>
                    </w:p>
                    <w:p w14:paraId="700F59D9" w14:textId="616B40A3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btn2.setDisable(true);</w:t>
                      </w:r>
                    </w:p>
                    <w:p w14:paraId="23D01D42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 xml:space="preserve">btn1.setOnAction(new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EventHandler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&lt;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ActionEvent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 xml:space="preserve">&gt;() { </w:t>
                      </w:r>
                    </w:p>
                    <w:p w14:paraId="17F6CBA7" w14:textId="37A6049C" w:rsidR="00FB299C" w:rsidRPr="00FB299C" w:rsidRDefault="00FB299C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   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@Override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public void handle(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ActionEvent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 xml:space="preserve"> event) { </w:t>
                      </w:r>
                    </w:p>
                    <w:p w14:paraId="71EF75D8" w14:textId="770BA60B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        btn2.setDisable(false);</w:t>
                      </w:r>
                    </w:p>
                    <w:p w14:paraId="0A88D7CF" w14:textId="14EDEEE2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        btn1.setDisable(true);</w:t>
                      </w:r>
                    </w:p>
                    <w:p w14:paraId="3ECBC8E3" w14:textId="0D7891AF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    }</w:t>
                      </w:r>
                    </w:p>
                    <w:p w14:paraId="2AE67825" w14:textId="65799A33" w:rsidR="00FB299C" w:rsidRPr="00FB299C" w:rsidRDefault="00FB299C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});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br/>
                      </w: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 xml:space="preserve">btn2.setOnAction(new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EventHandler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&lt;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ActionEvent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 xml:space="preserve">&gt;() { </w:t>
                      </w:r>
                    </w:p>
                    <w:p w14:paraId="6D370642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@Override public void handle(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ActionEvent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 xml:space="preserve"> event) { </w:t>
                      </w:r>
                    </w:p>
                    <w:p w14:paraId="535C7714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   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 xml:space="preserve">btn1.setDisable(false); </w:t>
                      </w:r>
                    </w:p>
                    <w:p w14:paraId="669BE873" w14:textId="4CEA058C" w:rsidR="00FB299C" w:rsidRPr="00FB299C" w:rsidRDefault="00FB299C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   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 xml:space="preserve">btn2.setDisable(true); </w:t>
                      </w:r>
                    </w:p>
                    <w:p w14:paraId="03737E58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   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}</w:t>
                      </w:r>
                    </w:p>
                    <w:p w14:paraId="063168C9" w14:textId="00C2A64D" w:rsidR="00FB299C" w:rsidRPr="00FB299C" w:rsidRDefault="00FB299C" w:rsidP="00FB299C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 xml:space="preserve">}); </w:t>
                      </w:r>
                    </w:p>
                    <w:p w14:paraId="308D94CD" w14:textId="64CC7DC6" w:rsidR="00FB299C" w:rsidRPr="00FB299C" w:rsidRDefault="00FB299C" w:rsidP="00FB299C">
                      <w:pPr>
                        <w:spacing w:after="0" w:line="240" w:lineRule="auto"/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root.getChildren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().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>addAll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val="en-US" w:eastAsia="de-DE"/>
                        </w:rPr>
                        <w:t xml:space="preserve">(btn1, btn2); </w:t>
                      </w:r>
                    </w:p>
                    <w:p w14:paraId="344561FA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US" w:eastAsia="de-DE"/>
                        </w:rPr>
                      </w:pPr>
                    </w:p>
                    <w:p w14:paraId="120FE096" w14:textId="429255A3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Scene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>scene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= new Scene(root);</w:t>
                      </w:r>
                    </w:p>
                    <w:p w14:paraId="06278641" w14:textId="77777777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>primaryStage.setScene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>(scene);</w:t>
                      </w:r>
                    </w:p>
                    <w:p w14:paraId="35562216" w14:textId="77777777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>primaryStage.show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Courier New"/>
                          <w:sz w:val="18"/>
                          <w:szCs w:val="18"/>
                          <w:lang w:val="en-US" w:eastAsia="de-DE"/>
                        </w:rPr>
                        <w:t>();</w:t>
                      </w:r>
                    </w:p>
                    <w:p w14:paraId="446681DB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 xml:space="preserve">} </w:t>
                      </w:r>
                    </w:p>
                    <w:p w14:paraId="47EB46F9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B299C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FB299C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INCLUDEPICTURE "/var/folders/9z/zh9pnmvd1fs811g_gryg1_p80000gp/T/com.microsoft.Word/WebArchiveCopyPasteTempFiles/page26image25223088" \* MERGEFORMATINET </w:instrText>
      </w:r>
      <w:r w:rsidRPr="00FB299C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  <w:r w:rsidRPr="00FB299C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5C0AC" wp14:editId="38F4B4EB">
                <wp:simplePos x="0" y="0"/>
                <wp:positionH relativeFrom="column">
                  <wp:posOffset>-21102</wp:posOffset>
                </wp:positionH>
                <wp:positionV relativeFrom="paragraph">
                  <wp:posOffset>299963</wp:posOffset>
                </wp:positionV>
                <wp:extent cx="2222500" cy="3340589"/>
                <wp:effectExtent l="0" t="0" r="12700" b="1270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3340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248F0" w14:textId="77777777" w:rsidR="00FB299C" w:rsidRPr="00FB299C" w:rsidRDefault="00FB299C" w:rsidP="00FB299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Wenn dieses Programm gestartet wird, beobachtet man entweder falsche Ergebnisse (die Summe der Zahlen von 1 bis 10.000 ist eigentlich 50.005.000,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>tatsächlich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 gibt das Programm aber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>häufig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 leicht niedrigere Werte aus), oder es bleibt einfach in einer Endlosschleife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>hängen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, oder es bricht mit einer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>Exception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 ab. </w:t>
                            </w:r>
                          </w:p>
                          <w:p w14:paraId="69A32681" w14:textId="77777777" w:rsidR="00FB299C" w:rsidRPr="00FB299C" w:rsidRDefault="00FB299C" w:rsidP="00FB299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Die beiden Threads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P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und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C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rufen voneinander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>unabhängig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 die Methoden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push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und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>pop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der Instanz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s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auf.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s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verweist auf das gemeinsam genutzte Array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>list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. Es kann vorkommen, dass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P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gerade dabei ist, die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>list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zu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>verlängern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 (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>list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=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>new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>int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>[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>size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>*2]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),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>während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C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>in diesem Moment das 0-te Element der Liste lesen will (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>v=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>list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>[0]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).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C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erntet dadurch manchmal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8"/>
                                <w:szCs w:val="18"/>
                                <w:lang w:eastAsia="de-DE"/>
                              </w:rPr>
                              <w:t>v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=0, wo ein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>größerer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 Wert richtig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>wäre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8"/>
                                <w:szCs w:val="18"/>
                                <w:lang w:eastAsia="de-DE"/>
                              </w:rPr>
                              <w:t xml:space="preserve">. </w:t>
                            </w:r>
                          </w:p>
                          <w:p w14:paraId="5A06B200" w14:textId="77777777" w:rsidR="00FB299C" w:rsidRPr="00FB299C" w:rsidRDefault="00FB29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C0AC" id="Textfeld 12" o:spid="_x0000_s1033" type="#_x0000_t202" style="position:absolute;margin-left:-1.65pt;margin-top:23.6pt;width:175pt;height:26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" fillcolor="white [3201]" strokeweight=".5pt">
                <v:textbox>
                  <w:txbxContent>
                    <w:p w14:paraId="5BA248F0" w14:textId="77777777" w:rsidR="00FB299C" w:rsidRPr="00FB299C" w:rsidRDefault="00FB299C" w:rsidP="00FB299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de-DE"/>
                        </w:rPr>
                      </w:pP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Wenn dieses Programm gestartet wird, beobachtet man entweder falsche Ergebnisse (die Summe der Zahlen von 1 bis 10.000 ist eigentlich 50.005.000,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>tatsächlich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 gibt das Programm aber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>häufig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 leicht niedrigere Werte aus), oder es bleibt einfach in einer Endlosschleife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>hängen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, oder es bricht mit einer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>Exception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 ab. </w:t>
                      </w:r>
                    </w:p>
                    <w:p w14:paraId="69A32681" w14:textId="77777777" w:rsidR="00FB299C" w:rsidRPr="00FB299C" w:rsidRDefault="00FB299C" w:rsidP="00FB299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de-DE"/>
                        </w:rPr>
                      </w:pP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Die beiden Threads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 xml:space="preserve">P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und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 xml:space="preserve">C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rufen voneinander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>unabhängig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 die Methoden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 xml:space="preserve">push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und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>pop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der Instanz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 xml:space="preserve">s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auf.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 xml:space="preserve">s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verweist auf das gemeinsam genutzte Array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>list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. Es kann vorkommen, dass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 xml:space="preserve">P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gerade dabei ist, die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>list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zu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>verlängern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 (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>list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 xml:space="preserve">=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>new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>int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>[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>size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>*2]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),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>während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 xml:space="preserve">C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>in diesem Moment das 0-te Element der Liste lesen will (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>v=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>list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>[0]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).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 xml:space="preserve">C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erntet dadurch manchmal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8"/>
                          <w:szCs w:val="18"/>
                          <w:lang w:eastAsia="de-DE"/>
                        </w:rPr>
                        <w:t>v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=0, wo ein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>größerer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 Wert richtig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>wäre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8"/>
                          <w:szCs w:val="18"/>
                          <w:lang w:eastAsia="de-DE"/>
                        </w:rPr>
                        <w:t xml:space="preserve">. </w:t>
                      </w:r>
                    </w:p>
                    <w:p w14:paraId="5A06B200" w14:textId="77777777" w:rsidR="00FB299C" w:rsidRPr="00FB299C" w:rsidRDefault="00FB299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B299C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FB299C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INCLUDEPICTURE "/var/folders/9z/zh9pnmvd1fs811g_gryg1_p80000gp/T/com.microsoft.Word/WebArchiveCopyPasteTempFiles/page26image25227248" \* MERGEFORMATINET </w:instrText>
      </w:r>
      <w:r w:rsidRPr="00FB299C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  <w:r w:rsidRPr="00FB299C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  <w:r w:rsidRPr="00FB299C">
        <w:rPr>
          <w:rFonts w:ascii="Arial" w:hAnsi="Arial" w:cs="Arial"/>
        </w:rPr>
        <w:drawing>
          <wp:anchor distT="0" distB="0" distL="114300" distR="114300" simplePos="0" relativeHeight="251669504" behindDoc="0" locked="0" layoutInCell="1" allowOverlap="1" wp14:anchorId="1D4F010C" wp14:editId="71716380">
            <wp:simplePos x="0" y="0"/>
            <wp:positionH relativeFrom="column">
              <wp:posOffset>2270760</wp:posOffset>
            </wp:positionH>
            <wp:positionV relativeFrom="paragraph">
              <wp:posOffset>4445</wp:posOffset>
            </wp:positionV>
            <wp:extent cx="4825365" cy="3678555"/>
            <wp:effectExtent l="0" t="0" r="635" b="4445"/>
            <wp:wrapSquare wrapText="bothSides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81518" wp14:editId="298DE49A">
                <wp:simplePos x="0" y="0"/>
                <wp:positionH relativeFrom="column">
                  <wp:posOffset>-20955</wp:posOffset>
                </wp:positionH>
                <wp:positionV relativeFrom="paragraph">
                  <wp:posOffset>4948555</wp:posOffset>
                </wp:positionV>
                <wp:extent cx="6871970" cy="885825"/>
                <wp:effectExtent l="0" t="0" r="11430" b="1587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97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B963C" w14:textId="77777777" w:rsidR="00FB299C" w:rsidRPr="00FB299C" w:rsidRDefault="00FB299C" w:rsidP="00FB299C">
                            <w:pPr>
                              <w:pStyle w:val="HTMLVorformatiert"/>
                              <w:rPr>
                                <w:rFonts w:ascii="CourierNewPSMT" w:hAnsi="CourierNewPSMT"/>
                                <w:lang w:val="en-US"/>
                              </w:rPr>
                            </w:pPr>
                            <w:r w:rsidRPr="00FB299C">
                              <w:rPr>
                                <w:rFonts w:ascii="CourierNewPSMT" w:hAnsi="CourierNewPSMT"/>
                                <w:lang w:val="en-US"/>
                              </w:rPr>
                              <w:t xml:space="preserve">long n= </w:t>
                            </w:r>
                            <w:proofErr w:type="spellStart"/>
                            <w:r w:rsidRPr="00FB299C">
                              <w:rPr>
                                <w:rFonts w:ascii="CourierNewPSMT" w:hAnsi="CourierNewPSMT"/>
                                <w:lang w:val="en-US"/>
                              </w:rPr>
                              <w:t>console.nextLong</w:t>
                            </w:r>
                            <w:proofErr w:type="spellEnd"/>
                            <w:r w:rsidRPr="00FB299C">
                              <w:rPr>
                                <w:rFonts w:ascii="CourierNewPSMT" w:hAnsi="CourierNewPSMT"/>
                                <w:lang w:val="en-US"/>
                              </w:rPr>
                              <w:t>();</w:t>
                            </w:r>
                          </w:p>
                          <w:p w14:paraId="72BA803B" w14:textId="7E6BF14D" w:rsidR="00FB299C" w:rsidRPr="00FB299C" w:rsidRDefault="00FB299C" w:rsidP="00FB299C">
                            <w:pPr>
                              <w:pStyle w:val="HTMLVorformatiert"/>
                              <w:rPr>
                                <w:rFonts w:ascii="CourierNewPSMT" w:hAnsi="CourierNewPSMT"/>
                                <w:lang w:val="en-US"/>
                              </w:rPr>
                            </w:pPr>
                            <w:r w:rsidRPr="00FB299C">
                              <w:rPr>
                                <w:rFonts w:ascii="CourierNewPSMT" w:hAnsi="CourierNewPSMT"/>
                                <w:lang w:val="en-US"/>
                              </w:rPr>
                              <w:t xml:space="preserve">long </w:t>
                            </w:r>
                            <w:proofErr w:type="spellStart"/>
                            <w:r w:rsidRPr="00FB299C">
                              <w:rPr>
                                <w:rFonts w:ascii="CourierNewPSMT" w:hAnsi="CourierNewPSMT"/>
                                <w:lang w:val="en-US"/>
                              </w:rPr>
                              <w:t>cnt</w:t>
                            </w:r>
                            <w:proofErr w:type="spellEnd"/>
                            <w:r w:rsidRPr="00FB299C">
                              <w:rPr>
                                <w:rFonts w:ascii="CourierNewPSMT" w:hAnsi="CourierNewPSMT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FB299C">
                              <w:rPr>
                                <w:rFonts w:ascii="CourierNewPSMT" w:hAnsi="CourierNewPSMT"/>
                                <w:lang w:val="en-US"/>
                              </w:rPr>
                              <w:t>LongStream.rangeClosed</w:t>
                            </w:r>
                            <w:proofErr w:type="spellEnd"/>
                            <w:r w:rsidRPr="00FB299C">
                              <w:rPr>
                                <w:rFonts w:ascii="CourierNewPSMT" w:hAnsi="CourierNewPSMT"/>
                                <w:lang w:val="en-US"/>
                              </w:rPr>
                              <w:t xml:space="preserve">(1, n).filter( </w:t>
                            </w:r>
                            <w:proofErr w:type="spellStart"/>
                            <w:r w:rsidRPr="00FB299C">
                              <w:rPr>
                                <w:rFonts w:ascii="CourierNewPSMT" w:hAnsi="CourierNewPSMT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B299C">
                              <w:rPr>
                                <w:rFonts w:ascii="CourierNewPSMT" w:hAnsi="CourierNewPSMT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FB299C">
                              <w:rPr>
                                <w:rFonts w:ascii="CourierNewPSMT" w:hAnsi="CourierNewPSMT"/>
                                <w:lang w:val="en-US"/>
                              </w:rPr>
                              <w:t>n%i</w:t>
                            </w:r>
                            <w:proofErr w:type="spellEnd"/>
                            <w:r w:rsidRPr="00FB299C">
                              <w:rPr>
                                <w:rFonts w:ascii="CourierNewPSMT" w:hAnsi="CourierNewPSMT"/>
                                <w:lang w:val="en-US"/>
                              </w:rPr>
                              <w:t>==0 ).count();</w:t>
                            </w:r>
                          </w:p>
                          <w:p w14:paraId="022178AF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FB299C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de-DE"/>
                              </w:rPr>
                              <w:t xml:space="preserve">Die Anzahl der Teiler von n. </w:t>
                            </w:r>
                          </w:p>
                          <w:p w14:paraId="591F8F50" w14:textId="65732500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FB299C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de-DE"/>
                              </w:rPr>
                              <w:t xml:space="preserve">Was ist der Haupteinsatzzweck von Streams? </w:t>
                            </w:r>
                            <w:r w:rsidRPr="00FB299C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de-DE"/>
                              </w:rPr>
                              <w:br/>
                              <w:t xml:space="preserve">Wenn die Berechnung auf mehrere Threads verteilt werden soll, ist dies mit Streams </w:t>
                            </w:r>
                            <w:proofErr w:type="spellStart"/>
                            <w:r w:rsidRPr="00FB299C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de-DE"/>
                              </w:rPr>
                              <w:t>häufig</w:t>
                            </w:r>
                            <w:proofErr w:type="spellEnd"/>
                            <w:r w:rsidRPr="00FB299C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de-DE"/>
                              </w:rPr>
                              <w:t xml:space="preserve"> eleganter </w:t>
                            </w:r>
                            <w:proofErr w:type="spellStart"/>
                            <w:r w:rsidRPr="00FB299C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de-DE"/>
                              </w:rPr>
                              <w:t>möglich</w:t>
                            </w:r>
                            <w:proofErr w:type="spellEnd"/>
                            <w:r w:rsidRPr="00FB299C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eastAsia="de-DE"/>
                              </w:rPr>
                              <w:t xml:space="preserve">. </w:t>
                            </w:r>
                          </w:p>
                          <w:p w14:paraId="7C4DE2B2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1518" id="Textfeld 14" o:spid="_x0000_s1034" type="#_x0000_t202" style="position:absolute;margin-left:-1.65pt;margin-top:389.65pt;width:541.1pt;height: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" fillcolor="white [3201]" strokeweight=".5pt">
                <v:textbox>
                  <w:txbxContent>
                    <w:p w14:paraId="014B963C" w14:textId="77777777" w:rsidR="00FB299C" w:rsidRPr="00FB299C" w:rsidRDefault="00FB299C" w:rsidP="00FB299C">
                      <w:pPr>
                        <w:pStyle w:val="HTMLVorformatiert"/>
                        <w:rPr>
                          <w:rFonts w:ascii="CourierNewPSMT" w:hAnsi="CourierNewPSMT"/>
                          <w:lang w:val="en-US"/>
                        </w:rPr>
                      </w:pPr>
                      <w:r w:rsidRPr="00FB299C">
                        <w:rPr>
                          <w:rFonts w:ascii="CourierNewPSMT" w:hAnsi="CourierNewPSMT"/>
                          <w:lang w:val="en-US"/>
                        </w:rPr>
                        <w:t xml:space="preserve">long n= </w:t>
                      </w:r>
                      <w:proofErr w:type="spellStart"/>
                      <w:r w:rsidRPr="00FB299C">
                        <w:rPr>
                          <w:rFonts w:ascii="CourierNewPSMT" w:hAnsi="CourierNewPSMT"/>
                          <w:lang w:val="en-US"/>
                        </w:rPr>
                        <w:t>console.nextLong</w:t>
                      </w:r>
                      <w:proofErr w:type="spellEnd"/>
                      <w:r w:rsidRPr="00FB299C">
                        <w:rPr>
                          <w:rFonts w:ascii="CourierNewPSMT" w:hAnsi="CourierNewPSMT"/>
                          <w:lang w:val="en-US"/>
                        </w:rPr>
                        <w:t>();</w:t>
                      </w:r>
                    </w:p>
                    <w:p w14:paraId="72BA803B" w14:textId="7E6BF14D" w:rsidR="00FB299C" w:rsidRPr="00FB299C" w:rsidRDefault="00FB299C" w:rsidP="00FB299C">
                      <w:pPr>
                        <w:pStyle w:val="HTMLVorformatiert"/>
                        <w:rPr>
                          <w:rFonts w:ascii="CourierNewPSMT" w:hAnsi="CourierNewPSMT"/>
                          <w:lang w:val="en-US"/>
                        </w:rPr>
                      </w:pPr>
                      <w:r w:rsidRPr="00FB299C">
                        <w:rPr>
                          <w:rFonts w:ascii="CourierNewPSMT" w:hAnsi="CourierNewPSMT"/>
                          <w:lang w:val="en-US"/>
                        </w:rPr>
                        <w:t xml:space="preserve">long </w:t>
                      </w:r>
                      <w:proofErr w:type="spellStart"/>
                      <w:r w:rsidRPr="00FB299C">
                        <w:rPr>
                          <w:rFonts w:ascii="CourierNewPSMT" w:hAnsi="CourierNewPSMT"/>
                          <w:lang w:val="en-US"/>
                        </w:rPr>
                        <w:t>cnt</w:t>
                      </w:r>
                      <w:proofErr w:type="spellEnd"/>
                      <w:r w:rsidRPr="00FB299C">
                        <w:rPr>
                          <w:rFonts w:ascii="CourierNewPSMT" w:hAnsi="CourierNewPSMT"/>
                          <w:lang w:val="en-US"/>
                        </w:rPr>
                        <w:t xml:space="preserve">= </w:t>
                      </w:r>
                      <w:proofErr w:type="spellStart"/>
                      <w:r w:rsidRPr="00FB299C">
                        <w:rPr>
                          <w:rFonts w:ascii="CourierNewPSMT" w:hAnsi="CourierNewPSMT"/>
                          <w:lang w:val="en-US"/>
                        </w:rPr>
                        <w:t>LongStream.rangeClosed</w:t>
                      </w:r>
                      <w:proofErr w:type="spellEnd"/>
                      <w:r w:rsidRPr="00FB299C">
                        <w:rPr>
                          <w:rFonts w:ascii="CourierNewPSMT" w:hAnsi="CourierNewPSMT"/>
                          <w:lang w:val="en-US"/>
                        </w:rPr>
                        <w:t xml:space="preserve">(1, n).filter( </w:t>
                      </w:r>
                      <w:proofErr w:type="spellStart"/>
                      <w:r w:rsidRPr="00FB299C">
                        <w:rPr>
                          <w:rFonts w:ascii="CourierNewPSMT" w:hAnsi="CourierNewPSMT"/>
                          <w:lang w:val="en-US"/>
                        </w:rPr>
                        <w:t>i</w:t>
                      </w:r>
                      <w:proofErr w:type="spellEnd"/>
                      <w:r w:rsidRPr="00FB299C">
                        <w:rPr>
                          <w:rFonts w:ascii="CourierNewPSMT" w:hAnsi="CourierNewPSMT"/>
                          <w:lang w:val="en-US"/>
                        </w:rPr>
                        <w:t xml:space="preserve"> -&gt; </w:t>
                      </w:r>
                      <w:proofErr w:type="spellStart"/>
                      <w:r w:rsidRPr="00FB299C">
                        <w:rPr>
                          <w:rFonts w:ascii="CourierNewPSMT" w:hAnsi="CourierNewPSMT"/>
                          <w:lang w:val="en-US"/>
                        </w:rPr>
                        <w:t>n%i</w:t>
                      </w:r>
                      <w:proofErr w:type="spellEnd"/>
                      <w:r w:rsidRPr="00FB299C">
                        <w:rPr>
                          <w:rFonts w:ascii="CourierNewPSMT" w:hAnsi="CourierNewPSMT"/>
                          <w:lang w:val="en-US"/>
                        </w:rPr>
                        <w:t>==0 ).count();</w:t>
                      </w:r>
                    </w:p>
                    <w:p w14:paraId="022178AF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  <w:lang w:eastAsia="de-DE"/>
                        </w:rPr>
                      </w:pPr>
                      <w:r w:rsidRPr="00FB299C">
                        <w:rPr>
                          <w:rFonts w:eastAsia="Times New Roman" w:cstheme="minorHAnsi"/>
                          <w:sz w:val="20"/>
                          <w:szCs w:val="20"/>
                          <w:lang w:eastAsia="de-DE"/>
                        </w:rPr>
                        <w:t xml:space="preserve">Die Anzahl der Teiler von n. </w:t>
                      </w:r>
                    </w:p>
                    <w:p w14:paraId="591F8F50" w14:textId="65732500" w:rsidR="00FB299C" w:rsidRPr="00FB299C" w:rsidRDefault="00FB299C" w:rsidP="00FB299C">
                      <w:p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  <w:lang w:eastAsia="de-DE"/>
                        </w:rPr>
                      </w:pPr>
                      <w:r w:rsidRPr="00FB299C">
                        <w:rPr>
                          <w:rFonts w:eastAsia="Times New Roman" w:cstheme="minorHAnsi"/>
                          <w:sz w:val="20"/>
                          <w:szCs w:val="20"/>
                          <w:lang w:eastAsia="de-DE"/>
                        </w:rPr>
                        <w:t xml:space="preserve">Was ist der Haupteinsatzzweck von Streams? </w:t>
                      </w:r>
                      <w:r w:rsidRPr="00FB299C">
                        <w:rPr>
                          <w:rFonts w:eastAsia="Times New Roman" w:cstheme="minorHAnsi"/>
                          <w:sz w:val="20"/>
                          <w:szCs w:val="20"/>
                          <w:lang w:eastAsia="de-DE"/>
                        </w:rPr>
                        <w:br/>
                        <w:t xml:space="preserve">Wenn die Berechnung auf mehrere Threads verteilt werden soll, ist dies mit Streams </w:t>
                      </w:r>
                      <w:proofErr w:type="spellStart"/>
                      <w:r w:rsidRPr="00FB299C">
                        <w:rPr>
                          <w:rFonts w:eastAsia="Times New Roman" w:cstheme="minorHAnsi"/>
                          <w:sz w:val="20"/>
                          <w:szCs w:val="20"/>
                          <w:lang w:eastAsia="de-DE"/>
                        </w:rPr>
                        <w:t>häufig</w:t>
                      </w:r>
                      <w:proofErr w:type="spellEnd"/>
                      <w:r w:rsidRPr="00FB299C">
                        <w:rPr>
                          <w:rFonts w:eastAsia="Times New Roman" w:cstheme="minorHAnsi"/>
                          <w:sz w:val="20"/>
                          <w:szCs w:val="20"/>
                          <w:lang w:eastAsia="de-DE"/>
                        </w:rPr>
                        <w:t xml:space="preserve"> eleganter </w:t>
                      </w:r>
                      <w:proofErr w:type="spellStart"/>
                      <w:r w:rsidRPr="00FB299C">
                        <w:rPr>
                          <w:rFonts w:eastAsia="Times New Roman" w:cstheme="minorHAnsi"/>
                          <w:sz w:val="20"/>
                          <w:szCs w:val="20"/>
                          <w:lang w:eastAsia="de-DE"/>
                        </w:rPr>
                        <w:t>möglich</w:t>
                      </w:r>
                      <w:proofErr w:type="spellEnd"/>
                      <w:r w:rsidRPr="00FB299C">
                        <w:rPr>
                          <w:rFonts w:eastAsia="Times New Roman" w:cstheme="minorHAnsi"/>
                          <w:sz w:val="20"/>
                          <w:szCs w:val="20"/>
                          <w:lang w:eastAsia="de-DE"/>
                        </w:rPr>
                        <w:t xml:space="preserve">. </w:t>
                      </w:r>
                    </w:p>
                    <w:p w14:paraId="7C4DE2B2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F09A5" wp14:editId="4E30C1D3">
                <wp:simplePos x="0" y="0"/>
                <wp:positionH relativeFrom="column">
                  <wp:posOffset>-20955</wp:posOffset>
                </wp:positionH>
                <wp:positionV relativeFrom="paragraph">
                  <wp:posOffset>3680460</wp:posOffset>
                </wp:positionV>
                <wp:extent cx="6843395" cy="1181100"/>
                <wp:effectExtent l="0" t="0" r="14605" b="1270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39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61899" w14:textId="0D4F286A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FB299C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de-DE"/>
                              </w:rPr>
                              <w:t xml:space="preserve">Teilaufgabe b)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Wie muss das Programm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>verändert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 werden, um ein korrektes Verhalten zu erreichen. Nehmen Sie nur notwendige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>Veränderungen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 vor. Zu viele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>Veränderungen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>führen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 zu Punktabzug </w:t>
                            </w:r>
                          </w:p>
                          <w:p w14:paraId="4F54C9B1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Die beiden Methoden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push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und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>pop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>müssen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 als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>synchronized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markiert werden. Die Methode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>available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kann „normal“ bleiben. Da es nur einen </w:t>
                            </w:r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>C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-Thread gibt, ist die folgende Sequenz KEIN kritischer Abschnitt und muss daher nicht extra mit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>synchronized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 </w:t>
                            </w:r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eastAsia="de-DE"/>
                              </w:rPr>
                              <w:t xml:space="preserve">gesichert </w:t>
                            </w:r>
                          </w:p>
                          <w:p w14:paraId="02CA693A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proofErr w:type="spellStart"/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>werden</w:t>
                            </w:r>
                            <w:proofErr w:type="spellEnd"/>
                            <w:r w:rsidRPr="00FB299C">
                              <w:rPr>
                                <w:rFonts w:ascii="ArialMT" w:eastAsia="Times New Roman" w:hAnsi="ArialMT" w:cs="Times New Roman"/>
                                <w:sz w:val="16"/>
                                <w:szCs w:val="16"/>
                                <w:lang w:val="en-US" w:eastAsia="de-DE"/>
                              </w:rPr>
                              <w:t xml:space="preserve">: </w:t>
                            </w:r>
                          </w:p>
                          <w:p w14:paraId="2A3390AA" w14:textId="77777777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while (!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s.available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>()) {</w:t>
                            </w:r>
                          </w:p>
                          <w:p w14:paraId="1741A540" w14:textId="77777777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// busy wait</w:t>
                            </w:r>
                          </w:p>
                          <w:p w14:paraId="4C6D4A69" w14:textId="77777777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</w:t>
                            </w: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>}</w:t>
                            </w:r>
                          </w:p>
                          <w:p w14:paraId="17CC86E6" w14:textId="77777777" w:rsidR="00FB299C" w:rsidRPr="00FB299C" w:rsidRDefault="00FB299C" w:rsidP="00FB299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 xml:space="preserve">     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>sum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 xml:space="preserve"> += </w:t>
                            </w:r>
                            <w:proofErr w:type="spellStart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>s.pop</w:t>
                            </w:r>
                            <w:proofErr w:type="spellEnd"/>
                            <w:r w:rsidRPr="00FB299C">
                              <w:rPr>
                                <w:rFonts w:ascii="CourierNewPSMT" w:eastAsia="Times New Roman" w:hAnsi="CourierNewPSMT" w:cs="Courier New"/>
                                <w:sz w:val="16"/>
                                <w:szCs w:val="16"/>
                                <w:lang w:eastAsia="de-DE"/>
                              </w:rPr>
                              <w:t>();</w:t>
                            </w:r>
                          </w:p>
                          <w:p w14:paraId="30CE1824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de-DE"/>
                              </w:rPr>
                            </w:pPr>
                          </w:p>
                          <w:p w14:paraId="66F3550C" w14:textId="77777777" w:rsidR="00FB299C" w:rsidRPr="00FB299C" w:rsidRDefault="00FB299C" w:rsidP="00FB299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09A5" id="Textfeld 13" o:spid="_x0000_s1035" type="#_x0000_t202" style="position:absolute;margin-left:-1.65pt;margin-top:289.8pt;width:538.85pt;height:9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" fillcolor="white [3201]" strokeweight=".5pt">
                <v:textbox>
                  <w:txbxContent>
                    <w:p w14:paraId="45361899" w14:textId="0D4F286A" w:rsidR="00FB299C" w:rsidRPr="00FB299C" w:rsidRDefault="00FB299C" w:rsidP="00FB299C">
                      <w:pPr>
                        <w:spacing w:after="0" w:line="240" w:lineRule="auto"/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</w:pPr>
                      <w:r w:rsidRPr="00FB299C"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de-DE"/>
                        </w:rPr>
                        <w:t xml:space="preserve">Teilaufgabe b)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Wie muss das Programm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>verändert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 werden, um ein korrektes Verhalten zu erreichen. Nehmen Sie nur notwendige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>Veränderungen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 vor. Zu viele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>Veränderungen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>führen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 zu Punktabzug </w:t>
                      </w:r>
                    </w:p>
                    <w:p w14:paraId="4F54C9B1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de-DE"/>
                        </w:rPr>
                      </w:pPr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Die beiden Methoden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 xml:space="preserve">push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und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>pop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 xml:space="preserve"> </w:t>
                      </w: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>müssen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 als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>synchronized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 xml:space="preserve">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markiert werden. Die Methode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>available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 xml:space="preserve">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kann „normal“ bleiben. Da es nur einen </w:t>
                      </w:r>
                      <w:r w:rsidRPr="00FB299C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>C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-Thread gibt, ist die folgende Sequenz KEIN kritischer Abschnitt und muss daher nicht extra mit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>synchronized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Times New Roman"/>
                          <w:sz w:val="16"/>
                          <w:szCs w:val="16"/>
                          <w:lang w:eastAsia="de-DE"/>
                        </w:rPr>
                        <w:t xml:space="preserve"> </w:t>
                      </w:r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eastAsia="de-DE"/>
                        </w:rPr>
                        <w:t xml:space="preserve">gesichert </w:t>
                      </w:r>
                    </w:p>
                    <w:p w14:paraId="02CA693A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de-DE"/>
                        </w:rPr>
                      </w:pPr>
                      <w:proofErr w:type="spellStart"/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val="en-US" w:eastAsia="de-DE"/>
                        </w:rPr>
                        <w:t>werden</w:t>
                      </w:r>
                      <w:proofErr w:type="spellEnd"/>
                      <w:r w:rsidRPr="00FB299C">
                        <w:rPr>
                          <w:rFonts w:ascii="ArialMT" w:eastAsia="Times New Roman" w:hAnsi="ArialMT" w:cs="Times New Roman"/>
                          <w:sz w:val="16"/>
                          <w:szCs w:val="16"/>
                          <w:lang w:val="en-US" w:eastAsia="de-DE"/>
                        </w:rPr>
                        <w:t xml:space="preserve">: </w:t>
                      </w:r>
                    </w:p>
                    <w:p w14:paraId="2A3390AA" w14:textId="77777777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while (!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s.available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>()) {</w:t>
                      </w:r>
                    </w:p>
                    <w:p w14:paraId="1741A540" w14:textId="77777777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  // busy wait</w:t>
                      </w:r>
                    </w:p>
                    <w:p w14:paraId="4C6D4A69" w14:textId="77777777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val="en-US" w:eastAsia="de-DE"/>
                        </w:rPr>
                        <w:t xml:space="preserve">      </w:t>
                      </w:r>
                      <w:r w:rsidRPr="00FB299C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>}</w:t>
                      </w:r>
                    </w:p>
                    <w:p w14:paraId="17CC86E6" w14:textId="77777777" w:rsidR="00FB299C" w:rsidRPr="00FB299C" w:rsidRDefault="00FB299C" w:rsidP="00FB299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</w:pPr>
                      <w:r w:rsidRPr="00FB299C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 xml:space="preserve">     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>sum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 xml:space="preserve"> += </w:t>
                      </w:r>
                      <w:proofErr w:type="spellStart"/>
                      <w:r w:rsidRPr="00FB299C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>s.pop</w:t>
                      </w:r>
                      <w:proofErr w:type="spellEnd"/>
                      <w:r w:rsidRPr="00FB299C">
                        <w:rPr>
                          <w:rFonts w:ascii="CourierNewPSMT" w:eastAsia="Times New Roman" w:hAnsi="CourierNewPSMT" w:cs="Courier New"/>
                          <w:sz w:val="16"/>
                          <w:szCs w:val="16"/>
                          <w:lang w:eastAsia="de-DE"/>
                        </w:rPr>
                        <w:t>();</w:t>
                      </w:r>
                    </w:p>
                    <w:p w14:paraId="30CE1824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de-DE"/>
                        </w:rPr>
                      </w:pPr>
                    </w:p>
                    <w:p w14:paraId="66F3550C" w14:textId="77777777" w:rsidR="00FB299C" w:rsidRPr="00FB299C" w:rsidRDefault="00FB299C" w:rsidP="00FB299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448F5" w:rsidRPr="00311BDE" w:rsidSect="00D04559">
      <w:head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06FFB" w14:textId="77777777" w:rsidR="00EB3A9A" w:rsidRDefault="00EB3A9A" w:rsidP="00311BDE">
      <w:pPr>
        <w:spacing w:after="0" w:line="240" w:lineRule="auto"/>
      </w:pPr>
      <w:r>
        <w:separator/>
      </w:r>
    </w:p>
  </w:endnote>
  <w:endnote w:type="continuationSeparator" w:id="0">
    <w:p w14:paraId="0109BDBD" w14:textId="77777777" w:rsidR="00EB3A9A" w:rsidRDefault="00EB3A9A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roman"/>
    <w:pitch w:val="default"/>
  </w:font>
  <w:font w:name="CourierNewPS">
    <w:altName w:val="Courier New"/>
    <w:panose1 w:val="020B0604020202020204"/>
    <w:charset w:val="00"/>
    <w:family w:val="roman"/>
    <w:notTrueType/>
    <w:pitch w:val="default"/>
  </w:font>
  <w:font w:name="CIDFont+F32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6D3DB" w14:textId="77777777" w:rsidR="00EB3A9A" w:rsidRDefault="00EB3A9A" w:rsidP="00311BDE">
      <w:pPr>
        <w:spacing w:after="0" w:line="240" w:lineRule="auto"/>
      </w:pPr>
      <w:r>
        <w:separator/>
      </w:r>
    </w:p>
  </w:footnote>
  <w:footnote w:type="continuationSeparator" w:id="0">
    <w:p w14:paraId="58265909" w14:textId="77777777" w:rsidR="00EB3A9A" w:rsidRDefault="00EB3A9A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776F4" w14:textId="77777777" w:rsidR="00311BDE" w:rsidRPr="00311BDE" w:rsidRDefault="00311BDE" w:rsidP="00311BDE">
    <w:pPr>
      <w:pStyle w:val="Kopfzeile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 xml:space="preserve">Prof. Dr. Robert </w:t>
    </w:r>
    <w:proofErr w:type="spellStart"/>
    <w:r w:rsidRPr="00311BDE">
      <w:rPr>
        <w:rFonts w:ascii="Arial" w:hAnsi="Arial" w:cs="Arial"/>
        <w:sz w:val="16"/>
        <w:szCs w:val="16"/>
      </w:rPr>
      <w:t>Garmann</w:t>
    </w:r>
    <w:proofErr w:type="spellEnd"/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>Programmieren 2 (PR2) - Formular für Lesenotizen  - SS202</w:t>
    </w:r>
    <w:r w:rsidR="005820C2">
      <w:rPr>
        <w:rFonts w:ascii="Arial" w:hAnsi="Arial" w:cs="Arial"/>
        <w:sz w:val="16"/>
        <w:szCs w:val="16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8F5"/>
    <w:rsid w:val="00007253"/>
    <w:rsid w:val="00027568"/>
    <w:rsid w:val="00070A58"/>
    <w:rsid w:val="00185E06"/>
    <w:rsid w:val="001C107D"/>
    <w:rsid w:val="00311BDE"/>
    <w:rsid w:val="003448F5"/>
    <w:rsid w:val="003F0A23"/>
    <w:rsid w:val="004560A5"/>
    <w:rsid w:val="0049777A"/>
    <w:rsid w:val="005820C2"/>
    <w:rsid w:val="00682785"/>
    <w:rsid w:val="008E3251"/>
    <w:rsid w:val="009D55BC"/>
    <w:rsid w:val="00A740E5"/>
    <w:rsid w:val="00AA6650"/>
    <w:rsid w:val="00C30FFF"/>
    <w:rsid w:val="00C6535C"/>
    <w:rsid w:val="00CE4B46"/>
    <w:rsid w:val="00D04559"/>
    <w:rsid w:val="00EB3A9A"/>
    <w:rsid w:val="00F62297"/>
    <w:rsid w:val="00FB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2DA4C"/>
  <w15:chartTrackingRefBased/>
  <w15:docId w15:val="{77D3BF2A-BE18-FE45-A32F-B784E404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StandardWeb">
    <w:name w:val="Normal (Web)"/>
    <w:basedOn w:val="Standard"/>
    <w:uiPriority w:val="99"/>
    <w:unhideWhenUsed/>
    <w:rsid w:val="003F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44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448F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6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5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shaj/Library/Group%20Containers/UBF8T346G9.Office/User%20Content.localized/Templates.localized/PR2_FormularLesenotizen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PR2_FormularLesenotizen_Template.dotx</Template>
  <TotalTime>0</TotalTime>
  <Pages>2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3</cp:revision>
  <dcterms:created xsi:type="dcterms:W3CDTF">2021-06-08T11:01:00Z</dcterms:created>
  <dcterms:modified xsi:type="dcterms:W3CDTF">2021-06-08T11:57:00Z</dcterms:modified>
</cp:coreProperties>
</file>